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bookmarkStart w:id="0" w:name="_Toc115195435"/>
      <w:r w:rsidRPr="005E6B4C">
        <w:rPr>
          <w:rFonts w:eastAsia="Times New Roman" w:cs="Times New Roman"/>
          <w:szCs w:val="28"/>
          <w:lang w:bidi="ar-SA"/>
        </w:rPr>
        <w:t>Министерство науки и высшего образования Российской Федерации</w:t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lang w:bidi="ar-SA"/>
        </w:rPr>
        <w:t>Федеральное государственное автономное образовательное учреждение высшего образования </w:t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lang w:bidi="ar-SA"/>
        </w:rPr>
        <w:t>«Национальный исследовательский университет ИТМО»</w:t>
      </w:r>
    </w:p>
    <w:p w:rsidR="005E6B4C" w:rsidRPr="005E6B4C" w:rsidRDefault="005E6B4C" w:rsidP="005E6B4C">
      <w:pPr>
        <w:spacing w:after="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i/>
          <w:iCs/>
          <w:color w:val="00000A"/>
          <w:szCs w:val="28"/>
          <w:lang w:bidi="ar-SA"/>
        </w:rPr>
        <w:t>Факультет Программной инженерии и компьютерной техники</w:t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b/>
          <w:bCs/>
          <w:color w:val="00000A"/>
          <w:sz w:val="36"/>
          <w:szCs w:val="36"/>
          <w:lang w:bidi="ar-SA"/>
        </w:rPr>
        <w:t>Лабораторная работа</w:t>
      </w:r>
    </w:p>
    <w:p w:rsidR="005E6B4C" w:rsidRPr="00EC4C36" w:rsidRDefault="00D740D3" w:rsidP="005E6B4C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lang w:bidi="ar-SA"/>
        </w:rPr>
      </w:pPr>
      <w:r w:rsidRPr="00D740D3">
        <w:rPr>
          <w:rFonts w:eastAsia="Times New Roman" w:cs="Times New Roman"/>
          <w:b/>
          <w:bCs/>
          <w:color w:val="00000A"/>
          <w:sz w:val="36"/>
          <w:szCs w:val="36"/>
          <w:lang w:bidi="ar-SA"/>
        </w:rPr>
        <w:t>№</w:t>
      </w:r>
      <w:r w:rsidR="00402B2D">
        <w:rPr>
          <w:rFonts w:eastAsia="Times New Roman" w:cs="Times New Roman"/>
          <w:b/>
          <w:bCs/>
          <w:color w:val="00000A"/>
          <w:sz w:val="36"/>
          <w:szCs w:val="36"/>
          <w:lang w:bidi="ar-SA"/>
        </w:rPr>
        <w:t>3</w:t>
      </w:r>
    </w:p>
    <w:p w:rsidR="005E6B4C" w:rsidRPr="005E6B4C" w:rsidRDefault="005E6B4C" w:rsidP="005E6B4C">
      <w:pPr>
        <w:spacing w:after="0" w:line="240" w:lineRule="auto"/>
        <w:rPr>
          <w:rFonts w:eastAsia="Times New Roman" w:cs="Times New Roman"/>
          <w:sz w:val="24"/>
          <w:lang w:bidi="ar-SA"/>
        </w:rPr>
      </w:pPr>
    </w:p>
    <w:p w:rsidR="005E6B4C" w:rsidRPr="00AC49B1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 w:val="36"/>
          <w:szCs w:val="36"/>
          <w:lang w:bidi="ar-SA"/>
        </w:rPr>
        <w:t>Вариант №</w:t>
      </w:r>
      <w:r w:rsidR="00402B2D" w:rsidRPr="00402B2D">
        <w:rPr>
          <w:rFonts w:eastAsia="Times New Roman" w:cs="Times New Roman"/>
          <w:color w:val="00000A"/>
          <w:sz w:val="36"/>
          <w:szCs w:val="36"/>
          <w:lang w:bidi="ar-SA"/>
        </w:rPr>
        <w:t>31324</w:t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Pr="005E6B4C" w:rsidRDefault="005E6B4C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u w:val="single"/>
          <w:lang w:bidi="ar-SA"/>
        </w:rPr>
        <w:t>Группа: P3132</w:t>
      </w:r>
    </w:p>
    <w:p w:rsidR="005E6B4C" w:rsidRPr="005E6B4C" w:rsidRDefault="005E6B4C" w:rsidP="005E6B4C">
      <w:pPr>
        <w:spacing w:after="0" w:line="240" w:lineRule="auto"/>
        <w:rPr>
          <w:rFonts w:eastAsia="Times New Roman" w:cs="Times New Roman"/>
          <w:sz w:val="24"/>
          <w:lang w:bidi="ar-SA"/>
        </w:rPr>
      </w:pPr>
    </w:p>
    <w:p w:rsidR="005E6B4C" w:rsidRPr="00B037B4" w:rsidRDefault="005E6B4C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u w:val="single"/>
          <w:lang w:bidi="ar-SA"/>
        </w:rPr>
        <w:t>Выполнил</w:t>
      </w:r>
      <w:r w:rsidRPr="005E6B4C">
        <w:rPr>
          <w:rFonts w:eastAsia="Times New Roman" w:cs="Times New Roman"/>
          <w:color w:val="00000A"/>
          <w:szCs w:val="28"/>
          <w:lang w:bidi="ar-SA"/>
        </w:rPr>
        <w:t xml:space="preserve">: </w:t>
      </w:r>
      <w:r>
        <w:rPr>
          <w:rFonts w:eastAsia="Times New Roman" w:cs="Times New Roman"/>
          <w:color w:val="00000A"/>
          <w:szCs w:val="28"/>
          <w:lang w:bidi="ar-SA"/>
        </w:rPr>
        <w:t>Волков Г</w:t>
      </w:r>
      <w:r w:rsidRPr="00B037B4">
        <w:rPr>
          <w:rFonts w:eastAsia="Times New Roman" w:cs="Times New Roman"/>
          <w:color w:val="00000A"/>
          <w:szCs w:val="28"/>
          <w:lang w:bidi="ar-SA"/>
        </w:rPr>
        <w:t xml:space="preserve">. </w:t>
      </w:r>
      <w:r>
        <w:rPr>
          <w:rFonts w:eastAsia="Times New Roman" w:cs="Times New Roman"/>
          <w:color w:val="00000A"/>
          <w:szCs w:val="28"/>
          <w:lang w:bidi="ar-SA"/>
        </w:rPr>
        <w:t>А</w:t>
      </w:r>
      <w:r w:rsidRPr="00B037B4">
        <w:rPr>
          <w:rFonts w:eastAsia="Times New Roman" w:cs="Times New Roman"/>
          <w:color w:val="00000A"/>
          <w:szCs w:val="28"/>
          <w:lang w:bidi="ar-SA"/>
        </w:rPr>
        <w:t>.</w:t>
      </w: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u w:val="single"/>
          <w:lang w:bidi="ar-SA"/>
        </w:rPr>
        <w:t>Проверил</w:t>
      </w:r>
      <w:r w:rsidRPr="005E6B4C">
        <w:rPr>
          <w:rFonts w:eastAsia="Times New Roman" w:cs="Times New Roman"/>
          <w:color w:val="00000A"/>
          <w:szCs w:val="28"/>
          <w:lang w:bidi="ar-SA"/>
        </w:rPr>
        <w:t>:</w:t>
      </w:r>
    </w:p>
    <w:p w:rsidR="005E6B4C" w:rsidRPr="00BB705E" w:rsidRDefault="00BB705E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  <w:r>
        <w:rPr>
          <w:rFonts w:eastAsia="Times New Roman" w:cs="Times New Roman"/>
          <w:color w:val="00000A"/>
          <w:szCs w:val="28"/>
          <w:lang w:bidi="ar-SA"/>
        </w:rPr>
        <w:t>Барсуков И</w:t>
      </w:r>
      <w:r w:rsidRPr="00BB705E">
        <w:rPr>
          <w:rFonts w:eastAsia="Times New Roman" w:cs="Times New Roman"/>
          <w:color w:val="00000A"/>
          <w:szCs w:val="28"/>
          <w:lang w:bidi="ar-SA"/>
        </w:rPr>
        <w:t>.</w:t>
      </w:r>
      <w:r>
        <w:rPr>
          <w:rFonts w:eastAsia="Times New Roman" w:cs="Times New Roman"/>
          <w:color w:val="00000A"/>
          <w:szCs w:val="28"/>
          <w:lang w:bidi="ar-SA"/>
        </w:rPr>
        <w:t>А</w:t>
      </w:r>
      <w:r w:rsidRPr="00BB705E">
        <w:rPr>
          <w:rFonts w:eastAsia="Times New Roman" w:cs="Times New Roman"/>
          <w:color w:val="00000A"/>
          <w:szCs w:val="28"/>
          <w:lang w:bidi="ar-SA"/>
        </w:rPr>
        <w:t>.</w:t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Cs w:val="28"/>
          <w:lang w:bidi="ar-SA"/>
        </w:rPr>
        <w:t>г.</w:t>
      </w:r>
      <w:r w:rsidR="00EC4C36" w:rsidRPr="00B84BB9">
        <w:rPr>
          <w:rFonts w:eastAsia="Times New Roman" w:cs="Times New Roman"/>
          <w:szCs w:val="28"/>
          <w:lang w:bidi="ar-SA"/>
        </w:rPr>
        <w:t xml:space="preserve"> </w:t>
      </w:r>
      <w:r w:rsidRPr="005E6B4C">
        <w:rPr>
          <w:rFonts w:eastAsia="Times New Roman" w:cs="Times New Roman"/>
          <w:szCs w:val="28"/>
          <w:lang w:bidi="ar-SA"/>
        </w:rPr>
        <w:t>Санкт-Петербург</w:t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Cs w:val="28"/>
          <w:lang w:bidi="ar-SA"/>
        </w:rPr>
        <w:t>2022г.</w:t>
      </w: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color w:val="auto"/>
          <w:sz w:val="24"/>
          <w:lang w:bidi="ar-SA"/>
        </w:rPr>
      </w:pPr>
    </w:p>
    <w:p w:rsidR="00E758F7" w:rsidRDefault="00581C79" w:rsidP="00581C79">
      <w:pPr>
        <w:pStyle w:val="a5"/>
      </w:pPr>
      <w:bookmarkStart w:id="1" w:name="_Toc131065233"/>
      <w:r>
        <w:lastRenderedPageBreak/>
        <w:t>Оглавление</w:t>
      </w:r>
      <w:bookmarkEnd w:id="0"/>
      <w:bookmarkEnd w:id="1"/>
    </w:p>
    <w:p w:rsidR="00914D66" w:rsidRDefault="00AE27D5">
      <w:pPr>
        <w:pStyle w:val="11"/>
        <w:tabs>
          <w:tab w:val="righ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bidi="ar-SA"/>
        </w:rPr>
      </w:pPr>
      <w:r>
        <w:rPr>
          <w:rFonts w:cstheme="minorHAnsi"/>
          <w:b w:val="0"/>
          <w:bCs w:val="0"/>
          <w:caps w:val="0"/>
          <w:sz w:val="28"/>
          <w:szCs w:val="20"/>
        </w:rPr>
        <w:fldChar w:fldCharType="begin"/>
      </w:r>
      <w:r>
        <w:rPr>
          <w:rFonts w:cstheme="minorHAnsi"/>
          <w:b w:val="0"/>
          <w:bCs w:val="0"/>
          <w:caps w:val="0"/>
          <w:sz w:val="28"/>
          <w:szCs w:val="20"/>
        </w:rPr>
        <w:instrText xml:space="preserve"> TOC \h \z \t "Заголовок;1;Загаловок лабы2;2" </w:instrText>
      </w:r>
      <w:r>
        <w:rPr>
          <w:rFonts w:cstheme="minorHAnsi"/>
          <w:b w:val="0"/>
          <w:bCs w:val="0"/>
          <w:caps w:val="0"/>
          <w:sz w:val="28"/>
          <w:szCs w:val="20"/>
        </w:rPr>
        <w:fldChar w:fldCharType="separate"/>
      </w:r>
      <w:hyperlink w:anchor="_Toc131065233" w:history="1">
        <w:r w:rsidR="00914D66" w:rsidRPr="00237217">
          <w:rPr>
            <w:rStyle w:val="a7"/>
            <w:noProof/>
          </w:rPr>
          <w:t>Оглавление</w:t>
        </w:r>
        <w:r w:rsidR="00914D66">
          <w:rPr>
            <w:noProof/>
            <w:webHidden/>
          </w:rPr>
          <w:tab/>
        </w:r>
        <w:r w:rsidR="00914D66">
          <w:rPr>
            <w:noProof/>
            <w:webHidden/>
          </w:rPr>
          <w:fldChar w:fldCharType="begin"/>
        </w:r>
        <w:r w:rsidR="00914D66">
          <w:rPr>
            <w:noProof/>
            <w:webHidden/>
          </w:rPr>
          <w:instrText xml:space="preserve"> PAGEREF _Toc131065233 \h </w:instrText>
        </w:r>
        <w:r w:rsidR="00914D66">
          <w:rPr>
            <w:noProof/>
            <w:webHidden/>
          </w:rPr>
        </w:r>
        <w:r w:rsidR="00914D66">
          <w:rPr>
            <w:noProof/>
            <w:webHidden/>
          </w:rPr>
          <w:fldChar w:fldCharType="separate"/>
        </w:r>
        <w:r w:rsidR="00914D66">
          <w:rPr>
            <w:noProof/>
            <w:webHidden/>
          </w:rPr>
          <w:t>2</w:t>
        </w:r>
        <w:r w:rsidR="00914D66">
          <w:rPr>
            <w:noProof/>
            <w:webHidden/>
          </w:rPr>
          <w:fldChar w:fldCharType="end"/>
        </w:r>
      </w:hyperlink>
    </w:p>
    <w:p w:rsidR="00914D66" w:rsidRDefault="00000000">
      <w:pPr>
        <w:pStyle w:val="11"/>
        <w:tabs>
          <w:tab w:val="righ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bidi="ar-SA"/>
        </w:rPr>
      </w:pPr>
      <w:hyperlink w:anchor="_Toc131065234" w:history="1">
        <w:r w:rsidR="00914D66" w:rsidRPr="00237217">
          <w:rPr>
            <w:rStyle w:val="a7"/>
            <w:noProof/>
          </w:rPr>
          <w:t>Задание</w:t>
        </w:r>
        <w:r w:rsidR="00914D66">
          <w:rPr>
            <w:noProof/>
            <w:webHidden/>
          </w:rPr>
          <w:tab/>
        </w:r>
        <w:r w:rsidR="00914D66">
          <w:rPr>
            <w:noProof/>
            <w:webHidden/>
          </w:rPr>
          <w:fldChar w:fldCharType="begin"/>
        </w:r>
        <w:r w:rsidR="00914D66">
          <w:rPr>
            <w:noProof/>
            <w:webHidden/>
          </w:rPr>
          <w:instrText xml:space="preserve"> PAGEREF _Toc131065234 \h </w:instrText>
        </w:r>
        <w:r w:rsidR="00914D66">
          <w:rPr>
            <w:noProof/>
            <w:webHidden/>
          </w:rPr>
        </w:r>
        <w:r w:rsidR="00914D66">
          <w:rPr>
            <w:noProof/>
            <w:webHidden/>
          </w:rPr>
          <w:fldChar w:fldCharType="separate"/>
        </w:r>
        <w:r w:rsidR="00914D66">
          <w:rPr>
            <w:noProof/>
            <w:webHidden/>
          </w:rPr>
          <w:t>3</w:t>
        </w:r>
        <w:r w:rsidR="00914D66">
          <w:rPr>
            <w:noProof/>
            <w:webHidden/>
          </w:rPr>
          <w:fldChar w:fldCharType="end"/>
        </w:r>
      </w:hyperlink>
    </w:p>
    <w:p w:rsidR="00914D66" w:rsidRDefault="00000000">
      <w:pPr>
        <w:pStyle w:val="11"/>
        <w:tabs>
          <w:tab w:val="righ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bidi="ar-SA"/>
        </w:rPr>
      </w:pPr>
      <w:hyperlink w:anchor="_Toc131065235" w:history="1">
        <w:r w:rsidR="00914D66" w:rsidRPr="00237217">
          <w:rPr>
            <w:rStyle w:val="a7"/>
            <w:noProof/>
          </w:rPr>
          <w:t>Исходный код программы</w:t>
        </w:r>
        <w:r w:rsidR="00914D66">
          <w:rPr>
            <w:noProof/>
            <w:webHidden/>
          </w:rPr>
          <w:tab/>
        </w:r>
        <w:r w:rsidR="00914D66">
          <w:rPr>
            <w:noProof/>
            <w:webHidden/>
          </w:rPr>
          <w:fldChar w:fldCharType="begin"/>
        </w:r>
        <w:r w:rsidR="00914D66">
          <w:rPr>
            <w:noProof/>
            <w:webHidden/>
          </w:rPr>
          <w:instrText xml:space="preserve"> PAGEREF _Toc131065235 \h </w:instrText>
        </w:r>
        <w:r w:rsidR="00914D66">
          <w:rPr>
            <w:noProof/>
            <w:webHidden/>
          </w:rPr>
        </w:r>
        <w:r w:rsidR="00914D66">
          <w:rPr>
            <w:noProof/>
            <w:webHidden/>
          </w:rPr>
          <w:fldChar w:fldCharType="separate"/>
        </w:r>
        <w:r w:rsidR="00914D66">
          <w:rPr>
            <w:noProof/>
            <w:webHidden/>
          </w:rPr>
          <w:t>4</w:t>
        </w:r>
        <w:r w:rsidR="00914D66">
          <w:rPr>
            <w:noProof/>
            <w:webHidden/>
          </w:rPr>
          <w:fldChar w:fldCharType="end"/>
        </w:r>
      </w:hyperlink>
    </w:p>
    <w:p w:rsidR="00914D66" w:rsidRDefault="00000000">
      <w:pPr>
        <w:pStyle w:val="21"/>
        <w:tabs>
          <w:tab w:val="right" w:pos="9345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bidi="ar-SA"/>
        </w:rPr>
      </w:pPr>
      <w:hyperlink w:anchor="_Toc131065236" w:history="1">
        <w:r w:rsidR="00914D66" w:rsidRPr="00237217">
          <w:rPr>
            <w:rStyle w:val="a7"/>
            <w:noProof/>
          </w:rPr>
          <w:t>Описание программы</w:t>
        </w:r>
        <w:r w:rsidR="00914D66">
          <w:rPr>
            <w:noProof/>
            <w:webHidden/>
          </w:rPr>
          <w:tab/>
        </w:r>
        <w:r w:rsidR="00914D66">
          <w:rPr>
            <w:noProof/>
            <w:webHidden/>
          </w:rPr>
          <w:fldChar w:fldCharType="begin"/>
        </w:r>
        <w:r w:rsidR="00914D66">
          <w:rPr>
            <w:noProof/>
            <w:webHidden/>
          </w:rPr>
          <w:instrText xml:space="preserve"> PAGEREF _Toc131065236 \h </w:instrText>
        </w:r>
        <w:r w:rsidR="00914D66">
          <w:rPr>
            <w:noProof/>
            <w:webHidden/>
          </w:rPr>
        </w:r>
        <w:r w:rsidR="00914D66">
          <w:rPr>
            <w:noProof/>
            <w:webHidden/>
          </w:rPr>
          <w:fldChar w:fldCharType="separate"/>
        </w:r>
        <w:r w:rsidR="00914D66">
          <w:rPr>
            <w:noProof/>
            <w:webHidden/>
          </w:rPr>
          <w:t>4</w:t>
        </w:r>
        <w:r w:rsidR="00914D66">
          <w:rPr>
            <w:noProof/>
            <w:webHidden/>
          </w:rPr>
          <w:fldChar w:fldCharType="end"/>
        </w:r>
      </w:hyperlink>
    </w:p>
    <w:p w:rsidR="00914D66" w:rsidRDefault="00000000">
      <w:pPr>
        <w:pStyle w:val="21"/>
        <w:tabs>
          <w:tab w:val="right" w:pos="9345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bidi="ar-SA"/>
        </w:rPr>
      </w:pPr>
      <w:hyperlink w:anchor="_Toc131065237" w:history="1">
        <w:r w:rsidR="00914D66" w:rsidRPr="00237217">
          <w:rPr>
            <w:rStyle w:val="a7"/>
            <w:noProof/>
          </w:rPr>
          <w:t>ОПИ и ОДЗ</w:t>
        </w:r>
        <w:r w:rsidR="00914D66">
          <w:rPr>
            <w:noProof/>
            <w:webHidden/>
          </w:rPr>
          <w:tab/>
        </w:r>
        <w:r w:rsidR="00914D66">
          <w:rPr>
            <w:noProof/>
            <w:webHidden/>
          </w:rPr>
          <w:fldChar w:fldCharType="begin"/>
        </w:r>
        <w:r w:rsidR="00914D66">
          <w:rPr>
            <w:noProof/>
            <w:webHidden/>
          </w:rPr>
          <w:instrText xml:space="preserve"> PAGEREF _Toc131065237 \h </w:instrText>
        </w:r>
        <w:r w:rsidR="00914D66">
          <w:rPr>
            <w:noProof/>
            <w:webHidden/>
          </w:rPr>
        </w:r>
        <w:r w:rsidR="00914D66">
          <w:rPr>
            <w:noProof/>
            <w:webHidden/>
          </w:rPr>
          <w:fldChar w:fldCharType="separate"/>
        </w:r>
        <w:r w:rsidR="00914D66">
          <w:rPr>
            <w:noProof/>
            <w:webHidden/>
          </w:rPr>
          <w:t>5</w:t>
        </w:r>
        <w:r w:rsidR="00914D66">
          <w:rPr>
            <w:noProof/>
            <w:webHidden/>
          </w:rPr>
          <w:fldChar w:fldCharType="end"/>
        </w:r>
      </w:hyperlink>
    </w:p>
    <w:p w:rsidR="00914D66" w:rsidRDefault="00000000">
      <w:pPr>
        <w:pStyle w:val="11"/>
        <w:tabs>
          <w:tab w:val="righ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bidi="ar-SA"/>
        </w:rPr>
      </w:pPr>
      <w:hyperlink w:anchor="_Toc131065238" w:history="1">
        <w:r w:rsidR="00914D66" w:rsidRPr="00237217">
          <w:rPr>
            <w:rStyle w:val="a7"/>
            <w:noProof/>
          </w:rPr>
          <w:t>Вывод</w:t>
        </w:r>
        <w:r w:rsidR="00914D66">
          <w:rPr>
            <w:noProof/>
            <w:webHidden/>
          </w:rPr>
          <w:tab/>
        </w:r>
        <w:r w:rsidR="00914D66">
          <w:rPr>
            <w:noProof/>
            <w:webHidden/>
          </w:rPr>
          <w:fldChar w:fldCharType="begin"/>
        </w:r>
        <w:r w:rsidR="00914D66">
          <w:rPr>
            <w:noProof/>
            <w:webHidden/>
          </w:rPr>
          <w:instrText xml:space="preserve"> PAGEREF _Toc131065238 \h </w:instrText>
        </w:r>
        <w:r w:rsidR="00914D66">
          <w:rPr>
            <w:noProof/>
            <w:webHidden/>
          </w:rPr>
        </w:r>
        <w:r w:rsidR="00914D66">
          <w:rPr>
            <w:noProof/>
            <w:webHidden/>
          </w:rPr>
          <w:fldChar w:fldCharType="separate"/>
        </w:r>
        <w:r w:rsidR="00914D66">
          <w:rPr>
            <w:noProof/>
            <w:webHidden/>
          </w:rPr>
          <w:t>7</w:t>
        </w:r>
        <w:r w:rsidR="00914D66">
          <w:rPr>
            <w:noProof/>
            <w:webHidden/>
          </w:rPr>
          <w:fldChar w:fldCharType="end"/>
        </w:r>
      </w:hyperlink>
    </w:p>
    <w:p w:rsidR="00962B2C" w:rsidRDefault="00AE27D5" w:rsidP="00962B2C">
      <w:pPr>
        <w:pStyle w:val="a5"/>
        <w:rPr>
          <w:rFonts w:eastAsia="Calibri"/>
        </w:rPr>
      </w:pPr>
      <w:r>
        <w:rPr>
          <w:rFonts w:eastAsia="Calibri"/>
        </w:rPr>
        <w:lastRenderedPageBreak/>
        <w:fldChar w:fldCharType="end"/>
      </w:r>
      <w:bookmarkStart w:id="2" w:name="_Toc131065234"/>
      <w:r w:rsidR="005E3665">
        <w:rPr>
          <w:rFonts w:eastAsia="Calibri"/>
        </w:rPr>
        <w:t>Задание</w:t>
      </w:r>
      <w:bookmarkEnd w:id="2"/>
    </w:p>
    <w:p w:rsidR="005E3665" w:rsidRDefault="00402B2D" w:rsidP="005E3665">
      <w:r w:rsidRPr="00402B2D"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:rsidR="00402B2D" w:rsidRPr="005E3665" w:rsidRDefault="00402B2D" w:rsidP="005E3665">
      <w:r w:rsidRPr="00402B2D">
        <w:rPr>
          <w:noProof/>
        </w:rPr>
        <w:drawing>
          <wp:inline distT="0" distB="0" distL="0" distR="0" wp14:anchorId="309993E9" wp14:editId="48400D25">
            <wp:extent cx="4673600" cy="497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93" w:rsidRDefault="00AE27D5" w:rsidP="00AE27D5">
      <w:pPr>
        <w:pStyle w:val="a5"/>
      </w:pPr>
      <w:bookmarkStart w:id="3" w:name="_Toc131065235"/>
      <w:r>
        <w:rPr>
          <w:rFonts w:eastAsia="Calibri"/>
        </w:rPr>
        <w:lastRenderedPageBreak/>
        <w:t>Исходный код программы</w:t>
      </w:r>
      <w:bookmarkEnd w:id="3"/>
    </w:p>
    <w:tbl>
      <w:tblPr>
        <w:tblStyle w:val="aa"/>
        <w:tblW w:w="11199" w:type="dxa"/>
        <w:tblInd w:w="-1281" w:type="dxa"/>
        <w:tblLook w:val="04A0" w:firstRow="1" w:lastRow="0" w:firstColumn="1" w:lastColumn="0" w:noHBand="0" w:noVBand="1"/>
      </w:tblPr>
      <w:tblGrid>
        <w:gridCol w:w="992"/>
        <w:gridCol w:w="1568"/>
        <w:gridCol w:w="2260"/>
        <w:gridCol w:w="6379"/>
      </w:tblGrid>
      <w:tr w:rsidR="00715A63" w:rsidTr="00413B97">
        <w:trPr>
          <w:trHeight w:val="760"/>
        </w:trPr>
        <w:tc>
          <w:tcPr>
            <w:tcW w:w="992" w:type="dxa"/>
            <w:vAlign w:val="center"/>
          </w:tcPr>
          <w:p w:rsidR="00715A63" w:rsidRDefault="00715A63" w:rsidP="00715A63">
            <w:r>
              <w:t>Адрес</w:t>
            </w:r>
          </w:p>
        </w:tc>
        <w:tc>
          <w:tcPr>
            <w:tcW w:w="1568" w:type="dxa"/>
          </w:tcPr>
          <w:p w:rsidR="00715A63" w:rsidRDefault="00715A63" w:rsidP="00715A63">
            <w:r>
              <w:t>Код программы</w:t>
            </w:r>
          </w:p>
        </w:tc>
        <w:tc>
          <w:tcPr>
            <w:tcW w:w="2260" w:type="dxa"/>
          </w:tcPr>
          <w:p w:rsidR="00715A63" w:rsidRDefault="00715A63" w:rsidP="00715A63">
            <w:r>
              <w:t>Мнемоника</w:t>
            </w:r>
          </w:p>
        </w:tc>
        <w:tc>
          <w:tcPr>
            <w:tcW w:w="6379" w:type="dxa"/>
          </w:tcPr>
          <w:p w:rsidR="00715A63" w:rsidRDefault="00715A63" w:rsidP="00715A63">
            <w:r>
              <w:t>Комментарий</w:t>
            </w:r>
          </w:p>
        </w:tc>
      </w:tr>
      <w:tr w:rsidR="00542124" w:rsidTr="00413B97">
        <w:tc>
          <w:tcPr>
            <w:tcW w:w="992" w:type="dxa"/>
          </w:tcPr>
          <w:p w:rsidR="00542124" w:rsidRPr="00402B2D" w:rsidRDefault="00542124" w:rsidP="00542124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A5</w:t>
            </w:r>
          </w:p>
        </w:tc>
        <w:tc>
          <w:tcPr>
            <w:tcW w:w="1568" w:type="dxa"/>
          </w:tcPr>
          <w:p w:rsidR="00542124" w:rsidRDefault="00542124" w:rsidP="00542124">
            <w:pPr>
              <w:rPr>
                <w:lang w:val="en-US"/>
              </w:rPr>
            </w:pPr>
            <w:r>
              <w:rPr>
                <w:lang w:val="en-US"/>
              </w:rPr>
              <w:t>05B5</w:t>
            </w:r>
          </w:p>
        </w:tc>
        <w:tc>
          <w:tcPr>
            <w:tcW w:w="2260" w:type="dxa"/>
          </w:tcPr>
          <w:p w:rsidR="00542124" w:rsidRDefault="00542124" w:rsidP="0054212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379" w:type="dxa"/>
          </w:tcPr>
          <w:p w:rsidR="00542124" w:rsidRPr="00205990" w:rsidRDefault="00542124" w:rsidP="00542124">
            <w:r>
              <w:t>Указатель на конец массива</w:t>
            </w:r>
          </w:p>
        </w:tc>
      </w:tr>
      <w:tr w:rsidR="00542124" w:rsidTr="00413B97">
        <w:tc>
          <w:tcPr>
            <w:tcW w:w="992" w:type="dxa"/>
          </w:tcPr>
          <w:p w:rsidR="00542124" w:rsidRDefault="00542124" w:rsidP="00542124">
            <w:pPr>
              <w:rPr>
                <w:lang w:val="en-US"/>
              </w:rPr>
            </w:pPr>
            <w:r>
              <w:rPr>
                <w:lang w:val="en-US"/>
              </w:rPr>
              <w:t>5A6</w:t>
            </w:r>
          </w:p>
        </w:tc>
        <w:tc>
          <w:tcPr>
            <w:tcW w:w="1568" w:type="dxa"/>
          </w:tcPr>
          <w:p w:rsidR="00542124" w:rsidRDefault="00542124" w:rsidP="00542124">
            <w:pPr>
              <w:rPr>
                <w:lang w:val="en-US"/>
              </w:rPr>
            </w:pPr>
            <w:r>
              <w:rPr>
                <w:lang w:val="en-US"/>
              </w:rPr>
              <w:t>A000</w:t>
            </w:r>
          </w:p>
        </w:tc>
        <w:tc>
          <w:tcPr>
            <w:tcW w:w="2260" w:type="dxa"/>
          </w:tcPr>
          <w:p w:rsidR="00542124" w:rsidRDefault="00542124" w:rsidP="0054212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379" w:type="dxa"/>
          </w:tcPr>
          <w:p w:rsidR="00542124" w:rsidRPr="00312EB8" w:rsidRDefault="00542124" w:rsidP="00542124">
            <w:r>
              <w:t>Указатель на ячейки массива</w:t>
            </w:r>
          </w:p>
        </w:tc>
      </w:tr>
      <w:tr w:rsidR="00542124" w:rsidTr="00413B97">
        <w:tc>
          <w:tcPr>
            <w:tcW w:w="992" w:type="dxa"/>
          </w:tcPr>
          <w:p w:rsidR="00542124" w:rsidRDefault="00542124" w:rsidP="00542124">
            <w:pPr>
              <w:rPr>
                <w:lang w:val="en-US"/>
              </w:rPr>
            </w:pPr>
            <w:r>
              <w:rPr>
                <w:lang w:val="en-US"/>
              </w:rPr>
              <w:t>5A7</w:t>
            </w:r>
          </w:p>
        </w:tc>
        <w:tc>
          <w:tcPr>
            <w:tcW w:w="1568" w:type="dxa"/>
          </w:tcPr>
          <w:p w:rsidR="00542124" w:rsidRDefault="00542124" w:rsidP="00542124">
            <w:pPr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2260" w:type="dxa"/>
          </w:tcPr>
          <w:p w:rsidR="00542124" w:rsidRDefault="00542124" w:rsidP="0054212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379" w:type="dxa"/>
          </w:tcPr>
          <w:p w:rsidR="00542124" w:rsidRPr="00205990" w:rsidRDefault="00542124" w:rsidP="00542124">
            <w:pPr>
              <w:rPr>
                <w:lang w:val="en-US"/>
              </w:rPr>
            </w:pPr>
            <w:r>
              <w:t>Счётчик</w:t>
            </w:r>
            <w:r w:rsidR="00914D66">
              <w:t xml:space="preserve"> </w:t>
            </w:r>
            <w:r>
              <w:t>(размер массива)</w:t>
            </w:r>
          </w:p>
        </w:tc>
      </w:tr>
      <w:tr w:rsidR="00542124" w:rsidTr="00413B97">
        <w:tc>
          <w:tcPr>
            <w:tcW w:w="992" w:type="dxa"/>
          </w:tcPr>
          <w:p w:rsidR="00542124" w:rsidRDefault="00542124" w:rsidP="00542124">
            <w:pPr>
              <w:rPr>
                <w:lang w:val="en-US"/>
              </w:rPr>
            </w:pPr>
            <w:r>
              <w:rPr>
                <w:lang w:val="en-US"/>
              </w:rPr>
              <w:t>5A8</w:t>
            </w:r>
          </w:p>
        </w:tc>
        <w:tc>
          <w:tcPr>
            <w:tcW w:w="1568" w:type="dxa"/>
          </w:tcPr>
          <w:p w:rsidR="00542124" w:rsidRDefault="00542124" w:rsidP="00542124">
            <w:pPr>
              <w:rPr>
                <w:lang w:val="en-US"/>
              </w:rPr>
            </w:pPr>
            <w:r>
              <w:rPr>
                <w:lang w:val="en-US"/>
              </w:rPr>
              <w:t>E000</w:t>
            </w:r>
          </w:p>
        </w:tc>
        <w:tc>
          <w:tcPr>
            <w:tcW w:w="2260" w:type="dxa"/>
          </w:tcPr>
          <w:p w:rsidR="00542124" w:rsidRPr="00F3264B" w:rsidRDefault="00F3264B" w:rsidP="0054212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379" w:type="dxa"/>
          </w:tcPr>
          <w:p w:rsidR="00542124" w:rsidRPr="00F3264B" w:rsidRDefault="00F3264B" w:rsidP="00542124">
            <w:r>
              <w:t>Результат программы</w:t>
            </w:r>
          </w:p>
        </w:tc>
      </w:tr>
      <w:tr w:rsidR="00AF4488" w:rsidTr="00413B97">
        <w:tc>
          <w:tcPr>
            <w:tcW w:w="992" w:type="dxa"/>
          </w:tcPr>
          <w:p w:rsidR="00AF4488" w:rsidRDefault="00AF4488" w:rsidP="00AF4488">
            <w:pPr>
              <w:rPr>
                <w:lang w:val="en-US"/>
              </w:rPr>
            </w:pPr>
            <w:r>
              <w:rPr>
                <w:lang w:val="en-US"/>
              </w:rPr>
              <w:t>5A9</w:t>
            </w:r>
          </w:p>
        </w:tc>
        <w:tc>
          <w:tcPr>
            <w:tcW w:w="1568" w:type="dxa"/>
          </w:tcPr>
          <w:p w:rsidR="00AF4488" w:rsidRDefault="00AF4488" w:rsidP="00AF4488">
            <w:pPr>
              <w:rPr>
                <w:lang w:val="en-US"/>
              </w:rPr>
            </w:pPr>
            <w:r>
              <w:t>(+)</w:t>
            </w:r>
            <w:r>
              <w:rPr>
                <w:lang w:val="en-US"/>
              </w:rPr>
              <w:t>0200</w:t>
            </w:r>
          </w:p>
        </w:tc>
        <w:tc>
          <w:tcPr>
            <w:tcW w:w="2260" w:type="dxa"/>
          </w:tcPr>
          <w:p w:rsidR="00AF4488" w:rsidRDefault="00AF4488" w:rsidP="00AF4488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379" w:type="dxa"/>
          </w:tcPr>
          <w:p w:rsidR="00AF4488" w:rsidRPr="007B12D6" w:rsidRDefault="007B12D6" w:rsidP="00AF4488">
            <w:r>
              <w:t>Очистка аккумулятора</w:t>
            </w:r>
          </w:p>
        </w:tc>
      </w:tr>
      <w:tr w:rsidR="00AF4488" w:rsidTr="00413B97">
        <w:tc>
          <w:tcPr>
            <w:tcW w:w="992" w:type="dxa"/>
          </w:tcPr>
          <w:p w:rsidR="00AF4488" w:rsidRDefault="00AF4488" w:rsidP="00AF4488">
            <w:pPr>
              <w:rPr>
                <w:lang w:val="en-US"/>
              </w:rPr>
            </w:pPr>
            <w:r>
              <w:rPr>
                <w:lang w:val="en-US"/>
              </w:rPr>
              <w:t>5AA</w:t>
            </w:r>
          </w:p>
        </w:tc>
        <w:tc>
          <w:tcPr>
            <w:tcW w:w="1568" w:type="dxa"/>
          </w:tcPr>
          <w:p w:rsidR="00AF4488" w:rsidRDefault="00AF4488" w:rsidP="00AF4488">
            <w:pPr>
              <w:rPr>
                <w:lang w:val="en-US"/>
              </w:rPr>
            </w:pPr>
            <w:r>
              <w:rPr>
                <w:lang w:val="en-US"/>
              </w:rPr>
              <w:t>EEFD</w:t>
            </w:r>
          </w:p>
        </w:tc>
        <w:tc>
          <w:tcPr>
            <w:tcW w:w="2260" w:type="dxa"/>
          </w:tcPr>
          <w:p w:rsidR="00AF4488" w:rsidRPr="00BC4487" w:rsidRDefault="00AF4488" w:rsidP="00AF4488">
            <w:pPr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EB169A">
              <w:rPr>
                <w:lang w:val="en-US"/>
              </w:rPr>
              <w:t>D</w:t>
            </w:r>
          </w:p>
        </w:tc>
        <w:tc>
          <w:tcPr>
            <w:tcW w:w="6379" w:type="dxa"/>
          </w:tcPr>
          <w:p w:rsidR="00AF4488" w:rsidRPr="00273DDA" w:rsidRDefault="00273DDA" w:rsidP="00AF4488">
            <w:pPr>
              <w:rPr>
                <w:lang w:val="en-US"/>
              </w:rPr>
            </w:pPr>
            <w:r>
              <w:rPr>
                <w:lang w:val="en-US"/>
              </w:rPr>
              <w:t xml:space="preserve">AC -&gt; </w:t>
            </w:r>
            <w:r w:rsidR="00EB169A">
              <w:rPr>
                <w:lang w:val="en-US"/>
              </w:rPr>
              <w:t>D</w:t>
            </w:r>
          </w:p>
        </w:tc>
      </w:tr>
      <w:tr w:rsidR="00AF4488" w:rsidTr="00413B97">
        <w:tc>
          <w:tcPr>
            <w:tcW w:w="992" w:type="dxa"/>
          </w:tcPr>
          <w:p w:rsidR="00AF4488" w:rsidRDefault="00AF4488" w:rsidP="00AF4488">
            <w:pPr>
              <w:rPr>
                <w:lang w:val="en-US"/>
              </w:rPr>
            </w:pPr>
            <w:r>
              <w:rPr>
                <w:lang w:val="en-US"/>
              </w:rPr>
              <w:t>5AB</w:t>
            </w:r>
          </w:p>
        </w:tc>
        <w:tc>
          <w:tcPr>
            <w:tcW w:w="1568" w:type="dxa"/>
          </w:tcPr>
          <w:p w:rsidR="00AF4488" w:rsidRDefault="00AF4488" w:rsidP="00AF4488">
            <w:pPr>
              <w:rPr>
                <w:lang w:val="en-US"/>
              </w:rPr>
            </w:pPr>
            <w:r>
              <w:rPr>
                <w:lang w:val="en-US"/>
              </w:rPr>
              <w:t>AF03</w:t>
            </w:r>
          </w:p>
        </w:tc>
        <w:tc>
          <w:tcPr>
            <w:tcW w:w="2260" w:type="dxa"/>
          </w:tcPr>
          <w:p w:rsidR="00AF4488" w:rsidRDefault="00AF4488" w:rsidP="00AF4488">
            <w:pPr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Pr="00BC4487">
              <w:rPr>
                <w:lang w:val="en-US"/>
              </w:rPr>
              <w:t>#0x03</w:t>
            </w:r>
          </w:p>
        </w:tc>
        <w:tc>
          <w:tcPr>
            <w:tcW w:w="6379" w:type="dxa"/>
          </w:tcPr>
          <w:p w:rsidR="00AF4488" w:rsidRPr="00053BF5" w:rsidRDefault="00053BF5" w:rsidP="00AF4488">
            <w:r>
              <w:t xml:space="preserve">Прямая </w:t>
            </w:r>
            <w:r w:rsidR="00273DDA">
              <w:t xml:space="preserve">абсолютная </w:t>
            </w:r>
            <w:r>
              <w:t xml:space="preserve">загрузка числа 0003 в </w:t>
            </w:r>
            <w:r>
              <w:rPr>
                <w:lang w:val="en-US"/>
              </w:rPr>
              <w:t>AC</w:t>
            </w:r>
          </w:p>
        </w:tc>
      </w:tr>
      <w:tr w:rsidR="00AF4488" w:rsidTr="00413B97">
        <w:tc>
          <w:tcPr>
            <w:tcW w:w="992" w:type="dxa"/>
          </w:tcPr>
          <w:p w:rsidR="00AF4488" w:rsidRDefault="00AF4488" w:rsidP="00AF4488">
            <w:pPr>
              <w:rPr>
                <w:lang w:val="en-US"/>
              </w:rPr>
            </w:pPr>
            <w:r>
              <w:rPr>
                <w:lang w:val="en-US"/>
              </w:rPr>
              <w:t>5AC</w:t>
            </w:r>
          </w:p>
        </w:tc>
        <w:tc>
          <w:tcPr>
            <w:tcW w:w="1568" w:type="dxa"/>
          </w:tcPr>
          <w:p w:rsidR="00AF4488" w:rsidRDefault="00AF4488" w:rsidP="00AF4488">
            <w:pPr>
              <w:rPr>
                <w:lang w:val="en-US"/>
              </w:rPr>
            </w:pPr>
            <w:r>
              <w:rPr>
                <w:lang w:val="en-US"/>
              </w:rPr>
              <w:t>EEFA</w:t>
            </w:r>
          </w:p>
        </w:tc>
        <w:tc>
          <w:tcPr>
            <w:tcW w:w="2260" w:type="dxa"/>
          </w:tcPr>
          <w:p w:rsidR="00AF4488" w:rsidRDefault="00AF4488" w:rsidP="00AF4488">
            <w:pPr>
              <w:rPr>
                <w:lang w:val="en-US"/>
              </w:rPr>
            </w:pPr>
            <w:r>
              <w:rPr>
                <w:lang w:val="en-US"/>
              </w:rPr>
              <w:t>ST C</w:t>
            </w:r>
          </w:p>
        </w:tc>
        <w:tc>
          <w:tcPr>
            <w:tcW w:w="6379" w:type="dxa"/>
          </w:tcPr>
          <w:p w:rsidR="00AF4488" w:rsidRPr="00273DDA" w:rsidRDefault="00273DDA" w:rsidP="00AF4488">
            <w:pPr>
              <w:rPr>
                <w:lang w:val="en-US"/>
              </w:rPr>
            </w:pPr>
            <w:r>
              <w:rPr>
                <w:lang w:val="en-US"/>
              </w:rPr>
              <w:t>AC-&gt;C</w:t>
            </w:r>
          </w:p>
        </w:tc>
      </w:tr>
      <w:tr w:rsidR="00AF4488" w:rsidTr="00413B97">
        <w:tc>
          <w:tcPr>
            <w:tcW w:w="992" w:type="dxa"/>
          </w:tcPr>
          <w:p w:rsidR="00AF4488" w:rsidRDefault="00AF4488" w:rsidP="00AF4488">
            <w:pPr>
              <w:rPr>
                <w:lang w:val="en-US"/>
              </w:rPr>
            </w:pPr>
            <w:r>
              <w:rPr>
                <w:lang w:val="en-US"/>
              </w:rPr>
              <w:t>5AD</w:t>
            </w:r>
          </w:p>
        </w:tc>
        <w:tc>
          <w:tcPr>
            <w:tcW w:w="1568" w:type="dxa"/>
          </w:tcPr>
          <w:p w:rsidR="00AF4488" w:rsidRDefault="00AF4488" w:rsidP="00AF4488">
            <w:pPr>
              <w:rPr>
                <w:lang w:val="en-US"/>
              </w:rPr>
            </w:pPr>
            <w:r>
              <w:rPr>
                <w:lang w:val="en-US"/>
              </w:rPr>
              <w:t>4EF7</w:t>
            </w:r>
          </w:p>
        </w:tc>
        <w:tc>
          <w:tcPr>
            <w:tcW w:w="2260" w:type="dxa"/>
          </w:tcPr>
          <w:p w:rsidR="00AF4488" w:rsidRDefault="00AF4488" w:rsidP="00AF4488">
            <w:pPr>
              <w:rPr>
                <w:lang w:val="en-US"/>
              </w:rPr>
            </w:pPr>
            <w:r>
              <w:rPr>
                <w:lang w:val="en-US"/>
              </w:rPr>
              <w:t>ADD A</w:t>
            </w:r>
          </w:p>
        </w:tc>
        <w:tc>
          <w:tcPr>
            <w:tcW w:w="6379" w:type="dxa"/>
          </w:tcPr>
          <w:p w:rsidR="00AF4488" w:rsidRPr="00273DDA" w:rsidRDefault="00273DDA" w:rsidP="00AF4488">
            <w:pPr>
              <w:rPr>
                <w:lang w:val="en-US"/>
              </w:rPr>
            </w:pPr>
            <w:r>
              <w:rPr>
                <w:lang w:val="en-US"/>
              </w:rPr>
              <w:t>A+AC-&gt;AC</w:t>
            </w:r>
          </w:p>
        </w:tc>
      </w:tr>
      <w:tr w:rsidR="00AF4488" w:rsidTr="00413B97">
        <w:tc>
          <w:tcPr>
            <w:tcW w:w="992" w:type="dxa"/>
          </w:tcPr>
          <w:p w:rsidR="00AF4488" w:rsidRDefault="00AF4488" w:rsidP="00AF4488">
            <w:pPr>
              <w:rPr>
                <w:lang w:val="en-US"/>
              </w:rPr>
            </w:pPr>
            <w:r>
              <w:rPr>
                <w:lang w:val="en-US"/>
              </w:rPr>
              <w:t>5AE</w:t>
            </w:r>
          </w:p>
        </w:tc>
        <w:tc>
          <w:tcPr>
            <w:tcW w:w="1568" w:type="dxa"/>
          </w:tcPr>
          <w:p w:rsidR="00AF4488" w:rsidRDefault="00AF4488" w:rsidP="00AF4488">
            <w:pPr>
              <w:rPr>
                <w:lang w:val="en-US"/>
              </w:rPr>
            </w:pPr>
            <w:r>
              <w:rPr>
                <w:lang w:val="en-US"/>
              </w:rPr>
              <w:t>EEF7</w:t>
            </w:r>
          </w:p>
        </w:tc>
        <w:tc>
          <w:tcPr>
            <w:tcW w:w="2260" w:type="dxa"/>
          </w:tcPr>
          <w:p w:rsidR="00AF4488" w:rsidRDefault="00AF4488" w:rsidP="00AF4488">
            <w:pPr>
              <w:rPr>
                <w:lang w:val="en-US"/>
              </w:rPr>
            </w:pPr>
            <w:r>
              <w:rPr>
                <w:lang w:val="en-US"/>
              </w:rPr>
              <w:t>ST B</w:t>
            </w:r>
          </w:p>
        </w:tc>
        <w:tc>
          <w:tcPr>
            <w:tcW w:w="6379" w:type="dxa"/>
          </w:tcPr>
          <w:p w:rsidR="00AF4488" w:rsidRPr="00413B97" w:rsidRDefault="00273DDA" w:rsidP="00AF4488">
            <w:r>
              <w:rPr>
                <w:lang w:val="en-US"/>
              </w:rPr>
              <w:t>AC-&gt;B</w:t>
            </w:r>
          </w:p>
        </w:tc>
      </w:tr>
      <w:tr w:rsidR="00AF4488" w:rsidTr="00413B97">
        <w:tc>
          <w:tcPr>
            <w:tcW w:w="992" w:type="dxa"/>
          </w:tcPr>
          <w:p w:rsidR="00AF4488" w:rsidRDefault="00AF4488" w:rsidP="00AF4488">
            <w:pPr>
              <w:rPr>
                <w:lang w:val="en-US"/>
              </w:rPr>
            </w:pPr>
            <w:r>
              <w:rPr>
                <w:lang w:val="en-US"/>
              </w:rPr>
              <w:t>5AF</w:t>
            </w:r>
          </w:p>
        </w:tc>
        <w:tc>
          <w:tcPr>
            <w:tcW w:w="1568" w:type="dxa"/>
          </w:tcPr>
          <w:p w:rsidR="00AF4488" w:rsidRDefault="00AF4488" w:rsidP="00AF4488">
            <w:pPr>
              <w:rPr>
                <w:lang w:val="en-US"/>
              </w:rPr>
            </w:pPr>
            <w:r>
              <w:rPr>
                <w:lang w:val="en-US"/>
              </w:rPr>
              <w:t>ABF6</w:t>
            </w:r>
          </w:p>
        </w:tc>
        <w:tc>
          <w:tcPr>
            <w:tcW w:w="2260" w:type="dxa"/>
          </w:tcPr>
          <w:p w:rsidR="00AF4488" w:rsidRPr="00A44E21" w:rsidRDefault="00AF4488" w:rsidP="00AF4488">
            <w:r>
              <w:rPr>
                <w:lang w:val="en-US"/>
              </w:rPr>
              <w:t>E: LD –(B)</w:t>
            </w:r>
          </w:p>
        </w:tc>
        <w:tc>
          <w:tcPr>
            <w:tcW w:w="6379" w:type="dxa"/>
          </w:tcPr>
          <w:p w:rsidR="00AF4488" w:rsidRPr="0081197F" w:rsidRDefault="00E610E2" w:rsidP="00AF4488">
            <w:r>
              <w:t xml:space="preserve">Значение ячейки </w:t>
            </w:r>
            <w:r w:rsidR="00265560" w:rsidRPr="00265560">
              <w:t>5</w:t>
            </w:r>
            <w:r w:rsidR="00265560">
              <w:rPr>
                <w:lang w:val="en-US"/>
              </w:rPr>
              <w:t>A</w:t>
            </w:r>
            <w:r w:rsidR="00265560" w:rsidRPr="00265560">
              <w:t>6</w:t>
            </w:r>
            <w:r w:rsidRPr="00057FAA">
              <w:t xml:space="preserve"> </w:t>
            </w:r>
            <w:r>
              <w:t xml:space="preserve">уменьшается на 1, это значение используется как адрес операнда, который будет загружен в </w:t>
            </w:r>
            <w:proofErr w:type="gramStart"/>
            <w:r>
              <w:t>память(</w:t>
            </w:r>
            <w:proofErr w:type="gramEnd"/>
            <w:r>
              <w:t>в данном случае 5</w:t>
            </w:r>
            <w:r>
              <w:rPr>
                <w:lang w:val="en-US"/>
              </w:rPr>
              <w:t>A</w:t>
            </w:r>
            <w:r w:rsidRPr="00E610E2">
              <w:t>6</w:t>
            </w:r>
            <w:r>
              <w:t>)</w:t>
            </w:r>
            <w:r w:rsidRPr="00057FAA">
              <w:t>.</w:t>
            </w:r>
          </w:p>
        </w:tc>
      </w:tr>
      <w:tr w:rsidR="00AF4488" w:rsidTr="00413B97">
        <w:tc>
          <w:tcPr>
            <w:tcW w:w="992" w:type="dxa"/>
          </w:tcPr>
          <w:p w:rsidR="00AF4488" w:rsidRDefault="00AF4488" w:rsidP="00AF4488">
            <w:pPr>
              <w:rPr>
                <w:lang w:val="en-US"/>
              </w:rPr>
            </w:pPr>
            <w:r>
              <w:rPr>
                <w:lang w:val="en-US"/>
              </w:rPr>
              <w:t>5B0</w:t>
            </w:r>
          </w:p>
        </w:tc>
        <w:tc>
          <w:tcPr>
            <w:tcW w:w="1568" w:type="dxa"/>
          </w:tcPr>
          <w:p w:rsidR="00AF4488" w:rsidRDefault="00AF4488" w:rsidP="00AF4488">
            <w:pPr>
              <w:rPr>
                <w:lang w:val="en-US"/>
              </w:rPr>
            </w:pPr>
            <w:r>
              <w:rPr>
                <w:lang w:val="en-US"/>
              </w:rPr>
              <w:t>F301</w:t>
            </w:r>
          </w:p>
        </w:tc>
        <w:tc>
          <w:tcPr>
            <w:tcW w:w="2260" w:type="dxa"/>
          </w:tcPr>
          <w:p w:rsidR="00AF4488" w:rsidRDefault="009C5E97" w:rsidP="00AF4488">
            <w:pPr>
              <w:rPr>
                <w:lang w:val="en-US"/>
              </w:rPr>
            </w:pPr>
            <w:r>
              <w:rPr>
                <w:lang w:val="en-US"/>
              </w:rPr>
              <w:t>BPL(BNC)</w:t>
            </w:r>
          </w:p>
        </w:tc>
        <w:tc>
          <w:tcPr>
            <w:tcW w:w="6379" w:type="dxa"/>
          </w:tcPr>
          <w:p w:rsidR="00AF4488" w:rsidRPr="00BF5BBA" w:rsidRDefault="00BF5BBA" w:rsidP="00AF4488">
            <w:r>
              <w:t>Если значение аккумулятора больше нуля, то следующая команда будет по адресу 5</w:t>
            </w:r>
            <w:r>
              <w:rPr>
                <w:lang w:val="en-US"/>
              </w:rPr>
              <w:t>B</w:t>
            </w:r>
            <w:r w:rsidRPr="00BF5BBA">
              <w:t>2</w:t>
            </w:r>
          </w:p>
        </w:tc>
      </w:tr>
      <w:tr w:rsidR="00AF4488" w:rsidTr="00413B97">
        <w:tc>
          <w:tcPr>
            <w:tcW w:w="992" w:type="dxa"/>
          </w:tcPr>
          <w:p w:rsidR="00AF4488" w:rsidRDefault="00AF4488" w:rsidP="00AF4488">
            <w:pPr>
              <w:rPr>
                <w:lang w:val="en-US"/>
              </w:rPr>
            </w:pPr>
            <w:r>
              <w:rPr>
                <w:lang w:val="en-US"/>
              </w:rPr>
              <w:t>5B1</w:t>
            </w:r>
          </w:p>
        </w:tc>
        <w:tc>
          <w:tcPr>
            <w:tcW w:w="1568" w:type="dxa"/>
          </w:tcPr>
          <w:p w:rsidR="00AF4488" w:rsidRDefault="00AF4488" w:rsidP="00AF4488">
            <w:pPr>
              <w:rPr>
                <w:lang w:val="en-US"/>
              </w:rPr>
            </w:pPr>
            <w:r>
              <w:rPr>
                <w:lang w:val="en-US"/>
              </w:rPr>
              <w:t>6AF6</w:t>
            </w:r>
          </w:p>
        </w:tc>
        <w:tc>
          <w:tcPr>
            <w:tcW w:w="2260" w:type="dxa"/>
          </w:tcPr>
          <w:p w:rsidR="00AF4488" w:rsidRPr="007B12D6" w:rsidRDefault="00AF4488" w:rsidP="00AF4488">
            <w:pPr>
              <w:rPr>
                <w:lang w:val="en-US"/>
              </w:rPr>
            </w:pPr>
            <w:r>
              <w:rPr>
                <w:lang w:val="en-US"/>
              </w:rPr>
              <w:t xml:space="preserve">SUB </w:t>
            </w:r>
            <w:r w:rsidR="00607690">
              <w:rPr>
                <w:lang w:val="en-US"/>
              </w:rPr>
              <w:t>+(</w:t>
            </w:r>
            <w:r w:rsidR="005672FD">
              <w:rPr>
                <w:lang w:val="en-US"/>
              </w:rPr>
              <w:t>5A8</w:t>
            </w:r>
            <w:r w:rsidR="00607690">
              <w:rPr>
                <w:lang w:val="en-US"/>
              </w:rPr>
              <w:t>)</w:t>
            </w:r>
          </w:p>
        </w:tc>
        <w:tc>
          <w:tcPr>
            <w:tcW w:w="6379" w:type="dxa"/>
          </w:tcPr>
          <w:p w:rsidR="00AF4488" w:rsidRPr="00542124" w:rsidRDefault="00542124" w:rsidP="00AF4488">
            <w:r>
              <w:t>От аккумулятора отнять значение ячейки по адресу</w:t>
            </w:r>
            <w:r w:rsidRPr="00542124">
              <w:t xml:space="preserve">, </w:t>
            </w:r>
            <w:r>
              <w:t>хранящемуся в ячейке 5</w:t>
            </w:r>
            <w:r>
              <w:rPr>
                <w:lang w:val="en-US"/>
              </w:rPr>
              <w:t>A</w:t>
            </w:r>
            <w:r w:rsidRPr="00542124">
              <w:t>8</w:t>
            </w:r>
            <w:r w:rsidR="00F3264B">
              <w:t xml:space="preserve"> и увеличивает значение ячейки на единицу</w:t>
            </w:r>
          </w:p>
        </w:tc>
      </w:tr>
      <w:tr w:rsidR="00607690" w:rsidTr="00413B97">
        <w:tc>
          <w:tcPr>
            <w:tcW w:w="992" w:type="dxa"/>
          </w:tcPr>
          <w:p w:rsidR="00607690" w:rsidRDefault="00607690" w:rsidP="00607690">
            <w:pPr>
              <w:rPr>
                <w:lang w:val="en-US"/>
              </w:rPr>
            </w:pPr>
            <w:r>
              <w:rPr>
                <w:lang w:val="en-US"/>
              </w:rPr>
              <w:t>5B2</w:t>
            </w:r>
          </w:p>
        </w:tc>
        <w:tc>
          <w:tcPr>
            <w:tcW w:w="1568" w:type="dxa"/>
          </w:tcPr>
          <w:p w:rsidR="00607690" w:rsidRDefault="00607690" w:rsidP="00607690">
            <w:pPr>
              <w:rPr>
                <w:lang w:val="en-US"/>
              </w:rPr>
            </w:pPr>
            <w:r>
              <w:rPr>
                <w:lang w:val="en-US"/>
              </w:rPr>
              <w:t>85A7</w:t>
            </w:r>
          </w:p>
        </w:tc>
        <w:tc>
          <w:tcPr>
            <w:tcW w:w="2260" w:type="dxa"/>
          </w:tcPr>
          <w:p w:rsidR="00607690" w:rsidRPr="00196D8E" w:rsidRDefault="00607690" w:rsidP="00607690">
            <w:pPr>
              <w:rPr>
                <w:lang w:val="en-US"/>
              </w:rPr>
            </w:pPr>
            <w:r>
              <w:rPr>
                <w:lang w:val="en-US"/>
              </w:rPr>
              <w:t>LOOP 5A7</w:t>
            </w:r>
          </w:p>
        </w:tc>
        <w:tc>
          <w:tcPr>
            <w:tcW w:w="6379" w:type="dxa"/>
          </w:tcPr>
          <w:p w:rsidR="00607690" w:rsidRPr="00DF4529" w:rsidRDefault="00607690" w:rsidP="00607690">
            <w:r>
              <w:t xml:space="preserve">Уменьшает значение </w:t>
            </w:r>
            <w:r w:rsidRPr="00AA713E">
              <w:t>0</w:t>
            </w:r>
            <w:r>
              <w:rPr>
                <w:lang w:val="en-US"/>
              </w:rPr>
              <w:t>x</w:t>
            </w:r>
            <w:r w:rsidRPr="00607690">
              <w:t>5</w:t>
            </w:r>
            <w:r>
              <w:rPr>
                <w:lang w:val="en-US"/>
              </w:rPr>
              <w:t>A</w:t>
            </w:r>
            <w:r w:rsidRPr="00607690">
              <w:t>7</w:t>
            </w:r>
            <w:r w:rsidRPr="00AA713E">
              <w:t xml:space="preserve"> </w:t>
            </w:r>
            <w:r>
              <w:t xml:space="preserve">на 1, если значение </w:t>
            </w:r>
            <w:r w:rsidRPr="00AA713E">
              <w:t>0</w:t>
            </w:r>
            <w:r>
              <w:rPr>
                <w:lang w:val="en-US"/>
              </w:rPr>
              <w:t>x</w:t>
            </w:r>
            <w:r w:rsidRPr="00607690">
              <w:t>5</w:t>
            </w:r>
            <w:r>
              <w:rPr>
                <w:lang w:val="en-US"/>
              </w:rPr>
              <w:t>A</w:t>
            </w:r>
            <w:r w:rsidRPr="00607690">
              <w:t>7</w:t>
            </w:r>
            <w:r w:rsidRPr="00AA713E">
              <w:t xml:space="preserve"> &lt;= </w:t>
            </w:r>
            <w:r>
              <w:t xml:space="preserve">0, то переход на адрес </w:t>
            </w:r>
            <w:r w:rsidRPr="00607690">
              <w:t>5</w:t>
            </w:r>
            <w:r>
              <w:rPr>
                <w:lang w:val="en-US"/>
              </w:rPr>
              <w:t>B</w:t>
            </w:r>
            <w:r w:rsidRPr="00607690">
              <w:t>4</w:t>
            </w:r>
          </w:p>
        </w:tc>
      </w:tr>
      <w:tr w:rsidR="00607690" w:rsidTr="00413B97">
        <w:tc>
          <w:tcPr>
            <w:tcW w:w="992" w:type="dxa"/>
          </w:tcPr>
          <w:p w:rsidR="00607690" w:rsidRDefault="00607690" w:rsidP="00607690">
            <w:pPr>
              <w:rPr>
                <w:lang w:val="en-US"/>
              </w:rPr>
            </w:pPr>
            <w:r>
              <w:rPr>
                <w:lang w:val="en-US"/>
              </w:rPr>
              <w:t>5B3</w:t>
            </w:r>
          </w:p>
        </w:tc>
        <w:tc>
          <w:tcPr>
            <w:tcW w:w="1568" w:type="dxa"/>
          </w:tcPr>
          <w:p w:rsidR="00607690" w:rsidRDefault="00607690" w:rsidP="00607690">
            <w:pPr>
              <w:rPr>
                <w:lang w:val="en-US"/>
              </w:rPr>
            </w:pPr>
            <w:r>
              <w:rPr>
                <w:lang w:val="en-US"/>
              </w:rPr>
              <w:t>CEFB</w:t>
            </w:r>
          </w:p>
        </w:tc>
        <w:tc>
          <w:tcPr>
            <w:tcW w:w="2260" w:type="dxa"/>
          </w:tcPr>
          <w:p w:rsidR="00607690" w:rsidRPr="00E610E2" w:rsidRDefault="00607690" w:rsidP="00607690">
            <w:r>
              <w:rPr>
                <w:lang w:val="en-US"/>
              </w:rPr>
              <w:t xml:space="preserve">JUMP </w:t>
            </w:r>
            <w:r>
              <w:t>5</w:t>
            </w:r>
            <w:r>
              <w:rPr>
                <w:lang w:val="en-US"/>
              </w:rPr>
              <w:t>AF</w:t>
            </w:r>
          </w:p>
        </w:tc>
        <w:tc>
          <w:tcPr>
            <w:tcW w:w="6379" w:type="dxa"/>
          </w:tcPr>
          <w:p w:rsidR="00607690" w:rsidRPr="00607690" w:rsidRDefault="00607690" w:rsidP="00607690">
            <w:r>
              <w:t xml:space="preserve">Следующая команда будет по адресу </w:t>
            </w:r>
            <w:r w:rsidRPr="00607690">
              <w:t>5</w:t>
            </w:r>
            <w:r>
              <w:rPr>
                <w:lang w:val="en-US"/>
              </w:rPr>
              <w:t>AF</w:t>
            </w:r>
          </w:p>
        </w:tc>
      </w:tr>
      <w:tr w:rsidR="00607690" w:rsidTr="00413B97">
        <w:tc>
          <w:tcPr>
            <w:tcW w:w="992" w:type="dxa"/>
          </w:tcPr>
          <w:p w:rsidR="00607690" w:rsidRDefault="00607690" w:rsidP="00607690">
            <w:pPr>
              <w:rPr>
                <w:lang w:val="en-US"/>
              </w:rPr>
            </w:pPr>
            <w:r>
              <w:rPr>
                <w:lang w:val="en-US"/>
              </w:rPr>
              <w:t>5B4</w:t>
            </w:r>
          </w:p>
        </w:tc>
        <w:tc>
          <w:tcPr>
            <w:tcW w:w="1568" w:type="dxa"/>
          </w:tcPr>
          <w:p w:rsidR="00607690" w:rsidRDefault="00607690" w:rsidP="00607690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260" w:type="dxa"/>
          </w:tcPr>
          <w:p w:rsidR="00607690" w:rsidRDefault="00607690" w:rsidP="00607690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6379" w:type="dxa"/>
          </w:tcPr>
          <w:p w:rsidR="00607690" w:rsidRPr="0081197F" w:rsidRDefault="00607690" w:rsidP="00607690">
            <w:r>
              <w:t>Остановка тактового генератора</w:t>
            </w:r>
          </w:p>
        </w:tc>
      </w:tr>
      <w:tr w:rsidR="005672FD" w:rsidTr="00F3264B">
        <w:tc>
          <w:tcPr>
            <w:tcW w:w="992" w:type="dxa"/>
          </w:tcPr>
          <w:p w:rsidR="005672FD" w:rsidRDefault="005672FD" w:rsidP="00607690">
            <w:pPr>
              <w:rPr>
                <w:lang w:val="en-US"/>
              </w:rPr>
            </w:pPr>
            <w:r>
              <w:rPr>
                <w:lang w:val="en-US"/>
              </w:rPr>
              <w:t>5B5</w:t>
            </w:r>
          </w:p>
        </w:tc>
        <w:tc>
          <w:tcPr>
            <w:tcW w:w="1568" w:type="dxa"/>
          </w:tcPr>
          <w:p w:rsidR="005672FD" w:rsidRPr="00F3264B" w:rsidRDefault="005672FD" w:rsidP="00607690">
            <w:r>
              <w:rPr>
                <w:lang w:val="en-US"/>
              </w:rPr>
              <w:t>00AE</w:t>
            </w:r>
          </w:p>
        </w:tc>
        <w:tc>
          <w:tcPr>
            <w:tcW w:w="2260" w:type="dxa"/>
          </w:tcPr>
          <w:p w:rsidR="005672FD" w:rsidRPr="004E1CA9" w:rsidRDefault="004E1CA9" w:rsidP="00607690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6379" w:type="dxa"/>
            <w:vMerge w:val="restart"/>
            <w:vAlign w:val="center"/>
          </w:tcPr>
          <w:p w:rsidR="005672FD" w:rsidRPr="00607690" w:rsidRDefault="005672FD" w:rsidP="00F3264B">
            <w:pPr>
              <w:rPr>
                <w:lang w:val="en-US"/>
              </w:rPr>
            </w:pPr>
            <w:r>
              <w:t>Массив</w:t>
            </w:r>
            <w:r w:rsidR="00F3264B">
              <w:t xml:space="preserve"> </w:t>
            </w:r>
            <w:r>
              <w:t>(Из трёх ячеек)</w:t>
            </w:r>
          </w:p>
        </w:tc>
      </w:tr>
      <w:tr w:rsidR="005672FD" w:rsidTr="00413B97">
        <w:tc>
          <w:tcPr>
            <w:tcW w:w="992" w:type="dxa"/>
          </w:tcPr>
          <w:p w:rsidR="005672FD" w:rsidRDefault="005672FD" w:rsidP="00607690">
            <w:pPr>
              <w:rPr>
                <w:lang w:val="en-US"/>
              </w:rPr>
            </w:pPr>
            <w:r>
              <w:rPr>
                <w:lang w:val="en-US"/>
              </w:rPr>
              <w:t>5B6</w:t>
            </w:r>
          </w:p>
        </w:tc>
        <w:tc>
          <w:tcPr>
            <w:tcW w:w="1568" w:type="dxa"/>
          </w:tcPr>
          <w:p w:rsidR="005672FD" w:rsidRDefault="005672FD" w:rsidP="00607690">
            <w:pPr>
              <w:rPr>
                <w:lang w:val="en-US"/>
              </w:rPr>
            </w:pPr>
            <w:r>
              <w:rPr>
                <w:lang w:val="en-US"/>
              </w:rPr>
              <w:t>1200</w:t>
            </w:r>
          </w:p>
        </w:tc>
        <w:tc>
          <w:tcPr>
            <w:tcW w:w="2260" w:type="dxa"/>
          </w:tcPr>
          <w:p w:rsidR="005672FD" w:rsidRDefault="004E1CA9" w:rsidP="00607690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6379" w:type="dxa"/>
            <w:vMerge/>
          </w:tcPr>
          <w:p w:rsidR="005672FD" w:rsidRPr="0081197F" w:rsidRDefault="005672FD" w:rsidP="00607690"/>
        </w:tc>
      </w:tr>
      <w:tr w:rsidR="005672FD" w:rsidTr="00542124">
        <w:trPr>
          <w:trHeight w:val="74"/>
        </w:trPr>
        <w:tc>
          <w:tcPr>
            <w:tcW w:w="992" w:type="dxa"/>
          </w:tcPr>
          <w:p w:rsidR="005672FD" w:rsidRDefault="005672FD" w:rsidP="00607690">
            <w:pPr>
              <w:rPr>
                <w:lang w:val="en-US"/>
              </w:rPr>
            </w:pPr>
            <w:r>
              <w:rPr>
                <w:lang w:val="en-US"/>
              </w:rPr>
              <w:t>5B7</w:t>
            </w:r>
          </w:p>
        </w:tc>
        <w:tc>
          <w:tcPr>
            <w:tcW w:w="1568" w:type="dxa"/>
          </w:tcPr>
          <w:p w:rsidR="005672FD" w:rsidRDefault="005672FD" w:rsidP="00607690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2260" w:type="dxa"/>
          </w:tcPr>
          <w:p w:rsidR="005672FD" w:rsidRPr="004E1CA9" w:rsidRDefault="004E1CA9" w:rsidP="00607690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6379" w:type="dxa"/>
            <w:vMerge/>
          </w:tcPr>
          <w:p w:rsidR="005672FD" w:rsidRPr="0081197F" w:rsidRDefault="005672FD" w:rsidP="00607690"/>
        </w:tc>
      </w:tr>
    </w:tbl>
    <w:p w:rsidR="00E356D9" w:rsidRPr="00E356D9" w:rsidRDefault="00E356D9" w:rsidP="00AE27D5">
      <w:pPr>
        <w:pStyle w:val="22"/>
        <w:jc w:val="left"/>
      </w:pPr>
      <w:bookmarkStart w:id="4" w:name="_Toc96329310"/>
    </w:p>
    <w:p w:rsidR="00947DD4" w:rsidRPr="004064AA" w:rsidRDefault="00947DD4" w:rsidP="00AE27D5">
      <w:pPr>
        <w:pStyle w:val="22"/>
        <w:jc w:val="left"/>
      </w:pPr>
      <w:bookmarkStart w:id="5" w:name="_Toc131065236"/>
      <w:r w:rsidRPr="004064AA">
        <w:t>Описание программы</w:t>
      </w:r>
      <w:bookmarkEnd w:id="4"/>
      <w:bookmarkEnd w:id="5"/>
    </w:p>
    <w:p w:rsidR="00715A63" w:rsidRPr="004E1CA9" w:rsidRDefault="004E1CA9" w:rsidP="00715A63">
      <w:r>
        <w:lastRenderedPageBreak/>
        <w:t>Программа проходит по всем элементам массива</w:t>
      </w:r>
      <w:r w:rsidR="004F29B3" w:rsidRPr="004F29B3">
        <w:t xml:space="preserve"> </w:t>
      </w:r>
      <w:r>
        <w:t>(</w:t>
      </w:r>
      <w:r w:rsidRPr="004E1CA9">
        <w:t>5</w:t>
      </w:r>
      <w:r>
        <w:rPr>
          <w:lang w:val="en-US"/>
        </w:rPr>
        <w:t>B</w:t>
      </w:r>
      <w:r w:rsidRPr="004E1CA9">
        <w:t>7, 5</w:t>
      </w:r>
      <w:r>
        <w:rPr>
          <w:lang w:val="en-US"/>
        </w:rPr>
        <w:t>B</w:t>
      </w:r>
      <w:r w:rsidRPr="004E1CA9">
        <w:t>6, 5</w:t>
      </w:r>
      <w:r>
        <w:rPr>
          <w:lang w:val="en-US"/>
        </w:rPr>
        <w:t>B</w:t>
      </w:r>
      <w:r w:rsidRPr="004E1CA9">
        <w:t xml:space="preserve">5) </w:t>
      </w:r>
      <w:r w:rsidR="00F3264B">
        <w:t>и в ячейку 5А8 записывает количество отрицательных элементов</w:t>
      </w:r>
      <w:r w:rsidR="00914D66">
        <w:t xml:space="preserve"> массива</w:t>
      </w:r>
    </w:p>
    <w:p w:rsidR="002C1386" w:rsidRPr="004064AA" w:rsidRDefault="00AE27D5" w:rsidP="00AE27D5">
      <w:pPr>
        <w:pStyle w:val="22"/>
        <w:jc w:val="left"/>
      </w:pPr>
      <w:bookmarkStart w:id="6" w:name="_Toc131065237"/>
      <w:bookmarkStart w:id="7" w:name="_Toc115195440"/>
      <w:r>
        <w:t>О</w:t>
      </w:r>
      <w:r w:rsidR="00BC4487">
        <w:t>П</w:t>
      </w:r>
      <w:r>
        <w:t>И и ОДЗ</w:t>
      </w:r>
      <w:bookmarkEnd w:id="6"/>
    </w:p>
    <w:p w:rsidR="00AD27B2" w:rsidRDefault="004F29B3" w:rsidP="004E1CA9">
      <w:pPr>
        <w:spacing w:after="0" w:line="240" w:lineRule="auto"/>
        <w:rPr>
          <w:rFonts w:cs="Times New Roman"/>
          <w:szCs w:val="28"/>
        </w:rPr>
      </w:pPr>
      <w:r>
        <w:rPr>
          <w:lang w:val="en-US"/>
        </w:rPr>
        <w:t>X</w:t>
      </w:r>
      <w:r w:rsidRPr="004F29B3">
        <w:t xml:space="preserve">1, </w:t>
      </w:r>
      <w:r>
        <w:rPr>
          <w:lang w:val="en-US"/>
        </w:rPr>
        <w:t>X</w:t>
      </w:r>
      <w:r w:rsidRPr="004F29B3">
        <w:t xml:space="preserve">2, </w:t>
      </w:r>
      <w:r>
        <w:rPr>
          <w:lang w:val="en-US"/>
        </w:rPr>
        <w:t>X</w:t>
      </w:r>
      <w:r w:rsidRPr="004F29B3">
        <w:t xml:space="preserve">3 - </w:t>
      </w:r>
      <w:r w:rsidRPr="004064AA">
        <w:rPr>
          <w:rFonts w:cs="Times New Roman"/>
          <w:szCs w:val="28"/>
        </w:rPr>
        <w:t>знаковые 16-ти разрядные числа.</w:t>
      </w:r>
    </w:p>
    <w:p w:rsidR="004F29B3" w:rsidRDefault="004F29B3" w:rsidP="004F29B3">
      <w:pPr>
        <w:ind w:left="-5"/>
        <w:rPr>
          <w:rFonts w:cs="Times New Roman"/>
          <w:szCs w:val="28"/>
        </w:rPr>
      </w:pPr>
      <w:r w:rsidRPr="004064AA">
        <w:rPr>
          <w:rFonts w:cs="Times New Roman"/>
          <w:szCs w:val="28"/>
        </w:rPr>
        <w:t>(-2</w:t>
      </w:r>
      <w:r w:rsidRPr="004064AA">
        <w:rPr>
          <w:rFonts w:cs="Times New Roman"/>
          <w:szCs w:val="28"/>
          <w:vertAlign w:val="superscript"/>
        </w:rPr>
        <w:t>15</w:t>
      </w:r>
      <w:r w:rsidRPr="004064AA">
        <w:rPr>
          <w:rFonts w:cs="Times New Roman"/>
          <w:szCs w:val="28"/>
        </w:rPr>
        <w:t xml:space="preserve"> &lt;= </w:t>
      </w:r>
      <w:r>
        <w:rPr>
          <w:lang w:val="en-US"/>
        </w:rPr>
        <w:t>X</w:t>
      </w:r>
      <w:r w:rsidRPr="004F29B3">
        <w:t xml:space="preserve">1, </w:t>
      </w:r>
      <w:r>
        <w:rPr>
          <w:lang w:val="en-US"/>
        </w:rPr>
        <w:t>X</w:t>
      </w:r>
      <w:r w:rsidRPr="004F29B3">
        <w:t xml:space="preserve">2, </w:t>
      </w:r>
      <w:r>
        <w:rPr>
          <w:lang w:val="en-US"/>
        </w:rPr>
        <w:t>X</w:t>
      </w:r>
      <w:r w:rsidRPr="004F29B3">
        <w:t xml:space="preserve">3 </w:t>
      </w:r>
      <w:r w:rsidRPr="004064AA">
        <w:rPr>
          <w:rFonts w:cs="Times New Roman"/>
          <w:szCs w:val="28"/>
        </w:rPr>
        <w:t>&lt;= 2</w:t>
      </w:r>
      <w:r w:rsidRPr="004064AA">
        <w:rPr>
          <w:rFonts w:cs="Times New Roman"/>
          <w:szCs w:val="28"/>
          <w:vertAlign w:val="superscript"/>
        </w:rPr>
        <w:t>15</w:t>
      </w:r>
      <w:r w:rsidRPr="004064AA">
        <w:rPr>
          <w:rFonts w:cs="Times New Roman"/>
          <w:szCs w:val="28"/>
        </w:rPr>
        <w:t>-1)</w:t>
      </w:r>
    </w:p>
    <w:p w:rsidR="00B42966" w:rsidRPr="00B42966" w:rsidRDefault="00B42966" w:rsidP="00B42966">
      <w:pPr>
        <w:pStyle w:val="22"/>
      </w:pPr>
      <w:r>
        <w:t>Трассировка программы с числами 2413</w:t>
      </w:r>
      <w:r w:rsidRPr="00B42966">
        <w:t xml:space="preserve">, </w:t>
      </w:r>
      <w:r>
        <w:t>55D5</w:t>
      </w:r>
      <w:r w:rsidRPr="00E71D42">
        <w:t xml:space="preserve">, </w:t>
      </w:r>
      <w:r>
        <w:t>32CB</w:t>
      </w:r>
    </w:p>
    <w:tbl>
      <w:tblPr>
        <w:tblStyle w:val="aa"/>
        <w:tblW w:w="10915" w:type="dxa"/>
        <w:tblInd w:w="-1281" w:type="dxa"/>
        <w:tblLook w:val="04A0" w:firstRow="1" w:lastRow="0" w:firstColumn="1" w:lastColumn="0" w:noHBand="0" w:noVBand="1"/>
      </w:tblPr>
      <w:tblGrid>
        <w:gridCol w:w="885"/>
        <w:gridCol w:w="917"/>
        <w:gridCol w:w="761"/>
        <w:gridCol w:w="917"/>
        <w:gridCol w:w="745"/>
        <w:gridCol w:w="870"/>
        <w:gridCol w:w="636"/>
        <w:gridCol w:w="886"/>
        <w:gridCol w:w="870"/>
        <w:gridCol w:w="636"/>
        <w:gridCol w:w="979"/>
        <w:gridCol w:w="701"/>
        <w:gridCol w:w="1112"/>
      </w:tblGrid>
      <w:tr w:rsidR="00B42966" w:rsidTr="00B42966">
        <w:tc>
          <w:tcPr>
            <w:tcW w:w="885" w:type="dxa"/>
          </w:tcPr>
          <w:p w:rsidR="00B42966" w:rsidRPr="00B84358" w:rsidRDefault="00B42966" w:rsidP="00B42966">
            <w:proofErr w:type="spellStart"/>
            <w:r w:rsidRPr="00B84358">
              <w:t>Адр</w:t>
            </w:r>
            <w:proofErr w:type="spellEnd"/>
          </w:p>
        </w:tc>
        <w:tc>
          <w:tcPr>
            <w:tcW w:w="917" w:type="dxa"/>
          </w:tcPr>
          <w:p w:rsidR="00B42966" w:rsidRPr="00B84358" w:rsidRDefault="00B42966" w:rsidP="00B42966">
            <w:proofErr w:type="spellStart"/>
            <w:r w:rsidRPr="00B84358">
              <w:t>Знчн</w:t>
            </w:r>
            <w:proofErr w:type="spellEnd"/>
          </w:p>
        </w:tc>
        <w:tc>
          <w:tcPr>
            <w:tcW w:w="761" w:type="dxa"/>
          </w:tcPr>
          <w:p w:rsidR="00B42966" w:rsidRPr="00B84358" w:rsidRDefault="00B42966" w:rsidP="00B42966">
            <w:r w:rsidRPr="00B84358">
              <w:t>IP</w:t>
            </w:r>
          </w:p>
        </w:tc>
        <w:tc>
          <w:tcPr>
            <w:tcW w:w="917" w:type="dxa"/>
          </w:tcPr>
          <w:p w:rsidR="00B42966" w:rsidRPr="00B84358" w:rsidRDefault="00B42966" w:rsidP="00B42966">
            <w:r w:rsidRPr="00B84358">
              <w:t>CR</w:t>
            </w:r>
          </w:p>
        </w:tc>
        <w:tc>
          <w:tcPr>
            <w:tcW w:w="745" w:type="dxa"/>
          </w:tcPr>
          <w:p w:rsidR="00B42966" w:rsidRPr="00B84358" w:rsidRDefault="00B42966" w:rsidP="00B42966">
            <w:r w:rsidRPr="00B84358">
              <w:t>AR</w:t>
            </w:r>
          </w:p>
        </w:tc>
        <w:tc>
          <w:tcPr>
            <w:tcW w:w="870" w:type="dxa"/>
          </w:tcPr>
          <w:p w:rsidR="00B42966" w:rsidRPr="00B84358" w:rsidRDefault="00B42966" w:rsidP="00B42966">
            <w:r w:rsidRPr="00B84358">
              <w:t>DR</w:t>
            </w:r>
          </w:p>
        </w:tc>
        <w:tc>
          <w:tcPr>
            <w:tcW w:w="636" w:type="dxa"/>
          </w:tcPr>
          <w:p w:rsidR="00B42966" w:rsidRPr="00B84358" w:rsidRDefault="00B42966" w:rsidP="00B42966">
            <w:r w:rsidRPr="00B84358">
              <w:t>SP</w:t>
            </w:r>
          </w:p>
        </w:tc>
        <w:tc>
          <w:tcPr>
            <w:tcW w:w="886" w:type="dxa"/>
          </w:tcPr>
          <w:p w:rsidR="00B42966" w:rsidRPr="00B84358" w:rsidRDefault="00B42966" w:rsidP="00B42966">
            <w:r w:rsidRPr="00B84358">
              <w:t>BR</w:t>
            </w:r>
          </w:p>
        </w:tc>
        <w:tc>
          <w:tcPr>
            <w:tcW w:w="870" w:type="dxa"/>
          </w:tcPr>
          <w:p w:rsidR="00B42966" w:rsidRPr="00B84358" w:rsidRDefault="00B42966" w:rsidP="00B42966">
            <w:r w:rsidRPr="00B84358">
              <w:t>AC</w:t>
            </w:r>
          </w:p>
        </w:tc>
        <w:tc>
          <w:tcPr>
            <w:tcW w:w="636" w:type="dxa"/>
          </w:tcPr>
          <w:p w:rsidR="00B42966" w:rsidRPr="00B84358" w:rsidRDefault="00B42966" w:rsidP="00B42966">
            <w:r w:rsidRPr="00B84358">
              <w:t>PS</w:t>
            </w:r>
          </w:p>
        </w:tc>
        <w:tc>
          <w:tcPr>
            <w:tcW w:w="979" w:type="dxa"/>
          </w:tcPr>
          <w:p w:rsidR="00B42966" w:rsidRPr="00B84358" w:rsidRDefault="00B42966" w:rsidP="00B42966">
            <w:r w:rsidRPr="00B84358">
              <w:t>NZVC</w:t>
            </w:r>
          </w:p>
        </w:tc>
        <w:tc>
          <w:tcPr>
            <w:tcW w:w="701" w:type="dxa"/>
          </w:tcPr>
          <w:p w:rsidR="00B42966" w:rsidRPr="00B84358" w:rsidRDefault="00B42966" w:rsidP="00B42966">
            <w:proofErr w:type="spellStart"/>
            <w:r w:rsidRPr="00B84358">
              <w:t>Адр</w:t>
            </w:r>
            <w:proofErr w:type="spellEnd"/>
          </w:p>
        </w:tc>
        <w:tc>
          <w:tcPr>
            <w:tcW w:w="1112" w:type="dxa"/>
          </w:tcPr>
          <w:p w:rsidR="00B42966" w:rsidRPr="00B84358" w:rsidRDefault="00B42966" w:rsidP="00B42966">
            <w:proofErr w:type="spellStart"/>
            <w:r w:rsidRPr="00B84358">
              <w:t>Знчн</w:t>
            </w:r>
            <w:proofErr w:type="spellEnd"/>
          </w:p>
        </w:tc>
      </w:tr>
      <w:tr w:rsidR="00B42966" w:rsidTr="00B42966">
        <w:tc>
          <w:tcPr>
            <w:tcW w:w="885" w:type="dxa"/>
          </w:tcPr>
          <w:p w:rsidR="00B42966" w:rsidRPr="00B84358" w:rsidRDefault="00B42966" w:rsidP="00B42966">
            <w:r w:rsidRPr="00B84358">
              <w:t>5A9</w:t>
            </w:r>
          </w:p>
        </w:tc>
        <w:tc>
          <w:tcPr>
            <w:tcW w:w="917" w:type="dxa"/>
          </w:tcPr>
          <w:p w:rsidR="00B42966" w:rsidRPr="00B84358" w:rsidRDefault="00B42966" w:rsidP="00B42966">
            <w:r w:rsidRPr="00B84358">
              <w:t>0200</w:t>
            </w:r>
          </w:p>
        </w:tc>
        <w:tc>
          <w:tcPr>
            <w:tcW w:w="761" w:type="dxa"/>
          </w:tcPr>
          <w:p w:rsidR="00B42966" w:rsidRPr="00B84358" w:rsidRDefault="00B42966" w:rsidP="00B42966">
            <w:r w:rsidRPr="00B84358">
              <w:t>5A9</w:t>
            </w:r>
          </w:p>
        </w:tc>
        <w:tc>
          <w:tcPr>
            <w:tcW w:w="917" w:type="dxa"/>
          </w:tcPr>
          <w:p w:rsidR="00B42966" w:rsidRPr="00B84358" w:rsidRDefault="00B42966" w:rsidP="00B42966">
            <w:r w:rsidRPr="00B84358">
              <w:t>0000</w:t>
            </w:r>
          </w:p>
        </w:tc>
        <w:tc>
          <w:tcPr>
            <w:tcW w:w="745" w:type="dxa"/>
          </w:tcPr>
          <w:p w:rsidR="00B42966" w:rsidRPr="00B84358" w:rsidRDefault="00B42966" w:rsidP="00B42966">
            <w:r w:rsidRPr="00B84358">
              <w:t>000</w:t>
            </w:r>
          </w:p>
        </w:tc>
        <w:tc>
          <w:tcPr>
            <w:tcW w:w="870" w:type="dxa"/>
          </w:tcPr>
          <w:p w:rsidR="00B42966" w:rsidRPr="00B84358" w:rsidRDefault="00B42966" w:rsidP="00B42966">
            <w:r w:rsidRPr="00B84358">
              <w:t>0000</w:t>
            </w:r>
          </w:p>
        </w:tc>
        <w:tc>
          <w:tcPr>
            <w:tcW w:w="636" w:type="dxa"/>
          </w:tcPr>
          <w:p w:rsidR="00B42966" w:rsidRPr="00B84358" w:rsidRDefault="00B42966" w:rsidP="00B42966">
            <w:r w:rsidRPr="00B84358">
              <w:t>000</w:t>
            </w:r>
          </w:p>
        </w:tc>
        <w:tc>
          <w:tcPr>
            <w:tcW w:w="886" w:type="dxa"/>
          </w:tcPr>
          <w:p w:rsidR="00B42966" w:rsidRPr="00B84358" w:rsidRDefault="00B42966" w:rsidP="00B42966">
            <w:r w:rsidRPr="00B84358">
              <w:t>0000</w:t>
            </w:r>
          </w:p>
        </w:tc>
        <w:tc>
          <w:tcPr>
            <w:tcW w:w="870" w:type="dxa"/>
          </w:tcPr>
          <w:p w:rsidR="00B42966" w:rsidRPr="00B84358" w:rsidRDefault="00B42966" w:rsidP="00B42966">
            <w:r w:rsidRPr="00B84358">
              <w:t>0000</w:t>
            </w:r>
          </w:p>
        </w:tc>
        <w:tc>
          <w:tcPr>
            <w:tcW w:w="636" w:type="dxa"/>
          </w:tcPr>
          <w:p w:rsidR="00B42966" w:rsidRPr="00B84358" w:rsidRDefault="00B42966" w:rsidP="00B42966">
            <w:r w:rsidRPr="00B84358">
              <w:t>004</w:t>
            </w:r>
          </w:p>
        </w:tc>
        <w:tc>
          <w:tcPr>
            <w:tcW w:w="979" w:type="dxa"/>
          </w:tcPr>
          <w:p w:rsidR="00B42966" w:rsidRPr="00B84358" w:rsidRDefault="00B42966" w:rsidP="00B42966">
            <w:r w:rsidRPr="00B84358">
              <w:t>0100</w:t>
            </w:r>
          </w:p>
        </w:tc>
        <w:tc>
          <w:tcPr>
            <w:tcW w:w="701" w:type="dxa"/>
          </w:tcPr>
          <w:p w:rsidR="00B42966" w:rsidRPr="00B84358" w:rsidRDefault="00B42966" w:rsidP="00B42966"/>
        </w:tc>
        <w:tc>
          <w:tcPr>
            <w:tcW w:w="1112" w:type="dxa"/>
          </w:tcPr>
          <w:p w:rsidR="00B42966" w:rsidRPr="00B84358" w:rsidRDefault="00B42966" w:rsidP="00B42966"/>
        </w:tc>
      </w:tr>
      <w:tr w:rsidR="00B42966" w:rsidTr="00B42966">
        <w:tc>
          <w:tcPr>
            <w:tcW w:w="885" w:type="dxa"/>
          </w:tcPr>
          <w:p w:rsidR="00B42966" w:rsidRPr="00B84358" w:rsidRDefault="00B42966" w:rsidP="00B42966">
            <w:r w:rsidRPr="00B84358">
              <w:t>5A9</w:t>
            </w:r>
          </w:p>
        </w:tc>
        <w:tc>
          <w:tcPr>
            <w:tcW w:w="917" w:type="dxa"/>
          </w:tcPr>
          <w:p w:rsidR="00B42966" w:rsidRPr="00B84358" w:rsidRDefault="00B42966" w:rsidP="00B42966">
            <w:r w:rsidRPr="00B84358">
              <w:t>0200</w:t>
            </w:r>
          </w:p>
        </w:tc>
        <w:tc>
          <w:tcPr>
            <w:tcW w:w="761" w:type="dxa"/>
          </w:tcPr>
          <w:p w:rsidR="00B42966" w:rsidRPr="00B84358" w:rsidRDefault="00B42966" w:rsidP="00B42966">
            <w:r w:rsidRPr="00B84358">
              <w:t>5AA</w:t>
            </w:r>
          </w:p>
        </w:tc>
        <w:tc>
          <w:tcPr>
            <w:tcW w:w="917" w:type="dxa"/>
          </w:tcPr>
          <w:p w:rsidR="00B42966" w:rsidRPr="00B84358" w:rsidRDefault="00B42966" w:rsidP="00B42966">
            <w:r w:rsidRPr="00B84358">
              <w:t>0200</w:t>
            </w:r>
          </w:p>
        </w:tc>
        <w:tc>
          <w:tcPr>
            <w:tcW w:w="745" w:type="dxa"/>
          </w:tcPr>
          <w:p w:rsidR="00B42966" w:rsidRPr="00B84358" w:rsidRDefault="00B42966" w:rsidP="00B42966">
            <w:r w:rsidRPr="00B84358">
              <w:t>5A9</w:t>
            </w:r>
          </w:p>
        </w:tc>
        <w:tc>
          <w:tcPr>
            <w:tcW w:w="870" w:type="dxa"/>
          </w:tcPr>
          <w:p w:rsidR="00B42966" w:rsidRPr="00B84358" w:rsidRDefault="00B42966" w:rsidP="00B42966">
            <w:r w:rsidRPr="00B84358">
              <w:t>0200</w:t>
            </w:r>
          </w:p>
        </w:tc>
        <w:tc>
          <w:tcPr>
            <w:tcW w:w="636" w:type="dxa"/>
          </w:tcPr>
          <w:p w:rsidR="00B42966" w:rsidRPr="00B84358" w:rsidRDefault="00B42966" w:rsidP="00B42966">
            <w:r w:rsidRPr="00B84358">
              <w:t>000</w:t>
            </w:r>
          </w:p>
        </w:tc>
        <w:tc>
          <w:tcPr>
            <w:tcW w:w="886" w:type="dxa"/>
          </w:tcPr>
          <w:p w:rsidR="00B42966" w:rsidRPr="00B84358" w:rsidRDefault="00B42966" w:rsidP="00B42966">
            <w:r w:rsidRPr="00B84358">
              <w:t>05A9</w:t>
            </w:r>
          </w:p>
        </w:tc>
        <w:tc>
          <w:tcPr>
            <w:tcW w:w="870" w:type="dxa"/>
          </w:tcPr>
          <w:p w:rsidR="00B42966" w:rsidRPr="00B84358" w:rsidRDefault="00B42966" w:rsidP="00B42966">
            <w:r w:rsidRPr="00B84358">
              <w:t>0000</w:t>
            </w:r>
          </w:p>
        </w:tc>
        <w:tc>
          <w:tcPr>
            <w:tcW w:w="636" w:type="dxa"/>
          </w:tcPr>
          <w:p w:rsidR="00B42966" w:rsidRPr="00B84358" w:rsidRDefault="00B42966" w:rsidP="00B42966">
            <w:r w:rsidRPr="00B84358">
              <w:t>004</w:t>
            </w:r>
          </w:p>
        </w:tc>
        <w:tc>
          <w:tcPr>
            <w:tcW w:w="979" w:type="dxa"/>
          </w:tcPr>
          <w:p w:rsidR="00B42966" w:rsidRPr="00B84358" w:rsidRDefault="00B42966" w:rsidP="00B42966">
            <w:r w:rsidRPr="00B84358">
              <w:t>0100</w:t>
            </w:r>
          </w:p>
        </w:tc>
        <w:tc>
          <w:tcPr>
            <w:tcW w:w="701" w:type="dxa"/>
          </w:tcPr>
          <w:p w:rsidR="00B42966" w:rsidRPr="00B84358" w:rsidRDefault="00B42966" w:rsidP="00B42966"/>
        </w:tc>
        <w:tc>
          <w:tcPr>
            <w:tcW w:w="1112" w:type="dxa"/>
          </w:tcPr>
          <w:p w:rsidR="00B42966" w:rsidRPr="00B84358" w:rsidRDefault="00B42966" w:rsidP="00B42966"/>
        </w:tc>
      </w:tr>
      <w:tr w:rsidR="00B42966" w:rsidTr="00B42966">
        <w:tc>
          <w:tcPr>
            <w:tcW w:w="885" w:type="dxa"/>
          </w:tcPr>
          <w:p w:rsidR="00B42966" w:rsidRPr="00B84358" w:rsidRDefault="00B42966" w:rsidP="00B42966">
            <w:r w:rsidRPr="00B84358">
              <w:t>5AA</w:t>
            </w:r>
          </w:p>
        </w:tc>
        <w:tc>
          <w:tcPr>
            <w:tcW w:w="917" w:type="dxa"/>
          </w:tcPr>
          <w:p w:rsidR="00B42966" w:rsidRPr="00B84358" w:rsidRDefault="00B42966" w:rsidP="00B42966">
            <w:r w:rsidRPr="00B84358">
              <w:t>EEFD</w:t>
            </w:r>
          </w:p>
        </w:tc>
        <w:tc>
          <w:tcPr>
            <w:tcW w:w="761" w:type="dxa"/>
          </w:tcPr>
          <w:p w:rsidR="00B42966" w:rsidRPr="00B84358" w:rsidRDefault="00B42966" w:rsidP="00B42966">
            <w:r w:rsidRPr="00B84358">
              <w:t>5AB</w:t>
            </w:r>
          </w:p>
        </w:tc>
        <w:tc>
          <w:tcPr>
            <w:tcW w:w="917" w:type="dxa"/>
          </w:tcPr>
          <w:p w:rsidR="00B42966" w:rsidRPr="00B84358" w:rsidRDefault="00B42966" w:rsidP="00B42966">
            <w:r w:rsidRPr="00B84358">
              <w:t>EEFD</w:t>
            </w:r>
          </w:p>
        </w:tc>
        <w:tc>
          <w:tcPr>
            <w:tcW w:w="745" w:type="dxa"/>
          </w:tcPr>
          <w:p w:rsidR="00B42966" w:rsidRPr="00B84358" w:rsidRDefault="00B42966" w:rsidP="00B42966">
            <w:r w:rsidRPr="00B84358">
              <w:t>5A8</w:t>
            </w:r>
          </w:p>
        </w:tc>
        <w:tc>
          <w:tcPr>
            <w:tcW w:w="870" w:type="dxa"/>
          </w:tcPr>
          <w:p w:rsidR="00B42966" w:rsidRPr="00B84358" w:rsidRDefault="00B42966" w:rsidP="00B42966">
            <w:r w:rsidRPr="00B84358">
              <w:t>0000</w:t>
            </w:r>
          </w:p>
        </w:tc>
        <w:tc>
          <w:tcPr>
            <w:tcW w:w="636" w:type="dxa"/>
          </w:tcPr>
          <w:p w:rsidR="00B42966" w:rsidRPr="00B84358" w:rsidRDefault="00B42966" w:rsidP="00B42966">
            <w:r w:rsidRPr="00B84358">
              <w:t>000</w:t>
            </w:r>
          </w:p>
        </w:tc>
        <w:tc>
          <w:tcPr>
            <w:tcW w:w="886" w:type="dxa"/>
          </w:tcPr>
          <w:p w:rsidR="00B42966" w:rsidRPr="00B84358" w:rsidRDefault="00B42966" w:rsidP="00B42966">
            <w:r w:rsidRPr="00B84358">
              <w:t>FFFD</w:t>
            </w:r>
          </w:p>
        </w:tc>
        <w:tc>
          <w:tcPr>
            <w:tcW w:w="870" w:type="dxa"/>
          </w:tcPr>
          <w:p w:rsidR="00B42966" w:rsidRPr="00B84358" w:rsidRDefault="00B42966" w:rsidP="00B42966">
            <w:r w:rsidRPr="00B84358">
              <w:t>0000</w:t>
            </w:r>
          </w:p>
        </w:tc>
        <w:tc>
          <w:tcPr>
            <w:tcW w:w="636" w:type="dxa"/>
          </w:tcPr>
          <w:p w:rsidR="00B42966" w:rsidRPr="00B84358" w:rsidRDefault="00B42966" w:rsidP="00B42966">
            <w:r w:rsidRPr="00B84358">
              <w:t>004</w:t>
            </w:r>
          </w:p>
        </w:tc>
        <w:tc>
          <w:tcPr>
            <w:tcW w:w="979" w:type="dxa"/>
          </w:tcPr>
          <w:p w:rsidR="00B42966" w:rsidRPr="00B84358" w:rsidRDefault="00B42966" w:rsidP="00B42966">
            <w:r w:rsidRPr="00B84358">
              <w:t>0100</w:t>
            </w:r>
          </w:p>
        </w:tc>
        <w:tc>
          <w:tcPr>
            <w:tcW w:w="701" w:type="dxa"/>
          </w:tcPr>
          <w:p w:rsidR="00B42966" w:rsidRPr="00B84358" w:rsidRDefault="00B42966" w:rsidP="00B42966">
            <w:r w:rsidRPr="00B84358">
              <w:t>5A8</w:t>
            </w:r>
          </w:p>
        </w:tc>
        <w:tc>
          <w:tcPr>
            <w:tcW w:w="1112" w:type="dxa"/>
          </w:tcPr>
          <w:p w:rsidR="00B42966" w:rsidRPr="00B84358" w:rsidRDefault="00B42966" w:rsidP="00B42966">
            <w:r w:rsidRPr="00B84358">
              <w:t>0000</w:t>
            </w:r>
          </w:p>
        </w:tc>
      </w:tr>
      <w:tr w:rsidR="00B42966" w:rsidTr="00B42966">
        <w:tc>
          <w:tcPr>
            <w:tcW w:w="885" w:type="dxa"/>
          </w:tcPr>
          <w:p w:rsidR="00B42966" w:rsidRPr="00B84358" w:rsidRDefault="00B42966" w:rsidP="00B42966">
            <w:r w:rsidRPr="00B84358">
              <w:t>5AB</w:t>
            </w:r>
          </w:p>
        </w:tc>
        <w:tc>
          <w:tcPr>
            <w:tcW w:w="917" w:type="dxa"/>
          </w:tcPr>
          <w:p w:rsidR="00B42966" w:rsidRPr="00B84358" w:rsidRDefault="00B42966" w:rsidP="00B42966">
            <w:r w:rsidRPr="00B84358">
              <w:t>AF03</w:t>
            </w:r>
          </w:p>
        </w:tc>
        <w:tc>
          <w:tcPr>
            <w:tcW w:w="761" w:type="dxa"/>
          </w:tcPr>
          <w:p w:rsidR="00B42966" w:rsidRPr="00B84358" w:rsidRDefault="00B42966" w:rsidP="00B42966">
            <w:r w:rsidRPr="00B84358">
              <w:t>5AC</w:t>
            </w:r>
          </w:p>
        </w:tc>
        <w:tc>
          <w:tcPr>
            <w:tcW w:w="917" w:type="dxa"/>
          </w:tcPr>
          <w:p w:rsidR="00B42966" w:rsidRPr="00B84358" w:rsidRDefault="00B42966" w:rsidP="00B42966">
            <w:r w:rsidRPr="00B84358">
              <w:t>AF03</w:t>
            </w:r>
          </w:p>
        </w:tc>
        <w:tc>
          <w:tcPr>
            <w:tcW w:w="745" w:type="dxa"/>
          </w:tcPr>
          <w:p w:rsidR="00B42966" w:rsidRPr="00B84358" w:rsidRDefault="00B42966" w:rsidP="00B42966">
            <w:r w:rsidRPr="00B84358">
              <w:t>5AB</w:t>
            </w:r>
          </w:p>
        </w:tc>
        <w:tc>
          <w:tcPr>
            <w:tcW w:w="870" w:type="dxa"/>
          </w:tcPr>
          <w:p w:rsidR="00B42966" w:rsidRPr="00B84358" w:rsidRDefault="00B42966" w:rsidP="00B42966">
            <w:r w:rsidRPr="00B84358">
              <w:t>0003</w:t>
            </w:r>
          </w:p>
        </w:tc>
        <w:tc>
          <w:tcPr>
            <w:tcW w:w="636" w:type="dxa"/>
          </w:tcPr>
          <w:p w:rsidR="00B42966" w:rsidRPr="00B84358" w:rsidRDefault="00B42966" w:rsidP="00B42966">
            <w:r w:rsidRPr="00B84358">
              <w:t>000</w:t>
            </w:r>
          </w:p>
        </w:tc>
        <w:tc>
          <w:tcPr>
            <w:tcW w:w="886" w:type="dxa"/>
          </w:tcPr>
          <w:p w:rsidR="00B42966" w:rsidRPr="00B84358" w:rsidRDefault="00B42966" w:rsidP="00B42966">
            <w:r w:rsidRPr="00B84358">
              <w:t>0003</w:t>
            </w:r>
          </w:p>
        </w:tc>
        <w:tc>
          <w:tcPr>
            <w:tcW w:w="870" w:type="dxa"/>
          </w:tcPr>
          <w:p w:rsidR="00B42966" w:rsidRPr="00B84358" w:rsidRDefault="00B42966" w:rsidP="00B42966">
            <w:r w:rsidRPr="00B84358">
              <w:t>0003</w:t>
            </w:r>
          </w:p>
        </w:tc>
        <w:tc>
          <w:tcPr>
            <w:tcW w:w="636" w:type="dxa"/>
          </w:tcPr>
          <w:p w:rsidR="00B42966" w:rsidRPr="00B84358" w:rsidRDefault="00B42966" w:rsidP="00B42966">
            <w:r w:rsidRPr="00B84358">
              <w:t>000</w:t>
            </w:r>
          </w:p>
        </w:tc>
        <w:tc>
          <w:tcPr>
            <w:tcW w:w="979" w:type="dxa"/>
          </w:tcPr>
          <w:p w:rsidR="00B42966" w:rsidRPr="00B84358" w:rsidRDefault="00B42966" w:rsidP="00B42966">
            <w:r w:rsidRPr="00B84358">
              <w:t>0000</w:t>
            </w:r>
          </w:p>
        </w:tc>
        <w:tc>
          <w:tcPr>
            <w:tcW w:w="701" w:type="dxa"/>
          </w:tcPr>
          <w:p w:rsidR="00B42966" w:rsidRPr="00B84358" w:rsidRDefault="00B42966" w:rsidP="00B42966"/>
        </w:tc>
        <w:tc>
          <w:tcPr>
            <w:tcW w:w="1112" w:type="dxa"/>
          </w:tcPr>
          <w:p w:rsidR="00B42966" w:rsidRPr="00B84358" w:rsidRDefault="00B42966" w:rsidP="00B42966"/>
        </w:tc>
      </w:tr>
      <w:tr w:rsidR="00B42966" w:rsidTr="00B42966">
        <w:tc>
          <w:tcPr>
            <w:tcW w:w="885" w:type="dxa"/>
          </w:tcPr>
          <w:p w:rsidR="00B42966" w:rsidRPr="00B84358" w:rsidRDefault="00B42966" w:rsidP="00B42966">
            <w:r w:rsidRPr="00B84358">
              <w:t>5AC</w:t>
            </w:r>
          </w:p>
        </w:tc>
        <w:tc>
          <w:tcPr>
            <w:tcW w:w="917" w:type="dxa"/>
          </w:tcPr>
          <w:p w:rsidR="00B42966" w:rsidRPr="00B84358" w:rsidRDefault="00B42966" w:rsidP="00B42966">
            <w:r w:rsidRPr="00B84358">
              <w:t>EEFA</w:t>
            </w:r>
          </w:p>
        </w:tc>
        <w:tc>
          <w:tcPr>
            <w:tcW w:w="761" w:type="dxa"/>
          </w:tcPr>
          <w:p w:rsidR="00B42966" w:rsidRPr="00B84358" w:rsidRDefault="00B42966" w:rsidP="00B42966">
            <w:r w:rsidRPr="00B84358">
              <w:t>5AD</w:t>
            </w:r>
          </w:p>
        </w:tc>
        <w:tc>
          <w:tcPr>
            <w:tcW w:w="917" w:type="dxa"/>
          </w:tcPr>
          <w:p w:rsidR="00B42966" w:rsidRPr="00B84358" w:rsidRDefault="00B42966" w:rsidP="00B42966">
            <w:r w:rsidRPr="00B84358">
              <w:t>EEFA</w:t>
            </w:r>
          </w:p>
        </w:tc>
        <w:tc>
          <w:tcPr>
            <w:tcW w:w="745" w:type="dxa"/>
          </w:tcPr>
          <w:p w:rsidR="00B42966" w:rsidRPr="00B84358" w:rsidRDefault="00B42966" w:rsidP="00B42966">
            <w:r w:rsidRPr="00B84358">
              <w:t>5A7</w:t>
            </w:r>
          </w:p>
        </w:tc>
        <w:tc>
          <w:tcPr>
            <w:tcW w:w="870" w:type="dxa"/>
          </w:tcPr>
          <w:p w:rsidR="00B42966" w:rsidRPr="00B84358" w:rsidRDefault="00B42966" w:rsidP="00B42966">
            <w:r w:rsidRPr="00B84358">
              <w:t>0003</w:t>
            </w:r>
          </w:p>
        </w:tc>
        <w:tc>
          <w:tcPr>
            <w:tcW w:w="636" w:type="dxa"/>
          </w:tcPr>
          <w:p w:rsidR="00B42966" w:rsidRPr="00B84358" w:rsidRDefault="00B42966" w:rsidP="00B42966">
            <w:r w:rsidRPr="00B84358">
              <w:t>000</w:t>
            </w:r>
          </w:p>
        </w:tc>
        <w:tc>
          <w:tcPr>
            <w:tcW w:w="886" w:type="dxa"/>
          </w:tcPr>
          <w:p w:rsidR="00B42966" w:rsidRPr="00B84358" w:rsidRDefault="00B42966" w:rsidP="00B42966">
            <w:r w:rsidRPr="00B84358">
              <w:t>FFFA</w:t>
            </w:r>
          </w:p>
        </w:tc>
        <w:tc>
          <w:tcPr>
            <w:tcW w:w="870" w:type="dxa"/>
          </w:tcPr>
          <w:p w:rsidR="00B42966" w:rsidRPr="00B84358" w:rsidRDefault="00B42966" w:rsidP="00B42966">
            <w:r w:rsidRPr="00B84358">
              <w:t>0003</w:t>
            </w:r>
          </w:p>
        </w:tc>
        <w:tc>
          <w:tcPr>
            <w:tcW w:w="636" w:type="dxa"/>
          </w:tcPr>
          <w:p w:rsidR="00B42966" w:rsidRPr="00B84358" w:rsidRDefault="00B42966" w:rsidP="00B42966">
            <w:r w:rsidRPr="00B84358">
              <w:t>000</w:t>
            </w:r>
          </w:p>
        </w:tc>
        <w:tc>
          <w:tcPr>
            <w:tcW w:w="979" w:type="dxa"/>
          </w:tcPr>
          <w:p w:rsidR="00B42966" w:rsidRPr="00B84358" w:rsidRDefault="00B42966" w:rsidP="00B42966">
            <w:r w:rsidRPr="00B84358">
              <w:t>0000</w:t>
            </w:r>
          </w:p>
        </w:tc>
        <w:tc>
          <w:tcPr>
            <w:tcW w:w="701" w:type="dxa"/>
          </w:tcPr>
          <w:p w:rsidR="00B42966" w:rsidRPr="00B84358" w:rsidRDefault="00B42966" w:rsidP="00B42966">
            <w:r w:rsidRPr="00B84358">
              <w:t>5A7</w:t>
            </w:r>
          </w:p>
        </w:tc>
        <w:tc>
          <w:tcPr>
            <w:tcW w:w="1112" w:type="dxa"/>
          </w:tcPr>
          <w:p w:rsidR="00B42966" w:rsidRPr="00B84358" w:rsidRDefault="00B42966" w:rsidP="00B42966">
            <w:r w:rsidRPr="00B84358">
              <w:t>0003</w:t>
            </w:r>
          </w:p>
        </w:tc>
      </w:tr>
      <w:tr w:rsidR="00B42966" w:rsidTr="00B42966">
        <w:tc>
          <w:tcPr>
            <w:tcW w:w="885" w:type="dxa"/>
          </w:tcPr>
          <w:p w:rsidR="00B42966" w:rsidRPr="00B84358" w:rsidRDefault="00B42966" w:rsidP="00B42966">
            <w:r w:rsidRPr="00B84358">
              <w:t>5AD</w:t>
            </w:r>
          </w:p>
        </w:tc>
        <w:tc>
          <w:tcPr>
            <w:tcW w:w="917" w:type="dxa"/>
          </w:tcPr>
          <w:p w:rsidR="00B42966" w:rsidRPr="00B84358" w:rsidRDefault="00B42966" w:rsidP="00B42966">
            <w:r w:rsidRPr="00B84358">
              <w:t>4EF7</w:t>
            </w:r>
          </w:p>
        </w:tc>
        <w:tc>
          <w:tcPr>
            <w:tcW w:w="761" w:type="dxa"/>
          </w:tcPr>
          <w:p w:rsidR="00B42966" w:rsidRPr="00B84358" w:rsidRDefault="00B42966" w:rsidP="00B42966">
            <w:r w:rsidRPr="00B84358">
              <w:t>5AE</w:t>
            </w:r>
          </w:p>
        </w:tc>
        <w:tc>
          <w:tcPr>
            <w:tcW w:w="917" w:type="dxa"/>
          </w:tcPr>
          <w:p w:rsidR="00B42966" w:rsidRPr="00B84358" w:rsidRDefault="00B42966" w:rsidP="00B42966">
            <w:r w:rsidRPr="00B84358">
              <w:t>4EF7</w:t>
            </w:r>
          </w:p>
        </w:tc>
        <w:tc>
          <w:tcPr>
            <w:tcW w:w="745" w:type="dxa"/>
          </w:tcPr>
          <w:p w:rsidR="00B42966" w:rsidRPr="00B84358" w:rsidRDefault="00B42966" w:rsidP="00B42966">
            <w:r w:rsidRPr="00B84358">
              <w:t>5A5</w:t>
            </w:r>
          </w:p>
        </w:tc>
        <w:tc>
          <w:tcPr>
            <w:tcW w:w="870" w:type="dxa"/>
          </w:tcPr>
          <w:p w:rsidR="00B42966" w:rsidRPr="00B84358" w:rsidRDefault="00B42966" w:rsidP="00B42966">
            <w:r w:rsidRPr="00B84358">
              <w:t>05B5</w:t>
            </w:r>
          </w:p>
        </w:tc>
        <w:tc>
          <w:tcPr>
            <w:tcW w:w="636" w:type="dxa"/>
          </w:tcPr>
          <w:p w:rsidR="00B42966" w:rsidRPr="00B84358" w:rsidRDefault="00B42966" w:rsidP="00B42966">
            <w:r w:rsidRPr="00B84358">
              <w:t>000</w:t>
            </w:r>
          </w:p>
        </w:tc>
        <w:tc>
          <w:tcPr>
            <w:tcW w:w="886" w:type="dxa"/>
          </w:tcPr>
          <w:p w:rsidR="00B42966" w:rsidRPr="00B84358" w:rsidRDefault="00B42966" w:rsidP="00B42966">
            <w:r w:rsidRPr="00B84358">
              <w:t>FFF7</w:t>
            </w:r>
          </w:p>
        </w:tc>
        <w:tc>
          <w:tcPr>
            <w:tcW w:w="870" w:type="dxa"/>
          </w:tcPr>
          <w:p w:rsidR="00B42966" w:rsidRPr="00B84358" w:rsidRDefault="00B42966" w:rsidP="00B42966">
            <w:r w:rsidRPr="00B84358">
              <w:t>05B8</w:t>
            </w:r>
          </w:p>
        </w:tc>
        <w:tc>
          <w:tcPr>
            <w:tcW w:w="636" w:type="dxa"/>
          </w:tcPr>
          <w:p w:rsidR="00B42966" w:rsidRPr="00B84358" w:rsidRDefault="00B42966" w:rsidP="00B42966">
            <w:r w:rsidRPr="00B84358">
              <w:t>000</w:t>
            </w:r>
          </w:p>
        </w:tc>
        <w:tc>
          <w:tcPr>
            <w:tcW w:w="979" w:type="dxa"/>
          </w:tcPr>
          <w:p w:rsidR="00B42966" w:rsidRPr="00B84358" w:rsidRDefault="00B42966" w:rsidP="00B42966">
            <w:r w:rsidRPr="00B84358">
              <w:t>0000</w:t>
            </w:r>
          </w:p>
        </w:tc>
        <w:tc>
          <w:tcPr>
            <w:tcW w:w="701" w:type="dxa"/>
          </w:tcPr>
          <w:p w:rsidR="00B42966" w:rsidRPr="00B84358" w:rsidRDefault="00B42966" w:rsidP="00B42966"/>
        </w:tc>
        <w:tc>
          <w:tcPr>
            <w:tcW w:w="1112" w:type="dxa"/>
          </w:tcPr>
          <w:p w:rsidR="00B42966" w:rsidRPr="00B84358" w:rsidRDefault="00B42966" w:rsidP="00B42966"/>
        </w:tc>
      </w:tr>
      <w:tr w:rsidR="00B42966" w:rsidTr="00B42966">
        <w:tc>
          <w:tcPr>
            <w:tcW w:w="885" w:type="dxa"/>
          </w:tcPr>
          <w:p w:rsidR="00B42966" w:rsidRPr="00B84358" w:rsidRDefault="00B42966" w:rsidP="00B42966">
            <w:r w:rsidRPr="00B84358">
              <w:t>5AE</w:t>
            </w:r>
          </w:p>
        </w:tc>
        <w:tc>
          <w:tcPr>
            <w:tcW w:w="917" w:type="dxa"/>
          </w:tcPr>
          <w:p w:rsidR="00B42966" w:rsidRPr="00B84358" w:rsidRDefault="00B42966" w:rsidP="00B42966">
            <w:r w:rsidRPr="00B84358">
              <w:t>EEF7</w:t>
            </w:r>
          </w:p>
        </w:tc>
        <w:tc>
          <w:tcPr>
            <w:tcW w:w="761" w:type="dxa"/>
          </w:tcPr>
          <w:p w:rsidR="00B42966" w:rsidRPr="00B84358" w:rsidRDefault="00B42966" w:rsidP="00B42966">
            <w:r w:rsidRPr="00B84358">
              <w:t>5AF</w:t>
            </w:r>
          </w:p>
        </w:tc>
        <w:tc>
          <w:tcPr>
            <w:tcW w:w="917" w:type="dxa"/>
          </w:tcPr>
          <w:p w:rsidR="00B42966" w:rsidRPr="00B84358" w:rsidRDefault="00B42966" w:rsidP="00B42966">
            <w:r w:rsidRPr="00B84358">
              <w:t>EEF7</w:t>
            </w:r>
          </w:p>
        </w:tc>
        <w:tc>
          <w:tcPr>
            <w:tcW w:w="745" w:type="dxa"/>
          </w:tcPr>
          <w:p w:rsidR="00B42966" w:rsidRPr="00B84358" w:rsidRDefault="00B42966" w:rsidP="00B42966">
            <w:r w:rsidRPr="00B84358">
              <w:t>5A6</w:t>
            </w:r>
          </w:p>
        </w:tc>
        <w:tc>
          <w:tcPr>
            <w:tcW w:w="870" w:type="dxa"/>
          </w:tcPr>
          <w:p w:rsidR="00B42966" w:rsidRPr="00B84358" w:rsidRDefault="00B42966" w:rsidP="00B42966">
            <w:r w:rsidRPr="00B84358">
              <w:t>05B8</w:t>
            </w:r>
          </w:p>
        </w:tc>
        <w:tc>
          <w:tcPr>
            <w:tcW w:w="636" w:type="dxa"/>
          </w:tcPr>
          <w:p w:rsidR="00B42966" w:rsidRPr="00B84358" w:rsidRDefault="00B42966" w:rsidP="00B42966">
            <w:r w:rsidRPr="00B84358">
              <w:t>000</w:t>
            </w:r>
          </w:p>
        </w:tc>
        <w:tc>
          <w:tcPr>
            <w:tcW w:w="886" w:type="dxa"/>
          </w:tcPr>
          <w:p w:rsidR="00B42966" w:rsidRPr="00B84358" w:rsidRDefault="00B42966" w:rsidP="00B42966">
            <w:r w:rsidRPr="00B84358">
              <w:t>FFF7</w:t>
            </w:r>
          </w:p>
        </w:tc>
        <w:tc>
          <w:tcPr>
            <w:tcW w:w="870" w:type="dxa"/>
          </w:tcPr>
          <w:p w:rsidR="00B42966" w:rsidRPr="00B84358" w:rsidRDefault="00B42966" w:rsidP="00B42966">
            <w:r w:rsidRPr="00B84358">
              <w:t>05B8</w:t>
            </w:r>
          </w:p>
        </w:tc>
        <w:tc>
          <w:tcPr>
            <w:tcW w:w="636" w:type="dxa"/>
          </w:tcPr>
          <w:p w:rsidR="00B42966" w:rsidRPr="00B84358" w:rsidRDefault="00B42966" w:rsidP="00B42966">
            <w:r w:rsidRPr="00B84358">
              <w:t>000</w:t>
            </w:r>
          </w:p>
        </w:tc>
        <w:tc>
          <w:tcPr>
            <w:tcW w:w="979" w:type="dxa"/>
          </w:tcPr>
          <w:p w:rsidR="00B42966" w:rsidRPr="00B84358" w:rsidRDefault="00B42966" w:rsidP="00B42966">
            <w:r w:rsidRPr="00B84358">
              <w:t>0000</w:t>
            </w:r>
          </w:p>
        </w:tc>
        <w:tc>
          <w:tcPr>
            <w:tcW w:w="701" w:type="dxa"/>
          </w:tcPr>
          <w:p w:rsidR="00B42966" w:rsidRPr="00B84358" w:rsidRDefault="00B42966" w:rsidP="00B42966">
            <w:r w:rsidRPr="00B84358">
              <w:t>5A6</w:t>
            </w:r>
          </w:p>
        </w:tc>
        <w:tc>
          <w:tcPr>
            <w:tcW w:w="1112" w:type="dxa"/>
          </w:tcPr>
          <w:p w:rsidR="00B42966" w:rsidRPr="00B84358" w:rsidRDefault="00B42966" w:rsidP="00B42966">
            <w:r w:rsidRPr="00B84358">
              <w:t>05B8</w:t>
            </w:r>
          </w:p>
        </w:tc>
      </w:tr>
      <w:tr w:rsidR="00B42966" w:rsidTr="00B42966">
        <w:tc>
          <w:tcPr>
            <w:tcW w:w="885" w:type="dxa"/>
          </w:tcPr>
          <w:p w:rsidR="00B42966" w:rsidRPr="00B84358" w:rsidRDefault="00B42966" w:rsidP="00B42966">
            <w:r w:rsidRPr="00B84358">
              <w:t>5AF</w:t>
            </w:r>
          </w:p>
        </w:tc>
        <w:tc>
          <w:tcPr>
            <w:tcW w:w="917" w:type="dxa"/>
          </w:tcPr>
          <w:p w:rsidR="00B42966" w:rsidRPr="00B84358" w:rsidRDefault="00B42966" w:rsidP="00B42966">
            <w:r w:rsidRPr="00B84358">
              <w:t>ABF6</w:t>
            </w:r>
          </w:p>
        </w:tc>
        <w:tc>
          <w:tcPr>
            <w:tcW w:w="761" w:type="dxa"/>
          </w:tcPr>
          <w:p w:rsidR="00B42966" w:rsidRPr="00B84358" w:rsidRDefault="00B42966" w:rsidP="00B42966">
            <w:r w:rsidRPr="00B84358">
              <w:t>5B0</w:t>
            </w:r>
          </w:p>
        </w:tc>
        <w:tc>
          <w:tcPr>
            <w:tcW w:w="917" w:type="dxa"/>
          </w:tcPr>
          <w:p w:rsidR="00B42966" w:rsidRPr="00B84358" w:rsidRDefault="00B42966" w:rsidP="00B42966">
            <w:r w:rsidRPr="00B84358">
              <w:t>ABF6</w:t>
            </w:r>
          </w:p>
        </w:tc>
        <w:tc>
          <w:tcPr>
            <w:tcW w:w="745" w:type="dxa"/>
          </w:tcPr>
          <w:p w:rsidR="00B42966" w:rsidRPr="00B84358" w:rsidRDefault="00B42966" w:rsidP="00B42966">
            <w:r w:rsidRPr="00B84358">
              <w:t>5B7</w:t>
            </w:r>
          </w:p>
        </w:tc>
        <w:tc>
          <w:tcPr>
            <w:tcW w:w="870" w:type="dxa"/>
          </w:tcPr>
          <w:p w:rsidR="00B42966" w:rsidRPr="00B84358" w:rsidRDefault="00B42966" w:rsidP="00B42966">
            <w:r w:rsidRPr="00B84358">
              <w:t>32CB</w:t>
            </w:r>
          </w:p>
        </w:tc>
        <w:tc>
          <w:tcPr>
            <w:tcW w:w="636" w:type="dxa"/>
          </w:tcPr>
          <w:p w:rsidR="00B42966" w:rsidRPr="00B84358" w:rsidRDefault="00B42966" w:rsidP="00B42966">
            <w:r w:rsidRPr="00B84358">
              <w:t>000</w:t>
            </w:r>
          </w:p>
        </w:tc>
        <w:tc>
          <w:tcPr>
            <w:tcW w:w="886" w:type="dxa"/>
          </w:tcPr>
          <w:p w:rsidR="00B42966" w:rsidRPr="00B84358" w:rsidRDefault="00B42966" w:rsidP="00B42966">
            <w:r w:rsidRPr="00B84358">
              <w:t>FFF6</w:t>
            </w:r>
          </w:p>
        </w:tc>
        <w:tc>
          <w:tcPr>
            <w:tcW w:w="870" w:type="dxa"/>
          </w:tcPr>
          <w:p w:rsidR="00B42966" w:rsidRPr="00B84358" w:rsidRDefault="00B42966" w:rsidP="00B42966">
            <w:r w:rsidRPr="00B84358">
              <w:t>32CB</w:t>
            </w:r>
          </w:p>
        </w:tc>
        <w:tc>
          <w:tcPr>
            <w:tcW w:w="636" w:type="dxa"/>
          </w:tcPr>
          <w:p w:rsidR="00B42966" w:rsidRPr="00B84358" w:rsidRDefault="00B42966" w:rsidP="00B42966">
            <w:r w:rsidRPr="00B84358">
              <w:t>000</w:t>
            </w:r>
          </w:p>
        </w:tc>
        <w:tc>
          <w:tcPr>
            <w:tcW w:w="979" w:type="dxa"/>
          </w:tcPr>
          <w:p w:rsidR="00B42966" w:rsidRPr="00B84358" w:rsidRDefault="00B42966" w:rsidP="00B42966">
            <w:r w:rsidRPr="00B84358">
              <w:t>0000</w:t>
            </w:r>
          </w:p>
        </w:tc>
        <w:tc>
          <w:tcPr>
            <w:tcW w:w="701" w:type="dxa"/>
          </w:tcPr>
          <w:p w:rsidR="00B42966" w:rsidRPr="00B84358" w:rsidRDefault="00B42966" w:rsidP="00B42966">
            <w:r w:rsidRPr="00B84358">
              <w:t>5A6</w:t>
            </w:r>
          </w:p>
        </w:tc>
        <w:tc>
          <w:tcPr>
            <w:tcW w:w="1112" w:type="dxa"/>
          </w:tcPr>
          <w:p w:rsidR="00B42966" w:rsidRPr="00B84358" w:rsidRDefault="00B42966" w:rsidP="00B42966">
            <w:r w:rsidRPr="00B84358">
              <w:t>05B7</w:t>
            </w:r>
          </w:p>
        </w:tc>
      </w:tr>
      <w:tr w:rsidR="00B42966" w:rsidTr="00B42966">
        <w:tc>
          <w:tcPr>
            <w:tcW w:w="885" w:type="dxa"/>
          </w:tcPr>
          <w:p w:rsidR="00B42966" w:rsidRPr="00B84358" w:rsidRDefault="00B42966" w:rsidP="00B42966">
            <w:r w:rsidRPr="00B84358">
              <w:t>5B0</w:t>
            </w:r>
          </w:p>
        </w:tc>
        <w:tc>
          <w:tcPr>
            <w:tcW w:w="917" w:type="dxa"/>
          </w:tcPr>
          <w:p w:rsidR="00B42966" w:rsidRPr="00B84358" w:rsidRDefault="00B42966" w:rsidP="00B42966">
            <w:r w:rsidRPr="00B84358">
              <w:t>F301</w:t>
            </w:r>
          </w:p>
        </w:tc>
        <w:tc>
          <w:tcPr>
            <w:tcW w:w="761" w:type="dxa"/>
          </w:tcPr>
          <w:p w:rsidR="00B42966" w:rsidRPr="00B84358" w:rsidRDefault="00B42966" w:rsidP="00B42966">
            <w:r w:rsidRPr="00B84358">
              <w:t>5B2</w:t>
            </w:r>
          </w:p>
        </w:tc>
        <w:tc>
          <w:tcPr>
            <w:tcW w:w="917" w:type="dxa"/>
          </w:tcPr>
          <w:p w:rsidR="00B42966" w:rsidRPr="00B84358" w:rsidRDefault="00B42966" w:rsidP="00B42966">
            <w:r w:rsidRPr="00B84358">
              <w:t>F301</w:t>
            </w:r>
          </w:p>
        </w:tc>
        <w:tc>
          <w:tcPr>
            <w:tcW w:w="745" w:type="dxa"/>
          </w:tcPr>
          <w:p w:rsidR="00B42966" w:rsidRPr="00B84358" w:rsidRDefault="00B42966" w:rsidP="00B42966">
            <w:r w:rsidRPr="00B84358">
              <w:t>5B0</w:t>
            </w:r>
          </w:p>
        </w:tc>
        <w:tc>
          <w:tcPr>
            <w:tcW w:w="870" w:type="dxa"/>
          </w:tcPr>
          <w:p w:rsidR="00B42966" w:rsidRPr="00B84358" w:rsidRDefault="00B42966" w:rsidP="00B42966">
            <w:r w:rsidRPr="00B84358">
              <w:t>F301</w:t>
            </w:r>
          </w:p>
        </w:tc>
        <w:tc>
          <w:tcPr>
            <w:tcW w:w="636" w:type="dxa"/>
          </w:tcPr>
          <w:p w:rsidR="00B42966" w:rsidRPr="00B84358" w:rsidRDefault="00B42966" w:rsidP="00B42966">
            <w:r w:rsidRPr="00B84358">
              <w:t>000</w:t>
            </w:r>
          </w:p>
        </w:tc>
        <w:tc>
          <w:tcPr>
            <w:tcW w:w="886" w:type="dxa"/>
          </w:tcPr>
          <w:p w:rsidR="00B42966" w:rsidRPr="00B84358" w:rsidRDefault="00B42966" w:rsidP="00B42966">
            <w:r w:rsidRPr="00B84358">
              <w:t>0001</w:t>
            </w:r>
          </w:p>
        </w:tc>
        <w:tc>
          <w:tcPr>
            <w:tcW w:w="870" w:type="dxa"/>
          </w:tcPr>
          <w:p w:rsidR="00B42966" w:rsidRPr="00B84358" w:rsidRDefault="00B42966" w:rsidP="00B42966">
            <w:r w:rsidRPr="00B84358">
              <w:t>32CB</w:t>
            </w:r>
          </w:p>
        </w:tc>
        <w:tc>
          <w:tcPr>
            <w:tcW w:w="636" w:type="dxa"/>
          </w:tcPr>
          <w:p w:rsidR="00B42966" w:rsidRPr="00B84358" w:rsidRDefault="00B42966" w:rsidP="00B42966">
            <w:r w:rsidRPr="00B84358">
              <w:t>000</w:t>
            </w:r>
          </w:p>
        </w:tc>
        <w:tc>
          <w:tcPr>
            <w:tcW w:w="979" w:type="dxa"/>
          </w:tcPr>
          <w:p w:rsidR="00B42966" w:rsidRPr="00B84358" w:rsidRDefault="00B42966" w:rsidP="00B42966">
            <w:r w:rsidRPr="00B84358">
              <w:t>0000</w:t>
            </w:r>
          </w:p>
        </w:tc>
        <w:tc>
          <w:tcPr>
            <w:tcW w:w="701" w:type="dxa"/>
          </w:tcPr>
          <w:p w:rsidR="00B42966" w:rsidRPr="00B84358" w:rsidRDefault="00B42966" w:rsidP="00B42966"/>
        </w:tc>
        <w:tc>
          <w:tcPr>
            <w:tcW w:w="1112" w:type="dxa"/>
          </w:tcPr>
          <w:p w:rsidR="00B42966" w:rsidRPr="00B84358" w:rsidRDefault="00B42966" w:rsidP="00B42966"/>
        </w:tc>
      </w:tr>
      <w:tr w:rsidR="00B42966" w:rsidTr="00B42966">
        <w:tc>
          <w:tcPr>
            <w:tcW w:w="885" w:type="dxa"/>
          </w:tcPr>
          <w:p w:rsidR="00B42966" w:rsidRPr="00B84358" w:rsidRDefault="00B42966" w:rsidP="00B42966">
            <w:r w:rsidRPr="00B84358">
              <w:t>5B2</w:t>
            </w:r>
          </w:p>
        </w:tc>
        <w:tc>
          <w:tcPr>
            <w:tcW w:w="917" w:type="dxa"/>
          </w:tcPr>
          <w:p w:rsidR="00B42966" w:rsidRPr="00B84358" w:rsidRDefault="00B42966" w:rsidP="00B42966">
            <w:r w:rsidRPr="00B84358">
              <w:t>85A7</w:t>
            </w:r>
          </w:p>
        </w:tc>
        <w:tc>
          <w:tcPr>
            <w:tcW w:w="761" w:type="dxa"/>
          </w:tcPr>
          <w:p w:rsidR="00B42966" w:rsidRPr="00B84358" w:rsidRDefault="00B42966" w:rsidP="00B42966">
            <w:r w:rsidRPr="00B84358">
              <w:t>5B3</w:t>
            </w:r>
          </w:p>
        </w:tc>
        <w:tc>
          <w:tcPr>
            <w:tcW w:w="917" w:type="dxa"/>
          </w:tcPr>
          <w:p w:rsidR="00B42966" w:rsidRPr="00B84358" w:rsidRDefault="00B42966" w:rsidP="00B42966">
            <w:r w:rsidRPr="00B84358">
              <w:t>85A7</w:t>
            </w:r>
          </w:p>
        </w:tc>
        <w:tc>
          <w:tcPr>
            <w:tcW w:w="745" w:type="dxa"/>
          </w:tcPr>
          <w:p w:rsidR="00B42966" w:rsidRPr="00B84358" w:rsidRDefault="00B42966" w:rsidP="00B42966">
            <w:r w:rsidRPr="00B84358">
              <w:t>5A7</w:t>
            </w:r>
          </w:p>
        </w:tc>
        <w:tc>
          <w:tcPr>
            <w:tcW w:w="870" w:type="dxa"/>
          </w:tcPr>
          <w:p w:rsidR="00B42966" w:rsidRPr="00B84358" w:rsidRDefault="00B42966" w:rsidP="00B42966">
            <w:r w:rsidRPr="00B84358">
              <w:t>0002</w:t>
            </w:r>
          </w:p>
        </w:tc>
        <w:tc>
          <w:tcPr>
            <w:tcW w:w="636" w:type="dxa"/>
          </w:tcPr>
          <w:p w:rsidR="00B42966" w:rsidRPr="00B84358" w:rsidRDefault="00B42966" w:rsidP="00B42966">
            <w:r w:rsidRPr="00B84358">
              <w:t>000</w:t>
            </w:r>
          </w:p>
        </w:tc>
        <w:tc>
          <w:tcPr>
            <w:tcW w:w="886" w:type="dxa"/>
          </w:tcPr>
          <w:p w:rsidR="00B42966" w:rsidRPr="00B84358" w:rsidRDefault="00B42966" w:rsidP="00B42966">
            <w:r w:rsidRPr="00B84358">
              <w:t>0001</w:t>
            </w:r>
          </w:p>
        </w:tc>
        <w:tc>
          <w:tcPr>
            <w:tcW w:w="870" w:type="dxa"/>
          </w:tcPr>
          <w:p w:rsidR="00B42966" w:rsidRPr="00B84358" w:rsidRDefault="00B42966" w:rsidP="00B42966">
            <w:r w:rsidRPr="00B84358">
              <w:t>32CB</w:t>
            </w:r>
          </w:p>
        </w:tc>
        <w:tc>
          <w:tcPr>
            <w:tcW w:w="636" w:type="dxa"/>
          </w:tcPr>
          <w:p w:rsidR="00B42966" w:rsidRPr="00B84358" w:rsidRDefault="00B42966" w:rsidP="00B42966">
            <w:r w:rsidRPr="00B84358">
              <w:t>000</w:t>
            </w:r>
          </w:p>
        </w:tc>
        <w:tc>
          <w:tcPr>
            <w:tcW w:w="979" w:type="dxa"/>
          </w:tcPr>
          <w:p w:rsidR="00B42966" w:rsidRPr="00B84358" w:rsidRDefault="00B42966" w:rsidP="00B42966">
            <w:r w:rsidRPr="00B84358">
              <w:t>0000</w:t>
            </w:r>
          </w:p>
        </w:tc>
        <w:tc>
          <w:tcPr>
            <w:tcW w:w="701" w:type="dxa"/>
          </w:tcPr>
          <w:p w:rsidR="00B42966" w:rsidRPr="00B84358" w:rsidRDefault="00B42966" w:rsidP="00B42966">
            <w:r w:rsidRPr="00B84358">
              <w:t>5A7</w:t>
            </w:r>
          </w:p>
        </w:tc>
        <w:tc>
          <w:tcPr>
            <w:tcW w:w="1112" w:type="dxa"/>
          </w:tcPr>
          <w:p w:rsidR="00B42966" w:rsidRPr="00B84358" w:rsidRDefault="00B42966" w:rsidP="00B42966">
            <w:r w:rsidRPr="00B84358">
              <w:t>0002</w:t>
            </w:r>
          </w:p>
        </w:tc>
      </w:tr>
      <w:tr w:rsidR="00B42966" w:rsidTr="00B42966">
        <w:tc>
          <w:tcPr>
            <w:tcW w:w="885" w:type="dxa"/>
          </w:tcPr>
          <w:p w:rsidR="00B42966" w:rsidRPr="00B84358" w:rsidRDefault="00B42966" w:rsidP="00B42966">
            <w:r w:rsidRPr="00B84358">
              <w:t>5B3</w:t>
            </w:r>
          </w:p>
        </w:tc>
        <w:tc>
          <w:tcPr>
            <w:tcW w:w="917" w:type="dxa"/>
          </w:tcPr>
          <w:p w:rsidR="00B42966" w:rsidRPr="00B84358" w:rsidRDefault="00B42966" w:rsidP="00B42966">
            <w:r w:rsidRPr="00B84358">
              <w:t>CEFB</w:t>
            </w:r>
          </w:p>
        </w:tc>
        <w:tc>
          <w:tcPr>
            <w:tcW w:w="761" w:type="dxa"/>
          </w:tcPr>
          <w:p w:rsidR="00B42966" w:rsidRPr="00B84358" w:rsidRDefault="00B42966" w:rsidP="00B42966">
            <w:r w:rsidRPr="00B84358">
              <w:t>5AF</w:t>
            </w:r>
          </w:p>
        </w:tc>
        <w:tc>
          <w:tcPr>
            <w:tcW w:w="917" w:type="dxa"/>
          </w:tcPr>
          <w:p w:rsidR="00B42966" w:rsidRPr="00B84358" w:rsidRDefault="00B42966" w:rsidP="00B42966">
            <w:r w:rsidRPr="00B84358">
              <w:t>CEFB</w:t>
            </w:r>
          </w:p>
        </w:tc>
        <w:tc>
          <w:tcPr>
            <w:tcW w:w="745" w:type="dxa"/>
          </w:tcPr>
          <w:p w:rsidR="00B42966" w:rsidRPr="00B84358" w:rsidRDefault="00B42966" w:rsidP="00B42966">
            <w:r w:rsidRPr="00B84358">
              <w:t>5B3</w:t>
            </w:r>
          </w:p>
        </w:tc>
        <w:tc>
          <w:tcPr>
            <w:tcW w:w="870" w:type="dxa"/>
          </w:tcPr>
          <w:p w:rsidR="00B42966" w:rsidRPr="00B84358" w:rsidRDefault="00B42966" w:rsidP="00B42966">
            <w:r w:rsidRPr="00B84358">
              <w:t>05AF</w:t>
            </w:r>
          </w:p>
        </w:tc>
        <w:tc>
          <w:tcPr>
            <w:tcW w:w="636" w:type="dxa"/>
          </w:tcPr>
          <w:p w:rsidR="00B42966" w:rsidRPr="00B84358" w:rsidRDefault="00B42966" w:rsidP="00B42966">
            <w:r w:rsidRPr="00B84358">
              <w:t>000</w:t>
            </w:r>
          </w:p>
        </w:tc>
        <w:tc>
          <w:tcPr>
            <w:tcW w:w="886" w:type="dxa"/>
          </w:tcPr>
          <w:p w:rsidR="00B42966" w:rsidRPr="00B84358" w:rsidRDefault="00B42966" w:rsidP="00B42966">
            <w:r w:rsidRPr="00B84358">
              <w:t>FFFB</w:t>
            </w:r>
          </w:p>
        </w:tc>
        <w:tc>
          <w:tcPr>
            <w:tcW w:w="870" w:type="dxa"/>
          </w:tcPr>
          <w:p w:rsidR="00B42966" w:rsidRPr="00B84358" w:rsidRDefault="00B42966" w:rsidP="00B42966">
            <w:r w:rsidRPr="00B84358">
              <w:t>32CB</w:t>
            </w:r>
          </w:p>
        </w:tc>
        <w:tc>
          <w:tcPr>
            <w:tcW w:w="636" w:type="dxa"/>
          </w:tcPr>
          <w:p w:rsidR="00B42966" w:rsidRPr="00B84358" w:rsidRDefault="00B42966" w:rsidP="00B42966">
            <w:r w:rsidRPr="00B84358">
              <w:t>000</w:t>
            </w:r>
          </w:p>
        </w:tc>
        <w:tc>
          <w:tcPr>
            <w:tcW w:w="979" w:type="dxa"/>
          </w:tcPr>
          <w:p w:rsidR="00B42966" w:rsidRPr="00B84358" w:rsidRDefault="00B42966" w:rsidP="00B42966">
            <w:r w:rsidRPr="00B84358">
              <w:t>0000</w:t>
            </w:r>
          </w:p>
        </w:tc>
        <w:tc>
          <w:tcPr>
            <w:tcW w:w="701" w:type="dxa"/>
          </w:tcPr>
          <w:p w:rsidR="00B42966" w:rsidRPr="00B84358" w:rsidRDefault="00B42966" w:rsidP="00B42966"/>
        </w:tc>
        <w:tc>
          <w:tcPr>
            <w:tcW w:w="1112" w:type="dxa"/>
          </w:tcPr>
          <w:p w:rsidR="00B42966" w:rsidRPr="00B84358" w:rsidRDefault="00B42966" w:rsidP="00B42966"/>
        </w:tc>
      </w:tr>
      <w:tr w:rsidR="00B42966" w:rsidTr="00B42966">
        <w:tc>
          <w:tcPr>
            <w:tcW w:w="885" w:type="dxa"/>
          </w:tcPr>
          <w:p w:rsidR="00B42966" w:rsidRPr="00B84358" w:rsidRDefault="00B42966" w:rsidP="00B42966">
            <w:r w:rsidRPr="00B84358">
              <w:t>5AF</w:t>
            </w:r>
          </w:p>
        </w:tc>
        <w:tc>
          <w:tcPr>
            <w:tcW w:w="917" w:type="dxa"/>
          </w:tcPr>
          <w:p w:rsidR="00B42966" w:rsidRPr="00B84358" w:rsidRDefault="00B42966" w:rsidP="00B42966">
            <w:r w:rsidRPr="00B84358">
              <w:t>ABF6</w:t>
            </w:r>
          </w:p>
        </w:tc>
        <w:tc>
          <w:tcPr>
            <w:tcW w:w="761" w:type="dxa"/>
          </w:tcPr>
          <w:p w:rsidR="00B42966" w:rsidRPr="00B84358" w:rsidRDefault="00B42966" w:rsidP="00B42966">
            <w:r w:rsidRPr="00B84358">
              <w:t>5B0</w:t>
            </w:r>
          </w:p>
        </w:tc>
        <w:tc>
          <w:tcPr>
            <w:tcW w:w="917" w:type="dxa"/>
          </w:tcPr>
          <w:p w:rsidR="00B42966" w:rsidRPr="00B84358" w:rsidRDefault="00B42966" w:rsidP="00B42966">
            <w:r w:rsidRPr="00B84358">
              <w:t>ABF6</w:t>
            </w:r>
          </w:p>
        </w:tc>
        <w:tc>
          <w:tcPr>
            <w:tcW w:w="745" w:type="dxa"/>
          </w:tcPr>
          <w:p w:rsidR="00B42966" w:rsidRPr="00B84358" w:rsidRDefault="00B42966" w:rsidP="00B42966">
            <w:r w:rsidRPr="00B84358">
              <w:t>5B6</w:t>
            </w:r>
          </w:p>
        </w:tc>
        <w:tc>
          <w:tcPr>
            <w:tcW w:w="870" w:type="dxa"/>
          </w:tcPr>
          <w:p w:rsidR="00B42966" w:rsidRPr="00B84358" w:rsidRDefault="00B42966" w:rsidP="00B42966">
            <w:r w:rsidRPr="00B84358">
              <w:t>55D5</w:t>
            </w:r>
          </w:p>
        </w:tc>
        <w:tc>
          <w:tcPr>
            <w:tcW w:w="636" w:type="dxa"/>
          </w:tcPr>
          <w:p w:rsidR="00B42966" w:rsidRPr="00B84358" w:rsidRDefault="00B42966" w:rsidP="00B42966">
            <w:r w:rsidRPr="00B84358">
              <w:t>000</w:t>
            </w:r>
          </w:p>
        </w:tc>
        <w:tc>
          <w:tcPr>
            <w:tcW w:w="886" w:type="dxa"/>
          </w:tcPr>
          <w:p w:rsidR="00B42966" w:rsidRPr="00B84358" w:rsidRDefault="00B42966" w:rsidP="00B42966">
            <w:r w:rsidRPr="00B84358">
              <w:t>FFF6</w:t>
            </w:r>
          </w:p>
        </w:tc>
        <w:tc>
          <w:tcPr>
            <w:tcW w:w="870" w:type="dxa"/>
          </w:tcPr>
          <w:p w:rsidR="00B42966" w:rsidRPr="00B84358" w:rsidRDefault="00B42966" w:rsidP="00B42966">
            <w:r w:rsidRPr="00B84358">
              <w:t>55D5</w:t>
            </w:r>
          </w:p>
        </w:tc>
        <w:tc>
          <w:tcPr>
            <w:tcW w:w="636" w:type="dxa"/>
          </w:tcPr>
          <w:p w:rsidR="00B42966" w:rsidRPr="00B84358" w:rsidRDefault="00B42966" w:rsidP="00B42966">
            <w:r w:rsidRPr="00B84358">
              <w:t>000</w:t>
            </w:r>
          </w:p>
        </w:tc>
        <w:tc>
          <w:tcPr>
            <w:tcW w:w="979" w:type="dxa"/>
          </w:tcPr>
          <w:p w:rsidR="00B42966" w:rsidRPr="00B84358" w:rsidRDefault="00B42966" w:rsidP="00B42966">
            <w:r w:rsidRPr="00B84358">
              <w:t>0000</w:t>
            </w:r>
          </w:p>
        </w:tc>
        <w:tc>
          <w:tcPr>
            <w:tcW w:w="701" w:type="dxa"/>
          </w:tcPr>
          <w:p w:rsidR="00B42966" w:rsidRPr="00B84358" w:rsidRDefault="00B42966" w:rsidP="00B42966">
            <w:r w:rsidRPr="00B84358">
              <w:t>5A6</w:t>
            </w:r>
          </w:p>
        </w:tc>
        <w:tc>
          <w:tcPr>
            <w:tcW w:w="1112" w:type="dxa"/>
          </w:tcPr>
          <w:p w:rsidR="00B42966" w:rsidRPr="00B84358" w:rsidRDefault="00B42966" w:rsidP="00B42966">
            <w:r w:rsidRPr="00B84358">
              <w:t>05B6</w:t>
            </w:r>
          </w:p>
        </w:tc>
      </w:tr>
      <w:tr w:rsidR="00B42966" w:rsidTr="00B42966">
        <w:tc>
          <w:tcPr>
            <w:tcW w:w="885" w:type="dxa"/>
          </w:tcPr>
          <w:p w:rsidR="00B42966" w:rsidRPr="00B84358" w:rsidRDefault="00B42966" w:rsidP="00B42966">
            <w:r w:rsidRPr="00B84358">
              <w:t>5B0</w:t>
            </w:r>
          </w:p>
        </w:tc>
        <w:tc>
          <w:tcPr>
            <w:tcW w:w="917" w:type="dxa"/>
          </w:tcPr>
          <w:p w:rsidR="00B42966" w:rsidRPr="00B84358" w:rsidRDefault="00B42966" w:rsidP="00B42966">
            <w:r w:rsidRPr="00B84358">
              <w:t>F301</w:t>
            </w:r>
          </w:p>
        </w:tc>
        <w:tc>
          <w:tcPr>
            <w:tcW w:w="761" w:type="dxa"/>
          </w:tcPr>
          <w:p w:rsidR="00B42966" w:rsidRPr="00B84358" w:rsidRDefault="00B42966" w:rsidP="00B42966">
            <w:r w:rsidRPr="00B84358">
              <w:t>5B2</w:t>
            </w:r>
          </w:p>
        </w:tc>
        <w:tc>
          <w:tcPr>
            <w:tcW w:w="917" w:type="dxa"/>
          </w:tcPr>
          <w:p w:rsidR="00B42966" w:rsidRPr="00B84358" w:rsidRDefault="00B42966" w:rsidP="00B42966">
            <w:r w:rsidRPr="00B84358">
              <w:t>F301</w:t>
            </w:r>
          </w:p>
        </w:tc>
        <w:tc>
          <w:tcPr>
            <w:tcW w:w="745" w:type="dxa"/>
          </w:tcPr>
          <w:p w:rsidR="00B42966" w:rsidRPr="00B84358" w:rsidRDefault="00B42966" w:rsidP="00B42966">
            <w:r w:rsidRPr="00B84358">
              <w:t>5B0</w:t>
            </w:r>
          </w:p>
        </w:tc>
        <w:tc>
          <w:tcPr>
            <w:tcW w:w="870" w:type="dxa"/>
          </w:tcPr>
          <w:p w:rsidR="00B42966" w:rsidRPr="00B84358" w:rsidRDefault="00B42966" w:rsidP="00B42966">
            <w:r w:rsidRPr="00B84358">
              <w:t>F301</w:t>
            </w:r>
          </w:p>
        </w:tc>
        <w:tc>
          <w:tcPr>
            <w:tcW w:w="636" w:type="dxa"/>
          </w:tcPr>
          <w:p w:rsidR="00B42966" w:rsidRPr="00B84358" w:rsidRDefault="00B42966" w:rsidP="00B42966">
            <w:r w:rsidRPr="00B84358">
              <w:t>000</w:t>
            </w:r>
          </w:p>
        </w:tc>
        <w:tc>
          <w:tcPr>
            <w:tcW w:w="886" w:type="dxa"/>
          </w:tcPr>
          <w:p w:rsidR="00B42966" w:rsidRPr="00B84358" w:rsidRDefault="00B42966" w:rsidP="00B42966">
            <w:r w:rsidRPr="00B84358">
              <w:t>0001</w:t>
            </w:r>
          </w:p>
        </w:tc>
        <w:tc>
          <w:tcPr>
            <w:tcW w:w="870" w:type="dxa"/>
          </w:tcPr>
          <w:p w:rsidR="00B42966" w:rsidRPr="00B84358" w:rsidRDefault="00B42966" w:rsidP="00B42966">
            <w:r w:rsidRPr="00B84358">
              <w:t>55D5</w:t>
            </w:r>
          </w:p>
        </w:tc>
        <w:tc>
          <w:tcPr>
            <w:tcW w:w="636" w:type="dxa"/>
          </w:tcPr>
          <w:p w:rsidR="00B42966" w:rsidRPr="00B84358" w:rsidRDefault="00B42966" w:rsidP="00B42966">
            <w:r w:rsidRPr="00B84358">
              <w:t>000</w:t>
            </w:r>
          </w:p>
        </w:tc>
        <w:tc>
          <w:tcPr>
            <w:tcW w:w="979" w:type="dxa"/>
          </w:tcPr>
          <w:p w:rsidR="00B42966" w:rsidRPr="00B84358" w:rsidRDefault="00B42966" w:rsidP="00B42966">
            <w:r w:rsidRPr="00B84358">
              <w:t>0000</w:t>
            </w:r>
          </w:p>
        </w:tc>
        <w:tc>
          <w:tcPr>
            <w:tcW w:w="701" w:type="dxa"/>
          </w:tcPr>
          <w:p w:rsidR="00B42966" w:rsidRPr="00B84358" w:rsidRDefault="00B42966" w:rsidP="00B42966"/>
        </w:tc>
        <w:tc>
          <w:tcPr>
            <w:tcW w:w="1112" w:type="dxa"/>
          </w:tcPr>
          <w:p w:rsidR="00B42966" w:rsidRPr="00B84358" w:rsidRDefault="00B42966" w:rsidP="00B42966"/>
        </w:tc>
      </w:tr>
      <w:tr w:rsidR="00B42966" w:rsidTr="00B42966">
        <w:tc>
          <w:tcPr>
            <w:tcW w:w="885" w:type="dxa"/>
          </w:tcPr>
          <w:p w:rsidR="00B42966" w:rsidRPr="00B84358" w:rsidRDefault="00B42966" w:rsidP="00B42966">
            <w:r w:rsidRPr="00B84358">
              <w:t>5B2</w:t>
            </w:r>
          </w:p>
        </w:tc>
        <w:tc>
          <w:tcPr>
            <w:tcW w:w="917" w:type="dxa"/>
          </w:tcPr>
          <w:p w:rsidR="00B42966" w:rsidRPr="00B84358" w:rsidRDefault="00B42966" w:rsidP="00B42966">
            <w:r w:rsidRPr="00B84358">
              <w:t>85A7</w:t>
            </w:r>
          </w:p>
        </w:tc>
        <w:tc>
          <w:tcPr>
            <w:tcW w:w="761" w:type="dxa"/>
          </w:tcPr>
          <w:p w:rsidR="00B42966" w:rsidRPr="00B84358" w:rsidRDefault="00B42966" w:rsidP="00B42966">
            <w:r w:rsidRPr="00B84358">
              <w:t>5B3</w:t>
            </w:r>
          </w:p>
        </w:tc>
        <w:tc>
          <w:tcPr>
            <w:tcW w:w="917" w:type="dxa"/>
          </w:tcPr>
          <w:p w:rsidR="00B42966" w:rsidRPr="00B84358" w:rsidRDefault="00B42966" w:rsidP="00B42966">
            <w:r w:rsidRPr="00B84358">
              <w:t>85A7</w:t>
            </w:r>
          </w:p>
        </w:tc>
        <w:tc>
          <w:tcPr>
            <w:tcW w:w="745" w:type="dxa"/>
          </w:tcPr>
          <w:p w:rsidR="00B42966" w:rsidRPr="00B84358" w:rsidRDefault="00B42966" w:rsidP="00B42966">
            <w:r w:rsidRPr="00B84358">
              <w:t>5A7</w:t>
            </w:r>
          </w:p>
        </w:tc>
        <w:tc>
          <w:tcPr>
            <w:tcW w:w="870" w:type="dxa"/>
          </w:tcPr>
          <w:p w:rsidR="00B42966" w:rsidRPr="00B84358" w:rsidRDefault="00B42966" w:rsidP="00B42966">
            <w:r w:rsidRPr="00B84358">
              <w:t>0001</w:t>
            </w:r>
          </w:p>
        </w:tc>
        <w:tc>
          <w:tcPr>
            <w:tcW w:w="636" w:type="dxa"/>
          </w:tcPr>
          <w:p w:rsidR="00B42966" w:rsidRPr="00B84358" w:rsidRDefault="00B42966" w:rsidP="00B42966">
            <w:r w:rsidRPr="00B84358">
              <w:t>000</w:t>
            </w:r>
          </w:p>
        </w:tc>
        <w:tc>
          <w:tcPr>
            <w:tcW w:w="886" w:type="dxa"/>
          </w:tcPr>
          <w:p w:rsidR="00B42966" w:rsidRPr="00B84358" w:rsidRDefault="00B42966" w:rsidP="00B42966">
            <w:r w:rsidRPr="00B84358">
              <w:t>0000</w:t>
            </w:r>
          </w:p>
        </w:tc>
        <w:tc>
          <w:tcPr>
            <w:tcW w:w="870" w:type="dxa"/>
          </w:tcPr>
          <w:p w:rsidR="00B42966" w:rsidRPr="00B84358" w:rsidRDefault="00B42966" w:rsidP="00B42966">
            <w:r w:rsidRPr="00B84358">
              <w:t>55D5</w:t>
            </w:r>
          </w:p>
        </w:tc>
        <w:tc>
          <w:tcPr>
            <w:tcW w:w="636" w:type="dxa"/>
          </w:tcPr>
          <w:p w:rsidR="00B42966" w:rsidRPr="00B84358" w:rsidRDefault="00B42966" w:rsidP="00B42966">
            <w:r w:rsidRPr="00B84358">
              <w:t>000</w:t>
            </w:r>
          </w:p>
        </w:tc>
        <w:tc>
          <w:tcPr>
            <w:tcW w:w="979" w:type="dxa"/>
          </w:tcPr>
          <w:p w:rsidR="00B42966" w:rsidRPr="00B84358" w:rsidRDefault="00B42966" w:rsidP="00B42966">
            <w:r w:rsidRPr="00B84358">
              <w:t>0000</w:t>
            </w:r>
          </w:p>
        </w:tc>
        <w:tc>
          <w:tcPr>
            <w:tcW w:w="701" w:type="dxa"/>
          </w:tcPr>
          <w:p w:rsidR="00B42966" w:rsidRPr="00B84358" w:rsidRDefault="00B42966" w:rsidP="00B42966">
            <w:r w:rsidRPr="00B84358">
              <w:t>5A7</w:t>
            </w:r>
          </w:p>
        </w:tc>
        <w:tc>
          <w:tcPr>
            <w:tcW w:w="1112" w:type="dxa"/>
          </w:tcPr>
          <w:p w:rsidR="00B42966" w:rsidRPr="00B84358" w:rsidRDefault="00B42966" w:rsidP="00B42966">
            <w:r w:rsidRPr="00B84358">
              <w:t>0001</w:t>
            </w:r>
          </w:p>
        </w:tc>
      </w:tr>
      <w:tr w:rsidR="00B42966" w:rsidTr="00B42966">
        <w:tc>
          <w:tcPr>
            <w:tcW w:w="885" w:type="dxa"/>
          </w:tcPr>
          <w:p w:rsidR="00B42966" w:rsidRPr="00B84358" w:rsidRDefault="00B42966" w:rsidP="00B42966">
            <w:r w:rsidRPr="00B84358">
              <w:t>5B3</w:t>
            </w:r>
          </w:p>
        </w:tc>
        <w:tc>
          <w:tcPr>
            <w:tcW w:w="917" w:type="dxa"/>
          </w:tcPr>
          <w:p w:rsidR="00B42966" w:rsidRPr="00B84358" w:rsidRDefault="00B42966" w:rsidP="00B42966">
            <w:r w:rsidRPr="00B84358">
              <w:t>CEFB</w:t>
            </w:r>
          </w:p>
        </w:tc>
        <w:tc>
          <w:tcPr>
            <w:tcW w:w="761" w:type="dxa"/>
          </w:tcPr>
          <w:p w:rsidR="00B42966" w:rsidRPr="00B84358" w:rsidRDefault="00B42966" w:rsidP="00B42966">
            <w:r w:rsidRPr="00B84358">
              <w:t>5AF</w:t>
            </w:r>
          </w:p>
        </w:tc>
        <w:tc>
          <w:tcPr>
            <w:tcW w:w="917" w:type="dxa"/>
          </w:tcPr>
          <w:p w:rsidR="00B42966" w:rsidRPr="00B84358" w:rsidRDefault="00B42966" w:rsidP="00B42966">
            <w:r w:rsidRPr="00B84358">
              <w:t>CEFB</w:t>
            </w:r>
          </w:p>
        </w:tc>
        <w:tc>
          <w:tcPr>
            <w:tcW w:w="745" w:type="dxa"/>
          </w:tcPr>
          <w:p w:rsidR="00B42966" w:rsidRPr="00B84358" w:rsidRDefault="00B42966" w:rsidP="00B42966">
            <w:r w:rsidRPr="00B84358">
              <w:t>5B3</w:t>
            </w:r>
          </w:p>
        </w:tc>
        <w:tc>
          <w:tcPr>
            <w:tcW w:w="870" w:type="dxa"/>
          </w:tcPr>
          <w:p w:rsidR="00B42966" w:rsidRPr="00B84358" w:rsidRDefault="00B42966" w:rsidP="00B42966">
            <w:r w:rsidRPr="00B84358">
              <w:t>05AF</w:t>
            </w:r>
          </w:p>
        </w:tc>
        <w:tc>
          <w:tcPr>
            <w:tcW w:w="636" w:type="dxa"/>
          </w:tcPr>
          <w:p w:rsidR="00B42966" w:rsidRPr="00B84358" w:rsidRDefault="00B42966" w:rsidP="00B42966">
            <w:r w:rsidRPr="00B84358">
              <w:t>000</w:t>
            </w:r>
          </w:p>
        </w:tc>
        <w:tc>
          <w:tcPr>
            <w:tcW w:w="886" w:type="dxa"/>
          </w:tcPr>
          <w:p w:rsidR="00B42966" w:rsidRPr="00B84358" w:rsidRDefault="00B42966" w:rsidP="00B42966">
            <w:r w:rsidRPr="00B84358">
              <w:t>FFFB</w:t>
            </w:r>
          </w:p>
        </w:tc>
        <w:tc>
          <w:tcPr>
            <w:tcW w:w="870" w:type="dxa"/>
          </w:tcPr>
          <w:p w:rsidR="00B42966" w:rsidRPr="00B84358" w:rsidRDefault="00B42966" w:rsidP="00B42966">
            <w:r w:rsidRPr="00B84358">
              <w:t>55D5</w:t>
            </w:r>
          </w:p>
        </w:tc>
        <w:tc>
          <w:tcPr>
            <w:tcW w:w="636" w:type="dxa"/>
          </w:tcPr>
          <w:p w:rsidR="00B42966" w:rsidRPr="00B84358" w:rsidRDefault="00B42966" w:rsidP="00B42966">
            <w:r w:rsidRPr="00B84358">
              <w:t>000</w:t>
            </w:r>
          </w:p>
        </w:tc>
        <w:tc>
          <w:tcPr>
            <w:tcW w:w="979" w:type="dxa"/>
          </w:tcPr>
          <w:p w:rsidR="00B42966" w:rsidRPr="00B84358" w:rsidRDefault="00B42966" w:rsidP="00B42966">
            <w:r w:rsidRPr="00B84358">
              <w:t>0000</w:t>
            </w:r>
          </w:p>
        </w:tc>
        <w:tc>
          <w:tcPr>
            <w:tcW w:w="701" w:type="dxa"/>
          </w:tcPr>
          <w:p w:rsidR="00B42966" w:rsidRPr="00B84358" w:rsidRDefault="00B42966" w:rsidP="00B42966"/>
        </w:tc>
        <w:tc>
          <w:tcPr>
            <w:tcW w:w="1112" w:type="dxa"/>
          </w:tcPr>
          <w:p w:rsidR="00B42966" w:rsidRPr="00B84358" w:rsidRDefault="00B42966" w:rsidP="00B42966"/>
        </w:tc>
      </w:tr>
      <w:tr w:rsidR="00B42966" w:rsidTr="00B42966">
        <w:tc>
          <w:tcPr>
            <w:tcW w:w="885" w:type="dxa"/>
          </w:tcPr>
          <w:p w:rsidR="00B42966" w:rsidRPr="00B84358" w:rsidRDefault="00B42966" w:rsidP="00B42966">
            <w:r w:rsidRPr="00B84358">
              <w:t>5AF</w:t>
            </w:r>
          </w:p>
        </w:tc>
        <w:tc>
          <w:tcPr>
            <w:tcW w:w="917" w:type="dxa"/>
          </w:tcPr>
          <w:p w:rsidR="00B42966" w:rsidRPr="00B84358" w:rsidRDefault="00B42966" w:rsidP="00B42966">
            <w:r w:rsidRPr="00B84358">
              <w:t>ABF6</w:t>
            </w:r>
          </w:p>
        </w:tc>
        <w:tc>
          <w:tcPr>
            <w:tcW w:w="761" w:type="dxa"/>
          </w:tcPr>
          <w:p w:rsidR="00B42966" w:rsidRPr="00B84358" w:rsidRDefault="00B42966" w:rsidP="00B42966">
            <w:r w:rsidRPr="00B84358">
              <w:t>5B0</w:t>
            </w:r>
          </w:p>
        </w:tc>
        <w:tc>
          <w:tcPr>
            <w:tcW w:w="917" w:type="dxa"/>
          </w:tcPr>
          <w:p w:rsidR="00B42966" w:rsidRPr="00B84358" w:rsidRDefault="00B42966" w:rsidP="00B42966">
            <w:r w:rsidRPr="00B84358">
              <w:t>ABF6</w:t>
            </w:r>
          </w:p>
        </w:tc>
        <w:tc>
          <w:tcPr>
            <w:tcW w:w="745" w:type="dxa"/>
          </w:tcPr>
          <w:p w:rsidR="00B42966" w:rsidRPr="00B84358" w:rsidRDefault="00B42966" w:rsidP="00B42966">
            <w:r w:rsidRPr="00B84358">
              <w:t>5B5</w:t>
            </w:r>
          </w:p>
        </w:tc>
        <w:tc>
          <w:tcPr>
            <w:tcW w:w="870" w:type="dxa"/>
          </w:tcPr>
          <w:p w:rsidR="00B42966" w:rsidRPr="00B84358" w:rsidRDefault="00B42966" w:rsidP="00B42966">
            <w:r w:rsidRPr="00B84358">
              <w:t>2413</w:t>
            </w:r>
          </w:p>
        </w:tc>
        <w:tc>
          <w:tcPr>
            <w:tcW w:w="636" w:type="dxa"/>
          </w:tcPr>
          <w:p w:rsidR="00B42966" w:rsidRPr="00B84358" w:rsidRDefault="00B42966" w:rsidP="00B42966">
            <w:r w:rsidRPr="00B84358">
              <w:t>000</w:t>
            </w:r>
          </w:p>
        </w:tc>
        <w:tc>
          <w:tcPr>
            <w:tcW w:w="886" w:type="dxa"/>
          </w:tcPr>
          <w:p w:rsidR="00B42966" w:rsidRPr="00B84358" w:rsidRDefault="00B42966" w:rsidP="00B42966">
            <w:r w:rsidRPr="00B84358">
              <w:t>FFF6</w:t>
            </w:r>
          </w:p>
        </w:tc>
        <w:tc>
          <w:tcPr>
            <w:tcW w:w="870" w:type="dxa"/>
          </w:tcPr>
          <w:p w:rsidR="00B42966" w:rsidRPr="00B84358" w:rsidRDefault="00B42966" w:rsidP="00B42966">
            <w:r w:rsidRPr="00B84358">
              <w:t>2413</w:t>
            </w:r>
          </w:p>
        </w:tc>
        <w:tc>
          <w:tcPr>
            <w:tcW w:w="636" w:type="dxa"/>
          </w:tcPr>
          <w:p w:rsidR="00B42966" w:rsidRPr="00B84358" w:rsidRDefault="00B42966" w:rsidP="00B42966">
            <w:r w:rsidRPr="00B84358">
              <w:t>000</w:t>
            </w:r>
          </w:p>
        </w:tc>
        <w:tc>
          <w:tcPr>
            <w:tcW w:w="979" w:type="dxa"/>
          </w:tcPr>
          <w:p w:rsidR="00B42966" w:rsidRPr="00B84358" w:rsidRDefault="00B42966" w:rsidP="00B42966">
            <w:r w:rsidRPr="00B84358">
              <w:t>0000</w:t>
            </w:r>
          </w:p>
        </w:tc>
        <w:tc>
          <w:tcPr>
            <w:tcW w:w="701" w:type="dxa"/>
          </w:tcPr>
          <w:p w:rsidR="00B42966" w:rsidRPr="00B84358" w:rsidRDefault="00B42966" w:rsidP="00B42966">
            <w:r w:rsidRPr="00B84358">
              <w:t>5A6</w:t>
            </w:r>
          </w:p>
        </w:tc>
        <w:tc>
          <w:tcPr>
            <w:tcW w:w="1112" w:type="dxa"/>
          </w:tcPr>
          <w:p w:rsidR="00B42966" w:rsidRPr="00B84358" w:rsidRDefault="00B42966" w:rsidP="00B42966">
            <w:r w:rsidRPr="00B84358">
              <w:t>05B5</w:t>
            </w:r>
          </w:p>
        </w:tc>
      </w:tr>
      <w:tr w:rsidR="00B42966" w:rsidTr="00B42966">
        <w:tc>
          <w:tcPr>
            <w:tcW w:w="885" w:type="dxa"/>
          </w:tcPr>
          <w:p w:rsidR="00B42966" w:rsidRPr="00B84358" w:rsidRDefault="00B42966" w:rsidP="00B42966">
            <w:r w:rsidRPr="00B84358">
              <w:t>5B0</w:t>
            </w:r>
          </w:p>
        </w:tc>
        <w:tc>
          <w:tcPr>
            <w:tcW w:w="917" w:type="dxa"/>
          </w:tcPr>
          <w:p w:rsidR="00B42966" w:rsidRPr="00B84358" w:rsidRDefault="00B42966" w:rsidP="00B42966">
            <w:r w:rsidRPr="00B84358">
              <w:t>F301</w:t>
            </w:r>
          </w:p>
        </w:tc>
        <w:tc>
          <w:tcPr>
            <w:tcW w:w="761" w:type="dxa"/>
          </w:tcPr>
          <w:p w:rsidR="00B42966" w:rsidRPr="00B84358" w:rsidRDefault="00B42966" w:rsidP="00B42966">
            <w:r w:rsidRPr="00B84358">
              <w:t>5B2</w:t>
            </w:r>
          </w:p>
        </w:tc>
        <w:tc>
          <w:tcPr>
            <w:tcW w:w="917" w:type="dxa"/>
          </w:tcPr>
          <w:p w:rsidR="00B42966" w:rsidRPr="00B84358" w:rsidRDefault="00B42966" w:rsidP="00B42966">
            <w:r w:rsidRPr="00B84358">
              <w:t>F301</w:t>
            </w:r>
          </w:p>
        </w:tc>
        <w:tc>
          <w:tcPr>
            <w:tcW w:w="745" w:type="dxa"/>
          </w:tcPr>
          <w:p w:rsidR="00B42966" w:rsidRPr="00B84358" w:rsidRDefault="00B42966" w:rsidP="00B42966">
            <w:r w:rsidRPr="00B84358">
              <w:t>5B0</w:t>
            </w:r>
          </w:p>
        </w:tc>
        <w:tc>
          <w:tcPr>
            <w:tcW w:w="870" w:type="dxa"/>
          </w:tcPr>
          <w:p w:rsidR="00B42966" w:rsidRPr="00B84358" w:rsidRDefault="00B42966" w:rsidP="00B42966">
            <w:r w:rsidRPr="00B84358">
              <w:t>F301</w:t>
            </w:r>
          </w:p>
        </w:tc>
        <w:tc>
          <w:tcPr>
            <w:tcW w:w="636" w:type="dxa"/>
          </w:tcPr>
          <w:p w:rsidR="00B42966" w:rsidRPr="00B84358" w:rsidRDefault="00B42966" w:rsidP="00B42966">
            <w:r w:rsidRPr="00B84358">
              <w:t>000</w:t>
            </w:r>
          </w:p>
        </w:tc>
        <w:tc>
          <w:tcPr>
            <w:tcW w:w="886" w:type="dxa"/>
          </w:tcPr>
          <w:p w:rsidR="00B42966" w:rsidRPr="00B84358" w:rsidRDefault="00B42966" w:rsidP="00B42966">
            <w:r w:rsidRPr="00B84358">
              <w:t>0001</w:t>
            </w:r>
          </w:p>
        </w:tc>
        <w:tc>
          <w:tcPr>
            <w:tcW w:w="870" w:type="dxa"/>
          </w:tcPr>
          <w:p w:rsidR="00B42966" w:rsidRPr="00B84358" w:rsidRDefault="00B42966" w:rsidP="00B42966">
            <w:r w:rsidRPr="00B84358">
              <w:t>2413</w:t>
            </w:r>
          </w:p>
        </w:tc>
        <w:tc>
          <w:tcPr>
            <w:tcW w:w="636" w:type="dxa"/>
          </w:tcPr>
          <w:p w:rsidR="00B42966" w:rsidRPr="00B84358" w:rsidRDefault="00B42966" w:rsidP="00B42966">
            <w:r w:rsidRPr="00B84358">
              <w:t>000</w:t>
            </w:r>
          </w:p>
        </w:tc>
        <w:tc>
          <w:tcPr>
            <w:tcW w:w="979" w:type="dxa"/>
          </w:tcPr>
          <w:p w:rsidR="00B42966" w:rsidRPr="00B84358" w:rsidRDefault="00B42966" w:rsidP="00B42966">
            <w:r w:rsidRPr="00B84358">
              <w:t>0000</w:t>
            </w:r>
          </w:p>
        </w:tc>
        <w:tc>
          <w:tcPr>
            <w:tcW w:w="701" w:type="dxa"/>
          </w:tcPr>
          <w:p w:rsidR="00B42966" w:rsidRPr="00B84358" w:rsidRDefault="00B42966" w:rsidP="00B42966"/>
        </w:tc>
        <w:tc>
          <w:tcPr>
            <w:tcW w:w="1112" w:type="dxa"/>
          </w:tcPr>
          <w:p w:rsidR="00B42966" w:rsidRPr="00B84358" w:rsidRDefault="00B42966" w:rsidP="00B42966"/>
        </w:tc>
      </w:tr>
      <w:tr w:rsidR="00B42966" w:rsidTr="00B42966">
        <w:tc>
          <w:tcPr>
            <w:tcW w:w="885" w:type="dxa"/>
          </w:tcPr>
          <w:p w:rsidR="00B42966" w:rsidRPr="00B84358" w:rsidRDefault="00B42966" w:rsidP="00B42966">
            <w:r w:rsidRPr="00B84358">
              <w:t>5B2</w:t>
            </w:r>
          </w:p>
        </w:tc>
        <w:tc>
          <w:tcPr>
            <w:tcW w:w="917" w:type="dxa"/>
          </w:tcPr>
          <w:p w:rsidR="00B42966" w:rsidRPr="00B84358" w:rsidRDefault="00B42966" w:rsidP="00B42966">
            <w:r w:rsidRPr="00B84358">
              <w:t>85A7</w:t>
            </w:r>
          </w:p>
        </w:tc>
        <w:tc>
          <w:tcPr>
            <w:tcW w:w="761" w:type="dxa"/>
          </w:tcPr>
          <w:p w:rsidR="00B42966" w:rsidRPr="00B84358" w:rsidRDefault="00B42966" w:rsidP="00B42966">
            <w:r w:rsidRPr="00B84358">
              <w:t>5B4</w:t>
            </w:r>
          </w:p>
        </w:tc>
        <w:tc>
          <w:tcPr>
            <w:tcW w:w="917" w:type="dxa"/>
          </w:tcPr>
          <w:p w:rsidR="00B42966" w:rsidRPr="00B84358" w:rsidRDefault="00B42966" w:rsidP="00B42966">
            <w:r w:rsidRPr="00B84358">
              <w:t>85A7</w:t>
            </w:r>
          </w:p>
        </w:tc>
        <w:tc>
          <w:tcPr>
            <w:tcW w:w="745" w:type="dxa"/>
          </w:tcPr>
          <w:p w:rsidR="00B42966" w:rsidRPr="00B84358" w:rsidRDefault="00B42966" w:rsidP="00B42966">
            <w:r w:rsidRPr="00B84358">
              <w:t>5A7</w:t>
            </w:r>
          </w:p>
        </w:tc>
        <w:tc>
          <w:tcPr>
            <w:tcW w:w="870" w:type="dxa"/>
          </w:tcPr>
          <w:p w:rsidR="00B42966" w:rsidRPr="00B84358" w:rsidRDefault="00B42966" w:rsidP="00B42966">
            <w:r w:rsidRPr="00B84358">
              <w:t>0000</w:t>
            </w:r>
          </w:p>
        </w:tc>
        <w:tc>
          <w:tcPr>
            <w:tcW w:w="636" w:type="dxa"/>
          </w:tcPr>
          <w:p w:rsidR="00B42966" w:rsidRPr="00B84358" w:rsidRDefault="00B42966" w:rsidP="00B42966">
            <w:r w:rsidRPr="00B84358">
              <w:t>000</w:t>
            </w:r>
          </w:p>
        </w:tc>
        <w:tc>
          <w:tcPr>
            <w:tcW w:w="886" w:type="dxa"/>
          </w:tcPr>
          <w:p w:rsidR="00B42966" w:rsidRPr="00B84358" w:rsidRDefault="00B42966" w:rsidP="00B42966">
            <w:r w:rsidRPr="00B84358">
              <w:t>FFFF</w:t>
            </w:r>
          </w:p>
        </w:tc>
        <w:tc>
          <w:tcPr>
            <w:tcW w:w="870" w:type="dxa"/>
          </w:tcPr>
          <w:p w:rsidR="00B42966" w:rsidRPr="00B84358" w:rsidRDefault="00B42966" w:rsidP="00B42966">
            <w:r w:rsidRPr="00B84358">
              <w:t>2413</w:t>
            </w:r>
          </w:p>
        </w:tc>
        <w:tc>
          <w:tcPr>
            <w:tcW w:w="636" w:type="dxa"/>
          </w:tcPr>
          <w:p w:rsidR="00B42966" w:rsidRPr="00B84358" w:rsidRDefault="00B42966" w:rsidP="00B42966">
            <w:r w:rsidRPr="00B84358">
              <w:t>000</w:t>
            </w:r>
          </w:p>
        </w:tc>
        <w:tc>
          <w:tcPr>
            <w:tcW w:w="979" w:type="dxa"/>
          </w:tcPr>
          <w:p w:rsidR="00B42966" w:rsidRPr="00B84358" w:rsidRDefault="00B42966" w:rsidP="00B42966">
            <w:r w:rsidRPr="00B84358">
              <w:t>0000</w:t>
            </w:r>
          </w:p>
        </w:tc>
        <w:tc>
          <w:tcPr>
            <w:tcW w:w="701" w:type="dxa"/>
          </w:tcPr>
          <w:p w:rsidR="00B42966" w:rsidRPr="00B84358" w:rsidRDefault="00B42966" w:rsidP="00B42966">
            <w:r w:rsidRPr="00B84358">
              <w:t>5A7</w:t>
            </w:r>
          </w:p>
        </w:tc>
        <w:tc>
          <w:tcPr>
            <w:tcW w:w="1112" w:type="dxa"/>
          </w:tcPr>
          <w:p w:rsidR="00B42966" w:rsidRPr="00B84358" w:rsidRDefault="00B42966" w:rsidP="00B42966">
            <w:r w:rsidRPr="00B84358">
              <w:t>0000</w:t>
            </w:r>
          </w:p>
        </w:tc>
      </w:tr>
      <w:tr w:rsidR="00B42966" w:rsidTr="00B42966">
        <w:tc>
          <w:tcPr>
            <w:tcW w:w="885" w:type="dxa"/>
          </w:tcPr>
          <w:p w:rsidR="00B42966" w:rsidRPr="00B84358" w:rsidRDefault="00B42966" w:rsidP="00B42966">
            <w:r w:rsidRPr="00B84358">
              <w:t>5B4</w:t>
            </w:r>
          </w:p>
        </w:tc>
        <w:tc>
          <w:tcPr>
            <w:tcW w:w="917" w:type="dxa"/>
          </w:tcPr>
          <w:p w:rsidR="00B42966" w:rsidRPr="00B84358" w:rsidRDefault="00B42966" w:rsidP="00B42966">
            <w:r w:rsidRPr="00B84358">
              <w:t>0100</w:t>
            </w:r>
          </w:p>
        </w:tc>
        <w:tc>
          <w:tcPr>
            <w:tcW w:w="761" w:type="dxa"/>
          </w:tcPr>
          <w:p w:rsidR="00B42966" w:rsidRPr="00B84358" w:rsidRDefault="00B42966" w:rsidP="00B42966">
            <w:r w:rsidRPr="00B84358">
              <w:t>5B5</w:t>
            </w:r>
          </w:p>
        </w:tc>
        <w:tc>
          <w:tcPr>
            <w:tcW w:w="917" w:type="dxa"/>
          </w:tcPr>
          <w:p w:rsidR="00B42966" w:rsidRPr="00B84358" w:rsidRDefault="00B42966" w:rsidP="00B42966">
            <w:r w:rsidRPr="00B84358">
              <w:t>0100</w:t>
            </w:r>
          </w:p>
        </w:tc>
        <w:tc>
          <w:tcPr>
            <w:tcW w:w="745" w:type="dxa"/>
          </w:tcPr>
          <w:p w:rsidR="00B42966" w:rsidRPr="00B84358" w:rsidRDefault="00B42966" w:rsidP="00B42966">
            <w:r w:rsidRPr="00B84358">
              <w:t>5B4</w:t>
            </w:r>
          </w:p>
        </w:tc>
        <w:tc>
          <w:tcPr>
            <w:tcW w:w="870" w:type="dxa"/>
          </w:tcPr>
          <w:p w:rsidR="00B42966" w:rsidRPr="00B84358" w:rsidRDefault="00B42966" w:rsidP="00B42966">
            <w:r w:rsidRPr="00B84358">
              <w:t>0100</w:t>
            </w:r>
          </w:p>
        </w:tc>
        <w:tc>
          <w:tcPr>
            <w:tcW w:w="636" w:type="dxa"/>
          </w:tcPr>
          <w:p w:rsidR="00B42966" w:rsidRPr="00B84358" w:rsidRDefault="00B42966" w:rsidP="00B42966">
            <w:r w:rsidRPr="00B84358">
              <w:t>000</w:t>
            </w:r>
          </w:p>
        </w:tc>
        <w:tc>
          <w:tcPr>
            <w:tcW w:w="886" w:type="dxa"/>
          </w:tcPr>
          <w:p w:rsidR="00B42966" w:rsidRPr="00B84358" w:rsidRDefault="00B42966" w:rsidP="00B42966">
            <w:r w:rsidRPr="00B84358">
              <w:t>05B4</w:t>
            </w:r>
          </w:p>
        </w:tc>
        <w:tc>
          <w:tcPr>
            <w:tcW w:w="870" w:type="dxa"/>
          </w:tcPr>
          <w:p w:rsidR="00B42966" w:rsidRPr="00B84358" w:rsidRDefault="00B42966" w:rsidP="00B42966">
            <w:r w:rsidRPr="00B84358">
              <w:t>2413</w:t>
            </w:r>
          </w:p>
        </w:tc>
        <w:tc>
          <w:tcPr>
            <w:tcW w:w="636" w:type="dxa"/>
          </w:tcPr>
          <w:p w:rsidR="00B42966" w:rsidRPr="00B84358" w:rsidRDefault="00B42966" w:rsidP="00B42966">
            <w:r w:rsidRPr="00B84358">
              <w:t>000</w:t>
            </w:r>
          </w:p>
        </w:tc>
        <w:tc>
          <w:tcPr>
            <w:tcW w:w="979" w:type="dxa"/>
          </w:tcPr>
          <w:p w:rsidR="00B42966" w:rsidRDefault="00B42966" w:rsidP="00B42966">
            <w:r w:rsidRPr="00B84358">
              <w:t>0000</w:t>
            </w:r>
          </w:p>
        </w:tc>
        <w:tc>
          <w:tcPr>
            <w:tcW w:w="701" w:type="dxa"/>
          </w:tcPr>
          <w:p w:rsidR="00B42966" w:rsidRDefault="00B42966" w:rsidP="00B42966"/>
        </w:tc>
        <w:tc>
          <w:tcPr>
            <w:tcW w:w="1112" w:type="dxa"/>
          </w:tcPr>
          <w:p w:rsidR="00B42966" w:rsidRDefault="00B42966" w:rsidP="00B42966"/>
        </w:tc>
      </w:tr>
    </w:tbl>
    <w:p w:rsidR="00111987" w:rsidRPr="00111987" w:rsidRDefault="00111987" w:rsidP="00645AFF">
      <w:pPr>
        <w:rPr>
          <w:rFonts w:cs="Times New Roman"/>
          <w:color w:val="000000" w:themeColor="text1"/>
          <w:szCs w:val="28"/>
        </w:rPr>
      </w:pPr>
    </w:p>
    <w:bookmarkEnd w:id="7"/>
    <w:p w:rsidR="00D63A41" w:rsidRDefault="00D63A41" w:rsidP="00D63A41">
      <w:pPr>
        <w:pStyle w:val="22"/>
      </w:pPr>
    </w:p>
    <w:p w:rsidR="00D63A41" w:rsidRDefault="00D63A41" w:rsidP="00D63A41">
      <w:pPr>
        <w:pStyle w:val="22"/>
      </w:pPr>
    </w:p>
    <w:p w:rsidR="002F6554" w:rsidRPr="00BB705E" w:rsidRDefault="00BB705E" w:rsidP="00962B2C">
      <w:pPr>
        <w:pStyle w:val="a5"/>
      </w:pPr>
      <w:bookmarkStart w:id="8" w:name="_Toc131065238"/>
      <w:r w:rsidRPr="00BB705E">
        <w:lastRenderedPageBreak/>
        <w:t>Вывод</w:t>
      </w:r>
      <w:bookmarkEnd w:id="8"/>
    </w:p>
    <w:p w:rsidR="004518D9" w:rsidRDefault="004F29B3" w:rsidP="00FE5F6A">
      <w:r>
        <w:rPr>
          <w:rFonts w:cs="Times New Roman"/>
          <w:color w:val="000000" w:themeColor="text1"/>
          <w:szCs w:val="28"/>
        </w:rPr>
        <w:t>Я научился работать с адресными командами</w:t>
      </w:r>
      <w:r w:rsidR="00914D66">
        <w:rPr>
          <w:rFonts w:cs="Times New Roman"/>
          <w:color w:val="000000" w:themeColor="text1"/>
          <w:szCs w:val="28"/>
        </w:rPr>
        <w:t xml:space="preserve"> и массивами</w:t>
      </w:r>
      <w:r w:rsidR="00914D66" w:rsidRPr="00914D66">
        <w:rPr>
          <w:rFonts w:cs="Times New Roman"/>
          <w:color w:val="000000" w:themeColor="text1"/>
          <w:szCs w:val="28"/>
        </w:rPr>
        <w:t>.</w:t>
      </w:r>
      <w:r w:rsidR="00914D66" w:rsidRPr="00914D66">
        <w:t xml:space="preserve"> </w:t>
      </w:r>
      <w:r w:rsidR="00914D66">
        <w:fldChar w:fldCharType="begin"/>
      </w:r>
      <w:r w:rsidR="00914D66">
        <w:instrText xml:space="preserve"> INCLUDEPICTURE "/Users/grigoryvolkov/Library/Group Containers/UBF8T346G9.ms/WebArchiveCopyPasteTempFiles/com.microsoft.Word/933e3ab4ae2003fbd6038b755b3d19ee.jpg" \* MERGEFORMATINET </w:instrText>
      </w:r>
      <w:r w:rsidR="00914D66">
        <w:fldChar w:fldCharType="separate"/>
      </w:r>
      <w:r w:rsidR="00914D66">
        <w:rPr>
          <w:noProof/>
        </w:rPr>
        <w:drawing>
          <wp:inline distT="0" distB="0" distL="0" distR="0" wp14:anchorId="18234E25" wp14:editId="1D79B1EB">
            <wp:extent cx="5412105" cy="4242435"/>
            <wp:effectExtent l="0" t="0" r="0" b="0"/>
            <wp:docPr id="3" name="Рисунок 3" descr="Мем: &quot;Делай мне лабу по эвм&quot; - Все шаблоны - Meme-arsenal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м: &quot;Делай мне лабу по эвм&quot; - Все шаблоны - Meme-arsenal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4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4D66">
        <w:fldChar w:fldCharType="end"/>
      </w:r>
    </w:p>
    <w:p w:rsidR="00E71D42" w:rsidRPr="00E71D42" w:rsidRDefault="00E71D42" w:rsidP="00FE5F6A"/>
    <w:sectPr w:rsidR="00E71D42" w:rsidRPr="00E71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5E47" w:rsidRDefault="00865E47" w:rsidP="002428DE">
      <w:pPr>
        <w:spacing w:after="0" w:line="240" w:lineRule="auto"/>
      </w:pPr>
      <w:r>
        <w:separator/>
      </w:r>
    </w:p>
  </w:endnote>
  <w:endnote w:type="continuationSeparator" w:id="0">
    <w:p w:rsidR="00865E47" w:rsidRDefault="00865E47" w:rsidP="00242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5E47" w:rsidRDefault="00865E47" w:rsidP="002428DE">
      <w:pPr>
        <w:spacing w:after="0" w:line="240" w:lineRule="auto"/>
      </w:pPr>
      <w:r>
        <w:separator/>
      </w:r>
    </w:p>
  </w:footnote>
  <w:footnote w:type="continuationSeparator" w:id="0">
    <w:p w:rsidR="00865E47" w:rsidRDefault="00865E47" w:rsidP="002428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C16F1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7440B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9A8F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627A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12DA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06D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9E3D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1E18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447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020F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A21769"/>
    <w:multiLevelType w:val="hybridMultilevel"/>
    <w:tmpl w:val="00B69026"/>
    <w:lvl w:ilvl="0" w:tplc="83DABD9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33E9D"/>
    <w:multiLevelType w:val="hybridMultilevel"/>
    <w:tmpl w:val="0F128AC4"/>
    <w:lvl w:ilvl="0" w:tplc="F6ACD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7511D2"/>
    <w:multiLevelType w:val="hybridMultilevel"/>
    <w:tmpl w:val="FBA6AAA8"/>
    <w:lvl w:ilvl="0" w:tplc="7E9A6D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002639">
    <w:abstractNumId w:val="0"/>
  </w:num>
  <w:num w:numId="2" w16cid:durableId="1636985511">
    <w:abstractNumId w:val="1"/>
  </w:num>
  <w:num w:numId="3" w16cid:durableId="561216321">
    <w:abstractNumId w:val="2"/>
  </w:num>
  <w:num w:numId="4" w16cid:durableId="541787013">
    <w:abstractNumId w:val="3"/>
  </w:num>
  <w:num w:numId="5" w16cid:durableId="777532518">
    <w:abstractNumId w:val="8"/>
  </w:num>
  <w:num w:numId="6" w16cid:durableId="1694645484">
    <w:abstractNumId w:val="4"/>
  </w:num>
  <w:num w:numId="7" w16cid:durableId="778337999">
    <w:abstractNumId w:val="5"/>
  </w:num>
  <w:num w:numId="8" w16cid:durableId="941183743">
    <w:abstractNumId w:val="6"/>
  </w:num>
  <w:num w:numId="9" w16cid:durableId="756828574">
    <w:abstractNumId w:val="7"/>
  </w:num>
  <w:num w:numId="10" w16cid:durableId="2042199678">
    <w:abstractNumId w:val="9"/>
  </w:num>
  <w:num w:numId="11" w16cid:durableId="653797538">
    <w:abstractNumId w:val="11"/>
  </w:num>
  <w:num w:numId="12" w16cid:durableId="1728265684">
    <w:abstractNumId w:val="10"/>
  </w:num>
  <w:num w:numId="13" w16cid:durableId="11648547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63"/>
    <w:rsid w:val="00053BF5"/>
    <w:rsid w:val="000B6642"/>
    <w:rsid w:val="000D25F5"/>
    <w:rsid w:val="00111987"/>
    <w:rsid w:val="00196D8E"/>
    <w:rsid w:val="0019773C"/>
    <w:rsid w:val="001B430A"/>
    <w:rsid w:val="001B5E6B"/>
    <w:rsid w:val="001D61CF"/>
    <w:rsid w:val="00235D28"/>
    <w:rsid w:val="00240D84"/>
    <w:rsid w:val="002428DE"/>
    <w:rsid w:val="002554A0"/>
    <w:rsid w:val="00265560"/>
    <w:rsid w:val="00265829"/>
    <w:rsid w:val="00273DDA"/>
    <w:rsid w:val="002B61B0"/>
    <w:rsid w:val="002C1386"/>
    <w:rsid w:val="002F6554"/>
    <w:rsid w:val="00326655"/>
    <w:rsid w:val="00326A53"/>
    <w:rsid w:val="003624C8"/>
    <w:rsid w:val="00362A73"/>
    <w:rsid w:val="003A28E5"/>
    <w:rsid w:val="00402B2D"/>
    <w:rsid w:val="00413B97"/>
    <w:rsid w:val="00415D29"/>
    <w:rsid w:val="004240CC"/>
    <w:rsid w:val="00442E82"/>
    <w:rsid w:val="004518D9"/>
    <w:rsid w:val="00451F6B"/>
    <w:rsid w:val="00483DAE"/>
    <w:rsid w:val="00486EB0"/>
    <w:rsid w:val="00494C0E"/>
    <w:rsid w:val="00496AA8"/>
    <w:rsid w:val="004A02E8"/>
    <w:rsid w:val="004E1CA9"/>
    <w:rsid w:val="004F29B3"/>
    <w:rsid w:val="004F4935"/>
    <w:rsid w:val="00527C93"/>
    <w:rsid w:val="005317BA"/>
    <w:rsid w:val="005410D5"/>
    <w:rsid w:val="00542124"/>
    <w:rsid w:val="005672FD"/>
    <w:rsid w:val="00581C79"/>
    <w:rsid w:val="005960AA"/>
    <w:rsid w:val="005E1E05"/>
    <w:rsid w:val="005E3665"/>
    <w:rsid w:val="005E4972"/>
    <w:rsid w:val="005E6B4C"/>
    <w:rsid w:val="00607690"/>
    <w:rsid w:val="00624477"/>
    <w:rsid w:val="00645AFF"/>
    <w:rsid w:val="006A5DED"/>
    <w:rsid w:val="00715A63"/>
    <w:rsid w:val="007308AA"/>
    <w:rsid w:val="00735C71"/>
    <w:rsid w:val="007477BE"/>
    <w:rsid w:val="00772290"/>
    <w:rsid w:val="00775654"/>
    <w:rsid w:val="0078580F"/>
    <w:rsid w:val="007A440A"/>
    <w:rsid w:val="007B12D6"/>
    <w:rsid w:val="007C512B"/>
    <w:rsid w:val="008009B3"/>
    <w:rsid w:val="00836A62"/>
    <w:rsid w:val="00865E47"/>
    <w:rsid w:val="00890C74"/>
    <w:rsid w:val="00892E63"/>
    <w:rsid w:val="008C09F1"/>
    <w:rsid w:val="008D39E0"/>
    <w:rsid w:val="008E65CE"/>
    <w:rsid w:val="00914D66"/>
    <w:rsid w:val="00931DC2"/>
    <w:rsid w:val="00947DD4"/>
    <w:rsid w:val="00962B2C"/>
    <w:rsid w:val="00963660"/>
    <w:rsid w:val="00974F20"/>
    <w:rsid w:val="00987063"/>
    <w:rsid w:val="009974A0"/>
    <w:rsid w:val="00997A5D"/>
    <w:rsid w:val="009A545D"/>
    <w:rsid w:val="009B581E"/>
    <w:rsid w:val="009C5E97"/>
    <w:rsid w:val="00A13C15"/>
    <w:rsid w:val="00A36E54"/>
    <w:rsid w:val="00A44E21"/>
    <w:rsid w:val="00AB50B9"/>
    <w:rsid w:val="00AC1AFA"/>
    <w:rsid w:val="00AC49B1"/>
    <w:rsid w:val="00AC6A16"/>
    <w:rsid w:val="00AD27B2"/>
    <w:rsid w:val="00AE27D5"/>
    <w:rsid w:val="00AF4488"/>
    <w:rsid w:val="00B037B4"/>
    <w:rsid w:val="00B42966"/>
    <w:rsid w:val="00B84BB9"/>
    <w:rsid w:val="00BB705E"/>
    <w:rsid w:val="00BB7D6A"/>
    <w:rsid w:val="00BC4487"/>
    <w:rsid w:val="00BF5BBA"/>
    <w:rsid w:val="00C16FEB"/>
    <w:rsid w:val="00C33B61"/>
    <w:rsid w:val="00C44C25"/>
    <w:rsid w:val="00CA22D8"/>
    <w:rsid w:val="00CC1EAD"/>
    <w:rsid w:val="00CC39D0"/>
    <w:rsid w:val="00D11E71"/>
    <w:rsid w:val="00D13779"/>
    <w:rsid w:val="00D2320A"/>
    <w:rsid w:val="00D44855"/>
    <w:rsid w:val="00D63A41"/>
    <w:rsid w:val="00D654D5"/>
    <w:rsid w:val="00D7068B"/>
    <w:rsid w:val="00D740D3"/>
    <w:rsid w:val="00DB459B"/>
    <w:rsid w:val="00DC21AA"/>
    <w:rsid w:val="00DD0A02"/>
    <w:rsid w:val="00DD3715"/>
    <w:rsid w:val="00DD4C79"/>
    <w:rsid w:val="00DE51EB"/>
    <w:rsid w:val="00E331EF"/>
    <w:rsid w:val="00E356D9"/>
    <w:rsid w:val="00E610E2"/>
    <w:rsid w:val="00E674A0"/>
    <w:rsid w:val="00E71D42"/>
    <w:rsid w:val="00E758F7"/>
    <w:rsid w:val="00EB169A"/>
    <w:rsid w:val="00EB7760"/>
    <w:rsid w:val="00EC4C36"/>
    <w:rsid w:val="00EE126C"/>
    <w:rsid w:val="00EF6265"/>
    <w:rsid w:val="00F15028"/>
    <w:rsid w:val="00F21271"/>
    <w:rsid w:val="00F3264B"/>
    <w:rsid w:val="00F5181F"/>
    <w:rsid w:val="00F62079"/>
    <w:rsid w:val="00F657FF"/>
    <w:rsid w:val="00F8252D"/>
    <w:rsid w:val="00FB1944"/>
    <w:rsid w:val="00FE5F6A"/>
    <w:rsid w:val="00FE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ED0C1"/>
  <w15:chartTrackingRefBased/>
  <w15:docId w15:val="{8F71A5C4-C53B-324E-8CA0-C36EC56E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АБА ТЕКСТ"/>
    <w:qFormat/>
    <w:rsid w:val="0019773C"/>
    <w:pPr>
      <w:spacing w:after="160" w:line="259" w:lineRule="auto"/>
    </w:pPr>
    <w:rPr>
      <w:rFonts w:ascii="Times New Roman" w:eastAsia="Calibri" w:hAnsi="Times New Roman" w:cs="Calibri"/>
      <w:color w:val="000000"/>
      <w:sz w:val="28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C44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7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77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77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3DAE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lang w:bidi="ar-SA"/>
    </w:rPr>
  </w:style>
  <w:style w:type="character" w:customStyle="1" w:styleId="10">
    <w:name w:val="Заголовок 1 Знак"/>
    <w:basedOn w:val="a0"/>
    <w:link w:val="1"/>
    <w:uiPriority w:val="9"/>
    <w:rsid w:val="00C44C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paragraph" w:styleId="a4">
    <w:name w:val="TOC Heading"/>
    <w:basedOn w:val="1"/>
    <w:next w:val="a"/>
    <w:uiPriority w:val="39"/>
    <w:unhideWhenUsed/>
    <w:qFormat/>
    <w:rsid w:val="00C44C25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11">
    <w:name w:val="toc 1"/>
    <w:aliases w:val="Оглавление для лабы"/>
    <w:basedOn w:val="a"/>
    <w:next w:val="a"/>
    <w:autoRedefine/>
    <w:uiPriority w:val="39"/>
    <w:unhideWhenUsed/>
    <w:rsid w:val="00581C79"/>
    <w:pPr>
      <w:spacing w:before="360" w:after="0"/>
    </w:pPr>
    <w:rPr>
      <w:rFonts w:asciiTheme="majorHAnsi" w:hAnsiTheme="majorHAnsi" w:cstheme="majorHAnsi"/>
      <w:b/>
      <w:bCs/>
      <w:caps/>
      <w:sz w:val="24"/>
    </w:rPr>
  </w:style>
  <w:style w:type="paragraph" w:styleId="21">
    <w:name w:val="toc 2"/>
    <w:basedOn w:val="a"/>
    <w:next w:val="a"/>
    <w:autoRedefine/>
    <w:uiPriority w:val="39"/>
    <w:unhideWhenUsed/>
    <w:rsid w:val="00C44C25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C44C25"/>
    <w:pPr>
      <w:spacing w:after="0"/>
      <w:ind w:left="28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C44C25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C44C25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C44C25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C44C25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C44C25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C44C25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paragraph" w:styleId="a5">
    <w:name w:val="Title"/>
    <w:aliases w:val="Лаба заголовок"/>
    <w:basedOn w:val="a"/>
    <w:next w:val="a"/>
    <w:link w:val="a6"/>
    <w:uiPriority w:val="10"/>
    <w:qFormat/>
    <w:rsid w:val="00E674A0"/>
    <w:pPr>
      <w:pageBreakBefore/>
      <w:widowControl w:val="0"/>
      <w:spacing w:after="0" w:line="240" w:lineRule="auto"/>
      <w:contextualSpacing/>
      <w:jc w:val="center"/>
    </w:pPr>
    <w:rPr>
      <w:rFonts w:eastAsiaTheme="majorEastAsia" w:cstheme="majorBidi"/>
      <w:b/>
      <w:color w:val="auto"/>
      <w:spacing w:val="-10"/>
      <w:kern w:val="28"/>
      <w:sz w:val="32"/>
      <w:szCs w:val="56"/>
    </w:rPr>
  </w:style>
  <w:style w:type="character" w:customStyle="1" w:styleId="a6">
    <w:name w:val="Заголовок Знак"/>
    <w:aliases w:val="Лаба заголовок Знак"/>
    <w:basedOn w:val="a0"/>
    <w:link w:val="a5"/>
    <w:uiPriority w:val="10"/>
    <w:rsid w:val="00E674A0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semiHidden/>
    <w:rsid w:val="0019773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rsid w:val="0019773C"/>
    <w:rPr>
      <w:rFonts w:asciiTheme="majorHAnsi" w:eastAsiaTheme="majorEastAsia" w:hAnsiTheme="majorHAnsi" w:cstheme="majorBidi"/>
      <w:color w:val="1F3763" w:themeColor="accent1" w:themeShade="7F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19773C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 w:bidi="ru-RU"/>
    </w:rPr>
  </w:style>
  <w:style w:type="character" w:styleId="a7">
    <w:name w:val="Hyperlink"/>
    <w:basedOn w:val="a0"/>
    <w:uiPriority w:val="99"/>
    <w:unhideWhenUsed/>
    <w:rsid w:val="0019773C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8252D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A36E54"/>
    <w:rPr>
      <w:color w:val="808080"/>
    </w:rPr>
  </w:style>
  <w:style w:type="table" w:styleId="aa">
    <w:name w:val="Table Grid"/>
    <w:basedOn w:val="a1"/>
    <w:uiPriority w:val="39"/>
    <w:rsid w:val="00531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5960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22">
    <w:name w:val="Загаловок лабы2"/>
    <w:qFormat/>
    <w:rsid w:val="00F657FF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 w:bidi="ru-RU"/>
    </w:rPr>
  </w:style>
  <w:style w:type="paragraph" w:styleId="ac">
    <w:name w:val="header"/>
    <w:basedOn w:val="a"/>
    <w:link w:val="ad"/>
    <w:uiPriority w:val="99"/>
    <w:unhideWhenUsed/>
    <w:rsid w:val="002428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428DE"/>
    <w:rPr>
      <w:rFonts w:ascii="Times New Roman" w:eastAsia="Calibri" w:hAnsi="Times New Roman" w:cs="Calibri"/>
      <w:color w:val="000000"/>
      <w:sz w:val="28"/>
      <w:lang w:eastAsia="ru-RU" w:bidi="ru-RU"/>
    </w:rPr>
  </w:style>
  <w:style w:type="paragraph" w:styleId="ae">
    <w:name w:val="footer"/>
    <w:basedOn w:val="a"/>
    <w:link w:val="af"/>
    <w:uiPriority w:val="99"/>
    <w:unhideWhenUsed/>
    <w:rsid w:val="002428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428DE"/>
    <w:rPr>
      <w:rFonts w:ascii="Times New Roman" w:eastAsia="Calibri" w:hAnsi="Times New Roman" w:cs="Calibri"/>
      <w:color w:val="000000"/>
      <w:sz w:val="28"/>
      <w:lang w:eastAsia="ru-RU" w:bidi="ru-RU"/>
    </w:rPr>
  </w:style>
  <w:style w:type="table" w:customStyle="1" w:styleId="TableGrid">
    <w:name w:val="TableGrid"/>
    <w:rsid w:val="00CC39D0"/>
    <w:rPr>
      <w:rFonts w:eastAsiaTheme="minorEastAsia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2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7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1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igoryvolkov/Library/Group%20Containers/UBF8T346G9.Office/User%20Content.localized/Templates.localized/&#1064;&#1040;&#1041;&#1051;&#1054;&#1053;&#1051;&#1040;&#1041;&#1054;&#1056;&#1040;&#1058;&#1054;&#1056;&#1053;&#1067;&#106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83953DF-6079-8348-A441-709FD83C4B5F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B79D93-FE1A-9449-9647-5B1479D79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ШАБЛОНЛАБОРАТОРНЫХ.dotx</Template>
  <TotalTime>254</TotalTime>
  <Pages>6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2023-02-16T07:37:00Z</dcterms:created>
  <dcterms:modified xsi:type="dcterms:W3CDTF">2023-04-13T07:19:00Z</dcterms:modified>
</cp:coreProperties>
</file>