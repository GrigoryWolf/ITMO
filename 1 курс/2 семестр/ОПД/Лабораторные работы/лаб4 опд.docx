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bookmarkStart w:id="0" w:name="_Toc115195435"/>
      <w:r w:rsidRPr="005E6B4C">
        <w:rPr>
          <w:rFonts w:eastAsia="Times New Roman" w:cs="Times New Roman"/>
          <w:szCs w:val="28"/>
          <w:lang w:bidi="ar-SA"/>
        </w:rPr>
        <w:t>Министерство науки и высшего образования Российской Федерации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Федеральное государственное автономное образовательное учреждение высшего образования 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«Национальный исследовательский университет ИТМО»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>Факультет Программной инженерии и компьютерной техники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Лабораторная работа</w:t>
      </w:r>
    </w:p>
    <w:p w:rsidR="005E6B4C" w:rsidRPr="00B375A8" w:rsidRDefault="00D740D3" w:rsidP="005E6B4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lang w:bidi="ar-SA"/>
        </w:rPr>
      </w:pPr>
      <w:r w:rsidRPr="00D740D3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№</w:t>
      </w:r>
      <w:r w:rsidR="00B375A8" w:rsidRPr="00B375A8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4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C8663B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Вариант №</w:t>
      </w:r>
      <w:r w:rsidR="00B375A8" w:rsidRPr="00C8663B">
        <w:rPr>
          <w:rFonts w:eastAsia="Times New Roman" w:cs="Times New Roman"/>
          <w:color w:val="00000A"/>
          <w:sz w:val="36"/>
          <w:szCs w:val="36"/>
          <w:lang w:bidi="ar-SA"/>
        </w:rPr>
        <w:t>1843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Группа: P3132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B037B4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Выполнил</w:t>
      </w:r>
      <w:r w:rsidRPr="005E6B4C">
        <w:rPr>
          <w:rFonts w:eastAsia="Times New Roman" w:cs="Times New Roman"/>
          <w:color w:val="00000A"/>
          <w:szCs w:val="28"/>
          <w:lang w:bidi="ar-SA"/>
        </w:rPr>
        <w:t xml:space="preserve">: </w:t>
      </w:r>
      <w:r>
        <w:rPr>
          <w:rFonts w:eastAsia="Times New Roman" w:cs="Times New Roman"/>
          <w:color w:val="00000A"/>
          <w:szCs w:val="28"/>
          <w:lang w:bidi="ar-SA"/>
        </w:rPr>
        <w:t>Волков Г</w:t>
      </w:r>
      <w:r w:rsidRPr="00B037B4">
        <w:rPr>
          <w:rFonts w:eastAsia="Times New Roman" w:cs="Times New Roman"/>
          <w:color w:val="00000A"/>
          <w:szCs w:val="28"/>
          <w:lang w:bidi="ar-SA"/>
        </w:rPr>
        <w:t xml:space="preserve">. 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037B4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Проверил</w:t>
      </w:r>
      <w:r w:rsidRPr="005E6B4C">
        <w:rPr>
          <w:rFonts w:eastAsia="Times New Roman" w:cs="Times New Roman"/>
          <w:color w:val="00000A"/>
          <w:szCs w:val="28"/>
          <w:lang w:bidi="ar-SA"/>
        </w:rPr>
        <w:t>:</w:t>
      </w:r>
    </w:p>
    <w:p w:rsidR="005E6B4C" w:rsidRPr="00BB705E" w:rsidRDefault="00BB705E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>
        <w:rPr>
          <w:rFonts w:eastAsia="Times New Roman" w:cs="Times New Roman"/>
          <w:color w:val="00000A"/>
          <w:szCs w:val="28"/>
          <w:lang w:bidi="ar-SA"/>
        </w:rPr>
        <w:t>Барсуков И</w:t>
      </w:r>
      <w:r w:rsidRPr="00BB705E">
        <w:rPr>
          <w:rFonts w:eastAsia="Times New Roman" w:cs="Times New Roman"/>
          <w:color w:val="00000A"/>
          <w:szCs w:val="28"/>
          <w:lang w:bidi="ar-SA"/>
        </w:rPr>
        <w:t>.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B705E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г.</w:t>
      </w:r>
      <w:r w:rsidR="00EC4C36" w:rsidRPr="00B84BB9">
        <w:rPr>
          <w:rFonts w:eastAsia="Times New Roman" w:cs="Times New Roman"/>
          <w:szCs w:val="28"/>
          <w:lang w:bidi="ar-SA"/>
        </w:rPr>
        <w:t xml:space="preserve"> </w:t>
      </w:r>
      <w:r w:rsidRPr="005E6B4C">
        <w:rPr>
          <w:rFonts w:eastAsia="Times New Roman" w:cs="Times New Roman"/>
          <w:szCs w:val="28"/>
          <w:lang w:bidi="ar-SA"/>
        </w:rPr>
        <w:t>Санкт-Петербург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2022г.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color w:val="auto"/>
          <w:sz w:val="24"/>
          <w:lang w:bidi="ar-SA"/>
        </w:rPr>
      </w:pPr>
    </w:p>
    <w:p w:rsidR="00E758F7" w:rsidRDefault="00581C79" w:rsidP="00581C79">
      <w:pPr>
        <w:pStyle w:val="a5"/>
      </w:pPr>
      <w:bookmarkStart w:id="1" w:name="_Toc133481079"/>
      <w:r>
        <w:lastRenderedPageBreak/>
        <w:t>Оглавление</w:t>
      </w:r>
      <w:bookmarkEnd w:id="0"/>
      <w:bookmarkEnd w:id="1"/>
    </w:p>
    <w:p w:rsidR="003A6343" w:rsidRDefault="00AE27D5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bidi="ar-SA"/>
          <w14:ligatures w14:val="standardContextual"/>
        </w:rPr>
      </w:pPr>
      <w:r>
        <w:rPr>
          <w:rFonts w:cstheme="minorHAnsi"/>
          <w:b w:val="0"/>
          <w:bCs w:val="0"/>
          <w:caps w:val="0"/>
          <w:sz w:val="28"/>
          <w:szCs w:val="20"/>
        </w:rPr>
        <w:fldChar w:fldCharType="begin"/>
      </w:r>
      <w:r>
        <w:rPr>
          <w:rFonts w:cstheme="minorHAnsi"/>
          <w:b w:val="0"/>
          <w:bCs w:val="0"/>
          <w:caps w:val="0"/>
          <w:sz w:val="28"/>
          <w:szCs w:val="20"/>
        </w:rPr>
        <w:instrText xml:space="preserve"> TOC \h \z \t "Заголовок;1;Загаловок лабы2;2" </w:instrText>
      </w:r>
      <w:r>
        <w:rPr>
          <w:rFonts w:cstheme="minorHAnsi"/>
          <w:b w:val="0"/>
          <w:bCs w:val="0"/>
          <w:caps w:val="0"/>
          <w:sz w:val="28"/>
          <w:szCs w:val="20"/>
        </w:rPr>
        <w:fldChar w:fldCharType="separate"/>
      </w:r>
      <w:hyperlink w:anchor="_Toc133481079" w:history="1">
        <w:r w:rsidR="003A6343" w:rsidRPr="00F90963">
          <w:rPr>
            <w:rStyle w:val="a7"/>
            <w:noProof/>
          </w:rPr>
          <w:t>Оглавление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_Toc133481079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2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3A6343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bidi="ar-SA"/>
          <w14:ligatures w14:val="standardContextual"/>
        </w:rPr>
      </w:pPr>
      <w:hyperlink w:anchor="_Toc133481080" w:history="1">
        <w:r w:rsidRPr="00F90963">
          <w:rPr>
            <w:rStyle w:val="a7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_Toc133481080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6343" w:rsidRDefault="003A6343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bidi="ar-SA"/>
          <w14:ligatures w14:val="standardContextual"/>
        </w:rPr>
      </w:pPr>
      <w:hyperlink w:anchor="_Toc133481081" w:history="1">
        <w:r w:rsidRPr="00F90963">
          <w:rPr>
            <w:rStyle w:val="a7"/>
            <w:noProof/>
          </w:rPr>
          <w:t>Исходный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_Toc133481081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343" w:rsidRDefault="003A6343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3481082" w:history="1">
        <w:r w:rsidRPr="00F90963">
          <w:rPr>
            <w:rStyle w:val="a7"/>
            <w:noProof/>
          </w:rPr>
          <w:t>Описание подпрограммы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_Toc133481082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6343" w:rsidRDefault="003A6343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3481083" w:history="1">
        <w:r w:rsidRPr="00F90963">
          <w:rPr>
            <w:rStyle w:val="a7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_Toc133481083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6343" w:rsidRDefault="003A6343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3481084" w:history="1">
        <w:r w:rsidRPr="00F90963">
          <w:rPr>
            <w:rStyle w:val="a7"/>
            <w:noProof/>
          </w:rPr>
          <w:t>График функции заданной подпрограммой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_Toc133481084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6343" w:rsidRDefault="003A6343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3481085" w:history="1">
        <w:r w:rsidRPr="00F90963">
          <w:rPr>
            <w:rStyle w:val="a7"/>
            <w:noProof/>
          </w:rPr>
          <w:t>ОПИ и ОДЗ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_Toc133481085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6343" w:rsidRDefault="003A6343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3481086" w:history="1">
        <w:r w:rsidRPr="00F90963">
          <w:rPr>
            <w:rStyle w:val="a7"/>
            <w:noProof/>
          </w:rPr>
          <w:t xml:space="preserve">Трассировка программы с числами </w:t>
        </w:r>
        <w:r w:rsidRPr="00F90963">
          <w:rPr>
            <w:rStyle w:val="a7"/>
            <w:noProof/>
            <w:lang w:val="en-US"/>
          </w:rPr>
          <w:t>X</w:t>
        </w:r>
        <w:r w:rsidRPr="00F90963">
          <w:rPr>
            <w:rStyle w:val="a7"/>
            <w:noProof/>
          </w:rPr>
          <w:t xml:space="preserve">: </w:t>
        </w:r>
        <w:r w:rsidRPr="00F90963">
          <w:rPr>
            <w:rStyle w:val="a7"/>
            <w:noProof/>
            <w:lang w:val="en-US"/>
          </w:rPr>
          <w:t>D</w:t>
        </w:r>
        <w:r w:rsidRPr="00F90963">
          <w:rPr>
            <w:rStyle w:val="a7"/>
            <w:noProof/>
          </w:rPr>
          <w:t>7</w:t>
        </w:r>
        <w:r w:rsidRPr="00F90963">
          <w:rPr>
            <w:rStyle w:val="a7"/>
            <w:noProof/>
            <w:lang w:val="en-US"/>
          </w:rPr>
          <w:t>C</w:t>
        </w:r>
        <w:r w:rsidRPr="00F90963">
          <w:rPr>
            <w:rStyle w:val="a7"/>
            <w:noProof/>
          </w:rPr>
          <w:t xml:space="preserve">, </w:t>
        </w:r>
        <w:r w:rsidRPr="00F90963">
          <w:rPr>
            <w:rStyle w:val="a7"/>
            <w:noProof/>
            <w:lang w:val="en-US"/>
          </w:rPr>
          <w:t>Y</w:t>
        </w:r>
        <w:r w:rsidRPr="00F90963">
          <w:rPr>
            <w:rStyle w:val="a7"/>
            <w:noProof/>
          </w:rPr>
          <w:t xml:space="preserve">: 761, </w:t>
        </w:r>
        <w:r w:rsidRPr="00F90963">
          <w:rPr>
            <w:rStyle w:val="a7"/>
            <w:noProof/>
            <w:lang w:val="en-US"/>
          </w:rPr>
          <w:t>Z</w:t>
        </w:r>
        <w:r w:rsidRPr="00F90963">
          <w:rPr>
            <w:rStyle w:val="a7"/>
            <w:noProof/>
          </w:rPr>
          <w:t>: 877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_Toc133481086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6343" w:rsidRDefault="003A6343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bidi="ar-SA"/>
          <w14:ligatures w14:val="standardContextual"/>
        </w:rPr>
      </w:pPr>
      <w:hyperlink w:anchor="_Toc133481087" w:history="1">
        <w:r w:rsidRPr="00F90963">
          <w:rPr>
            <w:rStyle w:val="a7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_Toc133481087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2B2C" w:rsidRDefault="00AE27D5" w:rsidP="00962B2C">
      <w:pPr>
        <w:pStyle w:val="a5"/>
        <w:rPr>
          <w:rFonts w:eastAsia="Calibri"/>
        </w:rPr>
      </w:pPr>
      <w:r>
        <w:rPr>
          <w:rFonts w:eastAsia="Calibri"/>
        </w:rPr>
        <w:lastRenderedPageBreak/>
        <w:fldChar w:fldCharType="end"/>
      </w:r>
      <w:bookmarkStart w:id="2" w:name="_Toc133481080"/>
      <w:r w:rsidR="005E3665">
        <w:rPr>
          <w:rFonts w:eastAsia="Calibri"/>
        </w:rPr>
        <w:t>Задание</w:t>
      </w:r>
      <w:bookmarkEnd w:id="2"/>
    </w:p>
    <w:p w:rsidR="00402B2D" w:rsidRDefault="00B375A8" w:rsidP="005E3665">
      <w:r w:rsidRPr="00B375A8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:rsidR="00B375A8" w:rsidRPr="005E3665" w:rsidRDefault="00B375A8" w:rsidP="005E3665">
      <w:r w:rsidRPr="00B375A8">
        <w:rPr>
          <w:noProof/>
        </w:rPr>
        <w:drawing>
          <wp:inline distT="0" distB="0" distL="0" distR="0" wp14:anchorId="4867270E" wp14:editId="6BC67131">
            <wp:extent cx="5940425" cy="4091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93" w:rsidRDefault="00AE27D5" w:rsidP="00AE27D5">
      <w:pPr>
        <w:pStyle w:val="a5"/>
      </w:pPr>
      <w:bookmarkStart w:id="3" w:name="_Toc133481081"/>
      <w:r>
        <w:rPr>
          <w:rFonts w:eastAsia="Calibri"/>
        </w:rPr>
        <w:lastRenderedPageBreak/>
        <w:t>Исходный код программы</w:t>
      </w:r>
      <w:bookmarkEnd w:id="3"/>
    </w:p>
    <w:tbl>
      <w:tblPr>
        <w:tblStyle w:val="aa"/>
        <w:tblW w:w="11199" w:type="dxa"/>
        <w:tblInd w:w="-1281" w:type="dxa"/>
        <w:tblLook w:val="04A0" w:firstRow="1" w:lastRow="0" w:firstColumn="1" w:lastColumn="0" w:noHBand="0" w:noVBand="1"/>
      </w:tblPr>
      <w:tblGrid>
        <w:gridCol w:w="992"/>
        <w:gridCol w:w="1568"/>
        <w:gridCol w:w="2260"/>
        <w:gridCol w:w="6379"/>
      </w:tblGrid>
      <w:tr w:rsidR="00715A63" w:rsidTr="00413B97">
        <w:trPr>
          <w:trHeight w:val="760"/>
        </w:trPr>
        <w:tc>
          <w:tcPr>
            <w:tcW w:w="992" w:type="dxa"/>
            <w:vAlign w:val="center"/>
          </w:tcPr>
          <w:p w:rsidR="00715A63" w:rsidRDefault="00715A63" w:rsidP="00715A63">
            <w:r>
              <w:t>Адрес</w:t>
            </w:r>
          </w:p>
        </w:tc>
        <w:tc>
          <w:tcPr>
            <w:tcW w:w="1568" w:type="dxa"/>
          </w:tcPr>
          <w:p w:rsidR="00715A63" w:rsidRDefault="00715A63" w:rsidP="00715A63">
            <w:r>
              <w:t>Код программы</w:t>
            </w:r>
          </w:p>
        </w:tc>
        <w:tc>
          <w:tcPr>
            <w:tcW w:w="2260" w:type="dxa"/>
          </w:tcPr>
          <w:p w:rsidR="00715A63" w:rsidRDefault="00715A63" w:rsidP="00715A63">
            <w:r>
              <w:t>Мнемоника</w:t>
            </w:r>
          </w:p>
        </w:tc>
        <w:tc>
          <w:tcPr>
            <w:tcW w:w="6379" w:type="dxa"/>
          </w:tcPr>
          <w:p w:rsidR="00715A63" w:rsidRDefault="00715A63" w:rsidP="00715A63">
            <w:r>
              <w:t>Комментарий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B1</w:t>
            </w:r>
          </w:p>
        </w:tc>
        <w:tc>
          <w:tcPr>
            <w:tcW w:w="1568" w:type="dxa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260" w:type="dxa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379" w:type="dxa"/>
          </w:tcPr>
          <w:p w:rsidR="00C8663B" w:rsidRPr="00464385" w:rsidRDefault="00464385" w:rsidP="00715A63">
            <w:pPr>
              <w:rPr>
                <w:lang w:val="en-US"/>
              </w:rPr>
            </w:pPr>
            <w:r>
              <w:rPr>
                <w:lang w:val="en-US"/>
              </w:rPr>
              <w:t>0 –&gt; AC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0B2</w:t>
            </w:r>
          </w:p>
        </w:tc>
        <w:tc>
          <w:tcPr>
            <w:tcW w:w="1568" w:type="dxa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EE19</w:t>
            </w:r>
          </w:p>
        </w:tc>
        <w:tc>
          <w:tcPr>
            <w:tcW w:w="2260" w:type="dxa"/>
          </w:tcPr>
          <w:p w:rsidR="00C8663B" w:rsidRPr="00C5080F" w:rsidRDefault="00C5080F" w:rsidP="00715A63">
            <w:pPr>
              <w:rPr>
                <w:lang w:val="en-US"/>
              </w:rPr>
            </w:pPr>
            <w:r>
              <w:rPr>
                <w:lang w:val="en-US"/>
              </w:rPr>
              <w:t>ST 0CC</w:t>
            </w:r>
          </w:p>
        </w:tc>
        <w:tc>
          <w:tcPr>
            <w:tcW w:w="6379" w:type="dxa"/>
          </w:tcPr>
          <w:p w:rsidR="00C8663B" w:rsidRPr="00C5080F" w:rsidRDefault="00C5080F" w:rsidP="00715A63">
            <w:pPr>
              <w:rPr>
                <w:lang w:val="en-US"/>
              </w:rPr>
            </w:pPr>
            <w:r>
              <w:rPr>
                <w:lang w:val="en-US"/>
              </w:rPr>
              <w:t>AC -&gt; 0CC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0B3</w:t>
            </w:r>
          </w:p>
        </w:tc>
        <w:tc>
          <w:tcPr>
            <w:tcW w:w="1568" w:type="dxa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AE17</w:t>
            </w:r>
          </w:p>
        </w:tc>
        <w:tc>
          <w:tcPr>
            <w:tcW w:w="2260" w:type="dxa"/>
          </w:tcPr>
          <w:p w:rsidR="00C8663B" w:rsidRPr="00C5080F" w:rsidRDefault="00C5080F" w:rsidP="00715A63">
            <w:pPr>
              <w:rPr>
                <w:lang w:val="en-US"/>
              </w:rPr>
            </w:pPr>
            <w:r>
              <w:rPr>
                <w:lang w:val="en-US"/>
              </w:rPr>
              <w:t>LD 0CB</w:t>
            </w:r>
          </w:p>
        </w:tc>
        <w:tc>
          <w:tcPr>
            <w:tcW w:w="6379" w:type="dxa"/>
          </w:tcPr>
          <w:p w:rsidR="00C8663B" w:rsidRPr="00C5080F" w:rsidRDefault="00C5080F" w:rsidP="00715A63">
            <w:pPr>
              <w:rPr>
                <w:lang w:val="en-US"/>
              </w:rPr>
            </w:pPr>
            <w:r>
              <w:rPr>
                <w:lang w:val="en-US"/>
              </w:rPr>
              <w:t>0CB -&gt; AC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0B4</w:t>
            </w:r>
          </w:p>
        </w:tc>
        <w:tc>
          <w:tcPr>
            <w:tcW w:w="1568" w:type="dxa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260" w:type="dxa"/>
          </w:tcPr>
          <w:p w:rsidR="00C8663B" w:rsidRPr="00C5080F" w:rsidRDefault="00C5080F" w:rsidP="00715A63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6379" w:type="dxa"/>
          </w:tcPr>
          <w:p w:rsidR="00C8663B" w:rsidRPr="00C5080F" w:rsidRDefault="00C5080F" w:rsidP="00715A63">
            <w:pPr>
              <w:rPr>
                <w:lang w:val="en-US"/>
              </w:rPr>
            </w:pPr>
            <w:r>
              <w:rPr>
                <w:lang w:val="en-US"/>
              </w:rPr>
              <w:t>AC -&gt; -(SP)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0B5</w:t>
            </w:r>
          </w:p>
        </w:tc>
        <w:tc>
          <w:tcPr>
            <w:tcW w:w="1568" w:type="dxa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D746</w:t>
            </w:r>
          </w:p>
        </w:tc>
        <w:tc>
          <w:tcPr>
            <w:tcW w:w="2260" w:type="dxa"/>
          </w:tcPr>
          <w:p w:rsidR="00C8663B" w:rsidRPr="00C5080F" w:rsidRDefault="00C5080F" w:rsidP="00715A63">
            <w:pPr>
              <w:rPr>
                <w:lang w:val="en-US"/>
              </w:rPr>
            </w:pPr>
            <w:r>
              <w:rPr>
                <w:lang w:val="en-US"/>
              </w:rPr>
              <w:t>CALL 746</w:t>
            </w:r>
          </w:p>
        </w:tc>
        <w:tc>
          <w:tcPr>
            <w:tcW w:w="6379" w:type="dxa"/>
          </w:tcPr>
          <w:p w:rsidR="00C8663B" w:rsidRPr="00E93895" w:rsidRDefault="00E93895" w:rsidP="00715A63">
            <w:pPr>
              <w:rPr>
                <w:lang w:val="en-US"/>
              </w:rPr>
            </w:pPr>
            <w:r>
              <w:rPr>
                <w:lang w:val="en-US"/>
              </w:rPr>
              <w:t xml:space="preserve">SP - 1-&gt;SP, 0B6 -&gt; SP, 746 -&gt; IP 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0B6</w:t>
            </w:r>
          </w:p>
        </w:tc>
        <w:tc>
          <w:tcPr>
            <w:tcW w:w="1568" w:type="dxa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260" w:type="dxa"/>
          </w:tcPr>
          <w:p w:rsidR="00C8663B" w:rsidRPr="00464385" w:rsidRDefault="00464385" w:rsidP="00715A63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6379" w:type="dxa"/>
          </w:tcPr>
          <w:p w:rsidR="00C8663B" w:rsidRPr="00464385" w:rsidRDefault="00464385" w:rsidP="00715A63">
            <w:pPr>
              <w:rPr>
                <w:lang w:val="en-US"/>
              </w:rPr>
            </w:pPr>
            <w:r>
              <w:rPr>
                <w:lang w:val="en-US"/>
              </w:rPr>
              <w:t>(SP)+-&gt;AC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0B7</w:t>
            </w:r>
          </w:p>
        </w:tc>
        <w:tc>
          <w:tcPr>
            <w:tcW w:w="1568" w:type="dxa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260" w:type="dxa"/>
          </w:tcPr>
          <w:p w:rsidR="00C8663B" w:rsidRPr="00464385" w:rsidRDefault="00464385" w:rsidP="00715A63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6379" w:type="dxa"/>
          </w:tcPr>
          <w:p w:rsidR="00C8663B" w:rsidRPr="00464385" w:rsidRDefault="00464385" w:rsidP="00715A63">
            <w:pPr>
              <w:rPr>
                <w:lang w:val="en-US"/>
              </w:rPr>
            </w:pPr>
            <w:r>
              <w:rPr>
                <w:lang w:val="en-US"/>
              </w:rPr>
              <w:t>AC + 1 –&gt; AC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0B8</w:t>
            </w:r>
          </w:p>
        </w:tc>
        <w:tc>
          <w:tcPr>
            <w:tcW w:w="1568" w:type="dxa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6E13</w:t>
            </w:r>
          </w:p>
        </w:tc>
        <w:tc>
          <w:tcPr>
            <w:tcW w:w="2260" w:type="dxa"/>
          </w:tcPr>
          <w:p w:rsidR="00C8663B" w:rsidRPr="00464385" w:rsidRDefault="00464385" w:rsidP="00715A63">
            <w:pPr>
              <w:rPr>
                <w:lang w:val="en-US"/>
              </w:rPr>
            </w:pPr>
            <w:r>
              <w:rPr>
                <w:lang w:val="en-US"/>
              </w:rPr>
              <w:t>SUB 0CC</w:t>
            </w:r>
          </w:p>
        </w:tc>
        <w:tc>
          <w:tcPr>
            <w:tcW w:w="6379" w:type="dxa"/>
          </w:tcPr>
          <w:p w:rsidR="00C8663B" w:rsidRPr="00464385" w:rsidRDefault="00464385" w:rsidP="00715A63">
            <w:pPr>
              <w:rPr>
                <w:lang w:val="en-US"/>
              </w:rPr>
            </w:pPr>
            <w:r>
              <w:rPr>
                <w:lang w:val="en-US"/>
              </w:rPr>
              <w:t>AC – 0CC –&gt;AC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0B9</w:t>
            </w:r>
          </w:p>
        </w:tc>
        <w:tc>
          <w:tcPr>
            <w:tcW w:w="1568" w:type="dxa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2260" w:type="dxa"/>
          </w:tcPr>
          <w:p w:rsidR="00C8663B" w:rsidRPr="00464385" w:rsidRDefault="00464385" w:rsidP="00715A63">
            <w:pPr>
              <w:rPr>
                <w:lang w:val="en-US"/>
              </w:rPr>
            </w:pPr>
            <w:r>
              <w:rPr>
                <w:lang w:val="en-US"/>
              </w:rPr>
              <w:t>ST 0CC</w:t>
            </w:r>
          </w:p>
        </w:tc>
        <w:tc>
          <w:tcPr>
            <w:tcW w:w="6379" w:type="dxa"/>
          </w:tcPr>
          <w:p w:rsidR="00C8663B" w:rsidRPr="00464385" w:rsidRDefault="00464385" w:rsidP="00715A63">
            <w:pPr>
              <w:rPr>
                <w:lang w:val="en-US"/>
              </w:rPr>
            </w:pPr>
            <w:r>
              <w:rPr>
                <w:lang w:val="en-US"/>
              </w:rPr>
              <w:t>AC –&gt; 0CC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715A63">
            <w:r>
              <w:rPr>
                <w:lang w:val="en-US"/>
              </w:rPr>
              <w:t>0BA</w:t>
            </w:r>
          </w:p>
        </w:tc>
        <w:tc>
          <w:tcPr>
            <w:tcW w:w="1568" w:type="dxa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AE0E</w:t>
            </w:r>
          </w:p>
        </w:tc>
        <w:tc>
          <w:tcPr>
            <w:tcW w:w="2260" w:type="dxa"/>
          </w:tcPr>
          <w:p w:rsidR="00C8663B" w:rsidRPr="00464385" w:rsidRDefault="00464385" w:rsidP="00715A63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7C0192">
              <w:rPr>
                <w:lang w:val="en-US"/>
              </w:rPr>
              <w:t>0C9</w:t>
            </w:r>
          </w:p>
        </w:tc>
        <w:tc>
          <w:tcPr>
            <w:tcW w:w="6379" w:type="dxa"/>
          </w:tcPr>
          <w:p w:rsidR="00C8663B" w:rsidRPr="007C0192" w:rsidRDefault="007C0192" w:rsidP="00715A63">
            <w:pPr>
              <w:rPr>
                <w:lang w:val="en-US"/>
              </w:rPr>
            </w:pPr>
            <w:r>
              <w:rPr>
                <w:lang w:val="en-US"/>
              </w:rPr>
              <w:t>0C9 –&gt; AC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715A63">
            <w:r>
              <w:rPr>
                <w:lang w:val="en-US"/>
              </w:rPr>
              <w:t>0BB</w:t>
            </w:r>
          </w:p>
        </w:tc>
        <w:tc>
          <w:tcPr>
            <w:tcW w:w="1568" w:type="dxa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260" w:type="dxa"/>
          </w:tcPr>
          <w:p w:rsidR="00C8663B" w:rsidRPr="007C0192" w:rsidRDefault="007C0192" w:rsidP="00715A63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6379" w:type="dxa"/>
          </w:tcPr>
          <w:p w:rsidR="00C8663B" w:rsidRDefault="007C0192" w:rsidP="00715A63">
            <w:r>
              <w:rPr>
                <w:lang w:val="en-US"/>
              </w:rPr>
              <w:t>AC -&gt; -(SP)</w:t>
            </w:r>
          </w:p>
        </w:tc>
      </w:tr>
      <w:tr w:rsidR="007C0192" w:rsidTr="00413B97">
        <w:trPr>
          <w:trHeight w:val="760"/>
        </w:trPr>
        <w:tc>
          <w:tcPr>
            <w:tcW w:w="992" w:type="dxa"/>
            <w:vAlign w:val="center"/>
          </w:tcPr>
          <w:p w:rsidR="007C0192" w:rsidRDefault="007C0192" w:rsidP="007C0192">
            <w:r>
              <w:rPr>
                <w:lang w:val="en-US"/>
              </w:rPr>
              <w:t>0BC</w:t>
            </w:r>
          </w:p>
        </w:tc>
        <w:tc>
          <w:tcPr>
            <w:tcW w:w="1568" w:type="dxa"/>
          </w:tcPr>
          <w:p w:rsidR="007C0192" w:rsidRPr="00C8663B" w:rsidRDefault="007C0192" w:rsidP="007C0192">
            <w:pPr>
              <w:rPr>
                <w:lang w:val="en-US"/>
              </w:rPr>
            </w:pPr>
            <w:r>
              <w:rPr>
                <w:lang w:val="en-US"/>
              </w:rPr>
              <w:t>D746</w:t>
            </w:r>
          </w:p>
        </w:tc>
        <w:tc>
          <w:tcPr>
            <w:tcW w:w="2260" w:type="dxa"/>
          </w:tcPr>
          <w:p w:rsidR="007C0192" w:rsidRPr="00C5080F" w:rsidRDefault="007C0192" w:rsidP="007C0192">
            <w:pPr>
              <w:rPr>
                <w:lang w:val="en-US"/>
              </w:rPr>
            </w:pPr>
            <w:r>
              <w:rPr>
                <w:lang w:val="en-US"/>
              </w:rPr>
              <w:t>CALL 746</w:t>
            </w:r>
          </w:p>
        </w:tc>
        <w:tc>
          <w:tcPr>
            <w:tcW w:w="6379" w:type="dxa"/>
          </w:tcPr>
          <w:p w:rsidR="007C0192" w:rsidRPr="00E93895" w:rsidRDefault="007C0192" w:rsidP="007C0192">
            <w:pPr>
              <w:rPr>
                <w:lang w:val="en-US"/>
              </w:rPr>
            </w:pPr>
            <w:r>
              <w:rPr>
                <w:lang w:val="en-US"/>
              </w:rPr>
              <w:t xml:space="preserve">SP - 1-&gt;SP, 0B6 -&gt; SP, 746 -&gt; IP </w:t>
            </w:r>
          </w:p>
        </w:tc>
      </w:tr>
      <w:tr w:rsidR="007C0192" w:rsidTr="00413B97">
        <w:trPr>
          <w:trHeight w:val="760"/>
        </w:trPr>
        <w:tc>
          <w:tcPr>
            <w:tcW w:w="992" w:type="dxa"/>
            <w:vAlign w:val="center"/>
          </w:tcPr>
          <w:p w:rsidR="007C0192" w:rsidRDefault="007C0192" w:rsidP="007C0192">
            <w:r>
              <w:rPr>
                <w:lang w:val="en-US"/>
              </w:rPr>
              <w:t>0BD</w:t>
            </w:r>
          </w:p>
        </w:tc>
        <w:tc>
          <w:tcPr>
            <w:tcW w:w="1568" w:type="dxa"/>
          </w:tcPr>
          <w:p w:rsidR="007C0192" w:rsidRPr="00C8663B" w:rsidRDefault="007C0192" w:rsidP="007C0192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260" w:type="dxa"/>
          </w:tcPr>
          <w:p w:rsidR="007C0192" w:rsidRPr="00464385" w:rsidRDefault="007C0192" w:rsidP="007C0192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6379" w:type="dxa"/>
          </w:tcPr>
          <w:p w:rsidR="007C0192" w:rsidRPr="00464385" w:rsidRDefault="007C0192" w:rsidP="007C0192">
            <w:pPr>
              <w:rPr>
                <w:lang w:val="en-US"/>
              </w:rPr>
            </w:pPr>
            <w:r>
              <w:rPr>
                <w:lang w:val="en-US"/>
              </w:rPr>
              <w:t>(SP)+-&gt;AC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715A63">
            <w:r>
              <w:rPr>
                <w:lang w:val="en-US"/>
              </w:rPr>
              <w:t>0BE</w:t>
            </w:r>
          </w:p>
        </w:tc>
        <w:tc>
          <w:tcPr>
            <w:tcW w:w="1568" w:type="dxa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4E0D</w:t>
            </w:r>
          </w:p>
        </w:tc>
        <w:tc>
          <w:tcPr>
            <w:tcW w:w="2260" w:type="dxa"/>
          </w:tcPr>
          <w:p w:rsidR="00C8663B" w:rsidRPr="007C0192" w:rsidRDefault="007C0192" w:rsidP="00715A63">
            <w:pPr>
              <w:rPr>
                <w:lang w:val="en-US"/>
              </w:rPr>
            </w:pPr>
            <w:r>
              <w:rPr>
                <w:lang w:val="en-US"/>
              </w:rPr>
              <w:t>ADD 0CC</w:t>
            </w:r>
          </w:p>
        </w:tc>
        <w:tc>
          <w:tcPr>
            <w:tcW w:w="6379" w:type="dxa"/>
          </w:tcPr>
          <w:p w:rsidR="00C8663B" w:rsidRPr="007C0192" w:rsidRDefault="007C0192" w:rsidP="00715A63">
            <w:pPr>
              <w:rPr>
                <w:lang w:val="en-US"/>
              </w:rPr>
            </w:pPr>
            <w:r>
              <w:rPr>
                <w:lang w:val="en-US"/>
              </w:rPr>
              <w:t>AC + 0CC –&gt; AC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715A63">
            <w:r>
              <w:rPr>
                <w:lang w:val="en-US"/>
              </w:rPr>
              <w:t>0BF</w:t>
            </w:r>
          </w:p>
        </w:tc>
        <w:tc>
          <w:tcPr>
            <w:tcW w:w="1568" w:type="dxa"/>
          </w:tcPr>
          <w:p w:rsidR="00C8663B" w:rsidRPr="00C8663B" w:rsidRDefault="00C8663B" w:rsidP="00715A63">
            <w:pPr>
              <w:rPr>
                <w:lang w:val="en-US"/>
              </w:rPr>
            </w:pPr>
            <w:r>
              <w:rPr>
                <w:lang w:val="en-US"/>
              </w:rPr>
              <w:t>EE0C</w:t>
            </w:r>
          </w:p>
        </w:tc>
        <w:tc>
          <w:tcPr>
            <w:tcW w:w="2260" w:type="dxa"/>
          </w:tcPr>
          <w:p w:rsidR="00C8663B" w:rsidRPr="007C0192" w:rsidRDefault="007C0192" w:rsidP="00715A63">
            <w:pPr>
              <w:rPr>
                <w:lang w:val="en-US"/>
              </w:rPr>
            </w:pPr>
            <w:r>
              <w:rPr>
                <w:lang w:val="en-US"/>
              </w:rPr>
              <w:t>ST 0CC</w:t>
            </w:r>
          </w:p>
        </w:tc>
        <w:tc>
          <w:tcPr>
            <w:tcW w:w="6379" w:type="dxa"/>
          </w:tcPr>
          <w:p w:rsidR="00C8663B" w:rsidRPr="007C0192" w:rsidRDefault="007C0192" w:rsidP="00715A63">
            <w:pPr>
              <w:rPr>
                <w:lang w:val="en-US"/>
              </w:rPr>
            </w:pPr>
            <w:r>
              <w:rPr>
                <w:lang w:val="en-US"/>
              </w:rPr>
              <w:t xml:space="preserve">AC –&gt; 0CC 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Pr="00C8663B" w:rsidRDefault="00C8663B" w:rsidP="00C8663B">
            <w:pPr>
              <w:rPr>
                <w:lang w:val="en-US"/>
              </w:rPr>
            </w:pPr>
            <w:r>
              <w:rPr>
                <w:lang w:val="en-US"/>
              </w:rPr>
              <w:t>0C0</w:t>
            </w:r>
          </w:p>
        </w:tc>
        <w:tc>
          <w:tcPr>
            <w:tcW w:w="1568" w:type="dxa"/>
          </w:tcPr>
          <w:p w:rsidR="00C8663B" w:rsidRPr="00863294" w:rsidRDefault="00C8663B" w:rsidP="00C8663B">
            <w:r w:rsidRPr="00863294">
              <w:t>AE09</w:t>
            </w:r>
          </w:p>
        </w:tc>
        <w:tc>
          <w:tcPr>
            <w:tcW w:w="2260" w:type="dxa"/>
          </w:tcPr>
          <w:p w:rsidR="00C8663B" w:rsidRPr="007C0192" w:rsidRDefault="007C0192" w:rsidP="00C8663B">
            <w:pPr>
              <w:rPr>
                <w:lang w:val="en-US"/>
              </w:rPr>
            </w:pPr>
            <w:r>
              <w:rPr>
                <w:lang w:val="en-US"/>
              </w:rPr>
              <w:t>LD 0CA</w:t>
            </w:r>
          </w:p>
        </w:tc>
        <w:tc>
          <w:tcPr>
            <w:tcW w:w="6379" w:type="dxa"/>
          </w:tcPr>
          <w:p w:rsidR="00C8663B" w:rsidRPr="007C0192" w:rsidRDefault="007C0192" w:rsidP="00C8663B">
            <w:pPr>
              <w:rPr>
                <w:lang w:val="en-US"/>
              </w:rPr>
            </w:pPr>
            <w:r>
              <w:rPr>
                <w:lang w:val="en-US"/>
              </w:rPr>
              <w:t>0CA –&gt; AC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0C1</w:t>
            </w:r>
          </w:p>
        </w:tc>
        <w:tc>
          <w:tcPr>
            <w:tcW w:w="1568" w:type="dxa"/>
          </w:tcPr>
          <w:p w:rsidR="00C8663B" w:rsidRPr="00863294" w:rsidRDefault="00C8663B" w:rsidP="00C8663B">
            <w:r w:rsidRPr="00863294">
              <w:t>0740</w:t>
            </w:r>
          </w:p>
        </w:tc>
        <w:tc>
          <w:tcPr>
            <w:tcW w:w="2260" w:type="dxa"/>
          </w:tcPr>
          <w:p w:rsidR="00C8663B" w:rsidRPr="007C0192" w:rsidRDefault="007C0192" w:rsidP="00C8663B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6379" w:type="dxa"/>
          </w:tcPr>
          <w:p w:rsidR="00C8663B" w:rsidRPr="007C0192" w:rsidRDefault="007C0192" w:rsidP="00C8663B">
            <w:pPr>
              <w:rPr>
                <w:lang w:val="en-US"/>
              </w:rPr>
            </w:pPr>
            <w:r>
              <w:rPr>
                <w:lang w:val="en-US"/>
              </w:rPr>
              <w:t>AC – 1 –&gt; AC</w:t>
            </w:r>
          </w:p>
        </w:tc>
      </w:tr>
      <w:tr w:rsidR="007C0192" w:rsidTr="00413B97">
        <w:trPr>
          <w:trHeight w:val="760"/>
        </w:trPr>
        <w:tc>
          <w:tcPr>
            <w:tcW w:w="992" w:type="dxa"/>
            <w:vAlign w:val="center"/>
          </w:tcPr>
          <w:p w:rsidR="007C0192" w:rsidRDefault="007C0192" w:rsidP="007C0192">
            <w:r>
              <w:rPr>
                <w:lang w:val="en-US"/>
              </w:rPr>
              <w:lastRenderedPageBreak/>
              <w:t>0C2</w:t>
            </w:r>
          </w:p>
        </w:tc>
        <w:tc>
          <w:tcPr>
            <w:tcW w:w="1568" w:type="dxa"/>
          </w:tcPr>
          <w:p w:rsidR="007C0192" w:rsidRPr="00863294" w:rsidRDefault="007C0192" w:rsidP="007C0192">
            <w:r>
              <w:rPr>
                <w:lang w:val="en-US"/>
              </w:rPr>
              <w:t>0</w:t>
            </w:r>
            <w:r w:rsidRPr="00863294">
              <w:t>C00</w:t>
            </w:r>
          </w:p>
        </w:tc>
        <w:tc>
          <w:tcPr>
            <w:tcW w:w="2260" w:type="dxa"/>
          </w:tcPr>
          <w:p w:rsidR="007C0192" w:rsidRPr="007C0192" w:rsidRDefault="007C0192" w:rsidP="007C0192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6379" w:type="dxa"/>
          </w:tcPr>
          <w:p w:rsidR="007C0192" w:rsidRDefault="007C0192" w:rsidP="007C0192">
            <w:r>
              <w:rPr>
                <w:lang w:val="en-US"/>
              </w:rPr>
              <w:t>AC -&gt; -(SP)</w:t>
            </w:r>
          </w:p>
        </w:tc>
      </w:tr>
      <w:tr w:rsidR="007C0192" w:rsidTr="00413B97">
        <w:trPr>
          <w:trHeight w:val="760"/>
        </w:trPr>
        <w:tc>
          <w:tcPr>
            <w:tcW w:w="992" w:type="dxa"/>
            <w:vAlign w:val="center"/>
          </w:tcPr>
          <w:p w:rsidR="007C0192" w:rsidRDefault="007C0192" w:rsidP="007C0192">
            <w:r>
              <w:rPr>
                <w:lang w:val="en-US"/>
              </w:rPr>
              <w:t>0C3</w:t>
            </w:r>
          </w:p>
        </w:tc>
        <w:tc>
          <w:tcPr>
            <w:tcW w:w="1568" w:type="dxa"/>
          </w:tcPr>
          <w:p w:rsidR="007C0192" w:rsidRPr="00863294" w:rsidRDefault="007C0192" w:rsidP="007C0192">
            <w:r w:rsidRPr="00863294">
              <w:t>D746</w:t>
            </w:r>
          </w:p>
        </w:tc>
        <w:tc>
          <w:tcPr>
            <w:tcW w:w="2260" w:type="dxa"/>
          </w:tcPr>
          <w:p w:rsidR="007C0192" w:rsidRPr="00C5080F" w:rsidRDefault="007C0192" w:rsidP="007C0192">
            <w:pPr>
              <w:rPr>
                <w:lang w:val="en-US"/>
              </w:rPr>
            </w:pPr>
            <w:r>
              <w:rPr>
                <w:lang w:val="en-US"/>
              </w:rPr>
              <w:t>CALL 746</w:t>
            </w:r>
          </w:p>
        </w:tc>
        <w:tc>
          <w:tcPr>
            <w:tcW w:w="6379" w:type="dxa"/>
          </w:tcPr>
          <w:p w:rsidR="007C0192" w:rsidRPr="00E93895" w:rsidRDefault="007C0192" w:rsidP="007C0192">
            <w:pPr>
              <w:rPr>
                <w:lang w:val="en-US"/>
              </w:rPr>
            </w:pPr>
            <w:r>
              <w:rPr>
                <w:lang w:val="en-US"/>
              </w:rPr>
              <w:t xml:space="preserve">SP - 1-&gt;SP, 0B6 -&gt; SP, 746 -&gt; IP </w:t>
            </w:r>
          </w:p>
        </w:tc>
      </w:tr>
      <w:tr w:rsidR="007C0192" w:rsidTr="00413B97">
        <w:trPr>
          <w:trHeight w:val="760"/>
        </w:trPr>
        <w:tc>
          <w:tcPr>
            <w:tcW w:w="992" w:type="dxa"/>
            <w:vAlign w:val="center"/>
          </w:tcPr>
          <w:p w:rsidR="007C0192" w:rsidRDefault="007C0192" w:rsidP="007C0192">
            <w:r>
              <w:rPr>
                <w:lang w:val="en-US"/>
              </w:rPr>
              <w:t>0C4</w:t>
            </w:r>
          </w:p>
        </w:tc>
        <w:tc>
          <w:tcPr>
            <w:tcW w:w="1568" w:type="dxa"/>
          </w:tcPr>
          <w:p w:rsidR="007C0192" w:rsidRPr="00863294" w:rsidRDefault="007C0192" w:rsidP="007C0192">
            <w:r w:rsidRPr="00863294">
              <w:t>0800</w:t>
            </w:r>
          </w:p>
        </w:tc>
        <w:tc>
          <w:tcPr>
            <w:tcW w:w="2260" w:type="dxa"/>
          </w:tcPr>
          <w:p w:rsidR="007C0192" w:rsidRPr="00464385" w:rsidRDefault="007C0192" w:rsidP="007C0192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6379" w:type="dxa"/>
          </w:tcPr>
          <w:p w:rsidR="007C0192" w:rsidRPr="00464385" w:rsidRDefault="007C0192" w:rsidP="007C0192">
            <w:pPr>
              <w:rPr>
                <w:lang w:val="en-US"/>
              </w:rPr>
            </w:pPr>
            <w:r>
              <w:rPr>
                <w:lang w:val="en-US"/>
              </w:rPr>
              <w:t>(SP)+-&gt;AC</w:t>
            </w:r>
          </w:p>
        </w:tc>
      </w:tr>
      <w:tr w:rsidR="007C0192" w:rsidTr="00413B97">
        <w:trPr>
          <w:trHeight w:val="760"/>
        </w:trPr>
        <w:tc>
          <w:tcPr>
            <w:tcW w:w="992" w:type="dxa"/>
            <w:vAlign w:val="center"/>
          </w:tcPr>
          <w:p w:rsidR="007C0192" w:rsidRDefault="007C0192" w:rsidP="007C0192">
            <w:r>
              <w:rPr>
                <w:lang w:val="en-US"/>
              </w:rPr>
              <w:t>0C5</w:t>
            </w:r>
          </w:p>
        </w:tc>
        <w:tc>
          <w:tcPr>
            <w:tcW w:w="1568" w:type="dxa"/>
          </w:tcPr>
          <w:p w:rsidR="007C0192" w:rsidRPr="00863294" w:rsidRDefault="007C0192" w:rsidP="007C0192">
            <w:r w:rsidRPr="00863294">
              <w:t>0740</w:t>
            </w:r>
          </w:p>
        </w:tc>
        <w:tc>
          <w:tcPr>
            <w:tcW w:w="2260" w:type="dxa"/>
          </w:tcPr>
          <w:p w:rsidR="007C0192" w:rsidRPr="007C0192" w:rsidRDefault="007C0192" w:rsidP="007C0192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6379" w:type="dxa"/>
          </w:tcPr>
          <w:p w:rsidR="007C0192" w:rsidRPr="007C0192" w:rsidRDefault="007C0192" w:rsidP="007C0192">
            <w:pPr>
              <w:rPr>
                <w:lang w:val="en-US"/>
              </w:rPr>
            </w:pPr>
            <w:r>
              <w:rPr>
                <w:lang w:val="en-US"/>
              </w:rPr>
              <w:t>AC – 1 –&gt; AC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0C6</w:t>
            </w:r>
          </w:p>
        </w:tc>
        <w:tc>
          <w:tcPr>
            <w:tcW w:w="1568" w:type="dxa"/>
          </w:tcPr>
          <w:p w:rsidR="00C8663B" w:rsidRPr="00863294" w:rsidRDefault="00C8663B" w:rsidP="00C8663B">
            <w:r w:rsidRPr="00863294">
              <w:t>4E05</w:t>
            </w:r>
          </w:p>
        </w:tc>
        <w:tc>
          <w:tcPr>
            <w:tcW w:w="2260" w:type="dxa"/>
          </w:tcPr>
          <w:p w:rsidR="00C8663B" w:rsidRPr="007C0192" w:rsidRDefault="007C0192" w:rsidP="00C8663B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5D57BC">
              <w:rPr>
                <w:lang w:val="en-US"/>
              </w:rPr>
              <w:t>0CC</w:t>
            </w:r>
          </w:p>
        </w:tc>
        <w:tc>
          <w:tcPr>
            <w:tcW w:w="6379" w:type="dxa"/>
          </w:tcPr>
          <w:p w:rsidR="00C8663B" w:rsidRPr="005D57BC" w:rsidRDefault="005D57BC" w:rsidP="00C8663B">
            <w:pPr>
              <w:rPr>
                <w:lang w:val="en-US"/>
              </w:rPr>
            </w:pPr>
            <w:r>
              <w:rPr>
                <w:lang w:val="en-US"/>
              </w:rPr>
              <w:t>AC + 0CC –&gt; AC</w:t>
            </w:r>
          </w:p>
        </w:tc>
      </w:tr>
      <w:tr w:rsidR="00C8663B" w:rsidTr="00D93539">
        <w:trPr>
          <w:trHeight w:val="525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0C7</w:t>
            </w:r>
          </w:p>
        </w:tc>
        <w:tc>
          <w:tcPr>
            <w:tcW w:w="1568" w:type="dxa"/>
          </w:tcPr>
          <w:p w:rsidR="00C8663B" w:rsidRPr="00863294" w:rsidRDefault="00C8663B" w:rsidP="00C8663B">
            <w:r w:rsidRPr="00863294">
              <w:t>EE04</w:t>
            </w:r>
          </w:p>
        </w:tc>
        <w:tc>
          <w:tcPr>
            <w:tcW w:w="2260" w:type="dxa"/>
          </w:tcPr>
          <w:p w:rsidR="00C8663B" w:rsidRPr="005D57BC" w:rsidRDefault="005D57BC" w:rsidP="00C8663B">
            <w:pPr>
              <w:rPr>
                <w:lang w:val="en-US"/>
              </w:rPr>
            </w:pPr>
            <w:r>
              <w:rPr>
                <w:lang w:val="en-US"/>
              </w:rPr>
              <w:t>ST 0CC</w:t>
            </w:r>
          </w:p>
        </w:tc>
        <w:tc>
          <w:tcPr>
            <w:tcW w:w="6379" w:type="dxa"/>
          </w:tcPr>
          <w:p w:rsidR="00C8663B" w:rsidRPr="005D57BC" w:rsidRDefault="005D57BC" w:rsidP="00C8663B">
            <w:pPr>
              <w:rPr>
                <w:lang w:val="en-US"/>
              </w:rPr>
            </w:pPr>
            <w:r>
              <w:rPr>
                <w:lang w:val="en-US"/>
              </w:rPr>
              <w:t>AC –&gt; 0CC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0C8</w:t>
            </w:r>
          </w:p>
        </w:tc>
        <w:tc>
          <w:tcPr>
            <w:tcW w:w="1568" w:type="dxa"/>
          </w:tcPr>
          <w:p w:rsidR="00C8663B" w:rsidRPr="00863294" w:rsidRDefault="00C8663B" w:rsidP="00C8663B">
            <w:r w:rsidRPr="00863294">
              <w:t>0100</w:t>
            </w:r>
          </w:p>
        </w:tc>
        <w:tc>
          <w:tcPr>
            <w:tcW w:w="2260" w:type="dxa"/>
          </w:tcPr>
          <w:p w:rsidR="00C8663B" w:rsidRPr="005D57BC" w:rsidRDefault="005D57BC" w:rsidP="00C8663B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379" w:type="dxa"/>
          </w:tcPr>
          <w:p w:rsidR="00C8663B" w:rsidRDefault="005D57BC" w:rsidP="00C8663B">
            <w:r>
              <w:t>Останов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0C9</w:t>
            </w:r>
          </w:p>
        </w:tc>
        <w:tc>
          <w:tcPr>
            <w:tcW w:w="1568" w:type="dxa"/>
          </w:tcPr>
          <w:p w:rsidR="00C8663B" w:rsidRPr="00C8663B" w:rsidRDefault="00C8663B" w:rsidP="00C8663B">
            <w:pPr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2260" w:type="dxa"/>
          </w:tcPr>
          <w:p w:rsidR="00C8663B" w:rsidRPr="005D57BC" w:rsidRDefault="005D57BC" w:rsidP="00C8663B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379" w:type="dxa"/>
          </w:tcPr>
          <w:p w:rsidR="00C8663B" w:rsidRPr="00D93539" w:rsidRDefault="00D93539" w:rsidP="00C8663B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z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0CA</w:t>
            </w:r>
          </w:p>
        </w:tc>
        <w:tc>
          <w:tcPr>
            <w:tcW w:w="1568" w:type="dxa"/>
          </w:tcPr>
          <w:p w:rsidR="00C8663B" w:rsidRPr="00863294" w:rsidRDefault="00C8663B" w:rsidP="00C8663B">
            <w:r w:rsidRPr="00863294">
              <w:t>YYYY</w:t>
            </w:r>
          </w:p>
        </w:tc>
        <w:tc>
          <w:tcPr>
            <w:tcW w:w="2260" w:type="dxa"/>
          </w:tcPr>
          <w:p w:rsidR="00C8663B" w:rsidRPr="005D57BC" w:rsidRDefault="005D57BC" w:rsidP="00C8663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379" w:type="dxa"/>
          </w:tcPr>
          <w:p w:rsidR="00C8663B" w:rsidRPr="00D93539" w:rsidRDefault="00D93539" w:rsidP="00C8663B">
            <w:pPr>
              <w:rPr>
                <w:lang w:val="en-US"/>
              </w:rPr>
            </w:pPr>
            <w:r>
              <w:t>Переменная y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0CB</w:t>
            </w:r>
          </w:p>
        </w:tc>
        <w:tc>
          <w:tcPr>
            <w:tcW w:w="1568" w:type="dxa"/>
          </w:tcPr>
          <w:p w:rsidR="00C8663B" w:rsidRPr="00863294" w:rsidRDefault="00C8663B" w:rsidP="00C8663B">
            <w:r w:rsidRPr="00863294">
              <w:t>XXXX</w:t>
            </w:r>
          </w:p>
        </w:tc>
        <w:tc>
          <w:tcPr>
            <w:tcW w:w="2260" w:type="dxa"/>
          </w:tcPr>
          <w:p w:rsidR="00C8663B" w:rsidRPr="005D57BC" w:rsidRDefault="005D57BC" w:rsidP="00C8663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79" w:type="dxa"/>
          </w:tcPr>
          <w:p w:rsidR="00C8663B" w:rsidRPr="00D93539" w:rsidRDefault="00D93539" w:rsidP="00C8663B">
            <w:pPr>
              <w:rPr>
                <w:lang w:val="en-US"/>
              </w:rPr>
            </w:pPr>
            <w:r>
              <w:t>Переменная x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0CC</w:t>
            </w:r>
          </w:p>
        </w:tc>
        <w:tc>
          <w:tcPr>
            <w:tcW w:w="1568" w:type="dxa"/>
          </w:tcPr>
          <w:p w:rsidR="00C8663B" w:rsidRDefault="00C8663B" w:rsidP="00C8663B">
            <w:r w:rsidRPr="00863294">
              <w:t>265E</w:t>
            </w:r>
          </w:p>
        </w:tc>
        <w:tc>
          <w:tcPr>
            <w:tcW w:w="2260" w:type="dxa"/>
          </w:tcPr>
          <w:p w:rsidR="00C8663B" w:rsidRPr="00D93539" w:rsidRDefault="00D93539" w:rsidP="00C8663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379" w:type="dxa"/>
          </w:tcPr>
          <w:p w:rsidR="00C8663B" w:rsidRPr="00D93539" w:rsidRDefault="00D93539" w:rsidP="00C8663B">
            <w:r>
              <w:t>Содержит итоговый результат</w:t>
            </w:r>
          </w:p>
        </w:tc>
      </w:tr>
      <w:tr w:rsidR="00C8663B" w:rsidTr="00C8663B">
        <w:trPr>
          <w:trHeight w:val="760"/>
        </w:trPr>
        <w:tc>
          <w:tcPr>
            <w:tcW w:w="992" w:type="dxa"/>
            <w:vAlign w:val="center"/>
          </w:tcPr>
          <w:p w:rsidR="00C8663B" w:rsidRPr="00C8663B" w:rsidRDefault="00C8663B" w:rsidP="00C8663B">
            <w:pPr>
              <w:jc w:val="center"/>
              <w:rPr>
                <w:b/>
                <w:bCs/>
                <w:lang w:val="en-US"/>
              </w:rPr>
            </w:pPr>
            <w:r w:rsidRPr="00C8663B">
              <w:rPr>
                <w:b/>
                <w:bCs/>
                <w:lang w:val="en-US"/>
              </w:rPr>
              <w:t>------</w:t>
            </w:r>
          </w:p>
        </w:tc>
        <w:tc>
          <w:tcPr>
            <w:tcW w:w="1568" w:type="dxa"/>
            <w:vAlign w:val="center"/>
          </w:tcPr>
          <w:p w:rsidR="00C8663B" w:rsidRPr="00C8663B" w:rsidRDefault="00C8663B" w:rsidP="00C8663B">
            <w:pPr>
              <w:jc w:val="center"/>
              <w:rPr>
                <w:b/>
                <w:bCs/>
                <w:lang w:val="en-US"/>
              </w:rPr>
            </w:pPr>
            <w:r w:rsidRPr="00C8663B">
              <w:rPr>
                <w:b/>
                <w:bCs/>
                <w:lang w:val="en-US"/>
              </w:rPr>
              <w:t>--------------</w:t>
            </w:r>
          </w:p>
        </w:tc>
        <w:tc>
          <w:tcPr>
            <w:tcW w:w="2260" w:type="dxa"/>
            <w:vAlign w:val="center"/>
          </w:tcPr>
          <w:p w:rsidR="00C8663B" w:rsidRPr="00C8663B" w:rsidRDefault="00C8663B" w:rsidP="00C8663B">
            <w:pPr>
              <w:jc w:val="center"/>
              <w:rPr>
                <w:b/>
                <w:bCs/>
                <w:lang w:val="en-US"/>
              </w:rPr>
            </w:pPr>
            <w:r w:rsidRPr="00C8663B">
              <w:rPr>
                <w:b/>
                <w:bCs/>
                <w:lang w:val="en-US"/>
              </w:rPr>
              <w:t>---------------------</w:t>
            </w:r>
          </w:p>
        </w:tc>
        <w:tc>
          <w:tcPr>
            <w:tcW w:w="6379" w:type="dxa"/>
            <w:vAlign w:val="center"/>
          </w:tcPr>
          <w:p w:rsidR="00C8663B" w:rsidRPr="00C8663B" w:rsidRDefault="00C8663B" w:rsidP="00C8663B">
            <w:pPr>
              <w:jc w:val="center"/>
              <w:rPr>
                <w:b/>
                <w:bCs/>
                <w:lang w:val="en-US"/>
              </w:rPr>
            </w:pPr>
            <w:r w:rsidRPr="00C8663B">
              <w:rPr>
                <w:b/>
                <w:bCs/>
                <w:lang w:val="en-US"/>
              </w:rPr>
              <w:t>------------------------------------------------------------------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Pr="00C8663B" w:rsidRDefault="00C8663B" w:rsidP="00C8663B">
            <w:pPr>
              <w:rPr>
                <w:lang w:val="en-US"/>
              </w:rPr>
            </w:pPr>
            <w:r>
              <w:rPr>
                <w:lang w:val="en-US"/>
              </w:rPr>
              <w:t>746</w:t>
            </w:r>
          </w:p>
        </w:tc>
        <w:tc>
          <w:tcPr>
            <w:tcW w:w="1568" w:type="dxa"/>
          </w:tcPr>
          <w:p w:rsidR="00C8663B" w:rsidRPr="007141B7" w:rsidRDefault="00C8663B" w:rsidP="00C8663B">
            <w:r w:rsidRPr="007141B7">
              <w:t>AC</w:t>
            </w:r>
            <w:r w:rsidR="00991672">
              <w:rPr>
                <w:lang w:val="en-US"/>
              </w:rPr>
              <w:t>0</w:t>
            </w:r>
            <w:r w:rsidRPr="007141B7">
              <w:t>1</w:t>
            </w:r>
          </w:p>
        </w:tc>
        <w:tc>
          <w:tcPr>
            <w:tcW w:w="2260" w:type="dxa"/>
          </w:tcPr>
          <w:p w:rsidR="00C8663B" w:rsidRPr="008D0CB9" w:rsidRDefault="00E93895" w:rsidP="00C8663B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8D0CB9">
              <w:rPr>
                <w:lang w:val="en-US"/>
              </w:rPr>
              <w:t>(</w:t>
            </w:r>
            <w:r w:rsidR="002F3CF4">
              <w:rPr>
                <w:lang w:val="en-US"/>
              </w:rPr>
              <w:t>SP+1</w:t>
            </w:r>
            <w:r w:rsidR="008D0CB9">
              <w:rPr>
                <w:lang w:val="en-US"/>
              </w:rPr>
              <w:t>)</w:t>
            </w:r>
          </w:p>
        </w:tc>
        <w:tc>
          <w:tcPr>
            <w:tcW w:w="6379" w:type="dxa"/>
          </w:tcPr>
          <w:p w:rsidR="00C8663B" w:rsidRPr="00273701" w:rsidRDefault="008D0CB9" w:rsidP="00C8663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F3CF4">
              <w:rPr>
                <w:lang w:val="en-US"/>
              </w:rPr>
              <w:t>SP+1</w:t>
            </w:r>
            <w:r>
              <w:rPr>
                <w:lang w:val="en-US"/>
              </w:rPr>
              <w:t>)</w:t>
            </w:r>
            <w:r w:rsidR="00273701">
              <w:t xml:space="preserve"> -</w:t>
            </w:r>
            <w:r w:rsidR="00273701">
              <w:rPr>
                <w:lang w:val="en-US"/>
              </w:rPr>
              <w:t>&gt; AC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747</w:t>
            </w:r>
          </w:p>
        </w:tc>
        <w:tc>
          <w:tcPr>
            <w:tcW w:w="1568" w:type="dxa"/>
          </w:tcPr>
          <w:p w:rsidR="00C8663B" w:rsidRPr="007141B7" w:rsidRDefault="00C8663B" w:rsidP="00C8663B">
            <w:r w:rsidRPr="007141B7">
              <w:t>F206</w:t>
            </w:r>
          </w:p>
        </w:tc>
        <w:tc>
          <w:tcPr>
            <w:tcW w:w="2260" w:type="dxa"/>
          </w:tcPr>
          <w:p w:rsidR="00C8663B" w:rsidRPr="00273701" w:rsidRDefault="00273701" w:rsidP="00C8663B">
            <w:pPr>
              <w:rPr>
                <w:lang w:val="en-US"/>
              </w:rPr>
            </w:pPr>
            <w:r>
              <w:rPr>
                <w:lang w:val="en-US"/>
              </w:rPr>
              <w:t>BMI(BNS)</w:t>
            </w:r>
          </w:p>
        </w:tc>
        <w:tc>
          <w:tcPr>
            <w:tcW w:w="6379" w:type="dxa"/>
          </w:tcPr>
          <w:p w:rsidR="00C8663B" w:rsidRPr="00273701" w:rsidRDefault="00273701" w:rsidP="00C8663B">
            <w:r>
              <w:t>Переход если минус в ячейку 74</w:t>
            </w:r>
            <w:r>
              <w:rPr>
                <w:lang w:val="en-US"/>
              </w:rPr>
              <w:t>E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748</w:t>
            </w:r>
          </w:p>
        </w:tc>
        <w:tc>
          <w:tcPr>
            <w:tcW w:w="1568" w:type="dxa"/>
          </w:tcPr>
          <w:p w:rsidR="00C8663B" w:rsidRPr="007141B7" w:rsidRDefault="00C8663B" w:rsidP="00C8663B">
            <w:r w:rsidRPr="007141B7">
              <w:t>F005</w:t>
            </w:r>
          </w:p>
        </w:tc>
        <w:tc>
          <w:tcPr>
            <w:tcW w:w="2260" w:type="dxa"/>
          </w:tcPr>
          <w:p w:rsidR="00C8663B" w:rsidRPr="00273701" w:rsidRDefault="00273701" w:rsidP="00C8663B">
            <w:pPr>
              <w:rPr>
                <w:lang w:val="en-US"/>
              </w:rPr>
            </w:pPr>
            <w:r>
              <w:rPr>
                <w:lang w:val="en-US"/>
              </w:rPr>
              <w:t>BEQ(BZS)</w:t>
            </w:r>
          </w:p>
        </w:tc>
        <w:tc>
          <w:tcPr>
            <w:tcW w:w="6379" w:type="dxa"/>
          </w:tcPr>
          <w:p w:rsidR="00C8663B" w:rsidRPr="00273701" w:rsidRDefault="00273701" w:rsidP="00C8663B">
            <w:r>
              <w:t>Переход если равенство в ячейку 74</w:t>
            </w:r>
            <w:r>
              <w:rPr>
                <w:lang w:val="en-US"/>
              </w:rPr>
              <w:t>E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749</w:t>
            </w:r>
          </w:p>
        </w:tc>
        <w:tc>
          <w:tcPr>
            <w:tcW w:w="1568" w:type="dxa"/>
          </w:tcPr>
          <w:p w:rsidR="00C8663B" w:rsidRPr="007141B7" w:rsidRDefault="00C8663B" w:rsidP="00C8663B">
            <w:r w:rsidRPr="007141B7">
              <w:t>7E07</w:t>
            </w:r>
          </w:p>
        </w:tc>
        <w:tc>
          <w:tcPr>
            <w:tcW w:w="2260" w:type="dxa"/>
          </w:tcPr>
          <w:p w:rsidR="00C8663B" w:rsidRPr="00273701" w:rsidRDefault="00273701" w:rsidP="00C8663B">
            <w:pPr>
              <w:rPr>
                <w:lang w:val="en-US"/>
              </w:rPr>
            </w:pPr>
            <w:r>
              <w:rPr>
                <w:lang w:val="en-US"/>
              </w:rPr>
              <w:t>CMP 751</w:t>
            </w:r>
          </w:p>
        </w:tc>
        <w:tc>
          <w:tcPr>
            <w:tcW w:w="6379" w:type="dxa"/>
          </w:tcPr>
          <w:p w:rsidR="00C8663B" w:rsidRPr="00273701" w:rsidRDefault="00273701" w:rsidP="00C8663B">
            <w:r>
              <w:t xml:space="preserve">Установить флаги по результату </w:t>
            </w:r>
            <w:r>
              <w:rPr>
                <w:lang w:val="en-US"/>
              </w:rPr>
              <w:t>AC</w:t>
            </w:r>
            <w:r w:rsidRPr="00273701">
              <w:t xml:space="preserve"> </w:t>
            </w:r>
            <w:r>
              <w:t>–</w:t>
            </w:r>
            <w:r w:rsidRPr="00273701">
              <w:t xml:space="preserve"> (751)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74A</w:t>
            </w:r>
          </w:p>
        </w:tc>
        <w:tc>
          <w:tcPr>
            <w:tcW w:w="1568" w:type="dxa"/>
          </w:tcPr>
          <w:p w:rsidR="00C8663B" w:rsidRPr="007141B7" w:rsidRDefault="00C8663B" w:rsidP="00C8663B">
            <w:r w:rsidRPr="007141B7">
              <w:t>F903</w:t>
            </w:r>
          </w:p>
        </w:tc>
        <w:tc>
          <w:tcPr>
            <w:tcW w:w="2260" w:type="dxa"/>
          </w:tcPr>
          <w:p w:rsidR="00C8663B" w:rsidRPr="00273701" w:rsidRDefault="00273701" w:rsidP="00C8663B">
            <w:pPr>
              <w:rPr>
                <w:lang w:val="en-US"/>
              </w:rPr>
            </w:pPr>
            <w:r>
              <w:rPr>
                <w:lang w:val="en-US"/>
              </w:rPr>
              <w:t>BGE</w:t>
            </w:r>
          </w:p>
        </w:tc>
        <w:tc>
          <w:tcPr>
            <w:tcW w:w="6379" w:type="dxa"/>
          </w:tcPr>
          <w:p w:rsidR="00C8663B" w:rsidRPr="00273701" w:rsidRDefault="00273701" w:rsidP="00C8663B">
            <w:r>
              <w:t xml:space="preserve">Переход если больше или равно в ячейку </w:t>
            </w:r>
            <w:r w:rsidRPr="00273701">
              <w:t>74</w:t>
            </w:r>
            <w:r>
              <w:rPr>
                <w:lang w:val="en-US"/>
              </w:rPr>
              <w:t>E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74B</w:t>
            </w:r>
          </w:p>
        </w:tc>
        <w:tc>
          <w:tcPr>
            <w:tcW w:w="1568" w:type="dxa"/>
          </w:tcPr>
          <w:p w:rsidR="00C8663B" w:rsidRPr="007141B7" w:rsidRDefault="00C8663B" w:rsidP="00C8663B">
            <w:r w:rsidRPr="007141B7">
              <w:t>4C01</w:t>
            </w:r>
          </w:p>
        </w:tc>
        <w:tc>
          <w:tcPr>
            <w:tcW w:w="2260" w:type="dxa"/>
          </w:tcPr>
          <w:p w:rsidR="00C8663B" w:rsidRPr="008D0CB9" w:rsidRDefault="008D0CB9" w:rsidP="00C8663B">
            <w:pPr>
              <w:rPr>
                <w:lang w:val="en-US"/>
              </w:rPr>
            </w:pPr>
            <w:r>
              <w:rPr>
                <w:lang w:val="en-US"/>
              </w:rPr>
              <w:t>ADD (</w:t>
            </w:r>
            <w:r w:rsidR="002F3CF4">
              <w:rPr>
                <w:lang w:val="en-US"/>
              </w:rPr>
              <w:t>SP+1</w:t>
            </w:r>
            <w:r>
              <w:rPr>
                <w:lang w:val="en-US"/>
              </w:rPr>
              <w:t>)</w:t>
            </w:r>
          </w:p>
        </w:tc>
        <w:tc>
          <w:tcPr>
            <w:tcW w:w="6379" w:type="dxa"/>
          </w:tcPr>
          <w:p w:rsidR="00C8663B" w:rsidRPr="008D0CB9" w:rsidRDefault="008D0CB9" w:rsidP="00C8663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F3CF4">
              <w:rPr>
                <w:lang w:val="en-US"/>
              </w:rPr>
              <w:t>SP+1</w:t>
            </w:r>
            <w:r>
              <w:rPr>
                <w:lang w:val="en-US"/>
              </w:rPr>
              <w:t>) + AC -&gt; AC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74C</w:t>
            </w:r>
          </w:p>
        </w:tc>
        <w:tc>
          <w:tcPr>
            <w:tcW w:w="1568" w:type="dxa"/>
          </w:tcPr>
          <w:p w:rsidR="00C8663B" w:rsidRPr="007141B7" w:rsidRDefault="00C8663B" w:rsidP="00C8663B">
            <w:r w:rsidRPr="007141B7">
              <w:t>6E05</w:t>
            </w:r>
          </w:p>
        </w:tc>
        <w:tc>
          <w:tcPr>
            <w:tcW w:w="2260" w:type="dxa"/>
          </w:tcPr>
          <w:p w:rsidR="00C8663B" w:rsidRPr="002F3CF4" w:rsidRDefault="002F3CF4" w:rsidP="00C8663B">
            <w:pPr>
              <w:rPr>
                <w:lang w:val="en-US"/>
              </w:rPr>
            </w:pPr>
            <w:r>
              <w:rPr>
                <w:lang w:val="en-US"/>
              </w:rPr>
              <w:t>SUB 752</w:t>
            </w:r>
          </w:p>
        </w:tc>
        <w:tc>
          <w:tcPr>
            <w:tcW w:w="6379" w:type="dxa"/>
          </w:tcPr>
          <w:p w:rsidR="00C8663B" w:rsidRPr="005D57BC" w:rsidRDefault="005D57BC" w:rsidP="00C8663B">
            <w:r>
              <w:t>Отнять значение ячейки 752 от аккумулятора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lastRenderedPageBreak/>
              <w:t>74D</w:t>
            </w:r>
          </w:p>
        </w:tc>
        <w:tc>
          <w:tcPr>
            <w:tcW w:w="1568" w:type="dxa"/>
          </w:tcPr>
          <w:p w:rsidR="00C8663B" w:rsidRPr="007141B7" w:rsidRDefault="00C8663B" w:rsidP="00C8663B">
            <w:r w:rsidRPr="007141B7">
              <w:t>CE01</w:t>
            </w:r>
          </w:p>
        </w:tc>
        <w:tc>
          <w:tcPr>
            <w:tcW w:w="2260" w:type="dxa"/>
          </w:tcPr>
          <w:p w:rsidR="00C8663B" w:rsidRPr="001B34B4" w:rsidRDefault="001B34B4" w:rsidP="00C8663B">
            <w:pPr>
              <w:rPr>
                <w:lang w:val="en-US"/>
              </w:rPr>
            </w:pPr>
            <w:r>
              <w:rPr>
                <w:lang w:val="en-US"/>
              </w:rPr>
              <w:t>JUMP 74F</w:t>
            </w:r>
          </w:p>
        </w:tc>
        <w:tc>
          <w:tcPr>
            <w:tcW w:w="6379" w:type="dxa"/>
          </w:tcPr>
          <w:p w:rsidR="00C8663B" w:rsidRPr="005D57BC" w:rsidRDefault="005D57BC" w:rsidP="00C8663B">
            <w:pPr>
              <w:rPr>
                <w:lang w:val="en-US"/>
              </w:rPr>
            </w:pPr>
            <w:r>
              <w:t>Перейти к ячейке 74</w:t>
            </w:r>
            <w:r>
              <w:rPr>
                <w:lang w:val="en-US"/>
              </w:rPr>
              <w:t>F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74E</w:t>
            </w:r>
          </w:p>
        </w:tc>
        <w:tc>
          <w:tcPr>
            <w:tcW w:w="1568" w:type="dxa"/>
          </w:tcPr>
          <w:p w:rsidR="00C8663B" w:rsidRPr="007141B7" w:rsidRDefault="00C8663B" w:rsidP="00C8663B">
            <w:r w:rsidRPr="007141B7">
              <w:t>AE02</w:t>
            </w:r>
          </w:p>
        </w:tc>
        <w:tc>
          <w:tcPr>
            <w:tcW w:w="2260" w:type="dxa"/>
          </w:tcPr>
          <w:p w:rsidR="00C8663B" w:rsidRPr="001B34B4" w:rsidRDefault="001B34B4" w:rsidP="00C8663B">
            <w:pPr>
              <w:rPr>
                <w:lang w:val="en-US"/>
              </w:rPr>
            </w:pPr>
            <w:r>
              <w:rPr>
                <w:lang w:val="en-US"/>
              </w:rPr>
              <w:t>LD 751</w:t>
            </w:r>
          </w:p>
        </w:tc>
        <w:tc>
          <w:tcPr>
            <w:tcW w:w="6379" w:type="dxa"/>
          </w:tcPr>
          <w:p w:rsidR="00C8663B" w:rsidRDefault="005D57BC" w:rsidP="00C8663B">
            <w:r>
              <w:t>Загрузить ячейку 751 в аккумулятор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Default="00C8663B" w:rsidP="00C8663B">
            <w:r>
              <w:rPr>
                <w:lang w:val="en-US"/>
              </w:rPr>
              <w:t>74F</w:t>
            </w:r>
          </w:p>
        </w:tc>
        <w:tc>
          <w:tcPr>
            <w:tcW w:w="1568" w:type="dxa"/>
          </w:tcPr>
          <w:p w:rsidR="00C8663B" w:rsidRPr="007141B7" w:rsidRDefault="00C8663B" w:rsidP="00C8663B">
            <w:r w:rsidRPr="007141B7">
              <w:t>EC01</w:t>
            </w:r>
          </w:p>
        </w:tc>
        <w:tc>
          <w:tcPr>
            <w:tcW w:w="2260" w:type="dxa"/>
          </w:tcPr>
          <w:p w:rsidR="00C8663B" w:rsidRPr="001B34B4" w:rsidRDefault="001B34B4" w:rsidP="00C8663B">
            <w:pPr>
              <w:rPr>
                <w:lang w:val="en-US"/>
              </w:rPr>
            </w:pPr>
            <w:r>
              <w:rPr>
                <w:lang w:val="en-US"/>
              </w:rPr>
              <w:t>ST (SP+1)</w:t>
            </w:r>
          </w:p>
        </w:tc>
        <w:tc>
          <w:tcPr>
            <w:tcW w:w="6379" w:type="dxa"/>
          </w:tcPr>
          <w:p w:rsidR="00C8663B" w:rsidRPr="005D57BC" w:rsidRDefault="005D57BC" w:rsidP="00C8663B">
            <w:r>
              <w:t>Загрузить значение аккумулятора в ячейку по адресу (</w:t>
            </w:r>
            <w:r>
              <w:rPr>
                <w:lang w:val="en-US"/>
              </w:rPr>
              <w:t>SP</w:t>
            </w:r>
            <w:r w:rsidRPr="005D57BC">
              <w:t>+1)</w:t>
            </w:r>
          </w:p>
        </w:tc>
      </w:tr>
      <w:tr w:rsidR="00C8663B" w:rsidTr="00413B97">
        <w:trPr>
          <w:trHeight w:val="760"/>
        </w:trPr>
        <w:tc>
          <w:tcPr>
            <w:tcW w:w="992" w:type="dxa"/>
            <w:vAlign w:val="center"/>
          </w:tcPr>
          <w:p w:rsidR="00C8663B" w:rsidRPr="00C8663B" w:rsidRDefault="00C8663B" w:rsidP="00C8663B"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1568" w:type="dxa"/>
          </w:tcPr>
          <w:p w:rsidR="00C8663B" w:rsidRPr="007141B7" w:rsidRDefault="00C8663B" w:rsidP="00C8663B">
            <w:r w:rsidRPr="007141B7">
              <w:t>OA00</w:t>
            </w:r>
          </w:p>
        </w:tc>
        <w:tc>
          <w:tcPr>
            <w:tcW w:w="2260" w:type="dxa"/>
          </w:tcPr>
          <w:p w:rsidR="00C8663B" w:rsidRPr="001B34B4" w:rsidRDefault="001B34B4" w:rsidP="00C8663B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6379" w:type="dxa"/>
          </w:tcPr>
          <w:p w:rsidR="00C8663B" w:rsidRPr="001B34B4" w:rsidRDefault="001B34B4" w:rsidP="00C8663B">
            <w:pPr>
              <w:rPr>
                <w:lang w:val="en-US"/>
              </w:rPr>
            </w:pPr>
            <w:r>
              <w:rPr>
                <w:lang w:val="en-US"/>
              </w:rPr>
              <w:t>(SP)+-&gt;IP</w:t>
            </w:r>
          </w:p>
        </w:tc>
      </w:tr>
      <w:tr w:rsidR="00D93539" w:rsidTr="00413B97">
        <w:trPr>
          <w:trHeight w:val="760"/>
        </w:trPr>
        <w:tc>
          <w:tcPr>
            <w:tcW w:w="992" w:type="dxa"/>
            <w:vAlign w:val="center"/>
          </w:tcPr>
          <w:p w:rsidR="00D93539" w:rsidRPr="00C8663B" w:rsidRDefault="00D93539" w:rsidP="00C8663B">
            <w:pPr>
              <w:rPr>
                <w:lang w:val="en-US"/>
              </w:rPr>
            </w:pPr>
            <w:r>
              <w:rPr>
                <w:lang w:val="en-US"/>
              </w:rPr>
              <w:t>751</w:t>
            </w:r>
          </w:p>
        </w:tc>
        <w:tc>
          <w:tcPr>
            <w:tcW w:w="1568" w:type="dxa"/>
          </w:tcPr>
          <w:p w:rsidR="00D93539" w:rsidRPr="007141B7" w:rsidRDefault="00D93539" w:rsidP="00C8663B">
            <w:r w:rsidRPr="007141B7">
              <w:t>OCCA</w:t>
            </w:r>
          </w:p>
        </w:tc>
        <w:tc>
          <w:tcPr>
            <w:tcW w:w="2260" w:type="dxa"/>
          </w:tcPr>
          <w:p w:rsidR="00D93539" w:rsidRDefault="00D93539" w:rsidP="00C8663B"/>
        </w:tc>
        <w:tc>
          <w:tcPr>
            <w:tcW w:w="6379" w:type="dxa"/>
            <w:vMerge w:val="restart"/>
          </w:tcPr>
          <w:p w:rsidR="00D93539" w:rsidRPr="00D93539" w:rsidRDefault="00D93539" w:rsidP="00C8663B">
            <w:r>
              <w:t>Значения</w:t>
            </w:r>
            <w:r>
              <w:rPr>
                <w:lang w:val="en-US"/>
              </w:rPr>
              <w:t xml:space="preserve">, </w:t>
            </w:r>
            <w:r>
              <w:t>используемые подпрограммой</w:t>
            </w:r>
          </w:p>
        </w:tc>
      </w:tr>
      <w:tr w:rsidR="00D93539" w:rsidTr="00413B97">
        <w:trPr>
          <w:trHeight w:val="760"/>
        </w:trPr>
        <w:tc>
          <w:tcPr>
            <w:tcW w:w="992" w:type="dxa"/>
            <w:vAlign w:val="center"/>
          </w:tcPr>
          <w:p w:rsidR="00D93539" w:rsidRPr="00C8663B" w:rsidRDefault="00D93539" w:rsidP="00C8663B">
            <w:pPr>
              <w:rPr>
                <w:lang w:val="en-US"/>
              </w:rPr>
            </w:pPr>
            <w:r>
              <w:rPr>
                <w:lang w:val="en-US"/>
              </w:rPr>
              <w:t>752</w:t>
            </w:r>
          </w:p>
        </w:tc>
        <w:tc>
          <w:tcPr>
            <w:tcW w:w="1568" w:type="dxa"/>
          </w:tcPr>
          <w:p w:rsidR="00D93539" w:rsidRDefault="00D93539" w:rsidP="00C8663B">
            <w:r w:rsidRPr="007141B7">
              <w:t>0077</w:t>
            </w:r>
          </w:p>
        </w:tc>
        <w:tc>
          <w:tcPr>
            <w:tcW w:w="2260" w:type="dxa"/>
          </w:tcPr>
          <w:p w:rsidR="00D93539" w:rsidRDefault="00D93539" w:rsidP="00C8663B"/>
        </w:tc>
        <w:tc>
          <w:tcPr>
            <w:tcW w:w="6379" w:type="dxa"/>
            <w:vMerge/>
          </w:tcPr>
          <w:p w:rsidR="00D93539" w:rsidRDefault="00D93539" w:rsidP="00C8663B"/>
        </w:tc>
      </w:tr>
    </w:tbl>
    <w:p w:rsidR="00947DD4" w:rsidRDefault="00947DD4" w:rsidP="00AE27D5">
      <w:pPr>
        <w:pStyle w:val="22"/>
        <w:jc w:val="left"/>
      </w:pPr>
      <w:bookmarkStart w:id="4" w:name="_Toc96329310"/>
      <w:bookmarkStart w:id="5" w:name="_Toc133481082"/>
      <w:r w:rsidRPr="004064AA">
        <w:t xml:space="preserve">Описание </w:t>
      </w:r>
      <w:r w:rsidR="00D93539">
        <w:t>под</w:t>
      </w:r>
      <w:r w:rsidRPr="004064AA">
        <w:t>программы</w:t>
      </w:r>
      <w:bookmarkEnd w:id="4"/>
      <w:bookmarkEnd w:id="5"/>
    </w:p>
    <w:p w:rsidR="00D93539" w:rsidRPr="00D93539" w:rsidRDefault="00D93539" w:rsidP="003A634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b/>
                  <w:color w:val="auto"/>
                  <w:spacing w:val="-10"/>
                  <w:kern w:val="28"/>
                  <w:sz w:val="32"/>
                  <w:szCs w:val="5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b/>
                      <w:color w:val="auto"/>
                      <w:spacing w:val="-10"/>
                      <w:kern w:val="28"/>
                      <w:sz w:val="32"/>
                      <w:szCs w:val="56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2x-119, x&gt;0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3274, x≤0</m:t>
                  </m:r>
                </m:e>
              </m:eqArr>
            </m:e>
          </m:d>
        </m:oMath>
      </m:oMathPara>
    </w:p>
    <w:p w:rsidR="00D93539" w:rsidRDefault="00D93539" w:rsidP="00AE27D5">
      <w:pPr>
        <w:pStyle w:val="22"/>
        <w:jc w:val="left"/>
      </w:pPr>
      <w:bookmarkStart w:id="6" w:name="_Toc133481083"/>
      <w:r>
        <w:t>Описание программы</w:t>
      </w:r>
      <w:bookmarkEnd w:id="6"/>
    </w:p>
    <w:p w:rsidR="00D93539" w:rsidRPr="00D93539" w:rsidRDefault="00D93539" w:rsidP="003A6343">
      <m:oMathPara>
        <m:oMath>
          <m:r>
            <m:rPr>
              <m:sty m:val="p"/>
            </m:rPr>
            <w:rPr>
              <w:rFonts w:ascii="Cambria Math" w:hAnsi="Cambria Math"/>
            </w:rPr>
            <m:t>R=f(x)+f(z)+f(y-1)</m:t>
          </m:r>
        </m:oMath>
      </m:oMathPara>
    </w:p>
    <w:p w:rsidR="003A6343" w:rsidRPr="003A6343" w:rsidRDefault="00D3370B" w:rsidP="00D3370B">
      <w:pPr>
        <w:pStyle w:val="22"/>
        <w:jc w:val="left"/>
        <w:rPr>
          <w:lang w:val="en-US"/>
        </w:rPr>
      </w:pPr>
      <w:bookmarkStart w:id="7" w:name="_Toc133481084"/>
      <w:r>
        <w:t>График функции заданной подпрограммой</w:t>
      </w:r>
      <w:bookmarkEnd w:id="7"/>
    </w:p>
    <w:p w:rsidR="00D3370B" w:rsidRPr="00D3370B" w:rsidRDefault="00D3370B" w:rsidP="003A6343">
      <w:pPr>
        <w:rPr>
          <w:lang w:val="en-US"/>
        </w:rPr>
      </w:pPr>
      <w:r w:rsidRPr="00D3370B">
        <w:rPr>
          <w:lang w:val="en-US"/>
        </w:rPr>
        <w:drawing>
          <wp:inline distT="0" distB="0" distL="0" distR="0" wp14:anchorId="508C4F5D" wp14:editId="0DC1926F">
            <wp:extent cx="5940425" cy="45180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86" w:rsidRPr="004064AA" w:rsidRDefault="00AE27D5" w:rsidP="00AE27D5">
      <w:pPr>
        <w:pStyle w:val="22"/>
        <w:jc w:val="left"/>
      </w:pPr>
      <w:bookmarkStart w:id="8" w:name="_Toc115195440"/>
      <w:bookmarkStart w:id="9" w:name="_Toc133481085"/>
      <w:r>
        <w:lastRenderedPageBreak/>
        <w:t>О</w:t>
      </w:r>
      <w:r w:rsidR="00BC4487">
        <w:t>П</w:t>
      </w:r>
      <w:r>
        <w:t>И и ОДЗ</w:t>
      </w:r>
      <w:bookmarkEnd w:id="9"/>
    </w:p>
    <w:p w:rsidR="00AD27B2" w:rsidRDefault="004F29B3" w:rsidP="004E1CA9">
      <w:pPr>
        <w:spacing w:after="0" w:line="240" w:lineRule="auto"/>
        <w:rPr>
          <w:rFonts w:cs="Times New Roman"/>
          <w:szCs w:val="28"/>
        </w:rPr>
      </w:pPr>
      <w:r>
        <w:rPr>
          <w:lang w:val="en-US"/>
        </w:rPr>
        <w:t>X</w:t>
      </w:r>
      <w:r w:rsidRPr="004F29B3">
        <w:t xml:space="preserve">, </w:t>
      </w:r>
      <w:r w:rsidR="00D93539">
        <w:rPr>
          <w:lang w:val="en-US"/>
        </w:rPr>
        <w:t>Y</w:t>
      </w:r>
      <w:r w:rsidRPr="004F29B3">
        <w:t xml:space="preserve">, </w:t>
      </w:r>
      <w:r w:rsidR="00D93539">
        <w:rPr>
          <w:lang w:val="en-US"/>
        </w:rPr>
        <w:t>Z</w:t>
      </w:r>
      <w:r w:rsidR="00D93539" w:rsidRPr="00D93539">
        <w:t xml:space="preserve">, </w:t>
      </w:r>
      <w:r w:rsidR="00D93539">
        <w:rPr>
          <w:lang w:val="en-US"/>
        </w:rPr>
        <w:t>R</w:t>
      </w:r>
      <w:r w:rsidRPr="004F29B3">
        <w:t xml:space="preserve"> - </w:t>
      </w:r>
      <w:r w:rsidRPr="004064AA">
        <w:rPr>
          <w:rFonts w:cs="Times New Roman"/>
          <w:szCs w:val="28"/>
        </w:rPr>
        <w:t>знаковые 16-ти разрядные числа.</w:t>
      </w:r>
    </w:p>
    <w:p w:rsidR="002B6991" w:rsidRPr="003A6343" w:rsidRDefault="002B6991" w:rsidP="004E1CA9">
      <w:pPr>
        <w:spacing w:after="0" w:line="240" w:lineRule="auto"/>
        <w:rPr>
          <w:rFonts w:cs="Times New Roman"/>
          <w:szCs w:val="28"/>
          <w:lang w:val="en-US"/>
        </w:rPr>
      </w:pPr>
      <w:r w:rsidRPr="003A6343">
        <w:rPr>
          <w:rFonts w:cs="Times New Roman"/>
          <w:szCs w:val="28"/>
          <w:lang w:val="en-US"/>
        </w:rPr>
        <w:t>-2</w:t>
      </w:r>
      <w:r w:rsidRPr="003A6343">
        <w:rPr>
          <w:rFonts w:cs="Times New Roman"/>
          <w:szCs w:val="28"/>
          <w:vertAlign w:val="superscript"/>
          <w:lang w:val="en-US"/>
        </w:rPr>
        <w:t>15</w:t>
      </w:r>
      <w:r w:rsidRPr="003A6343">
        <w:rPr>
          <w:rFonts w:cs="Times New Roman"/>
          <w:szCs w:val="28"/>
          <w:lang w:val="en-US"/>
        </w:rPr>
        <w:t xml:space="preserve">&lt;= </w:t>
      </w:r>
      <w:r>
        <w:rPr>
          <w:lang w:val="en-US"/>
        </w:rPr>
        <w:t>R</w:t>
      </w:r>
      <w:r w:rsidRPr="003A6343">
        <w:rPr>
          <w:lang w:val="en-US"/>
        </w:rPr>
        <w:t xml:space="preserve"> </w:t>
      </w:r>
      <w:r w:rsidRPr="003A6343">
        <w:rPr>
          <w:rFonts w:cs="Times New Roman"/>
          <w:szCs w:val="28"/>
          <w:lang w:val="en-US"/>
        </w:rPr>
        <w:t>&lt;= 2</w:t>
      </w:r>
      <w:r w:rsidRPr="003A6343">
        <w:rPr>
          <w:rFonts w:cs="Times New Roman"/>
          <w:szCs w:val="28"/>
          <w:vertAlign w:val="superscript"/>
          <w:lang w:val="en-US"/>
        </w:rPr>
        <w:t>15</w:t>
      </w:r>
      <w:r w:rsidRPr="003A6343">
        <w:rPr>
          <w:rFonts w:cs="Times New Roman"/>
          <w:szCs w:val="28"/>
          <w:lang w:val="en-US"/>
        </w:rPr>
        <w:t>-1</w:t>
      </w:r>
    </w:p>
    <w:p w:rsidR="0005750B" w:rsidRPr="0005750B" w:rsidRDefault="004F29B3" w:rsidP="0005750B">
      <w:pPr>
        <w:ind w:left="-5"/>
        <w:rPr>
          <w:rFonts w:cs="Times New Roman"/>
          <w:szCs w:val="28"/>
          <w:lang w:val="en-US"/>
        </w:rPr>
      </w:pPr>
      <w:r w:rsidRPr="0005750B">
        <w:rPr>
          <w:rFonts w:cs="Times New Roman"/>
          <w:szCs w:val="28"/>
          <w:lang w:val="en-US"/>
        </w:rPr>
        <w:t>-2</w:t>
      </w:r>
      <w:r w:rsidRPr="0005750B">
        <w:rPr>
          <w:rFonts w:cs="Times New Roman"/>
          <w:szCs w:val="28"/>
          <w:vertAlign w:val="superscript"/>
          <w:lang w:val="en-US"/>
        </w:rPr>
        <w:t>15</w:t>
      </w:r>
      <w:r w:rsidRPr="0005750B">
        <w:rPr>
          <w:rFonts w:cs="Times New Roman"/>
          <w:szCs w:val="28"/>
          <w:lang w:val="en-US"/>
        </w:rPr>
        <w:t xml:space="preserve"> &lt;= </w:t>
      </w:r>
      <w:r w:rsidR="00D93539">
        <w:rPr>
          <w:lang w:val="en-US"/>
        </w:rPr>
        <w:t>f</w:t>
      </w:r>
      <w:r w:rsidR="00D93539" w:rsidRPr="0005750B">
        <w:rPr>
          <w:lang w:val="en-US"/>
        </w:rPr>
        <w:t>(</w:t>
      </w:r>
      <w:r w:rsidR="00D93539">
        <w:rPr>
          <w:lang w:val="en-US"/>
        </w:rPr>
        <w:t>X</w:t>
      </w:r>
      <w:r w:rsidR="00D93539" w:rsidRPr="0005750B">
        <w:rPr>
          <w:lang w:val="en-US"/>
        </w:rPr>
        <w:t>)</w:t>
      </w:r>
      <w:r w:rsidR="0005750B">
        <w:rPr>
          <w:lang w:val="en-US"/>
        </w:rPr>
        <w:t xml:space="preserve"> </w:t>
      </w:r>
      <w:r w:rsidR="002B6991" w:rsidRPr="0005750B">
        <w:rPr>
          <w:lang w:val="en-US"/>
        </w:rPr>
        <w:t>+</w:t>
      </w:r>
      <w:r w:rsidR="0005750B">
        <w:rPr>
          <w:lang w:val="en-US"/>
        </w:rPr>
        <w:t xml:space="preserve"> </w:t>
      </w:r>
      <w:r w:rsidR="00D93539">
        <w:rPr>
          <w:lang w:val="en-US"/>
        </w:rPr>
        <w:t>f</w:t>
      </w:r>
      <w:r w:rsidR="00D93539" w:rsidRPr="0005750B">
        <w:rPr>
          <w:lang w:val="en-US"/>
        </w:rPr>
        <w:t>(</w:t>
      </w:r>
      <w:r w:rsidR="00D93539">
        <w:rPr>
          <w:lang w:val="en-US"/>
        </w:rPr>
        <w:t>Y</w:t>
      </w:r>
      <w:r w:rsidR="002B6991" w:rsidRPr="0005750B">
        <w:rPr>
          <w:lang w:val="en-US"/>
        </w:rPr>
        <w:t>-1</w:t>
      </w:r>
      <w:r w:rsidR="00D93539" w:rsidRPr="0005750B">
        <w:rPr>
          <w:lang w:val="en-US"/>
        </w:rPr>
        <w:t>)</w:t>
      </w:r>
      <w:r w:rsidR="0005750B">
        <w:rPr>
          <w:lang w:val="en-US"/>
        </w:rPr>
        <w:t xml:space="preserve"> </w:t>
      </w:r>
      <w:r w:rsidR="002B6991" w:rsidRPr="0005750B">
        <w:rPr>
          <w:lang w:val="en-US"/>
        </w:rPr>
        <w:t>+</w:t>
      </w:r>
      <w:r w:rsidR="0005750B">
        <w:rPr>
          <w:lang w:val="en-US"/>
        </w:rPr>
        <w:t xml:space="preserve"> </w:t>
      </w:r>
      <w:r w:rsidR="00D93539">
        <w:rPr>
          <w:lang w:val="en-US"/>
        </w:rPr>
        <w:t>f</w:t>
      </w:r>
      <w:r w:rsidR="00D93539" w:rsidRPr="0005750B">
        <w:rPr>
          <w:lang w:val="en-US"/>
        </w:rPr>
        <w:t>(</w:t>
      </w:r>
      <w:r w:rsidR="00D93539">
        <w:rPr>
          <w:lang w:val="en-US"/>
        </w:rPr>
        <w:t>Z</w:t>
      </w:r>
      <w:r w:rsidR="00D93539" w:rsidRPr="0005750B">
        <w:rPr>
          <w:lang w:val="en-US"/>
        </w:rPr>
        <w:t>)</w:t>
      </w:r>
      <w:r w:rsidR="0005750B">
        <w:rPr>
          <w:lang w:val="en-US"/>
        </w:rPr>
        <w:t xml:space="preserve"> </w:t>
      </w:r>
      <w:r w:rsidRPr="0005750B">
        <w:rPr>
          <w:rFonts w:cs="Times New Roman"/>
          <w:szCs w:val="28"/>
          <w:lang w:val="en-US"/>
        </w:rPr>
        <w:t>&lt;= 2</w:t>
      </w:r>
      <w:r w:rsidRPr="0005750B">
        <w:rPr>
          <w:rFonts w:cs="Times New Roman"/>
          <w:szCs w:val="28"/>
          <w:vertAlign w:val="superscript"/>
          <w:lang w:val="en-US"/>
        </w:rPr>
        <w:t>15</w:t>
      </w:r>
      <w:r w:rsidRPr="0005750B">
        <w:rPr>
          <w:rFonts w:cs="Times New Roman"/>
          <w:szCs w:val="28"/>
          <w:lang w:val="en-US"/>
        </w:rPr>
        <w:t>-1</w:t>
      </w:r>
    </w:p>
    <w:p w:rsidR="002B6991" w:rsidRPr="0005750B" w:rsidRDefault="0005750B" w:rsidP="0005750B">
      <w:pPr>
        <w:ind w:left="-5"/>
        <w:rPr>
          <w:rFonts w:cs="Times New Roman"/>
          <w:szCs w:val="28"/>
          <w:lang w:val="en-US"/>
        </w:rPr>
      </w:pPr>
      <w:r w:rsidRPr="0005750B">
        <w:rPr>
          <w:rFonts w:cs="Times New Roman"/>
          <w:szCs w:val="28"/>
          <w:lang w:val="en-US"/>
        </w:rPr>
        <w:t>-10922</w:t>
      </w:r>
      <w:r w:rsidR="002B6991" w:rsidRPr="0005750B">
        <w:rPr>
          <w:rFonts w:cs="Times New Roman"/>
          <w:szCs w:val="28"/>
          <w:lang w:val="en-US"/>
        </w:rPr>
        <w:t xml:space="preserve">&lt;= </w:t>
      </w:r>
      <w:r w:rsidR="002B6991">
        <w:rPr>
          <w:lang w:val="en-US"/>
        </w:rPr>
        <w:t>f</w:t>
      </w:r>
      <w:r w:rsidR="002B6991" w:rsidRPr="0005750B">
        <w:rPr>
          <w:lang w:val="en-US"/>
        </w:rPr>
        <w:t>(</w:t>
      </w:r>
      <w:r w:rsidR="002B6991">
        <w:rPr>
          <w:lang w:val="en-US"/>
        </w:rPr>
        <w:t>X</w:t>
      </w:r>
      <w:r w:rsidR="002B6991" w:rsidRPr="0005750B">
        <w:rPr>
          <w:lang w:val="en-US"/>
        </w:rPr>
        <w:t>)</w:t>
      </w:r>
      <w:r w:rsidRPr="0005750B">
        <w:rPr>
          <w:lang w:val="en-US"/>
        </w:rPr>
        <w:t>,</w:t>
      </w:r>
      <w:r>
        <w:rPr>
          <w:lang w:val="en-US"/>
        </w:rPr>
        <w:t xml:space="preserve"> </w:t>
      </w:r>
      <w:r w:rsidR="002B6991">
        <w:rPr>
          <w:lang w:val="en-US"/>
        </w:rPr>
        <w:t>f</w:t>
      </w:r>
      <w:r w:rsidR="002B6991" w:rsidRPr="0005750B">
        <w:rPr>
          <w:lang w:val="en-US"/>
        </w:rPr>
        <w:t>(</w:t>
      </w:r>
      <w:r w:rsidR="002B6991">
        <w:rPr>
          <w:lang w:val="en-US"/>
        </w:rPr>
        <w:t>Y</w:t>
      </w:r>
      <w:r w:rsidR="002B6991" w:rsidRPr="0005750B">
        <w:rPr>
          <w:lang w:val="en-US"/>
        </w:rPr>
        <w:t>-1)</w:t>
      </w:r>
      <w:r w:rsidRPr="0005750B">
        <w:rPr>
          <w:lang w:val="en-US"/>
        </w:rPr>
        <w:t>,</w:t>
      </w:r>
      <w:r>
        <w:rPr>
          <w:lang w:val="en-US"/>
        </w:rPr>
        <w:t xml:space="preserve"> </w:t>
      </w:r>
      <w:r w:rsidR="002B6991">
        <w:rPr>
          <w:lang w:val="en-US"/>
        </w:rPr>
        <w:t>f</w:t>
      </w:r>
      <w:r w:rsidR="002B6991" w:rsidRPr="0005750B">
        <w:rPr>
          <w:lang w:val="en-US"/>
        </w:rPr>
        <w:t>(</w:t>
      </w:r>
      <w:r w:rsidR="002B6991">
        <w:rPr>
          <w:lang w:val="en-US"/>
        </w:rPr>
        <w:t>Z</w:t>
      </w:r>
      <w:r w:rsidR="002B6991" w:rsidRPr="0005750B">
        <w:rPr>
          <w:lang w:val="en-US"/>
        </w:rPr>
        <w:t>)</w:t>
      </w:r>
      <w:r w:rsidR="002B6991" w:rsidRPr="0005750B">
        <w:rPr>
          <w:rFonts w:cs="Times New Roman"/>
          <w:szCs w:val="28"/>
          <w:lang w:val="en-US"/>
        </w:rPr>
        <w:t xml:space="preserve">&lt;= </w:t>
      </w:r>
      <w:r w:rsidRPr="0005750B">
        <w:rPr>
          <w:rFonts w:cs="Times New Roman"/>
          <w:szCs w:val="28"/>
          <w:lang w:val="en-US"/>
        </w:rPr>
        <w:t>10922</w:t>
      </w:r>
    </w:p>
    <w:p w:rsidR="002B6991" w:rsidRPr="003A6343" w:rsidRDefault="002B6991" w:rsidP="0005750B">
      <w:pPr>
        <w:rPr>
          <w:rFonts w:cs="Times New Roman"/>
          <w:szCs w:val="28"/>
        </w:rPr>
      </w:pPr>
      <w:r w:rsidRPr="0005750B">
        <w:rPr>
          <w:rFonts w:cs="Times New Roman"/>
          <w:szCs w:val="28"/>
        </w:rPr>
        <w:t>-</w:t>
      </w:r>
      <w:r w:rsidR="0005750B" w:rsidRPr="0005750B">
        <w:rPr>
          <w:rFonts w:cs="Times New Roman"/>
          <w:szCs w:val="28"/>
        </w:rPr>
        <w:t>10922</w:t>
      </w:r>
      <w:r w:rsidRPr="0005750B">
        <w:rPr>
          <w:rFonts w:cs="Times New Roman"/>
          <w:szCs w:val="28"/>
        </w:rPr>
        <w:t>&lt;=</w:t>
      </w:r>
      <w:r>
        <w:rPr>
          <w:rFonts w:cs="Times New Roman"/>
          <w:szCs w:val="28"/>
          <w:lang w:val="en-US"/>
        </w:rPr>
        <w:t>X</w:t>
      </w:r>
      <w:r w:rsidRPr="0005750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Z</w:t>
      </w:r>
      <w:r w:rsidRPr="0005750B">
        <w:rPr>
          <w:rFonts w:cs="Times New Roman"/>
          <w:szCs w:val="28"/>
        </w:rPr>
        <w:t>, (</w:t>
      </w:r>
      <w:r>
        <w:rPr>
          <w:rFonts w:cs="Times New Roman"/>
          <w:szCs w:val="28"/>
          <w:lang w:val="en-US"/>
        </w:rPr>
        <w:t>Y</w:t>
      </w:r>
      <w:r w:rsidRPr="0005750B">
        <w:rPr>
          <w:rFonts w:cs="Times New Roman"/>
          <w:szCs w:val="28"/>
        </w:rPr>
        <w:t>-1) &lt;= (</w:t>
      </w:r>
      <w:r w:rsidR="0005750B" w:rsidRPr="0005750B">
        <w:rPr>
          <w:rFonts w:cs="Times New Roman"/>
          <w:szCs w:val="28"/>
        </w:rPr>
        <w:t>10922</w:t>
      </w:r>
      <w:r w:rsidRPr="0005750B">
        <w:rPr>
          <w:rFonts w:cs="Times New Roman"/>
          <w:szCs w:val="28"/>
        </w:rPr>
        <w:t>+119)/2</w:t>
      </w:r>
      <w:r w:rsidR="0005750B" w:rsidRPr="003A6343">
        <w:rPr>
          <w:rFonts w:cs="Times New Roman"/>
          <w:szCs w:val="28"/>
        </w:rPr>
        <w:t>=5520</w:t>
      </w:r>
    </w:p>
    <w:p w:rsidR="0005750B" w:rsidRPr="003A6343" w:rsidRDefault="0005750B" w:rsidP="0005750B">
      <w:pPr>
        <w:rPr>
          <w:rFonts w:cs="Times New Roman"/>
          <w:szCs w:val="28"/>
        </w:rPr>
      </w:pPr>
      <w:r w:rsidRPr="0005750B">
        <w:rPr>
          <w:rFonts w:cs="Times New Roman"/>
          <w:szCs w:val="28"/>
        </w:rPr>
        <w:t>-10922&lt;=</w:t>
      </w:r>
      <w:r>
        <w:rPr>
          <w:rFonts w:cs="Times New Roman"/>
          <w:szCs w:val="28"/>
          <w:lang w:val="en-US"/>
        </w:rPr>
        <w:t>X</w:t>
      </w:r>
      <w:r w:rsidRPr="0005750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Z</w:t>
      </w:r>
      <w:r w:rsidRPr="0005750B">
        <w:rPr>
          <w:rFonts w:cs="Times New Roman"/>
          <w:szCs w:val="28"/>
        </w:rPr>
        <w:t xml:space="preserve">, &lt;= </w:t>
      </w:r>
      <w:r w:rsidRPr="003A6343">
        <w:rPr>
          <w:rFonts w:cs="Times New Roman"/>
          <w:szCs w:val="28"/>
        </w:rPr>
        <w:t>=5520</w:t>
      </w:r>
    </w:p>
    <w:p w:rsidR="002B6991" w:rsidRPr="00492E62" w:rsidRDefault="0005750B" w:rsidP="0005750B">
      <w:pPr>
        <w:rPr>
          <w:rFonts w:cs="Times New Roman"/>
          <w:szCs w:val="28"/>
        </w:rPr>
      </w:pPr>
      <w:r w:rsidRPr="0005750B">
        <w:rPr>
          <w:rFonts w:cs="Times New Roman"/>
          <w:szCs w:val="28"/>
        </w:rPr>
        <w:t>-1092</w:t>
      </w:r>
      <w:r w:rsidRPr="00492E62">
        <w:rPr>
          <w:rFonts w:cs="Times New Roman"/>
          <w:szCs w:val="28"/>
        </w:rPr>
        <w:t>1</w:t>
      </w:r>
      <w:r w:rsidRPr="0005750B">
        <w:rPr>
          <w:rFonts w:cs="Times New Roman"/>
          <w:szCs w:val="28"/>
        </w:rPr>
        <w:t>&lt;=</w:t>
      </w:r>
      <w:r>
        <w:rPr>
          <w:rFonts w:cs="Times New Roman"/>
          <w:szCs w:val="28"/>
          <w:lang w:val="en-US"/>
        </w:rPr>
        <w:t>Y</w:t>
      </w:r>
      <w:r w:rsidRPr="0005750B">
        <w:rPr>
          <w:rFonts w:cs="Times New Roman"/>
          <w:szCs w:val="28"/>
        </w:rPr>
        <w:t xml:space="preserve"> &lt;= </w:t>
      </w:r>
      <w:r w:rsidRPr="00492E62">
        <w:rPr>
          <w:rFonts w:cs="Times New Roman"/>
          <w:szCs w:val="28"/>
        </w:rPr>
        <w:t>552</w:t>
      </w:r>
      <w:r w:rsidRPr="00492E62">
        <w:rPr>
          <w:rFonts w:cs="Times New Roman"/>
          <w:szCs w:val="28"/>
        </w:rPr>
        <w:t>1</w:t>
      </w:r>
    </w:p>
    <w:p w:rsidR="00111987" w:rsidRDefault="00492E62" w:rsidP="00492E62">
      <w:pPr>
        <w:pStyle w:val="22"/>
      </w:pPr>
      <w:bookmarkStart w:id="10" w:name="_Toc133481086"/>
      <w:r>
        <w:t xml:space="preserve">Трассировка программы с числами </w:t>
      </w:r>
      <w:r>
        <w:rPr>
          <w:lang w:val="en-US"/>
        </w:rPr>
        <w:t>X</w:t>
      </w:r>
      <w:r w:rsidRPr="00492E62">
        <w:t xml:space="preserve">: </w:t>
      </w:r>
      <w:r>
        <w:rPr>
          <w:lang w:val="en-US"/>
        </w:rPr>
        <w:t>D</w:t>
      </w:r>
      <w:r w:rsidRPr="00492E62">
        <w:t>7</w:t>
      </w:r>
      <w:r>
        <w:rPr>
          <w:lang w:val="en-US"/>
        </w:rPr>
        <w:t>C</w:t>
      </w:r>
      <w:r w:rsidRPr="00492E62">
        <w:t xml:space="preserve">, </w:t>
      </w:r>
      <w:r>
        <w:rPr>
          <w:lang w:val="en-US"/>
        </w:rPr>
        <w:t>Y</w:t>
      </w:r>
      <w:r w:rsidRPr="00492E62">
        <w:t xml:space="preserve">: 761, </w:t>
      </w:r>
      <w:r>
        <w:rPr>
          <w:lang w:val="en-US"/>
        </w:rPr>
        <w:t>Z</w:t>
      </w:r>
      <w:r w:rsidRPr="00492E62">
        <w:t>: 877</w:t>
      </w:r>
      <w:bookmarkEnd w:id="10"/>
    </w:p>
    <w:tbl>
      <w:tblPr>
        <w:tblStyle w:val="aa"/>
        <w:tblW w:w="11057" w:type="dxa"/>
        <w:tblInd w:w="-1281" w:type="dxa"/>
        <w:tblLook w:val="04A0" w:firstRow="1" w:lastRow="0" w:firstColumn="1" w:lastColumn="0" w:noHBand="0" w:noVBand="1"/>
      </w:tblPr>
      <w:tblGrid>
        <w:gridCol w:w="745"/>
        <w:gridCol w:w="901"/>
        <w:gridCol w:w="745"/>
        <w:gridCol w:w="901"/>
        <w:gridCol w:w="745"/>
        <w:gridCol w:w="932"/>
        <w:gridCol w:w="683"/>
        <w:gridCol w:w="885"/>
        <w:gridCol w:w="932"/>
        <w:gridCol w:w="636"/>
        <w:gridCol w:w="979"/>
        <w:gridCol w:w="730"/>
        <w:gridCol w:w="1243"/>
      </w:tblGrid>
      <w:tr w:rsidR="00073E55" w:rsidTr="00073E55">
        <w:tc>
          <w:tcPr>
            <w:tcW w:w="737" w:type="dxa"/>
          </w:tcPr>
          <w:p w:rsidR="00073E55" w:rsidRPr="008B0CFA" w:rsidRDefault="00073E55" w:rsidP="00073E55">
            <w:proofErr w:type="spellStart"/>
            <w:r w:rsidRPr="008B0CFA">
              <w:t>Адр</w:t>
            </w:r>
            <w:proofErr w:type="spellEnd"/>
          </w:p>
        </w:tc>
        <w:tc>
          <w:tcPr>
            <w:tcW w:w="891" w:type="dxa"/>
          </w:tcPr>
          <w:p w:rsidR="00073E55" w:rsidRPr="008B0CFA" w:rsidRDefault="00073E55" w:rsidP="00073E55">
            <w:proofErr w:type="spellStart"/>
            <w:r w:rsidRPr="008B0CFA">
              <w:t>Знчн</w:t>
            </w:r>
            <w:proofErr w:type="spellEnd"/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IP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CR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AR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DR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SP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BR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AC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PS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NZVC</w:t>
            </w:r>
          </w:p>
        </w:tc>
        <w:tc>
          <w:tcPr>
            <w:tcW w:w="722" w:type="dxa"/>
          </w:tcPr>
          <w:p w:rsidR="00073E55" w:rsidRPr="008B0CFA" w:rsidRDefault="00073E55" w:rsidP="00073E55">
            <w:proofErr w:type="spellStart"/>
            <w:r w:rsidRPr="008B0CFA">
              <w:t>Адр</w:t>
            </w:r>
            <w:proofErr w:type="spellEnd"/>
          </w:p>
        </w:tc>
        <w:tc>
          <w:tcPr>
            <w:tcW w:w="1352" w:type="dxa"/>
          </w:tcPr>
          <w:p w:rsidR="00073E55" w:rsidRPr="008B0CFA" w:rsidRDefault="00073E55" w:rsidP="00073E55">
            <w:proofErr w:type="spellStart"/>
            <w:r w:rsidRPr="008B0CFA">
              <w:t>Знчн</w:t>
            </w:r>
            <w:proofErr w:type="spellEnd"/>
          </w:p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0B1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0200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0B1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004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0100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0B1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0200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0B2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0200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0200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00B1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004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0100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0B2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EE19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0B3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EE19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0CC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0019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004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0100</w:t>
            </w:r>
          </w:p>
        </w:tc>
        <w:tc>
          <w:tcPr>
            <w:tcW w:w="722" w:type="dxa"/>
          </w:tcPr>
          <w:p w:rsidR="00073E55" w:rsidRPr="008B0CFA" w:rsidRDefault="00073E55" w:rsidP="00073E55">
            <w:r w:rsidRPr="008B0CFA">
              <w:t>0CC</w:t>
            </w:r>
          </w:p>
        </w:tc>
        <w:tc>
          <w:tcPr>
            <w:tcW w:w="1352" w:type="dxa"/>
          </w:tcPr>
          <w:p w:rsidR="00073E55" w:rsidRPr="008B0CFA" w:rsidRDefault="00073E55" w:rsidP="00073E55">
            <w:r w:rsidRPr="008B0CFA">
              <w:t>0000</w:t>
            </w:r>
          </w:p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0B3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AE17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0B4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AE17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0CB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0D7C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0017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0D7C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0B4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0C00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0B5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0C00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0D7C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00B4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0D7C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722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1352" w:type="dxa"/>
          </w:tcPr>
          <w:p w:rsidR="00073E55" w:rsidRPr="008B0CFA" w:rsidRDefault="00073E55" w:rsidP="00073E55">
            <w:r w:rsidRPr="008B0CFA">
              <w:t>0D7C</w:t>
            </w:r>
          </w:p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0B5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D746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746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D746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00B6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D746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0D7C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722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1352" w:type="dxa"/>
          </w:tcPr>
          <w:p w:rsidR="00073E55" w:rsidRPr="008B0CFA" w:rsidRDefault="00073E55" w:rsidP="00073E55">
            <w:r w:rsidRPr="008B0CFA">
              <w:t>00B6</w:t>
            </w:r>
          </w:p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746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AC01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747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AC01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0D7C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0D7C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747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F206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748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F206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747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F206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0747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0D7C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748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F005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749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F005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748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F005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0748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0D7C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749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7E07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74A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7E07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751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0CCA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0007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0D7C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74A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F903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74E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F903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74A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F903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0003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0D7C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74E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AE02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74F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AE02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751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0CCA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0002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0CCA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74F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EC01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750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EC01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0CCA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0CCA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1352" w:type="dxa"/>
          </w:tcPr>
          <w:p w:rsidR="00073E55" w:rsidRPr="008B0CFA" w:rsidRDefault="00073E55" w:rsidP="00073E55">
            <w:r w:rsidRPr="008B0CFA">
              <w:t>0CCA</w:t>
            </w:r>
          </w:p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750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0A00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0B6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0A00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00B6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0750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0CCA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0B6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0800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0B7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0800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0CCA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00B6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0CCA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0B7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0700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0B8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0700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0B7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0700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00B7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0CCB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0B8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6E13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0B9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6E13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0CC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0013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0CCB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0B9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EE12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0BA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EE12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0CC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0CCB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0012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0CCB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>
            <w:r w:rsidRPr="008B0CFA">
              <w:t>0CC</w:t>
            </w:r>
          </w:p>
        </w:tc>
        <w:tc>
          <w:tcPr>
            <w:tcW w:w="1352" w:type="dxa"/>
          </w:tcPr>
          <w:p w:rsidR="00073E55" w:rsidRPr="008B0CFA" w:rsidRDefault="00073E55" w:rsidP="00073E55">
            <w:r w:rsidRPr="008B0CFA">
              <w:t>0CCB</w:t>
            </w:r>
          </w:p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0BA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AE0E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0BB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AE0E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0C9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0877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000E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0877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lastRenderedPageBreak/>
              <w:t>0BB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0C00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0BC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0C00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0877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00BB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0877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1352" w:type="dxa"/>
          </w:tcPr>
          <w:p w:rsidR="00073E55" w:rsidRPr="008B0CFA" w:rsidRDefault="00073E55" w:rsidP="00073E55">
            <w:r w:rsidRPr="008B0CFA">
              <w:t>0877</w:t>
            </w:r>
          </w:p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0BC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D746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746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D746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00BD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D746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0877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1352" w:type="dxa"/>
          </w:tcPr>
          <w:p w:rsidR="00073E55" w:rsidRPr="008B0CFA" w:rsidRDefault="00073E55" w:rsidP="00073E55">
            <w:r w:rsidRPr="008B0CFA">
              <w:t>00BD</w:t>
            </w:r>
          </w:p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746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AC01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747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AC01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0877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0877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747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F206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748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F206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747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F206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0747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0877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748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F005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749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F005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748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F005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0748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0877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749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7E07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74A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7E07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751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0CCA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0007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0877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008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1000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74A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F903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74B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F903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74A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F903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074A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0877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008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1000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74B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4C01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74C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4C01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0877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10EE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74C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6E05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74D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6E05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752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0077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0005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1077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74D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CE01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74F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CE01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74D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074F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1077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74F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EC01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750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EC01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1077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1077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1352" w:type="dxa"/>
          </w:tcPr>
          <w:p w:rsidR="00073E55" w:rsidRPr="008B0CFA" w:rsidRDefault="00073E55" w:rsidP="00073E55">
            <w:r w:rsidRPr="008B0CFA">
              <w:t>1077</w:t>
            </w:r>
          </w:p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750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0A00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0BD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0A00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00BD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0750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1077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0BD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0800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0BE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0800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1077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00BD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1077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0BE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4E0D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0BF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4E0D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0CC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0CCB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000D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1D42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0BF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EE0C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0C0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EE0C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0CC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1D42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000C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1D42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722" w:type="dxa"/>
          </w:tcPr>
          <w:p w:rsidR="00073E55" w:rsidRPr="008B0CFA" w:rsidRDefault="00073E55" w:rsidP="00073E55">
            <w:r w:rsidRPr="008B0CFA">
              <w:t>0CC</w:t>
            </w:r>
          </w:p>
        </w:tc>
        <w:tc>
          <w:tcPr>
            <w:tcW w:w="1352" w:type="dxa"/>
          </w:tcPr>
          <w:p w:rsidR="00073E55" w:rsidRPr="008B0CFA" w:rsidRDefault="00073E55" w:rsidP="00073E55">
            <w:r w:rsidRPr="008B0CFA">
              <w:t>1D42</w:t>
            </w:r>
          </w:p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0C0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AE09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0C1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AE09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0CA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0761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0009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0761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0C1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0740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0C2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0740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0740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00C1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0760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0C2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0C00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0C3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0C00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0760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00C2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0760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1352" w:type="dxa"/>
          </w:tcPr>
          <w:p w:rsidR="00073E55" w:rsidRPr="008B0CFA" w:rsidRDefault="00073E55" w:rsidP="00073E55">
            <w:r w:rsidRPr="008B0CFA">
              <w:t>0760</w:t>
            </w:r>
          </w:p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0C3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D746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746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D746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00C4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D746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0760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1352" w:type="dxa"/>
          </w:tcPr>
          <w:p w:rsidR="00073E55" w:rsidRPr="008B0CFA" w:rsidRDefault="00073E55" w:rsidP="00073E55">
            <w:r w:rsidRPr="008B0CFA">
              <w:t>00C4</w:t>
            </w:r>
          </w:p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746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AC01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747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AC01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0760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0760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747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F206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748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F206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747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F206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0747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0760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748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F005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749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F005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748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F005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0748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0760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749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7E07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74A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7E07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751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0CCA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0007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0760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008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1000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74A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F903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74B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F903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74A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F903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074A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0760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008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1000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74B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4C01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74C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4C01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0760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0EC0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74C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6E05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74D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6E05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752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0077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0005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0E49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74D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CE01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74F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CE01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74D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074F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0E49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74F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EC01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750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EC01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0E49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0E49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1352" w:type="dxa"/>
          </w:tcPr>
          <w:p w:rsidR="00073E55" w:rsidRPr="008B0CFA" w:rsidRDefault="00073E55" w:rsidP="00073E55">
            <w:r w:rsidRPr="008B0CFA">
              <w:t>0E49</w:t>
            </w:r>
          </w:p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lastRenderedPageBreak/>
              <w:t>750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0A00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0C4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0A00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7FE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00C4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0750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0E49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0C4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0800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0C5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0800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7FF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0E49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00C4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0E49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0C5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0740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0C6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0740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0C5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0740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00C5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0E48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001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0001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0C6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4E05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0C7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4E05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0CC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1D42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0005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2B8A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722" w:type="dxa"/>
          </w:tcPr>
          <w:p w:rsidR="00073E55" w:rsidRPr="008B0CFA" w:rsidRDefault="00073E55" w:rsidP="00073E55"/>
        </w:tc>
        <w:tc>
          <w:tcPr>
            <w:tcW w:w="1352" w:type="dxa"/>
          </w:tcPr>
          <w:p w:rsidR="00073E55" w:rsidRPr="008B0CFA" w:rsidRDefault="00073E55" w:rsidP="00073E55"/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0C7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EE04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0C8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EE04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0CC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2B8A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0004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2B8A</w:t>
            </w:r>
          </w:p>
        </w:tc>
        <w:tc>
          <w:tcPr>
            <w:tcW w:w="630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967" w:type="dxa"/>
          </w:tcPr>
          <w:p w:rsidR="00073E55" w:rsidRPr="008B0CFA" w:rsidRDefault="00073E55" w:rsidP="00073E55">
            <w:r w:rsidRPr="008B0CFA">
              <w:t>0000</w:t>
            </w:r>
          </w:p>
        </w:tc>
        <w:tc>
          <w:tcPr>
            <w:tcW w:w="722" w:type="dxa"/>
          </w:tcPr>
          <w:p w:rsidR="00073E55" w:rsidRPr="008B0CFA" w:rsidRDefault="00073E55" w:rsidP="00073E55">
            <w:r w:rsidRPr="008B0CFA">
              <w:t>0CC</w:t>
            </w:r>
          </w:p>
        </w:tc>
        <w:tc>
          <w:tcPr>
            <w:tcW w:w="1352" w:type="dxa"/>
          </w:tcPr>
          <w:p w:rsidR="00073E55" w:rsidRPr="008B0CFA" w:rsidRDefault="00073E55" w:rsidP="00073E55">
            <w:r w:rsidRPr="008B0CFA">
              <w:t>2B8A</w:t>
            </w:r>
          </w:p>
        </w:tc>
      </w:tr>
      <w:tr w:rsidR="00073E55" w:rsidTr="00073E55">
        <w:tc>
          <w:tcPr>
            <w:tcW w:w="737" w:type="dxa"/>
          </w:tcPr>
          <w:p w:rsidR="00073E55" w:rsidRPr="008B0CFA" w:rsidRDefault="00073E55" w:rsidP="00073E55">
            <w:r w:rsidRPr="008B0CFA">
              <w:t>0C8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0100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0C9</w:t>
            </w:r>
          </w:p>
        </w:tc>
        <w:tc>
          <w:tcPr>
            <w:tcW w:w="891" w:type="dxa"/>
          </w:tcPr>
          <w:p w:rsidR="00073E55" w:rsidRPr="008B0CFA" w:rsidRDefault="00073E55" w:rsidP="00073E55">
            <w:r w:rsidRPr="008B0CFA">
              <w:t>0100</w:t>
            </w:r>
          </w:p>
        </w:tc>
        <w:tc>
          <w:tcPr>
            <w:tcW w:w="737" w:type="dxa"/>
          </w:tcPr>
          <w:p w:rsidR="00073E55" w:rsidRPr="008B0CFA" w:rsidRDefault="00073E55" w:rsidP="00073E55">
            <w:r w:rsidRPr="008B0CFA">
              <w:t>0C8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0100</w:t>
            </w:r>
          </w:p>
        </w:tc>
        <w:tc>
          <w:tcPr>
            <w:tcW w:w="676" w:type="dxa"/>
          </w:tcPr>
          <w:p w:rsidR="00073E55" w:rsidRPr="008B0CFA" w:rsidRDefault="00073E55" w:rsidP="00073E55">
            <w:r w:rsidRPr="008B0CFA">
              <w:t>000</w:t>
            </w:r>
          </w:p>
        </w:tc>
        <w:tc>
          <w:tcPr>
            <w:tcW w:w="875" w:type="dxa"/>
          </w:tcPr>
          <w:p w:rsidR="00073E55" w:rsidRPr="008B0CFA" w:rsidRDefault="00073E55" w:rsidP="00073E55">
            <w:r w:rsidRPr="008B0CFA">
              <w:t>00C8</w:t>
            </w:r>
          </w:p>
        </w:tc>
        <w:tc>
          <w:tcPr>
            <w:tcW w:w="921" w:type="dxa"/>
          </w:tcPr>
          <w:p w:rsidR="00073E55" w:rsidRPr="008B0CFA" w:rsidRDefault="00073E55" w:rsidP="00073E55">
            <w:r w:rsidRPr="008B0CFA">
              <w:t>2B8A</w:t>
            </w:r>
          </w:p>
        </w:tc>
        <w:tc>
          <w:tcPr>
            <w:tcW w:w="630" w:type="dxa"/>
          </w:tcPr>
          <w:p w:rsidR="00073E55" w:rsidRPr="00252E7A" w:rsidRDefault="00073E55" w:rsidP="00073E55">
            <w:r w:rsidRPr="008B0CFA">
              <w:t>000</w:t>
            </w:r>
          </w:p>
        </w:tc>
        <w:tc>
          <w:tcPr>
            <w:tcW w:w="967" w:type="dxa"/>
          </w:tcPr>
          <w:p w:rsidR="00073E55" w:rsidRDefault="00073E55" w:rsidP="00073E55">
            <w:r w:rsidRPr="008B0CFA">
              <w:t>0000</w:t>
            </w:r>
          </w:p>
        </w:tc>
        <w:tc>
          <w:tcPr>
            <w:tcW w:w="722" w:type="dxa"/>
          </w:tcPr>
          <w:p w:rsidR="00073E55" w:rsidRDefault="00073E55" w:rsidP="00073E55"/>
        </w:tc>
        <w:tc>
          <w:tcPr>
            <w:tcW w:w="1352" w:type="dxa"/>
          </w:tcPr>
          <w:p w:rsidR="00073E55" w:rsidRDefault="00073E55" w:rsidP="00073E55"/>
        </w:tc>
      </w:tr>
    </w:tbl>
    <w:p w:rsidR="002F6554" w:rsidRPr="00BB705E" w:rsidRDefault="00BB705E" w:rsidP="00962B2C">
      <w:pPr>
        <w:pStyle w:val="a5"/>
      </w:pPr>
      <w:bookmarkStart w:id="11" w:name="_Toc133481087"/>
      <w:bookmarkEnd w:id="8"/>
      <w:r w:rsidRPr="00BB705E">
        <w:lastRenderedPageBreak/>
        <w:t>Вывод</w:t>
      </w:r>
      <w:bookmarkEnd w:id="11"/>
    </w:p>
    <w:p w:rsidR="004518D9" w:rsidRDefault="00F91634" w:rsidP="00FE5F6A">
      <w:r>
        <w:rPr>
          <w:rFonts w:cs="Times New Roman"/>
          <w:color w:val="000000" w:themeColor="text1"/>
          <w:szCs w:val="28"/>
        </w:rPr>
        <w:t>Во время выполнения лабораторной работы я</w:t>
      </w:r>
      <w:r w:rsidR="004F29B3">
        <w:rPr>
          <w:rFonts w:cs="Times New Roman"/>
          <w:color w:val="000000" w:themeColor="text1"/>
          <w:szCs w:val="28"/>
        </w:rPr>
        <w:t xml:space="preserve"> научился работать с</w:t>
      </w:r>
      <w:r w:rsidR="00F22F1C">
        <w:rPr>
          <w:rFonts w:cs="Times New Roman"/>
          <w:color w:val="000000" w:themeColor="text1"/>
          <w:szCs w:val="28"/>
        </w:rPr>
        <w:t xml:space="preserve"> подпрограммами и стеком</w:t>
      </w:r>
      <w:r w:rsidR="00914D66" w:rsidRPr="00914D66">
        <w:rPr>
          <w:rFonts w:cs="Times New Roman"/>
          <w:color w:val="000000" w:themeColor="text1"/>
          <w:szCs w:val="28"/>
        </w:rPr>
        <w:t>.</w:t>
      </w:r>
      <w:r w:rsidR="00914D66" w:rsidRPr="00914D66">
        <w:t xml:space="preserve"> </w:t>
      </w:r>
    </w:p>
    <w:p w:rsidR="00E71D42" w:rsidRPr="00E71D42" w:rsidRDefault="00E71D42" w:rsidP="00FE5F6A"/>
    <w:sectPr w:rsidR="00E71D42" w:rsidRPr="00E71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661B" w:rsidRDefault="00AF661B" w:rsidP="002428DE">
      <w:pPr>
        <w:spacing w:after="0" w:line="240" w:lineRule="auto"/>
      </w:pPr>
      <w:r>
        <w:separator/>
      </w:r>
    </w:p>
  </w:endnote>
  <w:endnote w:type="continuationSeparator" w:id="0">
    <w:p w:rsidR="00AF661B" w:rsidRDefault="00AF661B" w:rsidP="0024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661B" w:rsidRDefault="00AF661B" w:rsidP="002428DE">
      <w:pPr>
        <w:spacing w:after="0" w:line="240" w:lineRule="auto"/>
      </w:pPr>
      <w:r>
        <w:separator/>
      </w:r>
    </w:p>
  </w:footnote>
  <w:footnote w:type="continuationSeparator" w:id="0">
    <w:p w:rsidR="00AF661B" w:rsidRDefault="00AF661B" w:rsidP="00242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16F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440B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A8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627A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12DA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06D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9E3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E18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44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02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21769"/>
    <w:multiLevelType w:val="hybridMultilevel"/>
    <w:tmpl w:val="00B69026"/>
    <w:lvl w:ilvl="0" w:tplc="83DABD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3E9D"/>
    <w:multiLevelType w:val="hybridMultilevel"/>
    <w:tmpl w:val="0F128AC4"/>
    <w:lvl w:ilvl="0" w:tplc="F6AC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511D2"/>
    <w:multiLevelType w:val="hybridMultilevel"/>
    <w:tmpl w:val="FBA6AAA8"/>
    <w:lvl w:ilvl="0" w:tplc="7E9A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2639">
    <w:abstractNumId w:val="0"/>
  </w:num>
  <w:num w:numId="2" w16cid:durableId="1636985511">
    <w:abstractNumId w:val="1"/>
  </w:num>
  <w:num w:numId="3" w16cid:durableId="561216321">
    <w:abstractNumId w:val="2"/>
  </w:num>
  <w:num w:numId="4" w16cid:durableId="541787013">
    <w:abstractNumId w:val="3"/>
  </w:num>
  <w:num w:numId="5" w16cid:durableId="777532518">
    <w:abstractNumId w:val="8"/>
  </w:num>
  <w:num w:numId="6" w16cid:durableId="1694645484">
    <w:abstractNumId w:val="4"/>
  </w:num>
  <w:num w:numId="7" w16cid:durableId="778337999">
    <w:abstractNumId w:val="5"/>
  </w:num>
  <w:num w:numId="8" w16cid:durableId="941183743">
    <w:abstractNumId w:val="6"/>
  </w:num>
  <w:num w:numId="9" w16cid:durableId="756828574">
    <w:abstractNumId w:val="7"/>
  </w:num>
  <w:num w:numId="10" w16cid:durableId="2042199678">
    <w:abstractNumId w:val="9"/>
  </w:num>
  <w:num w:numId="11" w16cid:durableId="653797538">
    <w:abstractNumId w:val="11"/>
  </w:num>
  <w:num w:numId="12" w16cid:durableId="1728265684">
    <w:abstractNumId w:val="10"/>
  </w:num>
  <w:num w:numId="13" w16cid:durableId="11648547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63"/>
    <w:rsid w:val="00053BF5"/>
    <w:rsid w:val="0005750B"/>
    <w:rsid w:val="00073E55"/>
    <w:rsid w:val="000B6642"/>
    <w:rsid w:val="000D25F5"/>
    <w:rsid w:val="00111987"/>
    <w:rsid w:val="00196D8E"/>
    <w:rsid w:val="0019773C"/>
    <w:rsid w:val="001B34B4"/>
    <w:rsid w:val="001B430A"/>
    <w:rsid w:val="001B5E6B"/>
    <w:rsid w:val="001D61CF"/>
    <w:rsid w:val="00235D28"/>
    <w:rsid w:val="00240D84"/>
    <w:rsid w:val="002428DE"/>
    <w:rsid w:val="00252E7A"/>
    <w:rsid w:val="002554A0"/>
    <w:rsid w:val="00265560"/>
    <w:rsid w:val="00265829"/>
    <w:rsid w:val="00273701"/>
    <w:rsid w:val="00273DDA"/>
    <w:rsid w:val="002B61B0"/>
    <w:rsid w:val="002B6991"/>
    <w:rsid w:val="002C1386"/>
    <w:rsid w:val="002F3CF4"/>
    <w:rsid w:val="002F6554"/>
    <w:rsid w:val="00326655"/>
    <w:rsid w:val="00326A53"/>
    <w:rsid w:val="003624C8"/>
    <w:rsid w:val="00362A73"/>
    <w:rsid w:val="003A28E5"/>
    <w:rsid w:val="003A6343"/>
    <w:rsid w:val="00402B2D"/>
    <w:rsid w:val="0040518B"/>
    <w:rsid w:val="00413B97"/>
    <w:rsid w:val="00415D29"/>
    <w:rsid w:val="004240CC"/>
    <w:rsid w:val="00442E82"/>
    <w:rsid w:val="004518D9"/>
    <w:rsid w:val="00451F6B"/>
    <w:rsid w:val="00464385"/>
    <w:rsid w:val="00483DAE"/>
    <w:rsid w:val="00486EB0"/>
    <w:rsid w:val="00492E62"/>
    <w:rsid w:val="00494C0E"/>
    <w:rsid w:val="00496AA8"/>
    <w:rsid w:val="004A02E8"/>
    <w:rsid w:val="004E1CA9"/>
    <w:rsid w:val="004F29B3"/>
    <w:rsid w:val="004F4935"/>
    <w:rsid w:val="00527C93"/>
    <w:rsid w:val="005317BA"/>
    <w:rsid w:val="005410D5"/>
    <w:rsid w:val="00542124"/>
    <w:rsid w:val="005672FD"/>
    <w:rsid w:val="00581C79"/>
    <w:rsid w:val="005960AA"/>
    <w:rsid w:val="005D57BC"/>
    <w:rsid w:val="005E1E05"/>
    <w:rsid w:val="005E3665"/>
    <w:rsid w:val="005E4972"/>
    <w:rsid w:val="005E6B4C"/>
    <w:rsid w:val="00607690"/>
    <w:rsid w:val="00624477"/>
    <w:rsid w:val="00645AFF"/>
    <w:rsid w:val="006A5DED"/>
    <w:rsid w:val="00715A63"/>
    <w:rsid w:val="007243FD"/>
    <w:rsid w:val="007308AA"/>
    <w:rsid w:val="00735C71"/>
    <w:rsid w:val="007477BE"/>
    <w:rsid w:val="00772290"/>
    <w:rsid w:val="00775654"/>
    <w:rsid w:val="0078580F"/>
    <w:rsid w:val="007A440A"/>
    <w:rsid w:val="007B12D6"/>
    <w:rsid w:val="007C0192"/>
    <w:rsid w:val="007C512B"/>
    <w:rsid w:val="008009B3"/>
    <w:rsid w:val="00836A62"/>
    <w:rsid w:val="008478C6"/>
    <w:rsid w:val="00860281"/>
    <w:rsid w:val="00860515"/>
    <w:rsid w:val="00865E47"/>
    <w:rsid w:val="00890C74"/>
    <w:rsid w:val="00892E63"/>
    <w:rsid w:val="008C09F1"/>
    <w:rsid w:val="008D0CB9"/>
    <w:rsid w:val="008D39E0"/>
    <w:rsid w:val="008E65CE"/>
    <w:rsid w:val="00914D66"/>
    <w:rsid w:val="00931DC2"/>
    <w:rsid w:val="00947DD4"/>
    <w:rsid w:val="00962B2C"/>
    <w:rsid w:val="00963660"/>
    <w:rsid w:val="00974F20"/>
    <w:rsid w:val="00987063"/>
    <w:rsid w:val="00991672"/>
    <w:rsid w:val="009974A0"/>
    <w:rsid w:val="00997A5D"/>
    <w:rsid w:val="009A545D"/>
    <w:rsid w:val="009B581E"/>
    <w:rsid w:val="009C5E97"/>
    <w:rsid w:val="00A13C15"/>
    <w:rsid w:val="00A36E54"/>
    <w:rsid w:val="00A44E21"/>
    <w:rsid w:val="00AB50B9"/>
    <w:rsid w:val="00AC1AFA"/>
    <w:rsid w:val="00AC49B1"/>
    <w:rsid w:val="00AC6A16"/>
    <w:rsid w:val="00AD27B2"/>
    <w:rsid w:val="00AE27D5"/>
    <w:rsid w:val="00AF4488"/>
    <w:rsid w:val="00AF661B"/>
    <w:rsid w:val="00B037B4"/>
    <w:rsid w:val="00B375A8"/>
    <w:rsid w:val="00B42966"/>
    <w:rsid w:val="00B45D96"/>
    <w:rsid w:val="00B84BB9"/>
    <w:rsid w:val="00BB705E"/>
    <w:rsid w:val="00BB7D6A"/>
    <w:rsid w:val="00BC4487"/>
    <w:rsid w:val="00BF5BBA"/>
    <w:rsid w:val="00C16FEB"/>
    <w:rsid w:val="00C33B61"/>
    <w:rsid w:val="00C44C25"/>
    <w:rsid w:val="00C5080F"/>
    <w:rsid w:val="00C73858"/>
    <w:rsid w:val="00C8663B"/>
    <w:rsid w:val="00CA22D8"/>
    <w:rsid w:val="00CC1EAD"/>
    <w:rsid w:val="00CC39D0"/>
    <w:rsid w:val="00D11E71"/>
    <w:rsid w:val="00D13779"/>
    <w:rsid w:val="00D2320A"/>
    <w:rsid w:val="00D3370B"/>
    <w:rsid w:val="00D44855"/>
    <w:rsid w:val="00D63A41"/>
    <w:rsid w:val="00D654D5"/>
    <w:rsid w:val="00D7068B"/>
    <w:rsid w:val="00D740D3"/>
    <w:rsid w:val="00D93539"/>
    <w:rsid w:val="00DB459B"/>
    <w:rsid w:val="00DC21AA"/>
    <w:rsid w:val="00DD0A02"/>
    <w:rsid w:val="00DD3715"/>
    <w:rsid w:val="00DD4C79"/>
    <w:rsid w:val="00DE51EB"/>
    <w:rsid w:val="00E31B69"/>
    <w:rsid w:val="00E331EF"/>
    <w:rsid w:val="00E356D9"/>
    <w:rsid w:val="00E610E2"/>
    <w:rsid w:val="00E674A0"/>
    <w:rsid w:val="00E71D42"/>
    <w:rsid w:val="00E758F7"/>
    <w:rsid w:val="00E93895"/>
    <w:rsid w:val="00EA7DAD"/>
    <w:rsid w:val="00EB169A"/>
    <w:rsid w:val="00EB7760"/>
    <w:rsid w:val="00EC4C36"/>
    <w:rsid w:val="00EE126C"/>
    <w:rsid w:val="00EF6265"/>
    <w:rsid w:val="00F15028"/>
    <w:rsid w:val="00F21271"/>
    <w:rsid w:val="00F22F1C"/>
    <w:rsid w:val="00F3264B"/>
    <w:rsid w:val="00F5181F"/>
    <w:rsid w:val="00F62079"/>
    <w:rsid w:val="00F657FF"/>
    <w:rsid w:val="00F8252D"/>
    <w:rsid w:val="00F91634"/>
    <w:rsid w:val="00FB1944"/>
    <w:rsid w:val="00FE5F6A"/>
    <w:rsid w:val="00FE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6D55"/>
  <w15:chartTrackingRefBased/>
  <w15:docId w15:val="{8F71A5C4-C53B-324E-8CA0-C36EC56E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А ТЕКСТ"/>
    <w:qFormat/>
    <w:rsid w:val="0019773C"/>
    <w:pPr>
      <w:spacing w:after="160" w:line="259" w:lineRule="auto"/>
    </w:pPr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7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A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C44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C44C25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aliases w:val="Оглавление для лабы"/>
    <w:basedOn w:val="a"/>
    <w:next w:val="a"/>
    <w:autoRedefine/>
    <w:uiPriority w:val="39"/>
    <w:unhideWhenUsed/>
    <w:rsid w:val="00581C79"/>
    <w:pPr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paragraph" w:styleId="21">
    <w:name w:val="toc 2"/>
    <w:basedOn w:val="a"/>
    <w:next w:val="a"/>
    <w:autoRedefine/>
    <w:uiPriority w:val="39"/>
    <w:unhideWhenUsed/>
    <w:rsid w:val="00C44C25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C25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44C25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44C25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44C25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44C25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44C2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44C25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a5">
    <w:name w:val="Title"/>
    <w:aliases w:val="Лаба заголовок"/>
    <w:basedOn w:val="a"/>
    <w:next w:val="a"/>
    <w:link w:val="a6"/>
    <w:uiPriority w:val="10"/>
    <w:qFormat/>
    <w:rsid w:val="00E674A0"/>
    <w:pPr>
      <w:pageBreakBefore/>
      <w:widowControl w:val="0"/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6">
    <w:name w:val="Заголовок Знак"/>
    <w:aliases w:val="Лаба заголовок Знак"/>
    <w:basedOn w:val="a0"/>
    <w:link w:val="a5"/>
    <w:uiPriority w:val="10"/>
    <w:rsid w:val="00E674A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97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19773C"/>
    <w:rPr>
      <w:rFonts w:asciiTheme="majorHAnsi" w:eastAsiaTheme="majorEastAsia" w:hAnsiTheme="majorHAnsi" w:cstheme="majorBidi"/>
      <w:color w:val="1F3763" w:themeColor="accent1" w:themeShade="7F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9773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ru-RU"/>
    </w:rPr>
  </w:style>
  <w:style w:type="character" w:styleId="a7">
    <w:name w:val="Hyperlink"/>
    <w:basedOn w:val="a0"/>
    <w:uiPriority w:val="99"/>
    <w:unhideWhenUsed/>
    <w:rsid w:val="001977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252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6E54"/>
    <w:rPr>
      <w:color w:val="808080"/>
    </w:rPr>
  </w:style>
  <w:style w:type="table" w:styleId="aa">
    <w:name w:val="Table Grid"/>
    <w:basedOn w:val="a1"/>
    <w:uiPriority w:val="39"/>
    <w:rsid w:val="0053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96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2">
    <w:name w:val="Загаловок лабы2"/>
    <w:qFormat/>
    <w:rsid w:val="00F657FF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paragraph" w:styleId="ac">
    <w:name w:val="header"/>
    <w:basedOn w:val="a"/>
    <w:link w:val="ad"/>
    <w:uiPriority w:val="99"/>
    <w:unhideWhenUsed/>
    <w:rsid w:val="00242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428DE"/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ae">
    <w:name w:val="footer"/>
    <w:basedOn w:val="a"/>
    <w:link w:val="af"/>
    <w:uiPriority w:val="99"/>
    <w:unhideWhenUsed/>
    <w:rsid w:val="00242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428DE"/>
    <w:rPr>
      <w:rFonts w:ascii="Times New Roman" w:eastAsia="Calibri" w:hAnsi="Times New Roman" w:cs="Calibri"/>
      <w:color w:val="000000"/>
      <w:sz w:val="28"/>
      <w:lang w:eastAsia="ru-RU" w:bidi="ru-RU"/>
    </w:rPr>
  </w:style>
  <w:style w:type="table" w:customStyle="1" w:styleId="TableGrid">
    <w:name w:val="TableGrid"/>
    <w:rsid w:val="00CC39D0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a"/>
    <w:rsid w:val="00C8663B"/>
    <w:pPr>
      <w:spacing w:after="0" w:line="240" w:lineRule="auto"/>
    </w:pPr>
    <w:rPr>
      <w:rFonts w:ascii=".AppleSystemUIFont" w:eastAsia="Times New Roman" w:hAnsi=".AppleSystemUIFont" w:cs="Times New Roman"/>
      <w:color w:val="auto"/>
      <w:sz w:val="26"/>
      <w:szCs w:val="26"/>
      <w:lang w:bidi="ar-SA"/>
    </w:rPr>
  </w:style>
  <w:style w:type="character" w:customStyle="1" w:styleId="s1">
    <w:name w:val="s1"/>
    <w:basedOn w:val="a0"/>
    <w:rsid w:val="00C8663B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64;&#1040;&#1041;&#1051;&#1054;&#1053;&#1051;&#1040;&#1041;&#1054;&#1056;&#1040;&#1058;&#1054;&#1056;&#1053;&#1067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3953DF-6079-8348-A441-709FD83C4B5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79D93-FE1A-9449-9647-5B1479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ШАБЛОНЛАБОРАТОРНЫХ.dotx</Template>
  <TotalTime>498</TotalTime>
  <Pages>10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2023-04-21T10:18:00Z</dcterms:created>
  <dcterms:modified xsi:type="dcterms:W3CDTF">2023-04-27T07:44:00Z</dcterms:modified>
</cp:coreProperties>
</file>