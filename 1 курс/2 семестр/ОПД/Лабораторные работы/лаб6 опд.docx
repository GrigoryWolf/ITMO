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bookmarkStart w:id="0" w:name="_Toc115195435"/>
      <w:r w:rsidRPr="005E6B4C">
        <w:rPr>
          <w:rFonts w:eastAsia="Times New Roman" w:cs="Times New Roman"/>
          <w:szCs w:val="28"/>
          <w:lang w:bidi="ar-SA"/>
        </w:rPr>
        <w:t>Министерство науки и высшего образования Российской Федерации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lang w:bidi="ar-SA"/>
        </w:rPr>
        <w:t>Федеральное государственное автономное образовательное учреждение высшего образования 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lang w:bidi="ar-SA"/>
        </w:rPr>
        <w:t>«Национальный исследовательский университет ИТМО»</w:t>
      </w:r>
    </w:p>
    <w:p w:rsidR="005E6B4C" w:rsidRPr="005E6B4C" w:rsidRDefault="005E6B4C" w:rsidP="005E6B4C">
      <w:pPr>
        <w:spacing w:after="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i/>
          <w:iCs/>
          <w:color w:val="00000A"/>
          <w:szCs w:val="28"/>
          <w:lang w:bidi="ar-SA"/>
        </w:rPr>
        <w:t>Факультет Программной инженерии и компьютерной техники</w:t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b/>
          <w:bCs/>
          <w:color w:val="00000A"/>
          <w:sz w:val="36"/>
          <w:szCs w:val="36"/>
          <w:lang w:bidi="ar-SA"/>
        </w:rPr>
        <w:t>Лабораторная работа</w:t>
      </w:r>
    </w:p>
    <w:p w:rsidR="005E6B4C" w:rsidRPr="00B375A8" w:rsidRDefault="00D740D3" w:rsidP="005E6B4C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lang w:bidi="ar-SA"/>
        </w:rPr>
      </w:pPr>
      <w:r w:rsidRPr="00D740D3">
        <w:rPr>
          <w:rFonts w:eastAsia="Times New Roman" w:cs="Times New Roman"/>
          <w:b/>
          <w:bCs/>
          <w:color w:val="00000A"/>
          <w:sz w:val="36"/>
          <w:szCs w:val="36"/>
          <w:lang w:bidi="ar-SA"/>
        </w:rPr>
        <w:t>№</w:t>
      </w:r>
      <w:r w:rsidR="00B471E2">
        <w:rPr>
          <w:rFonts w:eastAsia="Times New Roman" w:cs="Times New Roman"/>
          <w:b/>
          <w:bCs/>
          <w:color w:val="00000A"/>
          <w:sz w:val="36"/>
          <w:szCs w:val="36"/>
          <w:lang w:bidi="ar-SA"/>
        </w:rPr>
        <w:t>6</w:t>
      </w:r>
    </w:p>
    <w:p w:rsidR="005E6B4C" w:rsidRPr="005E6B4C" w:rsidRDefault="005E6B4C" w:rsidP="005E6B4C">
      <w:pPr>
        <w:spacing w:after="0" w:line="240" w:lineRule="auto"/>
        <w:rPr>
          <w:rFonts w:eastAsia="Times New Roman" w:cs="Times New Roman"/>
          <w:sz w:val="24"/>
          <w:lang w:bidi="ar-SA"/>
        </w:rPr>
      </w:pPr>
    </w:p>
    <w:p w:rsidR="005E6B4C" w:rsidRPr="00C8663B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 w:val="36"/>
          <w:szCs w:val="36"/>
          <w:lang w:bidi="ar-SA"/>
        </w:rPr>
        <w:t>Вариант №</w:t>
      </w:r>
      <w:r w:rsidR="00C41A12" w:rsidRPr="00C41A12">
        <w:t xml:space="preserve"> </w:t>
      </w:r>
      <w:r w:rsidR="00B471E2">
        <w:rPr>
          <w:rFonts w:eastAsia="Times New Roman" w:cs="Times New Roman"/>
          <w:color w:val="00000A"/>
          <w:sz w:val="36"/>
          <w:szCs w:val="36"/>
          <w:lang w:bidi="ar-SA"/>
        </w:rPr>
        <w:t>282727</w:t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Pr="005E6B4C" w:rsidRDefault="005E6B4C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u w:val="single"/>
          <w:lang w:bidi="ar-SA"/>
        </w:rPr>
        <w:t>Группа: P3132</w:t>
      </w:r>
    </w:p>
    <w:p w:rsidR="005E6B4C" w:rsidRPr="005E6B4C" w:rsidRDefault="005E6B4C" w:rsidP="005E6B4C">
      <w:pPr>
        <w:spacing w:after="0" w:line="240" w:lineRule="auto"/>
        <w:rPr>
          <w:rFonts w:eastAsia="Times New Roman" w:cs="Times New Roman"/>
          <w:sz w:val="24"/>
          <w:lang w:bidi="ar-SA"/>
        </w:rPr>
      </w:pPr>
    </w:p>
    <w:p w:rsidR="005E6B4C" w:rsidRPr="00B037B4" w:rsidRDefault="005E6B4C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u w:val="single"/>
          <w:lang w:bidi="ar-SA"/>
        </w:rPr>
        <w:t>Выполнил</w:t>
      </w:r>
      <w:r w:rsidRPr="005E6B4C">
        <w:rPr>
          <w:rFonts w:eastAsia="Times New Roman" w:cs="Times New Roman"/>
          <w:color w:val="00000A"/>
          <w:szCs w:val="28"/>
          <w:lang w:bidi="ar-SA"/>
        </w:rPr>
        <w:t xml:space="preserve">: </w:t>
      </w:r>
      <w:r>
        <w:rPr>
          <w:rFonts w:eastAsia="Times New Roman" w:cs="Times New Roman"/>
          <w:color w:val="00000A"/>
          <w:szCs w:val="28"/>
          <w:lang w:bidi="ar-SA"/>
        </w:rPr>
        <w:t>Волков Г</w:t>
      </w:r>
      <w:r w:rsidRPr="00B037B4">
        <w:rPr>
          <w:rFonts w:eastAsia="Times New Roman" w:cs="Times New Roman"/>
          <w:color w:val="00000A"/>
          <w:szCs w:val="28"/>
          <w:lang w:bidi="ar-SA"/>
        </w:rPr>
        <w:t xml:space="preserve">. </w:t>
      </w:r>
      <w:r>
        <w:rPr>
          <w:rFonts w:eastAsia="Times New Roman" w:cs="Times New Roman"/>
          <w:color w:val="00000A"/>
          <w:szCs w:val="28"/>
          <w:lang w:bidi="ar-SA"/>
        </w:rPr>
        <w:t>А</w:t>
      </w:r>
      <w:r w:rsidRPr="00B037B4">
        <w:rPr>
          <w:rFonts w:eastAsia="Times New Roman" w:cs="Times New Roman"/>
          <w:color w:val="00000A"/>
          <w:szCs w:val="28"/>
          <w:lang w:bidi="ar-SA"/>
        </w:rPr>
        <w:t>.</w:t>
      </w: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u w:val="single"/>
          <w:lang w:bidi="ar-SA"/>
        </w:rPr>
        <w:t>Проверил</w:t>
      </w:r>
      <w:r w:rsidRPr="005E6B4C">
        <w:rPr>
          <w:rFonts w:eastAsia="Times New Roman" w:cs="Times New Roman"/>
          <w:color w:val="00000A"/>
          <w:szCs w:val="28"/>
          <w:lang w:bidi="ar-SA"/>
        </w:rPr>
        <w:t>:</w:t>
      </w:r>
    </w:p>
    <w:p w:rsidR="005E6B4C" w:rsidRPr="00BB705E" w:rsidRDefault="00BB705E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>
        <w:rPr>
          <w:rFonts w:eastAsia="Times New Roman" w:cs="Times New Roman"/>
          <w:color w:val="00000A"/>
          <w:szCs w:val="28"/>
          <w:lang w:bidi="ar-SA"/>
        </w:rPr>
        <w:t>Барсуков И</w:t>
      </w:r>
      <w:r w:rsidRPr="00BB705E">
        <w:rPr>
          <w:rFonts w:eastAsia="Times New Roman" w:cs="Times New Roman"/>
          <w:color w:val="00000A"/>
          <w:szCs w:val="28"/>
          <w:lang w:bidi="ar-SA"/>
        </w:rPr>
        <w:t>.</w:t>
      </w:r>
      <w:r>
        <w:rPr>
          <w:rFonts w:eastAsia="Times New Roman" w:cs="Times New Roman"/>
          <w:color w:val="00000A"/>
          <w:szCs w:val="28"/>
          <w:lang w:bidi="ar-SA"/>
        </w:rPr>
        <w:t>А</w:t>
      </w:r>
      <w:r w:rsidRPr="00BB705E">
        <w:rPr>
          <w:rFonts w:eastAsia="Times New Roman" w:cs="Times New Roman"/>
          <w:color w:val="00000A"/>
          <w:szCs w:val="28"/>
          <w:lang w:bidi="ar-SA"/>
        </w:rPr>
        <w:t>.</w:t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Cs w:val="28"/>
          <w:lang w:bidi="ar-SA"/>
        </w:rPr>
        <w:t>г.</w:t>
      </w:r>
      <w:r w:rsidR="00EC4C36" w:rsidRPr="00B84BB9">
        <w:rPr>
          <w:rFonts w:eastAsia="Times New Roman" w:cs="Times New Roman"/>
          <w:szCs w:val="28"/>
          <w:lang w:bidi="ar-SA"/>
        </w:rPr>
        <w:t xml:space="preserve"> </w:t>
      </w:r>
      <w:r w:rsidRPr="005E6B4C">
        <w:rPr>
          <w:rFonts w:eastAsia="Times New Roman" w:cs="Times New Roman"/>
          <w:szCs w:val="28"/>
          <w:lang w:bidi="ar-SA"/>
        </w:rPr>
        <w:t>Санкт-Петербург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Cs w:val="28"/>
          <w:lang w:bidi="ar-SA"/>
        </w:rPr>
        <w:t>2022г.</w:t>
      </w: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color w:val="auto"/>
          <w:sz w:val="24"/>
          <w:lang w:bidi="ar-SA"/>
        </w:rPr>
      </w:pPr>
    </w:p>
    <w:p w:rsidR="00E758F7" w:rsidRDefault="00581C79" w:rsidP="00581C79">
      <w:pPr>
        <w:pStyle w:val="a5"/>
      </w:pPr>
      <w:bookmarkStart w:id="1" w:name="_Toc133481079"/>
      <w:r>
        <w:lastRenderedPageBreak/>
        <w:t>Оглавление</w:t>
      </w:r>
      <w:bookmarkEnd w:id="0"/>
      <w:bookmarkEnd w:id="1"/>
    </w:p>
    <w:p w:rsidR="003A6343" w:rsidRDefault="00AE27D5">
      <w:pPr>
        <w:pStyle w:val="11"/>
        <w:tabs>
          <w:tab w:val="righ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lang w:bidi="ar-SA"/>
          <w14:ligatures w14:val="standardContextual"/>
        </w:rPr>
      </w:pPr>
      <w:r>
        <w:rPr>
          <w:rFonts w:cstheme="minorHAnsi"/>
          <w:b w:val="0"/>
          <w:bCs w:val="0"/>
          <w:caps w:val="0"/>
          <w:sz w:val="28"/>
          <w:szCs w:val="20"/>
        </w:rPr>
        <w:fldChar w:fldCharType="begin"/>
      </w:r>
      <w:r>
        <w:rPr>
          <w:rFonts w:cstheme="minorHAnsi"/>
          <w:b w:val="0"/>
          <w:bCs w:val="0"/>
          <w:caps w:val="0"/>
          <w:sz w:val="28"/>
          <w:szCs w:val="20"/>
        </w:rPr>
        <w:instrText xml:space="preserve"> TOC \h \z \t "Заголовок;1;Загаловок лабы2;2" </w:instrText>
      </w:r>
      <w:r>
        <w:rPr>
          <w:rFonts w:cstheme="minorHAnsi"/>
          <w:b w:val="0"/>
          <w:bCs w:val="0"/>
          <w:caps w:val="0"/>
          <w:sz w:val="28"/>
          <w:szCs w:val="20"/>
        </w:rPr>
        <w:fldChar w:fldCharType="separate"/>
      </w:r>
      <w:hyperlink w:anchor="_Toc133481079" w:history="1">
        <w:r w:rsidR="003A6343" w:rsidRPr="00F90963">
          <w:rPr>
            <w:rStyle w:val="a7"/>
            <w:noProof/>
          </w:rPr>
          <w:t>Оглавление</w:t>
        </w:r>
        <w:r w:rsidR="003A6343">
          <w:rPr>
            <w:noProof/>
            <w:webHidden/>
          </w:rPr>
          <w:tab/>
        </w:r>
        <w:r w:rsidR="003A6343">
          <w:rPr>
            <w:noProof/>
            <w:webHidden/>
          </w:rPr>
          <w:fldChar w:fldCharType="begin"/>
        </w:r>
        <w:r w:rsidR="003A6343">
          <w:rPr>
            <w:noProof/>
            <w:webHidden/>
          </w:rPr>
          <w:instrText xml:space="preserve"> PAGEREF _Toc133481079 \h </w:instrText>
        </w:r>
        <w:r w:rsidR="003A6343">
          <w:rPr>
            <w:noProof/>
            <w:webHidden/>
          </w:rPr>
        </w:r>
        <w:r w:rsidR="003A6343">
          <w:rPr>
            <w:noProof/>
            <w:webHidden/>
          </w:rPr>
          <w:fldChar w:fldCharType="separate"/>
        </w:r>
        <w:r w:rsidR="003A6343">
          <w:rPr>
            <w:noProof/>
            <w:webHidden/>
          </w:rPr>
          <w:t>2</w:t>
        </w:r>
        <w:r w:rsidR="003A6343">
          <w:rPr>
            <w:noProof/>
            <w:webHidden/>
          </w:rPr>
          <w:fldChar w:fldCharType="end"/>
        </w:r>
      </w:hyperlink>
    </w:p>
    <w:p w:rsidR="003A6343" w:rsidRDefault="00000000">
      <w:pPr>
        <w:pStyle w:val="11"/>
        <w:tabs>
          <w:tab w:val="righ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lang w:bidi="ar-SA"/>
          <w14:ligatures w14:val="standardContextual"/>
        </w:rPr>
      </w:pPr>
      <w:hyperlink w:anchor="_Toc133481080" w:history="1">
        <w:r w:rsidR="003A6343" w:rsidRPr="00F90963">
          <w:rPr>
            <w:rStyle w:val="a7"/>
            <w:noProof/>
          </w:rPr>
          <w:t>Задание</w:t>
        </w:r>
        <w:r w:rsidR="003A6343">
          <w:rPr>
            <w:noProof/>
            <w:webHidden/>
          </w:rPr>
          <w:tab/>
        </w:r>
        <w:r w:rsidR="003A6343">
          <w:rPr>
            <w:noProof/>
            <w:webHidden/>
          </w:rPr>
          <w:fldChar w:fldCharType="begin"/>
        </w:r>
        <w:r w:rsidR="003A6343">
          <w:rPr>
            <w:noProof/>
            <w:webHidden/>
          </w:rPr>
          <w:instrText xml:space="preserve"> PAGEREF _Toc133481080 \h </w:instrText>
        </w:r>
        <w:r w:rsidR="003A6343">
          <w:rPr>
            <w:noProof/>
            <w:webHidden/>
          </w:rPr>
        </w:r>
        <w:r w:rsidR="003A6343">
          <w:rPr>
            <w:noProof/>
            <w:webHidden/>
          </w:rPr>
          <w:fldChar w:fldCharType="separate"/>
        </w:r>
        <w:r w:rsidR="003A6343">
          <w:rPr>
            <w:noProof/>
            <w:webHidden/>
          </w:rPr>
          <w:t>3</w:t>
        </w:r>
        <w:r w:rsidR="003A6343">
          <w:rPr>
            <w:noProof/>
            <w:webHidden/>
          </w:rPr>
          <w:fldChar w:fldCharType="end"/>
        </w:r>
      </w:hyperlink>
    </w:p>
    <w:p w:rsidR="003A6343" w:rsidRDefault="00000000">
      <w:pPr>
        <w:pStyle w:val="11"/>
        <w:tabs>
          <w:tab w:val="righ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lang w:bidi="ar-SA"/>
          <w14:ligatures w14:val="standardContextual"/>
        </w:rPr>
      </w:pPr>
      <w:hyperlink w:anchor="_Toc133481081" w:history="1">
        <w:r w:rsidR="003A6343" w:rsidRPr="00F90963">
          <w:rPr>
            <w:rStyle w:val="a7"/>
            <w:noProof/>
          </w:rPr>
          <w:t>Исходный код программы</w:t>
        </w:r>
        <w:r w:rsidR="003A6343">
          <w:rPr>
            <w:noProof/>
            <w:webHidden/>
          </w:rPr>
          <w:tab/>
        </w:r>
        <w:r w:rsidR="003A6343">
          <w:rPr>
            <w:noProof/>
            <w:webHidden/>
          </w:rPr>
          <w:fldChar w:fldCharType="begin"/>
        </w:r>
        <w:r w:rsidR="003A6343">
          <w:rPr>
            <w:noProof/>
            <w:webHidden/>
          </w:rPr>
          <w:instrText xml:space="preserve"> PAGEREF _Toc133481081 \h </w:instrText>
        </w:r>
        <w:r w:rsidR="003A6343">
          <w:rPr>
            <w:noProof/>
            <w:webHidden/>
          </w:rPr>
        </w:r>
        <w:r w:rsidR="003A6343">
          <w:rPr>
            <w:noProof/>
            <w:webHidden/>
          </w:rPr>
          <w:fldChar w:fldCharType="separate"/>
        </w:r>
        <w:r w:rsidR="003A6343">
          <w:rPr>
            <w:noProof/>
            <w:webHidden/>
          </w:rPr>
          <w:t>4</w:t>
        </w:r>
        <w:r w:rsidR="003A6343">
          <w:rPr>
            <w:noProof/>
            <w:webHidden/>
          </w:rPr>
          <w:fldChar w:fldCharType="end"/>
        </w:r>
      </w:hyperlink>
    </w:p>
    <w:p w:rsidR="003A6343" w:rsidRDefault="00000000">
      <w:pPr>
        <w:pStyle w:val="21"/>
        <w:tabs>
          <w:tab w:val="right" w:pos="9345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bidi="ar-SA"/>
          <w14:ligatures w14:val="standardContextual"/>
        </w:rPr>
      </w:pPr>
      <w:hyperlink w:anchor="_Toc133481082" w:history="1">
        <w:r w:rsidR="003A6343" w:rsidRPr="00F90963">
          <w:rPr>
            <w:rStyle w:val="a7"/>
            <w:noProof/>
          </w:rPr>
          <w:t>Описание подпрограммы</w:t>
        </w:r>
        <w:r w:rsidR="003A6343">
          <w:rPr>
            <w:noProof/>
            <w:webHidden/>
          </w:rPr>
          <w:tab/>
        </w:r>
        <w:r w:rsidR="003A6343">
          <w:rPr>
            <w:noProof/>
            <w:webHidden/>
          </w:rPr>
          <w:fldChar w:fldCharType="begin"/>
        </w:r>
        <w:r w:rsidR="003A6343">
          <w:rPr>
            <w:noProof/>
            <w:webHidden/>
          </w:rPr>
          <w:instrText xml:space="preserve"> PAGEREF _Toc133481082 \h </w:instrText>
        </w:r>
        <w:r w:rsidR="003A6343">
          <w:rPr>
            <w:noProof/>
            <w:webHidden/>
          </w:rPr>
        </w:r>
        <w:r w:rsidR="003A6343">
          <w:rPr>
            <w:noProof/>
            <w:webHidden/>
          </w:rPr>
          <w:fldChar w:fldCharType="separate"/>
        </w:r>
        <w:r w:rsidR="003A6343">
          <w:rPr>
            <w:noProof/>
            <w:webHidden/>
          </w:rPr>
          <w:t>6</w:t>
        </w:r>
        <w:r w:rsidR="003A6343">
          <w:rPr>
            <w:noProof/>
            <w:webHidden/>
          </w:rPr>
          <w:fldChar w:fldCharType="end"/>
        </w:r>
      </w:hyperlink>
    </w:p>
    <w:p w:rsidR="003A6343" w:rsidRDefault="00000000">
      <w:pPr>
        <w:pStyle w:val="21"/>
        <w:tabs>
          <w:tab w:val="right" w:pos="9345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bidi="ar-SA"/>
          <w14:ligatures w14:val="standardContextual"/>
        </w:rPr>
      </w:pPr>
      <w:hyperlink w:anchor="_Toc133481083" w:history="1">
        <w:r w:rsidR="003A6343" w:rsidRPr="00F90963">
          <w:rPr>
            <w:rStyle w:val="a7"/>
            <w:noProof/>
          </w:rPr>
          <w:t>Описание программы</w:t>
        </w:r>
        <w:r w:rsidR="003A6343">
          <w:rPr>
            <w:noProof/>
            <w:webHidden/>
          </w:rPr>
          <w:tab/>
        </w:r>
        <w:r w:rsidR="003A6343">
          <w:rPr>
            <w:noProof/>
            <w:webHidden/>
          </w:rPr>
          <w:fldChar w:fldCharType="begin"/>
        </w:r>
        <w:r w:rsidR="003A6343">
          <w:rPr>
            <w:noProof/>
            <w:webHidden/>
          </w:rPr>
          <w:instrText xml:space="preserve"> PAGEREF _Toc133481083 \h </w:instrText>
        </w:r>
        <w:r w:rsidR="003A6343">
          <w:rPr>
            <w:noProof/>
            <w:webHidden/>
          </w:rPr>
        </w:r>
        <w:r w:rsidR="003A6343">
          <w:rPr>
            <w:noProof/>
            <w:webHidden/>
          </w:rPr>
          <w:fldChar w:fldCharType="separate"/>
        </w:r>
        <w:r w:rsidR="003A6343">
          <w:rPr>
            <w:noProof/>
            <w:webHidden/>
          </w:rPr>
          <w:t>6</w:t>
        </w:r>
        <w:r w:rsidR="003A6343">
          <w:rPr>
            <w:noProof/>
            <w:webHidden/>
          </w:rPr>
          <w:fldChar w:fldCharType="end"/>
        </w:r>
      </w:hyperlink>
    </w:p>
    <w:p w:rsidR="003A6343" w:rsidRDefault="00000000">
      <w:pPr>
        <w:pStyle w:val="21"/>
        <w:tabs>
          <w:tab w:val="right" w:pos="9345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bidi="ar-SA"/>
          <w14:ligatures w14:val="standardContextual"/>
        </w:rPr>
      </w:pPr>
      <w:hyperlink w:anchor="_Toc133481084" w:history="1">
        <w:r w:rsidR="003A6343" w:rsidRPr="00F90963">
          <w:rPr>
            <w:rStyle w:val="a7"/>
            <w:noProof/>
          </w:rPr>
          <w:t>График функции заданной подпрограммой</w:t>
        </w:r>
        <w:r w:rsidR="003A6343">
          <w:rPr>
            <w:noProof/>
            <w:webHidden/>
          </w:rPr>
          <w:tab/>
        </w:r>
        <w:r w:rsidR="003A6343">
          <w:rPr>
            <w:noProof/>
            <w:webHidden/>
          </w:rPr>
          <w:fldChar w:fldCharType="begin"/>
        </w:r>
        <w:r w:rsidR="003A6343">
          <w:rPr>
            <w:noProof/>
            <w:webHidden/>
          </w:rPr>
          <w:instrText xml:space="preserve"> PAGEREF _Toc133481084 \h </w:instrText>
        </w:r>
        <w:r w:rsidR="003A6343">
          <w:rPr>
            <w:noProof/>
            <w:webHidden/>
          </w:rPr>
        </w:r>
        <w:r w:rsidR="003A6343">
          <w:rPr>
            <w:noProof/>
            <w:webHidden/>
          </w:rPr>
          <w:fldChar w:fldCharType="separate"/>
        </w:r>
        <w:r w:rsidR="003A6343">
          <w:rPr>
            <w:noProof/>
            <w:webHidden/>
          </w:rPr>
          <w:t>6</w:t>
        </w:r>
        <w:r w:rsidR="003A6343">
          <w:rPr>
            <w:noProof/>
            <w:webHidden/>
          </w:rPr>
          <w:fldChar w:fldCharType="end"/>
        </w:r>
      </w:hyperlink>
    </w:p>
    <w:p w:rsidR="003A6343" w:rsidRDefault="00000000">
      <w:pPr>
        <w:pStyle w:val="21"/>
        <w:tabs>
          <w:tab w:val="right" w:pos="9345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bidi="ar-SA"/>
          <w14:ligatures w14:val="standardContextual"/>
        </w:rPr>
      </w:pPr>
      <w:hyperlink w:anchor="_Toc133481085" w:history="1">
        <w:r w:rsidR="003A6343" w:rsidRPr="00F90963">
          <w:rPr>
            <w:rStyle w:val="a7"/>
            <w:noProof/>
          </w:rPr>
          <w:t>ОПИ и ОДЗ</w:t>
        </w:r>
        <w:r w:rsidR="003A6343">
          <w:rPr>
            <w:noProof/>
            <w:webHidden/>
          </w:rPr>
          <w:tab/>
        </w:r>
        <w:r w:rsidR="003A6343">
          <w:rPr>
            <w:noProof/>
            <w:webHidden/>
          </w:rPr>
          <w:fldChar w:fldCharType="begin"/>
        </w:r>
        <w:r w:rsidR="003A6343">
          <w:rPr>
            <w:noProof/>
            <w:webHidden/>
          </w:rPr>
          <w:instrText xml:space="preserve"> PAGEREF _Toc133481085 \h </w:instrText>
        </w:r>
        <w:r w:rsidR="003A6343">
          <w:rPr>
            <w:noProof/>
            <w:webHidden/>
          </w:rPr>
        </w:r>
        <w:r w:rsidR="003A6343">
          <w:rPr>
            <w:noProof/>
            <w:webHidden/>
          </w:rPr>
          <w:fldChar w:fldCharType="separate"/>
        </w:r>
        <w:r w:rsidR="003A6343">
          <w:rPr>
            <w:noProof/>
            <w:webHidden/>
          </w:rPr>
          <w:t>7</w:t>
        </w:r>
        <w:r w:rsidR="003A6343">
          <w:rPr>
            <w:noProof/>
            <w:webHidden/>
          </w:rPr>
          <w:fldChar w:fldCharType="end"/>
        </w:r>
      </w:hyperlink>
    </w:p>
    <w:p w:rsidR="003A6343" w:rsidRDefault="00000000">
      <w:pPr>
        <w:pStyle w:val="21"/>
        <w:tabs>
          <w:tab w:val="right" w:pos="9345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bidi="ar-SA"/>
          <w14:ligatures w14:val="standardContextual"/>
        </w:rPr>
      </w:pPr>
      <w:hyperlink w:anchor="_Toc133481086" w:history="1">
        <w:r w:rsidR="003A6343" w:rsidRPr="00F90963">
          <w:rPr>
            <w:rStyle w:val="a7"/>
            <w:noProof/>
          </w:rPr>
          <w:t xml:space="preserve">Трассировка программы с числами </w:t>
        </w:r>
        <w:r w:rsidR="003A6343" w:rsidRPr="00F90963">
          <w:rPr>
            <w:rStyle w:val="a7"/>
            <w:noProof/>
            <w:lang w:val="en-US"/>
          </w:rPr>
          <w:t>X</w:t>
        </w:r>
        <w:r w:rsidR="003A6343" w:rsidRPr="00F90963">
          <w:rPr>
            <w:rStyle w:val="a7"/>
            <w:noProof/>
          </w:rPr>
          <w:t xml:space="preserve">: </w:t>
        </w:r>
        <w:r w:rsidR="003A6343" w:rsidRPr="00F90963">
          <w:rPr>
            <w:rStyle w:val="a7"/>
            <w:noProof/>
            <w:lang w:val="en-US"/>
          </w:rPr>
          <w:t>D</w:t>
        </w:r>
        <w:r w:rsidR="003A6343" w:rsidRPr="00F90963">
          <w:rPr>
            <w:rStyle w:val="a7"/>
            <w:noProof/>
          </w:rPr>
          <w:t>7</w:t>
        </w:r>
        <w:r w:rsidR="003A6343" w:rsidRPr="00F90963">
          <w:rPr>
            <w:rStyle w:val="a7"/>
            <w:noProof/>
            <w:lang w:val="en-US"/>
          </w:rPr>
          <w:t>C</w:t>
        </w:r>
        <w:r w:rsidR="003A6343" w:rsidRPr="00F90963">
          <w:rPr>
            <w:rStyle w:val="a7"/>
            <w:noProof/>
          </w:rPr>
          <w:t xml:space="preserve">, </w:t>
        </w:r>
        <w:r w:rsidR="003A6343" w:rsidRPr="00F90963">
          <w:rPr>
            <w:rStyle w:val="a7"/>
            <w:noProof/>
            <w:lang w:val="en-US"/>
          </w:rPr>
          <w:t>Y</w:t>
        </w:r>
        <w:r w:rsidR="003A6343" w:rsidRPr="00F90963">
          <w:rPr>
            <w:rStyle w:val="a7"/>
            <w:noProof/>
          </w:rPr>
          <w:t xml:space="preserve">: 761, </w:t>
        </w:r>
        <w:r w:rsidR="003A6343" w:rsidRPr="00F90963">
          <w:rPr>
            <w:rStyle w:val="a7"/>
            <w:noProof/>
            <w:lang w:val="en-US"/>
          </w:rPr>
          <w:t>Z</w:t>
        </w:r>
        <w:r w:rsidR="003A6343" w:rsidRPr="00F90963">
          <w:rPr>
            <w:rStyle w:val="a7"/>
            <w:noProof/>
          </w:rPr>
          <w:t>: 877</w:t>
        </w:r>
        <w:r w:rsidR="003A6343">
          <w:rPr>
            <w:noProof/>
            <w:webHidden/>
          </w:rPr>
          <w:tab/>
        </w:r>
        <w:r w:rsidR="003A6343">
          <w:rPr>
            <w:noProof/>
            <w:webHidden/>
          </w:rPr>
          <w:fldChar w:fldCharType="begin"/>
        </w:r>
        <w:r w:rsidR="003A6343">
          <w:rPr>
            <w:noProof/>
            <w:webHidden/>
          </w:rPr>
          <w:instrText xml:space="preserve"> PAGEREF _Toc133481086 \h </w:instrText>
        </w:r>
        <w:r w:rsidR="003A6343">
          <w:rPr>
            <w:noProof/>
            <w:webHidden/>
          </w:rPr>
        </w:r>
        <w:r w:rsidR="003A6343">
          <w:rPr>
            <w:noProof/>
            <w:webHidden/>
          </w:rPr>
          <w:fldChar w:fldCharType="separate"/>
        </w:r>
        <w:r w:rsidR="003A6343">
          <w:rPr>
            <w:noProof/>
            <w:webHidden/>
          </w:rPr>
          <w:t>7</w:t>
        </w:r>
        <w:r w:rsidR="003A6343">
          <w:rPr>
            <w:noProof/>
            <w:webHidden/>
          </w:rPr>
          <w:fldChar w:fldCharType="end"/>
        </w:r>
      </w:hyperlink>
    </w:p>
    <w:p w:rsidR="003A6343" w:rsidRDefault="00000000">
      <w:pPr>
        <w:pStyle w:val="11"/>
        <w:tabs>
          <w:tab w:val="righ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lang w:bidi="ar-SA"/>
          <w14:ligatures w14:val="standardContextual"/>
        </w:rPr>
      </w:pPr>
      <w:hyperlink w:anchor="_Toc133481087" w:history="1">
        <w:r w:rsidR="003A6343" w:rsidRPr="00F90963">
          <w:rPr>
            <w:rStyle w:val="a7"/>
            <w:noProof/>
          </w:rPr>
          <w:t>Вывод</w:t>
        </w:r>
        <w:r w:rsidR="003A6343">
          <w:rPr>
            <w:noProof/>
            <w:webHidden/>
          </w:rPr>
          <w:tab/>
        </w:r>
        <w:r w:rsidR="003A6343">
          <w:rPr>
            <w:noProof/>
            <w:webHidden/>
          </w:rPr>
          <w:fldChar w:fldCharType="begin"/>
        </w:r>
        <w:r w:rsidR="003A6343">
          <w:rPr>
            <w:noProof/>
            <w:webHidden/>
          </w:rPr>
          <w:instrText xml:space="preserve"> PAGEREF _Toc133481087 \h </w:instrText>
        </w:r>
        <w:r w:rsidR="003A6343">
          <w:rPr>
            <w:noProof/>
            <w:webHidden/>
          </w:rPr>
        </w:r>
        <w:r w:rsidR="003A6343">
          <w:rPr>
            <w:noProof/>
            <w:webHidden/>
          </w:rPr>
          <w:fldChar w:fldCharType="separate"/>
        </w:r>
        <w:r w:rsidR="003A6343">
          <w:rPr>
            <w:noProof/>
            <w:webHidden/>
          </w:rPr>
          <w:t>10</w:t>
        </w:r>
        <w:r w:rsidR="003A6343">
          <w:rPr>
            <w:noProof/>
            <w:webHidden/>
          </w:rPr>
          <w:fldChar w:fldCharType="end"/>
        </w:r>
      </w:hyperlink>
    </w:p>
    <w:p w:rsidR="00A97116" w:rsidRPr="005272EB" w:rsidRDefault="00AE27D5" w:rsidP="005272EB">
      <w:pPr>
        <w:pStyle w:val="a5"/>
        <w:rPr>
          <w:rFonts w:eastAsia="Calibri"/>
        </w:rPr>
      </w:pPr>
      <w:r>
        <w:rPr>
          <w:rFonts w:eastAsia="Calibri"/>
        </w:rPr>
        <w:lastRenderedPageBreak/>
        <w:fldChar w:fldCharType="end"/>
      </w:r>
      <w:bookmarkStart w:id="2" w:name="_Toc133481080"/>
      <w:r w:rsidR="005E3665">
        <w:rPr>
          <w:rFonts w:eastAsia="Calibri"/>
        </w:rPr>
        <w:t>Задание</w:t>
      </w:r>
      <w:bookmarkEnd w:id="2"/>
      <w:r w:rsidR="00B471E2" w:rsidRPr="00B471E2">
        <w:rPr>
          <w:noProof/>
        </w:rPr>
        <w:drawing>
          <wp:anchor distT="0" distB="0" distL="114300" distR="114300" simplePos="0" relativeHeight="251658240" behindDoc="0" locked="0" layoutInCell="1" allowOverlap="1" wp14:anchorId="6F864812">
            <wp:simplePos x="0" y="0"/>
            <wp:positionH relativeFrom="column">
              <wp:posOffset>-1080135</wp:posOffset>
            </wp:positionH>
            <wp:positionV relativeFrom="paragraph">
              <wp:posOffset>242711</wp:posOffset>
            </wp:positionV>
            <wp:extent cx="7564265" cy="2944848"/>
            <wp:effectExtent l="0" t="0" r="5080" b="1905"/>
            <wp:wrapSquare wrapText="bothSides"/>
            <wp:docPr id="602474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7483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265" cy="2944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_Toc133481081"/>
    </w:p>
    <w:p w:rsidR="00527C93" w:rsidRPr="00B02F63" w:rsidRDefault="00AE27D5" w:rsidP="00AE27D5">
      <w:pPr>
        <w:pStyle w:val="a5"/>
        <w:rPr>
          <w:rFonts w:eastAsia="Calibri"/>
        </w:rPr>
      </w:pPr>
      <w:r>
        <w:rPr>
          <w:rFonts w:eastAsia="Calibri"/>
        </w:rPr>
        <w:lastRenderedPageBreak/>
        <w:t>Исходный</w:t>
      </w:r>
      <w:r w:rsidRPr="00B02F63">
        <w:rPr>
          <w:rFonts w:eastAsia="Calibri"/>
        </w:rPr>
        <w:t xml:space="preserve"> </w:t>
      </w:r>
      <w:r>
        <w:rPr>
          <w:rFonts w:eastAsia="Calibri"/>
        </w:rPr>
        <w:t>код</w:t>
      </w:r>
      <w:r w:rsidRPr="00B02F63">
        <w:rPr>
          <w:rFonts w:eastAsia="Calibri"/>
        </w:rPr>
        <w:t xml:space="preserve"> </w:t>
      </w:r>
      <w:r>
        <w:rPr>
          <w:rFonts w:eastAsia="Calibri"/>
        </w:rPr>
        <w:t>программы</w:t>
      </w:r>
      <w:bookmarkEnd w:id="3"/>
    </w:p>
    <w:p w:rsidR="00A77D45" w:rsidRPr="00B02F63" w:rsidRDefault="00A77D45" w:rsidP="00A77D45"/>
    <w:p w:rsidR="00EF2E70" w:rsidRPr="00E50632" w:rsidRDefault="00EF2E70" w:rsidP="00EF2E70">
      <w:pPr>
        <w:pStyle w:val="af0"/>
        <w:rPr>
          <w:rFonts w:asciiTheme="minorHAnsi" w:hAnsiTheme="minorHAnsi" w:cstheme="minorHAnsi"/>
          <w:lang w:eastAsia="en-US" w:bidi="ar-SA"/>
        </w:rPr>
      </w:pPr>
      <w:r w:rsidRPr="00E50632">
        <w:rPr>
          <w:rFonts w:asciiTheme="minorHAnsi" w:hAnsiTheme="minorHAnsi" w:cstheme="minorHAnsi"/>
          <w:lang w:eastAsia="en-US" w:bidi="ar-SA"/>
        </w:rPr>
        <w:tab/>
      </w:r>
      <w:r w:rsidRPr="00EF2E70">
        <w:rPr>
          <w:rFonts w:asciiTheme="minorHAnsi" w:hAnsiTheme="minorHAnsi" w:cstheme="minorHAnsi"/>
          <w:lang w:val="en-US" w:eastAsia="en-US" w:bidi="ar-SA"/>
        </w:rPr>
        <w:t>ORG</w:t>
      </w:r>
      <w:r w:rsidRPr="00E50632">
        <w:rPr>
          <w:rFonts w:asciiTheme="minorHAnsi" w:hAnsiTheme="minorHAnsi" w:cstheme="minorHAnsi"/>
          <w:lang w:eastAsia="en-US" w:bidi="ar-SA"/>
        </w:rPr>
        <w:tab/>
        <w:t>0</w:t>
      </w:r>
      <w:r w:rsidRPr="00EF2E70">
        <w:rPr>
          <w:rFonts w:asciiTheme="minorHAnsi" w:hAnsiTheme="minorHAnsi" w:cstheme="minorHAnsi"/>
          <w:lang w:val="en-US" w:eastAsia="en-US" w:bidi="ar-SA"/>
        </w:rPr>
        <w:t>x</w:t>
      </w:r>
      <w:r w:rsidRPr="00E50632">
        <w:rPr>
          <w:rFonts w:asciiTheme="minorHAnsi" w:hAnsiTheme="minorHAnsi" w:cstheme="minorHAnsi"/>
          <w:lang w:eastAsia="en-US" w:bidi="ar-SA"/>
        </w:rPr>
        <w:t>002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>V1: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WORD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$INT1, 0x180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ab/>
        <w:t>ORG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0x004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>V2: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WORD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$INT2, 0x180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ab/>
        <w:t>ORG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0x00C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>X: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WORD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0x000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ab/>
        <w:t>ORG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0x010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>START: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DI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ab/>
        <w:t>LD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#0x9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ab/>
        <w:t>OUT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3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ab/>
        <w:t>LD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#0xA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ab/>
        <w:t>OUT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5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ab/>
        <w:t>LD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X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ab/>
        <w:t>CALL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CHECK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ab/>
        <w:t>ST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X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>CYCLE: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DI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ab/>
        <w:t>LD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X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ab/>
        <w:t>ADD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#0x02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ab/>
        <w:t>CALL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CHECK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ab/>
        <w:t>ST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X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ab/>
        <w:t>EI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ab/>
        <w:t>BR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CYCLE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ab/>
        <w:t>ORG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0x030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>INT1: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NOP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ab/>
        <w:t>PUSH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ab/>
        <w:t>DI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ab/>
        <w:t>LD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X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ab/>
        <w:t>ASL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ab/>
        <w:t>ADD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X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ab/>
        <w:t>ASL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ab/>
        <w:t>SUB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#0x08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ab/>
        <w:t>CALL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CHECK</w:t>
      </w:r>
    </w:p>
    <w:p w:rsid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ab/>
        <w:t>OUT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2</w:t>
      </w:r>
    </w:p>
    <w:p w:rsidR="00FC6EBC" w:rsidRPr="00EF2E70" w:rsidRDefault="00FC6EBC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>
        <w:rPr>
          <w:rFonts w:asciiTheme="minorHAnsi" w:hAnsiTheme="minorHAnsi" w:cstheme="minorHAnsi"/>
          <w:lang w:val="en-US" w:eastAsia="en-US" w:bidi="ar-SA"/>
        </w:rPr>
        <w:tab/>
        <w:t>NOP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ab/>
        <w:t>POP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ab/>
        <w:t>EI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ab/>
        <w:t>IRET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lastRenderedPageBreak/>
        <w:tab/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ab/>
        <w:t>ORG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0x040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>MASK: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WORD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0x0007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>INT2: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NOP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ab/>
        <w:t>PUSH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ab/>
        <w:t>DI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ab/>
        <w:t>IN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4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ab/>
        <w:t>AND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MASK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ab/>
        <w:t>AND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X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ab/>
        <w:t>CALL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CHECK</w:t>
      </w:r>
    </w:p>
    <w:p w:rsid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ab/>
        <w:t>ST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X</w:t>
      </w:r>
    </w:p>
    <w:p w:rsidR="00FC6EBC" w:rsidRPr="00EF2E70" w:rsidRDefault="00FC6EBC" w:rsidP="00FC6EBC">
      <w:pPr>
        <w:pStyle w:val="af0"/>
        <w:ind w:firstLine="708"/>
        <w:rPr>
          <w:rFonts w:asciiTheme="minorHAnsi" w:hAnsiTheme="minorHAnsi" w:cstheme="minorHAnsi"/>
          <w:lang w:val="en-US" w:eastAsia="en-US" w:bidi="ar-SA"/>
        </w:rPr>
      </w:pPr>
      <w:r>
        <w:rPr>
          <w:rFonts w:asciiTheme="minorHAnsi" w:hAnsiTheme="minorHAnsi" w:cstheme="minorHAnsi"/>
          <w:lang w:val="en-US" w:eastAsia="en-US" w:bidi="ar-SA"/>
        </w:rPr>
        <w:t>NOP</w:t>
      </w:r>
    </w:p>
    <w:p w:rsidR="00E50632" w:rsidRPr="00E50632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ab/>
        <w:t>POP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ab/>
        <w:t>EI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ab/>
        <w:t>IRET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ab/>
        <w:t>ORG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0x050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>MAX: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WORD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0x00</w:t>
      </w:r>
      <w:r w:rsidR="003005FB">
        <w:rPr>
          <w:rFonts w:asciiTheme="minorHAnsi" w:hAnsiTheme="minorHAnsi" w:cstheme="minorHAnsi"/>
          <w:lang w:val="en-US" w:eastAsia="en-US" w:bidi="ar-SA"/>
        </w:rPr>
        <w:t>16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>MIN: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WORD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0x</w:t>
      </w:r>
      <w:r w:rsidR="003005FB">
        <w:rPr>
          <w:rFonts w:asciiTheme="minorHAnsi" w:hAnsiTheme="minorHAnsi" w:cstheme="minorHAnsi"/>
          <w:lang w:val="en-US" w:eastAsia="en-US" w:bidi="ar-SA"/>
        </w:rPr>
        <w:t>FFEB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>CHECK:</w:t>
      </w:r>
      <w:r w:rsidRPr="00EF2E70">
        <w:rPr>
          <w:rFonts w:asciiTheme="minorHAnsi" w:hAnsiTheme="minorHAnsi" w:cstheme="minorHAnsi"/>
          <w:lang w:val="en-US" w:eastAsia="en-US" w:bidi="ar-SA"/>
        </w:rPr>
        <w:tab/>
      </w:r>
      <w:r w:rsidR="00ED7B16">
        <w:rPr>
          <w:rFonts w:asciiTheme="minorHAnsi" w:hAnsiTheme="minorHAnsi" w:cstheme="minorHAnsi"/>
          <w:lang w:val="en-US" w:eastAsia="en-US" w:bidi="ar-SA"/>
        </w:rPr>
        <w:t>SXTB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ab/>
        <w:t>CMP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MAX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ab/>
        <w:t>BLT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CORRECT</w:t>
      </w:r>
    </w:p>
    <w:p w:rsid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ab/>
        <w:t>BEQ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CORRECT</w:t>
      </w:r>
    </w:p>
    <w:p w:rsidR="00D00624" w:rsidRPr="00EF2E70" w:rsidRDefault="00D00624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>
        <w:rPr>
          <w:rFonts w:asciiTheme="minorHAnsi" w:hAnsiTheme="minorHAnsi" w:cstheme="minorHAnsi"/>
          <w:lang w:val="en-US" w:eastAsia="en-US" w:bidi="ar-SA"/>
        </w:rPr>
        <w:tab/>
        <w:t>BGE</w:t>
      </w:r>
      <w:r>
        <w:rPr>
          <w:rFonts w:asciiTheme="minorHAnsi" w:hAnsiTheme="minorHAnsi" w:cstheme="minorHAnsi"/>
          <w:lang w:val="en-US" w:eastAsia="en-US" w:bidi="ar-SA"/>
        </w:rPr>
        <w:tab/>
        <w:t>ERROR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ab/>
        <w:t>CMP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MIN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ab/>
        <w:t>BGE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CORRECT</w:t>
      </w:r>
    </w:p>
    <w:p w:rsidR="00EF2E70" w:rsidRPr="00EF2E70" w:rsidRDefault="00D00624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>
        <w:rPr>
          <w:rFonts w:asciiTheme="minorHAnsi" w:hAnsiTheme="minorHAnsi" w:cstheme="minorHAnsi"/>
          <w:lang w:val="en-US" w:eastAsia="en-US" w:bidi="ar-SA"/>
        </w:rPr>
        <w:t xml:space="preserve">ERROR: </w:t>
      </w:r>
      <w:r>
        <w:rPr>
          <w:rFonts w:asciiTheme="minorHAnsi" w:hAnsiTheme="minorHAnsi" w:cstheme="minorHAnsi"/>
          <w:lang w:val="en-US" w:eastAsia="en-US" w:bidi="ar-SA"/>
        </w:rPr>
        <w:tab/>
      </w:r>
      <w:r w:rsidR="00EF2E70" w:rsidRPr="00EF2E70">
        <w:rPr>
          <w:rFonts w:asciiTheme="minorHAnsi" w:hAnsiTheme="minorHAnsi" w:cstheme="minorHAnsi"/>
          <w:lang w:val="en-US" w:eastAsia="en-US" w:bidi="ar-SA"/>
        </w:rPr>
        <w:t>LD</w:t>
      </w:r>
      <w:r w:rsidR="00EF2E70" w:rsidRPr="00EF2E70">
        <w:rPr>
          <w:rFonts w:asciiTheme="minorHAnsi" w:hAnsiTheme="minorHAnsi" w:cstheme="minorHAnsi"/>
          <w:lang w:val="en-US" w:eastAsia="en-US" w:bidi="ar-SA"/>
        </w:rPr>
        <w:tab/>
        <w:t>MIN</w:t>
      </w:r>
    </w:p>
    <w:p w:rsidR="00EF2E70" w:rsidRPr="00EF2E70" w:rsidRDefault="00EF2E70" w:rsidP="00EF2E70">
      <w:pPr>
        <w:pStyle w:val="af0"/>
        <w:rPr>
          <w:rFonts w:asciiTheme="minorHAnsi" w:hAnsiTheme="minorHAnsi" w:cstheme="minorHAnsi"/>
          <w:lang w:val="en-US" w:eastAsia="en-US" w:bidi="ar-SA"/>
        </w:rPr>
      </w:pPr>
      <w:r w:rsidRPr="00EF2E70">
        <w:rPr>
          <w:rFonts w:asciiTheme="minorHAnsi" w:hAnsiTheme="minorHAnsi" w:cstheme="minorHAnsi"/>
          <w:lang w:val="en-US" w:eastAsia="en-US" w:bidi="ar-SA"/>
        </w:rPr>
        <w:t>CORRECT:</w:t>
      </w:r>
      <w:r w:rsidRPr="00EF2E70">
        <w:rPr>
          <w:rFonts w:asciiTheme="minorHAnsi" w:hAnsiTheme="minorHAnsi" w:cstheme="minorHAnsi"/>
          <w:lang w:val="en-US" w:eastAsia="en-US" w:bidi="ar-SA"/>
        </w:rPr>
        <w:tab/>
        <w:t>RET</w:t>
      </w:r>
    </w:p>
    <w:p w:rsidR="00C105E6" w:rsidRPr="00E50632" w:rsidRDefault="00EF2E70" w:rsidP="00EF2E70">
      <w:pPr>
        <w:pStyle w:val="af0"/>
        <w:rPr>
          <w:rFonts w:asciiTheme="minorHAnsi" w:hAnsiTheme="minorHAnsi" w:cstheme="minorHAnsi"/>
        </w:rPr>
      </w:pPr>
      <w:r w:rsidRPr="00EF2E70">
        <w:rPr>
          <w:rFonts w:asciiTheme="minorHAnsi" w:hAnsiTheme="minorHAnsi" w:cstheme="minorHAnsi"/>
          <w:lang w:val="en-US" w:eastAsia="en-US" w:bidi="ar-SA"/>
        </w:rPr>
        <w:tab/>
      </w:r>
    </w:p>
    <w:tbl>
      <w:tblPr>
        <w:tblStyle w:val="aa"/>
        <w:tblW w:w="10060" w:type="dxa"/>
        <w:jc w:val="center"/>
        <w:tblLook w:val="04A0" w:firstRow="1" w:lastRow="0" w:firstColumn="1" w:lastColumn="0" w:noHBand="0" w:noVBand="1"/>
      </w:tblPr>
      <w:tblGrid>
        <w:gridCol w:w="1586"/>
        <w:gridCol w:w="1176"/>
        <w:gridCol w:w="1769"/>
        <w:gridCol w:w="5529"/>
      </w:tblGrid>
      <w:tr w:rsidR="00C105E6" w:rsidRPr="00927CDC" w:rsidTr="00D00624">
        <w:trPr>
          <w:trHeight w:val="562"/>
          <w:jc w:val="center"/>
        </w:trPr>
        <w:tc>
          <w:tcPr>
            <w:tcW w:w="1586" w:type="dxa"/>
          </w:tcPr>
          <w:p w:rsidR="00C105E6" w:rsidRPr="00927CDC" w:rsidRDefault="00C105E6" w:rsidP="009E47A4">
            <w:pPr>
              <w:jc w:val="center"/>
              <w:rPr>
                <w:rFonts w:ascii="Arial" w:hAnsi="Arial" w:cs="Arial"/>
              </w:rPr>
            </w:pPr>
            <w:r w:rsidRPr="00927CDC">
              <w:rPr>
                <w:rFonts w:ascii="Arial" w:hAnsi="Arial" w:cs="Arial"/>
              </w:rPr>
              <w:t>Метка</w:t>
            </w:r>
          </w:p>
        </w:tc>
        <w:tc>
          <w:tcPr>
            <w:tcW w:w="2945" w:type="dxa"/>
            <w:gridSpan w:val="2"/>
          </w:tcPr>
          <w:p w:rsidR="00C105E6" w:rsidRPr="00927CDC" w:rsidRDefault="00C105E6" w:rsidP="009E47A4">
            <w:pPr>
              <w:jc w:val="center"/>
              <w:rPr>
                <w:rFonts w:ascii="Arial" w:hAnsi="Arial" w:cs="Arial"/>
              </w:rPr>
            </w:pPr>
            <w:r w:rsidRPr="00927CDC">
              <w:rPr>
                <w:rFonts w:ascii="Arial" w:hAnsi="Arial" w:cs="Arial"/>
              </w:rPr>
              <w:t>Мнемоника</w:t>
            </w:r>
          </w:p>
        </w:tc>
        <w:tc>
          <w:tcPr>
            <w:tcW w:w="5529" w:type="dxa"/>
          </w:tcPr>
          <w:p w:rsidR="00C105E6" w:rsidRPr="00C105E6" w:rsidRDefault="00C105E6" w:rsidP="009E47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Комментарий</w:t>
            </w:r>
          </w:p>
        </w:tc>
      </w:tr>
      <w:tr w:rsidR="00EF2E70" w:rsidRPr="00927CDC" w:rsidTr="00D00624">
        <w:trPr>
          <w:jc w:val="center"/>
        </w:trPr>
        <w:tc>
          <w:tcPr>
            <w:tcW w:w="1586" w:type="dxa"/>
          </w:tcPr>
          <w:p w:rsidR="00EF2E70" w:rsidRPr="001D2DE0" w:rsidRDefault="00EF2E70" w:rsidP="00EF2E70"/>
        </w:tc>
        <w:tc>
          <w:tcPr>
            <w:tcW w:w="1176" w:type="dxa"/>
          </w:tcPr>
          <w:p w:rsidR="00EF2E70" w:rsidRPr="001D2DE0" w:rsidRDefault="00EF2E70" w:rsidP="00EF2E70">
            <w:r w:rsidRPr="001D2DE0">
              <w:t>ORG</w:t>
            </w:r>
          </w:p>
        </w:tc>
        <w:tc>
          <w:tcPr>
            <w:tcW w:w="1769" w:type="dxa"/>
          </w:tcPr>
          <w:p w:rsidR="00EF2E70" w:rsidRPr="001D2DE0" w:rsidRDefault="00EF2E70" w:rsidP="00EF2E70">
            <w:r w:rsidRPr="001D2DE0">
              <w:t>0x002</w:t>
            </w:r>
          </w:p>
        </w:tc>
        <w:tc>
          <w:tcPr>
            <w:tcW w:w="5529" w:type="dxa"/>
          </w:tcPr>
          <w:p w:rsidR="00EF2E70" w:rsidRPr="0097254D" w:rsidRDefault="00EF2E70" w:rsidP="00EF2E7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</w:p>
        </w:tc>
      </w:tr>
      <w:tr w:rsidR="00EF2E70" w:rsidRPr="00927CDC" w:rsidTr="00D00624">
        <w:trPr>
          <w:jc w:val="center"/>
        </w:trPr>
        <w:tc>
          <w:tcPr>
            <w:tcW w:w="1586" w:type="dxa"/>
          </w:tcPr>
          <w:p w:rsidR="00EF2E70" w:rsidRPr="001D2DE0" w:rsidRDefault="00EF2E70" w:rsidP="00EF2E70">
            <w:r w:rsidRPr="001D2DE0">
              <w:t>V1:</w:t>
            </w:r>
          </w:p>
        </w:tc>
        <w:tc>
          <w:tcPr>
            <w:tcW w:w="1176" w:type="dxa"/>
          </w:tcPr>
          <w:p w:rsidR="00EF2E70" w:rsidRPr="001D2DE0" w:rsidRDefault="00EF2E70" w:rsidP="00EF2E70">
            <w:r w:rsidRPr="001D2DE0">
              <w:t>WORD</w:t>
            </w:r>
          </w:p>
        </w:tc>
        <w:tc>
          <w:tcPr>
            <w:tcW w:w="1769" w:type="dxa"/>
          </w:tcPr>
          <w:p w:rsidR="00EF2E70" w:rsidRPr="001D2DE0" w:rsidRDefault="00EF2E70" w:rsidP="00EF2E70">
            <w:r w:rsidRPr="001D2DE0">
              <w:t>$INT1, 0x180</w:t>
            </w:r>
          </w:p>
        </w:tc>
        <w:tc>
          <w:tcPr>
            <w:tcW w:w="5529" w:type="dxa"/>
          </w:tcPr>
          <w:p w:rsidR="00EF2E70" w:rsidRPr="00D00624" w:rsidRDefault="00EF2E70" w:rsidP="00EF2E7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</w:pPr>
          </w:p>
        </w:tc>
      </w:tr>
      <w:tr w:rsidR="00EF2E70" w:rsidRPr="00927CDC" w:rsidTr="00D00624">
        <w:trPr>
          <w:jc w:val="center"/>
        </w:trPr>
        <w:tc>
          <w:tcPr>
            <w:tcW w:w="1586" w:type="dxa"/>
          </w:tcPr>
          <w:p w:rsidR="00EF2E70" w:rsidRPr="001D2DE0" w:rsidRDefault="00EF2E70" w:rsidP="00EF2E70"/>
        </w:tc>
        <w:tc>
          <w:tcPr>
            <w:tcW w:w="1176" w:type="dxa"/>
          </w:tcPr>
          <w:p w:rsidR="00EF2E70" w:rsidRPr="001D2DE0" w:rsidRDefault="00EF2E70" w:rsidP="00EF2E70">
            <w:r w:rsidRPr="001D2DE0">
              <w:t>ORG</w:t>
            </w:r>
          </w:p>
        </w:tc>
        <w:tc>
          <w:tcPr>
            <w:tcW w:w="1769" w:type="dxa"/>
          </w:tcPr>
          <w:p w:rsidR="00EF2E70" w:rsidRPr="001D2DE0" w:rsidRDefault="00EF2E70" w:rsidP="00EF2E70">
            <w:r w:rsidRPr="001D2DE0">
              <w:t>0x004</w:t>
            </w:r>
          </w:p>
        </w:tc>
        <w:tc>
          <w:tcPr>
            <w:tcW w:w="5529" w:type="dxa"/>
          </w:tcPr>
          <w:p w:rsidR="00EF2E70" w:rsidRPr="00C105E6" w:rsidRDefault="00EF2E70" w:rsidP="00EF2E7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</w:pPr>
          </w:p>
        </w:tc>
      </w:tr>
      <w:tr w:rsidR="00EF2E70" w:rsidRPr="00927CDC" w:rsidTr="00D00624">
        <w:trPr>
          <w:jc w:val="center"/>
        </w:trPr>
        <w:tc>
          <w:tcPr>
            <w:tcW w:w="1586" w:type="dxa"/>
          </w:tcPr>
          <w:p w:rsidR="00EF2E70" w:rsidRPr="001D2DE0" w:rsidRDefault="00EF2E70" w:rsidP="00EF2E70">
            <w:r w:rsidRPr="001D2DE0">
              <w:t>V2:</w:t>
            </w:r>
          </w:p>
        </w:tc>
        <w:tc>
          <w:tcPr>
            <w:tcW w:w="1176" w:type="dxa"/>
          </w:tcPr>
          <w:p w:rsidR="00EF2E70" w:rsidRPr="001D2DE0" w:rsidRDefault="00EF2E70" w:rsidP="00EF2E70">
            <w:r w:rsidRPr="001D2DE0">
              <w:t>WORD</w:t>
            </w:r>
          </w:p>
        </w:tc>
        <w:tc>
          <w:tcPr>
            <w:tcW w:w="1769" w:type="dxa"/>
          </w:tcPr>
          <w:p w:rsidR="00EF2E70" w:rsidRPr="001D2DE0" w:rsidRDefault="00EF2E70" w:rsidP="00EF2E70">
            <w:r w:rsidRPr="001D2DE0">
              <w:t>$INT2, 0x180</w:t>
            </w:r>
          </w:p>
        </w:tc>
        <w:tc>
          <w:tcPr>
            <w:tcW w:w="5529" w:type="dxa"/>
          </w:tcPr>
          <w:p w:rsidR="00EF2E70" w:rsidRPr="00C105E6" w:rsidRDefault="00EF2E70" w:rsidP="00EF2E7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</w:pPr>
          </w:p>
        </w:tc>
      </w:tr>
      <w:tr w:rsidR="00EF2E70" w:rsidRPr="00927CDC" w:rsidTr="00D00624">
        <w:trPr>
          <w:jc w:val="center"/>
        </w:trPr>
        <w:tc>
          <w:tcPr>
            <w:tcW w:w="1586" w:type="dxa"/>
          </w:tcPr>
          <w:p w:rsidR="00EF2E70" w:rsidRPr="001D2DE0" w:rsidRDefault="00EF2E70" w:rsidP="00EF2E70"/>
        </w:tc>
        <w:tc>
          <w:tcPr>
            <w:tcW w:w="1176" w:type="dxa"/>
          </w:tcPr>
          <w:p w:rsidR="00EF2E70" w:rsidRPr="001D2DE0" w:rsidRDefault="00EF2E70" w:rsidP="00EF2E70">
            <w:r w:rsidRPr="001D2DE0">
              <w:t>ORG</w:t>
            </w:r>
          </w:p>
        </w:tc>
        <w:tc>
          <w:tcPr>
            <w:tcW w:w="1769" w:type="dxa"/>
          </w:tcPr>
          <w:p w:rsidR="00EF2E70" w:rsidRPr="001D2DE0" w:rsidRDefault="00EF2E70" w:rsidP="00EF2E70">
            <w:r w:rsidRPr="001D2DE0">
              <w:t>0x00C</w:t>
            </w:r>
          </w:p>
        </w:tc>
        <w:tc>
          <w:tcPr>
            <w:tcW w:w="5529" w:type="dxa"/>
          </w:tcPr>
          <w:p w:rsidR="00EF2E70" w:rsidRPr="00C105E6" w:rsidRDefault="00EF2E70" w:rsidP="00EF2E7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</w:p>
        </w:tc>
      </w:tr>
      <w:tr w:rsidR="00EF2E70" w:rsidRPr="00927CDC" w:rsidTr="00D00624">
        <w:trPr>
          <w:jc w:val="center"/>
        </w:trPr>
        <w:tc>
          <w:tcPr>
            <w:tcW w:w="1586" w:type="dxa"/>
          </w:tcPr>
          <w:p w:rsidR="00EF2E70" w:rsidRPr="001D2DE0" w:rsidRDefault="00EF2E70" w:rsidP="00EF2E70">
            <w:r w:rsidRPr="001D2DE0">
              <w:t>X:</w:t>
            </w:r>
          </w:p>
        </w:tc>
        <w:tc>
          <w:tcPr>
            <w:tcW w:w="1176" w:type="dxa"/>
          </w:tcPr>
          <w:p w:rsidR="00EF2E70" w:rsidRPr="001D2DE0" w:rsidRDefault="00EF2E70" w:rsidP="00EF2E70">
            <w:r w:rsidRPr="001D2DE0">
              <w:t>WORD</w:t>
            </w:r>
          </w:p>
        </w:tc>
        <w:tc>
          <w:tcPr>
            <w:tcW w:w="1769" w:type="dxa"/>
          </w:tcPr>
          <w:p w:rsidR="00EF2E70" w:rsidRPr="001D2DE0" w:rsidRDefault="00EF2E70" w:rsidP="00EF2E70">
            <w:r w:rsidRPr="001D2DE0">
              <w:t>0x000</w:t>
            </w:r>
          </w:p>
        </w:tc>
        <w:tc>
          <w:tcPr>
            <w:tcW w:w="5529" w:type="dxa"/>
          </w:tcPr>
          <w:p w:rsidR="00D00624" w:rsidRPr="00C105E6" w:rsidRDefault="00D00624" w:rsidP="00EF2E7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</w:pPr>
          </w:p>
        </w:tc>
      </w:tr>
      <w:tr w:rsidR="00D00624" w:rsidRPr="00927CDC" w:rsidTr="00D51C27">
        <w:trPr>
          <w:jc w:val="center"/>
        </w:trPr>
        <w:tc>
          <w:tcPr>
            <w:tcW w:w="10060" w:type="dxa"/>
            <w:gridSpan w:val="4"/>
          </w:tcPr>
          <w:p w:rsidR="00D00624" w:rsidRPr="00C105E6" w:rsidRDefault="00D00624" w:rsidP="00EF2E7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</w:pPr>
          </w:p>
        </w:tc>
      </w:tr>
      <w:tr w:rsidR="00EF2E70" w:rsidRPr="00927CDC" w:rsidTr="00D00624">
        <w:trPr>
          <w:jc w:val="center"/>
        </w:trPr>
        <w:tc>
          <w:tcPr>
            <w:tcW w:w="1586" w:type="dxa"/>
          </w:tcPr>
          <w:p w:rsidR="00EF2E70" w:rsidRPr="001D2DE0" w:rsidRDefault="00EF2E70" w:rsidP="00EF2E70"/>
        </w:tc>
        <w:tc>
          <w:tcPr>
            <w:tcW w:w="1176" w:type="dxa"/>
          </w:tcPr>
          <w:p w:rsidR="00EF2E70" w:rsidRPr="001D2DE0" w:rsidRDefault="00EF2E70" w:rsidP="00EF2E70">
            <w:r w:rsidRPr="001D2DE0">
              <w:t>ORG</w:t>
            </w:r>
          </w:p>
        </w:tc>
        <w:tc>
          <w:tcPr>
            <w:tcW w:w="1769" w:type="dxa"/>
          </w:tcPr>
          <w:p w:rsidR="00EF2E70" w:rsidRPr="001D2DE0" w:rsidRDefault="00EF2E70" w:rsidP="00EF2E70">
            <w:r w:rsidRPr="001D2DE0">
              <w:t>0x010</w:t>
            </w:r>
          </w:p>
        </w:tc>
        <w:tc>
          <w:tcPr>
            <w:tcW w:w="5529" w:type="dxa"/>
          </w:tcPr>
          <w:p w:rsidR="00EF2E70" w:rsidRPr="0009472E" w:rsidRDefault="00EF2E70" w:rsidP="00EF2E7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</w:pPr>
          </w:p>
        </w:tc>
      </w:tr>
      <w:tr w:rsidR="00D00624" w:rsidRPr="00927CDC" w:rsidTr="00D00624">
        <w:trPr>
          <w:jc w:val="center"/>
        </w:trPr>
        <w:tc>
          <w:tcPr>
            <w:tcW w:w="1586" w:type="dxa"/>
          </w:tcPr>
          <w:p w:rsidR="00D00624" w:rsidRPr="001D2DE0" w:rsidRDefault="00D00624" w:rsidP="00D00624">
            <w:r w:rsidRPr="001D2DE0">
              <w:t>START:</w:t>
            </w:r>
          </w:p>
        </w:tc>
        <w:tc>
          <w:tcPr>
            <w:tcW w:w="1176" w:type="dxa"/>
          </w:tcPr>
          <w:p w:rsidR="00D00624" w:rsidRPr="001D2DE0" w:rsidRDefault="00D00624" w:rsidP="00D00624">
            <w:r w:rsidRPr="001D2DE0">
              <w:t>DI</w:t>
            </w:r>
          </w:p>
        </w:tc>
        <w:tc>
          <w:tcPr>
            <w:tcW w:w="1769" w:type="dxa"/>
          </w:tcPr>
          <w:p w:rsidR="00D00624" w:rsidRPr="001D2DE0" w:rsidRDefault="00D00624" w:rsidP="00D00624"/>
        </w:tc>
        <w:tc>
          <w:tcPr>
            <w:tcW w:w="5529" w:type="dxa"/>
          </w:tcPr>
          <w:p w:rsidR="00D00624" w:rsidRPr="00D00624" w:rsidRDefault="00D00624" w:rsidP="00D00624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eastAsia="en-US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  <w:lang w:eastAsia="en-US"/>
              </w:rPr>
              <w:t>Запрет прерывания</w:t>
            </w:r>
          </w:p>
        </w:tc>
      </w:tr>
      <w:tr w:rsidR="00D00624" w:rsidRPr="00927CDC" w:rsidTr="00D00624">
        <w:trPr>
          <w:jc w:val="center"/>
        </w:trPr>
        <w:tc>
          <w:tcPr>
            <w:tcW w:w="1586" w:type="dxa"/>
          </w:tcPr>
          <w:p w:rsidR="00D00624" w:rsidRPr="001D2DE0" w:rsidRDefault="00D00624" w:rsidP="00D00624"/>
        </w:tc>
        <w:tc>
          <w:tcPr>
            <w:tcW w:w="1176" w:type="dxa"/>
          </w:tcPr>
          <w:p w:rsidR="00D00624" w:rsidRPr="001D2DE0" w:rsidRDefault="00D00624" w:rsidP="00D00624">
            <w:r w:rsidRPr="001D2DE0">
              <w:t>LD</w:t>
            </w:r>
          </w:p>
        </w:tc>
        <w:tc>
          <w:tcPr>
            <w:tcW w:w="1769" w:type="dxa"/>
          </w:tcPr>
          <w:p w:rsidR="00D00624" w:rsidRPr="001D2DE0" w:rsidRDefault="00D00624" w:rsidP="00D00624">
            <w:r w:rsidRPr="001D2DE0">
              <w:t>#0x9</w:t>
            </w:r>
          </w:p>
        </w:tc>
        <w:tc>
          <w:tcPr>
            <w:tcW w:w="5529" w:type="dxa"/>
          </w:tcPr>
          <w:p w:rsidR="00D00624" w:rsidRPr="00D00624" w:rsidRDefault="00D00624" w:rsidP="00D00624">
            <w:pPr>
              <w:rPr>
                <w:rFonts w:asciiTheme="minorHAnsi" w:hAnsiTheme="minorHAnsi" w:cstheme="minorHAnsi"/>
                <w:sz w:val="24"/>
                <w:szCs w:val="22"/>
              </w:rPr>
            </w:pPr>
            <w:r w:rsidRPr="00D00624">
              <w:rPr>
                <w:rFonts w:asciiTheme="minorHAnsi" w:hAnsiTheme="minorHAnsi" w:cstheme="minorHAnsi"/>
                <w:sz w:val="24"/>
                <w:szCs w:val="22"/>
              </w:rPr>
              <w:t xml:space="preserve">Вектор </w:t>
            </w:r>
            <w:r>
              <w:rPr>
                <w:rFonts w:asciiTheme="minorHAnsi" w:hAnsiTheme="minorHAnsi" w:cstheme="minorHAnsi"/>
                <w:sz w:val="24"/>
                <w:szCs w:val="22"/>
              </w:rPr>
              <w:t xml:space="preserve">1 </w:t>
            </w:r>
            <w:r w:rsidRPr="00D00624">
              <w:rPr>
                <w:rFonts w:asciiTheme="minorHAnsi" w:hAnsiTheme="minorHAnsi" w:cstheme="minorHAnsi"/>
                <w:sz w:val="24"/>
                <w:szCs w:val="22"/>
              </w:rPr>
              <w:t>и разрешение прерываний на MR ВУ-</w:t>
            </w:r>
            <w:r>
              <w:rPr>
                <w:rFonts w:asciiTheme="minorHAnsi" w:hAnsiTheme="minorHAnsi" w:cstheme="minorHAnsi"/>
                <w:sz w:val="24"/>
                <w:szCs w:val="22"/>
              </w:rPr>
              <w:t>1</w:t>
            </w:r>
          </w:p>
        </w:tc>
      </w:tr>
      <w:tr w:rsidR="00D00624" w:rsidRPr="00927CDC" w:rsidTr="00D00624">
        <w:trPr>
          <w:jc w:val="center"/>
        </w:trPr>
        <w:tc>
          <w:tcPr>
            <w:tcW w:w="1586" w:type="dxa"/>
          </w:tcPr>
          <w:p w:rsidR="00D00624" w:rsidRPr="001D2DE0" w:rsidRDefault="00D00624" w:rsidP="00D00624"/>
        </w:tc>
        <w:tc>
          <w:tcPr>
            <w:tcW w:w="1176" w:type="dxa"/>
          </w:tcPr>
          <w:p w:rsidR="00D00624" w:rsidRPr="001D2DE0" w:rsidRDefault="00D00624" w:rsidP="00D00624">
            <w:r w:rsidRPr="001D2DE0">
              <w:t>OUT</w:t>
            </w:r>
          </w:p>
        </w:tc>
        <w:tc>
          <w:tcPr>
            <w:tcW w:w="1769" w:type="dxa"/>
          </w:tcPr>
          <w:p w:rsidR="00D00624" w:rsidRPr="001D2DE0" w:rsidRDefault="00D00624" w:rsidP="00D00624">
            <w:r w:rsidRPr="001D2DE0">
              <w:t>3</w:t>
            </w:r>
          </w:p>
        </w:tc>
        <w:tc>
          <w:tcPr>
            <w:tcW w:w="5529" w:type="dxa"/>
          </w:tcPr>
          <w:p w:rsidR="00D00624" w:rsidRPr="00D00624" w:rsidRDefault="00D00624" w:rsidP="00D00624">
            <w:pPr>
              <w:rPr>
                <w:rFonts w:asciiTheme="minorHAnsi" w:hAnsiTheme="minorHAnsi" w:cstheme="minorHAnsi"/>
                <w:sz w:val="24"/>
                <w:szCs w:val="22"/>
              </w:rPr>
            </w:pPr>
          </w:p>
        </w:tc>
      </w:tr>
      <w:tr w:rsidR="00D00624" w:rsidRPr="00927CDC" w:rsidTr="00D00624">
        <w:trPr>
          <w:jc w:val="center"/>
        </w:trPr>
        <w:tc>
          <w:tcPr>
            <w:tcW w:w="1586" w:type="dxa"/>
          </w:tcPr>
          <w:p w:rsidR="00D00624" w:rsidRPr="001D2DE0" w:rsidRDefault="00D00624" w:rsidP="00D00624"/>
        </w:tc>
        <w:tc>
          <w:tcPr>
            <w:tcW w:w="1176" w:type="dxa"/>
          </w:tcPr>
          <w:p w:rsidR="00D00624" w:rsidRPr="001D2DE0" w:rsidRDefault="00D00624" w:rsidP="00D00624">
            <w:r w:rsidRPr="001D2DE0">
              <w:t>LD</w:t>
            </w:r>
          </w:p>
        </w:tc>
        <w:tc>
          <w:tcPr>
            <w:tcW w:w="1769" w:type="dxa"/>
          </w:tcPr>
          <w:p w:rsidR="00D00624" w:rsidRPr="001D2DE0" w:rsidRDefault="00D00624" w:rsidP="00D00624">
            <w:r w:rsidRPr="001D2DE0">
              <w:t>#0xA</w:t>
            </w:r>
          </w:p>
        </w:tc>
        <w:tc>
          <w:tcPr>
            <w:tcW w:w="5529" w:type="dxa"/>
          </w:tcPr>
          <w:p w:rsidR="00D00624" w:rsidRPr="00D00624" w:rsidRDefault="00D00624" w:rsidP="00D00624">
            <w:pPr>
              <w:rPr>
                <w:rFonts w:asciiTheme="minorHAnsi" w:hAnsiTheme="minorHAnsi" w:cstheme="minorHAnsi"/>
                <w:sz w:val="24"/>
                <w:szCs w:val="22"/>
              </w:rPr>
            </w:pPr>
            <w:r w:rsidRPr="00D00624">
              <w:rPr>
                <w:rFonts w:asciiTheme="minorHAnsi" w:hAnsiTheme="minorHAnsi" w:cstheme="minorHAnsi"/>
                <w:sz w:val="24"/>
                <w:szCs w:val="22"/>
              </w:rPr>
              <w:t xml:space="preserve">Вектор </w:t>
            </w:r>
            <w:r>
              <w:rPr>
                <w:rFonts w:asciiTheme="minorHAnsi" w:hAnsiTheme="minorHAnsi" w:cstheme="minorHAnsi"/>
                <w:sz w:val="24"/>
                <w:szCs w:val="22"/>
              </w:rPr>
              <w:t>2</w:t>
            </w:r>
            <w:r w:rsidRPr="00D00624">
              <w:rPr>
                <w:rFonts w:asciiTheme="minorHAnsi" w:hAnsiTheme="minorHAnsi" w:cstheme="minorHAnsi"/>
                <w:sz w:val="24"/>
                <w:szCs w:val="22"/>
              </w:rPr>
              <w:t xml:space="preserve"> и разрешение прерываний на MR ВУ-</w:t>
            </w:r>
            <w:r>
              <w:rPr>
                <w:rFonts w:asciiTheme="minorHAnsi" w:hAnsiTheme="minorHAnsi" w:cstheme="minorHAnsi"/>
                <w:sz w:val="24"/>
                <w:szCs w:val="22"/>
              </w:rPr>
              <w:t>2</w:t>
            </w:r>
          </w:p>
        </w:tc>
      </w:tr>
      <w:tr w:rsidR="00D00624" w:rsidRPr="00927CDC" w:rsidTr="00D00624">
        <w:trPr>
          <w:jc w:val="center"/>
        </w:trPr>
        <w:tc>
          <w:tcPr>
            <w:tcW w:w="1586" w:type="dxa"/>
          </w:tcPr>
          <w:p w:rsidR="00D00624" w:rsidRPr="001D2DE0" w:rsidRDefault="00D00624" w:rsidP="00D00624"/>
        </w:tc>
        <w:tc>
          <w:tcPr>
            <w:tcW w:w="1176" w:type="dxa"/>
          </w:tcPr>
          <w:p w:rsidR="00D00624" w:rsidRPr="001D2DE0" w:rsidRDefault="00D00624" w:rsidP="00D00624">
            <w:r w:rsidRPr="001D2DE0">
              <w:t>OUT</w:t>
            </w:r>
          </w:p>
        </w:tc>
        <w:tc>
          <w:tcPr>
            <w:tcW w:w="1769" w:type="dxa"/>
          </w:tcPr>
          <w:p w:rsidR="00D00624" w:rsidRPr="001D2DE0" w:rsidRDefault="00D00624" w:rsidP="00D00624">
            <w:r w:rsidRPr="001D2DE0">
              <w:t>5</w:t>
            </w:r>
          </w:p>
        </w:tc>
        <w:tc>
          <w:tcPr>
            <w:tcW w:w="5529" w:type="dxa"/>
          </w:tcPr>
          <w:p w:rsidR="00D00624" w:rsidRPr="00C105E6" w:rsidRDefault="00D00624" w:rsidP="00D00624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val="en-US" w:eastAsia="en-US"/>
              </w:rPr>
            </w:pPr>
          </w:p>
        </w:tc>
      </w:tr>
      <w:tr w:rsidR="00D00624" w:rsidRPr="00927CDC" w:rsidTr="00D00624">
        <w:trPr>
          <w:jc w:val="center"/>
        </w:trPr>
        <w:tc>
          <w:tcPr>
            <w:tcW w:w="1586" w:type="dxa"/>
          </w:tcPr>
          <w:p w:rsidR="00D00624" w:rsidRPr="001D2DE0" w:rsidRDefault="00D00624" w:rsidP="00D00624"/>
        </w:tc>
        <w:tc>
          <w:tcPr>
            <w:tcW w:w="1176" w:type="dxa"/>
          </w:tcPr>
          <w:p w:rsidR="00D00624" w:rsidRPr="001D2DE0" w:rsidRDefault="00D00624" w:rsidP="00D00624">
            <w:r w:rsidRPr="001D2DE0">
              <w:t>LD</w:t>
            </w:r>
          </w:p>
        </w:tc>
        <w:tc>
          <w:tcPr>
            <w:tcW w:w="1769" w:type="dxa"/>
          </w:tcPr>
          <w:p w:rsidR="00D00624" w:rsidRPr="001D2DE0" w:rsidRDefault="00D00624" w:rsidP="00D00624">
            <w:r w:rsidRPr="001D2DE0">
              <w:t>X</w:t>
            </w:r>
          </w:p>
        </w:tc>
        <w:tc>
          <w:tcPr>
            <w:tcW w:w="5529" w:type="dxa"/>
          </w:tcPr>
          <w:p w:rsidR="00D00624" w:rsidRPr="00C105E6" w:rsidRDefault="00D00624" w:rsidP="00D00624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</w:pPr>
          </w:p>
        </w:tc>
      </w:tr>
      <w:tr w:rsidR="00D00624" w:rsidRPr="00927CDC" w:rsidTr="00D00624">
        <w:trPr>
          <w:jc w:val="center"/>
        </w:trPr>
        <w:tc>
          <w:tcPr>
            <w:tcW w:w="1586" w:type="dxa"/>
          </w:tcPr>
          <w:p w:rsidR="00D00624" w:rsidRPr="001D2DE0" w:rsidRDefault="00D00624" w:rsidP="00D00624"/>
        </w:tc>
        <w:tc>
          <w:tcPr>
            <w:tcW w:w="1176" w:type="dxa"/>
          </w:tcPr>
          <w:p w:rsidR="00D00624" w:rsidRPr="001D2DE0" w:rsidRDefault="00D00624" w:rsidP="00D00624">
            <w:r w:rsidRPr="001D2DE0">
              <w:t>CALL</w:t>
            </w:r>
          </w:p>
        </w:tc>
        <w:tc>
          <w:tcPr>
            <w:tcW w:w="1769" w:type="dxa"/>
          </w:tcPr>
          <w:p w:rsidR="00D00624" w:rsidRPr="001D2DE0" w:rsidRDefault="00D00624" w:rsidP="00D00624">
            <w:r w:rsidRPr="001D2DE0">
              <w:t>CHECK</w:t>
            </w:r>
          </w:p>
        </w:tc>
        <w:tc>
          <w:tcPr>
            <w:tcW w:w="5529" w:type="dxa"/>
          </w:tcPr>
          <w:p w:rsidR="00D00624" w:rsidRPr="00EF2E70" w:rsidRDefault="00D00624" w:rsidP="00D00624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</w:pPr>
          </w:p>
        </w:tc>
      </w:tr>
      <w:tr w:rsidR="00D00624" w:rsidRPr="00927CDC" w:rsidTr="00D00624">
        <w:trPr>
          <w:jc w:val="center"/>
        </w:trPr>
        <w:tc>
          <w:tcPr>
            <w:tcW w:w="1586" w:type="dxa"/>
          </w:tcPr>
          <w:p w:rsidR="00D00624" w:rsidRPr="001D2DE0" w:rsidRDefault="00D00624" w:rsidP="00D00624"/>
        </w:tc>
        <w:tc>
          <w:tcPr>
            <w:tcW w:w="1176" w:type="dxa"/>
          </w:tcPr>
          <w:p w:rsidR="00D00624" w:rsidRPr="001D2DE0" w:rsidRDefault="00D00624" w:rsidP="00D00624">
            <w:r w:rsidRPr="001D2DE0">
              <w:t>ST</w:t>
            </w:r>
          </w:p>
        </w:tc>
        <w:tc>
          <w:tcPr>
            <w:tcW w:w="1769" w:type="dxa"/>
          </w:tcPr>
          <w:p w:rsidR="00D00624" w:rsidRPr="001D2DE0" w:rsidRDefault="00D00624" w:rsidP="00D00624">
            <w:r w:rsidRPr="001D2DE0">
              <w:t>X</w:t>
            </w:r>
          </w:p>
        </w:tc>
        <w:tc>
          <w:tcPr>
            <w:tcW w:w="5529" w:type="dxa"/>
          </w:tcPr>
          <w:p w:rsidR="00D00624" w:rsidRPr="0097254D" w:rsidRDefault="00D00624" w:rsidP="00D00624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</w:pPr>
          </w:p>
        </w:tc>
      </w:tr>
      <w:tr w:rsidR="00D00624" w:rsidRPr="00927CDC" w:rsidTr="00D00624">
        <w:trPr>
          <w:jc w:val="center"/>
        </w:trPr>
        <w:tc>
          <w:tcPr>
            <w:tcW w:w="1586" w:type="dxa"/>
          </w:tcPr>
          <w:p w:rsidR="00D00624" w:rsidRPr="001D2DE0" w:rsidRDefault="00D00624" w:rsidP="00D00624">
            <w:r w:rsidRPr="001D2DE0">
              <w:t>CYCLE:</w:t>
            </w:r>
          </w:p>
        </w:tc>
        <w:tc>
          <w:tcPr>
            <w:tcW w:w="1176" w:type="dxa"/>
          </w:tcPr>
          <w:p w:rsidR="00D00624" w:rsidRPr="001D2DE0" w:rsidRDefault="00D00624" w:rsidP="00D00624">
            <w:r w:rsidRPr="001D2DE0">
              <w:t>DI</w:t>
            </w:r>
          </w:p>
        </w:tc>
        <w:tc>
          <w:tcPr>
            <w:tcW w:w="1769" w:type="dxa"/>
          </w:tcPr>
          <w:p w:rsidR="00D00624" w:rsidRPr="001D2DE0" w:rsidRDefault="00D00624" w:rsidP="00D00624"/>
        </w:tc>
        <w:tc>
          <w:tcPr>
            <w:tcW w:w="5529" w:type="dxa"/>
          </w:tcPr>
          <w:p w:rsidR="00D00624" w:rsidRPr="00D00624" w:rsidRDefault="00D00624" w:rsidP="00D00624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  <w:t>Запрет прерываний</w:t>
            </w:r>
          </w:p>
        </w:tc>
      </w:tr>
      <w:tr w:rsidR="00D00624" w:rsidRPr="00927CDC" w:rsidTr="00D00624">
        <w:trPr>
          <w:jc w:val="center"/>
        </w:trPr>
        <w:tc>
          <w:tcPr>
            <w:tcW w:w="1586" w:type="dxa"/>
          </w:tcPr>
          <w:p w:rsidR="00D00624" w:rsidRPr="001D2DE0" w:rsidRDefault="00D00624" w:rsidP="00D00624"/>
        </w:tc>
        <w:tc>
          <w:tcPr>
            <w:tcW w:w="1176" w:type="dxa"/>
          </w:tcPr>
          <w:p w:rsidR="00D00624" w:rsidRPr="001D2DE0" w:rsidRDefault="00D00624" w:rsidP="00D00624">
            <w:r w:rsidRPr="001D2DE0">
              <w:t>LD</w:t>
            </w:r>
          </w:p>
        </w:tc>
        <w:tc>
          <w:tcPr>
            <w:tcW w:w="1769" w:type="dxa"/>
          </w:tcPr>
          <w:p w:rsidR="00D00624" w:rsidRPr="001D2DE0" w:rsidRDefault="00D00624" w:rsidP="00D00624">
            <w:r w:rsidRPr="001D2DE0">
              <w:t>X</w:t>
            </w:r>
          </w:p>
        </w:tc>
        <w:tc>
          <w:tcPr>
            <w:tcW w:w="5529" w:type="dxa"/>
          </w:tcPr>
          <w:p w:rsidR="00D00624" w:rsidRPr="00C105E6" w:rsidRDefault="00D00624" w:rsidP="00D00624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</w:pPr>
          </w:p>
        </w:tc>
      </w:tr>
      <w:tr w:rsidR="00D00624" w:rsidRPr="00927CDC" w:rsidTr="00D00624">
        <w:trPr>
          <w:jc w:val="center"/>
        </w:trPr>
        <w:tc>
          <w:tcPr>
            <w:tcW w:w="1586" w:type="dxa"/>
          </w:tcPr>
          <w:p w:rsidR="00D00624" w:rsidRPr="001D2DE0" w:rsidRDefault="00D00624" w:rsidP="00D00624"/>
        </w:tc>
        <w:tc>
          <w:tcPr>
            <w:tcW w:w="1176" w:type="dxa"/>
          </w:tcPr>
          <w:p w:rsidR="00D00624" w:rsidRPr="001D2DE0" w:rsidRDefault="00D00624" w:rsidP="00D00624">
            <w:r w:rsidRPr="001D2DE0">
              <w:t>ADD</w:t>
            </w:r>
          </w:p>
        </w:tc>
        <w:tc>
          <w:tcPr>
            <w:tcW w:w="1769" w:type="dxa"/>
          </w:tcPr>
          <w:p w:rsidR="00D00624" w:rsidRPr="001D2DE0" w:rsidRDefault="00D00624" w:rsidP="00D00624">
            <w:r w:rsidRPr="001D2DE0">
              <w:t>#0x02</w:t>
            </w:r>
          </w:p>
        </w:tc>
        <w:tc>
          <w:tcPr>
            <w:tcW w:w="5529" w:type="dxa"/>
          </w:tcPr>
          <w:p w:rsidR="00D00624" w:rsidRPr="00C105E6" w:rsidRDefault="00D00624" w:rsidP="00D00624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</w:pPr>
          </w:p>
        </w:tc>
      </w:tr>
      <w:tr w:rsidR="00D00624" w:rsidRPr="00927CDC" w:rsidTr="00D00624">
        <w:trPr>
          <w:jc w:val="center"/>
        </w:trPr>
        <w:tc>
          <w:tcPr>
            <w:tcW w:w="1586" w:type="dxa"/>
          </w:tcPr>
          <w:p w:rsidR="00D00624" w:rsidRPr="001D2DE0" w:rsidRDefault="00D00624" w:rsidP="00D00624"/>
        </w:tc>
        <w:tc>
          <w:tcPr>
            <w:tcW w:w="1176" w:type="dxa"/>
          </w:tcPr>
          <w:p w:rsidR="00D00624" w:rsidRPr="001D2DE0" w:rsidRDefault="00D00624" w:rsidP="00D00624">
            <w:r w:rsidRPr="001D2DE0">
              <w:t>CALL</w:t>
            </w:r>
          </w:p>
        </w:tc>
        <w:tc>
          <w:tcPr>
            <w:tcW w:w="1769" w:type="dxa"/>
          </w:tcPr>
          <w:p w:rsidR="00D00624" w:rsidRPr="001D2DE0" w:rsidRDefault="00D00624" w:rsidP="00D00624">
            <w:r w:rsidRPr="001D2DE0">
              <w:t>CHECK</w:t>
            </w:r>
          </w:p>
        </w:tc>
        <w:tc>
          <w:tcPr>
            <w:tcW w:w="5529" w:type="dxa"/>
          </w:tcPr>
          <w:p w:rsidR="00D00624" w:rsidRPr="00D00624" w:rsidRDefault="00D00624" w:rsidP="00D00624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eastAsia="en-US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  <w:lang w:eastAsia="en-US"/>
              </w:rPr>
              <w:t>Проверка на ОДЗ</w:t>
            </w:r>
          </w:p>
        </w:tc>
      </w:tr>
      <w:tr w:rsidR="00D00624" w:rsidRPr="00927CDC" w:rsidTr="00D00624">
        <w:trPr>
          <w:jc w:val="center"/>
        </w:trPr>
        <w:tc>
          <w:tcPr>
            <w:tcW w:w="1586" w:type="dxa"/>
          </w:tcPr>
          <w:p w:rsidR="00D00624" w:rsidRPr="001D2DE0" w:rsidRDefault="00D00624" w:rsidP="00D00624"/>
        </w:tc>
        <w:tc>
          <w:tcPr>
            <w:tcW w:w="1176" w:type="dxa"/>
          </w:tcPr>
          <w:p w:rsidR="00D00624" w:rsidRPr="001D2DE0" w:rsidRDefault="00D00624" w:rsidP="00D00624">
            <w:r w:rsidRPr="001D2DE0">
              <w:t>ST</w:t>
            </w:r>
          </w:p>
        </w:tc>
        <w:tc>
          <w:tcPr>
            <w:tcW w:w="1769" w:type="dxa"/>
          </w:tcPr>
          <w:p w:rsidR="00D00624" w:rsidRPr="001D2DE0" w:rsidRDefault="00D00624" w:rsidP="00D00624">
            <w:r w:rsidRPr="001D2DE0">
              <w:t>X</w:t>
            </w:r>
          </w:p>
        </w:tc>
        <w:tc>
          <w:tcPr>
            <w:tcW w:w="5529" w:type="dxa"/>
          </w:tcPr>
          <w:p w:rsidR="00D00624" w:rsidRPr="00C105E6" w:rsidRDefault="00D00624" w:rsidP="00D00624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</w:pPr>
          </w:p>
        </w:tc>
      </w:tr>
      <w:tr w:rsidR="00D00624" w:rsidRPr="00927CDC" w:rsidTr="00D00624">
        <w:trPr>
          <w:jc w:val="center"/>
        </w:trPr>
        <w:tc>
          <w:tcPr>
            <w:tcW w:w="1586" w:type="dxa"/>
          </w:tcPr>
          <w:p w:rsidR="00D00624" w:rsidRPr="001D2DE0" w:rsidRDefault="00D00624" w:rsidP="00D00624"/>
        </w:tc>
        <w:tc>
          <w:tcPr>
            <w:tcW w:w="1176" w:type="dxa"/>
          </w:tcPr>
          <w:p w:rsidR="00D00624" w:rsidRPr="001D2DE0" w:rsidRDefault="00D00624" w:rsidP="00D00624">
            <w:r w:rsidRPr="001D2DE0">
              <w:t>EI</w:t>
            </w:r>
          </w:p>
        </w:tc>
        <w:tc>
          <w:tcPr>
            <w:tcW w:w="1769" w:type="dxa"/>
          </w:tcPr>
          <w:p w:rsidR="00D00624" w:rsidRPr="001D2DE0" w:rsidRDefault="00D00624" w:rsidP="00D00624"/>
        </w:tc>
        <w:tc>
          <w:tcPr>
            <w:tcW w:w="5529" w:type="dxa"/>
          </w:tcPr>
          <w:p w:rsidR="00D00624" w:rsidRPr="00C105E6" w:rsidRDefault="00D00624" w:rsidP="00D00624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  <w:t>Разрешение прерываний</w:t>
            </w:r>
          </w:p>
        </w:tc>
      </w:tr>
      <w:tr w:rsidR="00D00624" w:rsidRPr="00927CDC" w:rsidTr="00D00624">
        <w:trPr>
          <w:jc w:val="center"/>
        </w:trPr>
        <w:tc>
          <w:tcPr>
            <w:tcW w:w="1586" w:type="dxa"/>
          </w:tcPr>
          <w:p w:rsidR="00D00624" w:rsidRPr="001D2DE0" w:rsidRDefault="00D00624" w:rsidP="00D00624"/>
        </w:tc>
        <w:tc>
          <w:tcPr>
            <w:tcW w:w="1176" w:type="dxa"/>
          </w:tcPr>
          <w:p w:rsidR="00D00624" w:rsidRPr="001D2DE0" w:rsidRDefault="00D00624" w:rsidP="00D00624">
            <w:r w:rsidRPr="001D2DE0">
              <w:t>BR</w:t>
            </w:r>
          </w:p>
        </w:tc>
        <w:tc>
          <w:tcPr>
            <w:tcW w:w="1769" w:type="dxa"/>
          </w:tcPr>
          <w:p w:rsidR="00D00624" w:rsidRPr="001D2DE0" w:rsidRDefault="00D00624" w:rsidP="00D00624">
            <w:r w:rsidRPr="001D2DE0">
              <w:t>CYCLE</w:t>
            </w:r>
          </w:p>
        </w:tc>
        <w:tc>
          <w:tcPr>
            <w:tcW w:w="5529" w:type="dxa"/>
          </w:tcPr>
          <w:p w:rsidR="00D00624" w:rsidRPr="00C105E6" w:rsidRDefault="00D00624" w:rsidP="00D00624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</w:pPr>
          </w:p>
        </w:tc>
      </w:tr>
      <w:tr w:rsidR="00D00624" w:rsidRPr="00927CDC" w:rsidTr="00404759">
        <w:trPr>
          <w:jc w:val="center"/>
        </w:trPr>
        <w:tc>
          <w:tcPr>
            <w:tcW w:w="10060" w:type="dxa"/>
            <w:gridSpan w:val="4"/>
          </w:tcPr>
          <w:p w:rsidR="00D00624" w:rsidRPr="00C105E6" w:rsidRDefault="00D00624" w:rsidP="00D00624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</w:pPr>
          </w:p>
        </w:tc>
      </w:tr>
      <w:tr w:rsidR="00D00624" w:rsidRPr="00927CDC" w:rsidTr="00D00624">
        <w:trPr>
          <w:jc w:val="center"/>
        </w:trPr>
        <w:tc>
          <w:tcPr>
            <w:tcW w:w="1586" w:type="dxa"/>
          </w:tcPr>
          <w:p w:rsidR="00D00624" w:rsidRPr="001D2DE0" w:rsidRDefault="00D00624" w:rsidP="00D00624"/>
        </w:tc>
        <w:tc>
          <w:tcPr>
            <w:tcW w:w="1176" w:type="dxa"/>
          </w:tcPr>
          <w:p w:rsidR="00D00624" w:rsidRPr="001D2DE0" w:rsidRDefault="00D00624" w:rsidP="00D00624">
            <w:r w:rsidRPr="001D2DE0">
              <w:t>ORG</w:t>
            </w:r>
          </w:p>
        </w:tc>
        <w:tc>
          <w:tcPr>
            <w:tcW w:w="1769" w:type="dxa"/>
          </w:tcPr>
          <w:p w:rsidR="00D00624" w:rsidRPr="001D2DE0" w:rsidRDefault="00D00624" w:rsidP="00D00624">
            <w:r w:rsidRPr="001D2DE0">
              <w:t>0x030</w:t>
            </w:r>
          </w:p>
        </w:tc>
        <w:tc>
          <w:tcPr>
            <w:tcW w:w="5529" w:type="dxa"/>
          </w:tcPr>
          <w:p w:rsidR="00D00624" w:rsidRPr="00EF2E70" w:rsidRDefault="00D00624" w:rsidP="00D00624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</w:pPr>
          </w:p>
        </w:tc>
      </w:tr>
      <w:tr w:rsidR="00D00624" w:rsidRPr="00927CDC" w:rsidTr="00D00624">
        <w:trPr>
          <w:jc w:val="center"/>
        </w:trPr>
        <w:tc>
          <w:tcPr>
            <w:tcW w:w="1586" w:type="dxa"/>
          </w:tcPr>
          <w:p w:rsidR="00D00624" w:rsidRPr="001D2DE0" w:rsidRDefault="00D00624" w:rsidP="00D00624">
            <w:r w:rsidRPr="001D2DE0">
              <w:t>INT1:</w:t>
            </w:r>
          </w:p>
        </w:tc>
        <w:tc>
          <w:tcPr>
            <w:tcW w:w="1176" w:type="dxa"/>
          </w:tcPr>
          <w:p w:rsidR="00D00624" w:rsidRPr="001D2DE0" w:rsidRDefault="00D00624" w:rsidP="00D00624">
            <w:r w:rsidRPr="001D2DE0">
              <w:t>NOP</w:t>
            </w:r>
          </w:p>
        </w:tc>
        <w:tc>
          <w:tcPr>
            <w:tcW w:w="1769" w:type="dxa"/>
          </w:tcPr>
          <w:p w:rsidR="00D00624" w:rsidRPr="001D2DE0" w:rsidRDefault="00D00624" w:rsidP="00D00624"/>
        </w:tc>
        <w:tc>
          <w:tcPr>
            <w:tcW w:w="5529" w:type="dxa"/>
          </w:tcPr>
          <w:p w:rsidR="00D00624" w:rsidRPr="00D00624" w:rsidRDefault="00D00624" w:rsidP="00D00624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  <w:t>Прерывание на ВУ-1</w:t>
            </w:r>
            <w:r w:rsidRPr="00D00624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  <w:t xml:space="preserve">, </w:t>
            </w:r>
            <w:r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>F</w:t>
            </w:r>
            <w:r w:rsidRPr="00D00624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  <w:t>(</w:t>
            </w:r>
            <w:r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>X</w:t>
            </w:r>
            <w:r w:rsidRPr="00D00624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  <w:t>)=6</w:t>
            </w:r>
            <w:r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  <w:t>X</w:t>
            </w:r>
            <w:r w:rsidRPr="00D00624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  <w:t>-8</w:t>
            </w:r>
          </w:p>
        </w:tc>
      </w:tr>
      <w:tr w:rsidR="00D00624" w:rsidRPr="00927CDC" w:rsidTr="00D00624">
        <w:trPr>
          <w:jc w:val="center"/>
        </w:trPr>
        <w:tc>
          <w:tcPr>
            <w:tcW w:w="1586" w:type="dxa"/>
          </w:tcPr>
          <w:p w:rsidR="00D00624" w:rsidRPr="001D2DE0" w:rsidRDefault="00D00624" w:rsidP="00D00624"/>
        </w:tc>
        <w:tc>
          <w:tcPr>
            <w:tcW w:w="1176" w:type="dxa"/>
          </w:tcPr>
          <w:p w:rsidR="00D00624" w:rsidRPr="001D2DE0" w:rsidRDefault="00D00624" w:rsidP="00D00624">
            <w:r w:rsidRPr="001D2DE0">
              <w:t>PUSH</w:t>
            </w:r>
          </w:p>
        </w:tc>
        <w:tc>
          <w:tcPr>
            <w:tcW w:w="1769" w:type="dxa"/>
          </w:tcPr>
          <w:p w:rsidR="00D00624" w:rsidRPr="00906ACE" w:rsidRDefault="00D00624" w:rsidP="00D00624"/>
        </w:tc>
        <w:tc>
          <w:tcPr>
            <w:tcW w:w="5529" w:type="dxa"/>
          </w:tcPr>
          <w:p w:rsidR="00D00624" w:rsidRPr="0044289A" w:rsidRDefault="00D00624" w:rsidP="00D00624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  <w:lang w:eastAsia="en-US"/>
              </w:rPr>
            </w:pPr>
          </w:p>
        </w:tc>
      </w:tr>
      <w:tr w:rsidR="00D00624" w:rsidRPr="00927CDC" w:rsidTr="00D00624">
        <w:trPr>
          <w:jc w:val="center"/>
        </w:trPr>
        <w:tc>
          <w:tcPr>
            <w:tcW w:w="1586" w:type="dxa"/>
          </w:tcPr>
          <w:p w:rsidR="00D00624" w:rsidRPr="001D2DE0" w:rsidRDefault="00D00624" w:rsidP="00D00624"/>
        </w:tc>
        <w:tc>
          <w:tcPr>
            <w:tcW w:w="1176" w:type="dxa"/>
          </w:tcPr>
          <w:p w:rsidR="00D00624" w:rsidRPr="001D2DE0" w:rsidRDefault="00D00624" w:rsidP="00D00624">
            <w:r w:rsidRPr="001D2DE0">
              <w:t>DI</w:t>
            </w:r>
          </w:p>
        </w:tc>
        <w:tc>
          <w:tcPr>
            <w:tcW w:w="1769" w:type="dxa"/>
          </w:tcPr>
          <w:p w:rsidR="00D00624" w:rsidRPr="001D2DE0" w:rsidRDefault="00D00624" w:rsidP="00D00624"/>
        </w:tc>
        <w:tc>
          <w:tcPr>
            <w:tcW w:w="5529" w:type="dxa"/>
          </w:tcPr>
          <w:p w:rsidR="00D00624" w:rsidRPr="00C105E6" w:rsidRDefault="00D00624" w:rsidP="00D00624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  <w:t>Запрет прерываний</w:t>
            </w:r>
          </w:p>
        </w:tc>
      </w:tr>
      <w:tr w:rsidR="00D00624" w:rsidRPr="00927CDC" w:rsidTr="00D00624">
        <w:trPr>
          <w:jc w:val="center"/>
        </w:trPr>
        <w:tc>
          <w:tcPr>
            <w:tcW w:w="1586" w:type="dxa"/>
          </w:tcPr>
          <w:p w:rsidR="00D00624" w:rsidRPr="001D2DE0" w:rsidRDefault="00D00624" w:rsidP="00D00624"/>
        </w:tc>
        <w:tc>
          <w:tcPr>
            <w:tcW w:w="1176" w:type="dxa"/>
          </w:tcPr>
          <w:p w:rsidR="00D00624" w:rsidRPr="001D2DE0" w:rsidRDefault="00D00624" w:rsidP="00D00624">
            <w:r w:rsidRPr="001D2DE0">
              <w:t>LD</w:t>
            </w:r>
          </w:p>
        </w:tc>
        <w:tc>
          <w:tcPr>
            <w:tcW w:w="1769" w:type="dxa"/>
          </w:tcPr>
          <w:p w:rsidR="00D00624" w:rsidRPr="001D2DE0" w:rsidRDefault="00D00624" w:rsidP="00D00624">
            <w:r w:rsidRPr="001D2DE0">
              <w:t>X</w:t>
            </w:r>
          </w:p>
        </w:tc>
        <w:tc>
          <w:tcPr>
            <w:tcW w:w="5529" w:type="dxa"/>
          </w:tcPr>
          <w:p w:rsidR="00D00624" w:rsidRPr="00C105E6" w:rsidRDefault="00D00624" w:rsidP="00D00624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</w:pPr>
          </w:p>
        </w:tc>
      </w:tr>
      <w:tr w:rsidR="00EF2E70" w:rsidRPr="00927CDC" w:rsidTr="00D00624">
        <w:trPr>
          <w:jc w:val="center"/>
        </w:trPr>
        <w:tc>
          <w:tcPr>
            <w:tcW w:w="1586" w:type="dxa"/>
          </w:tcPr>
          <w:p w:rsidR="00EF2E70" w:rsidRPr="001D2DE0" w:rsidRDefault="00EF2E70" w:rsidP="00EF2E70"/>
        </w:tc>
        <w:tc>
          <w:tcPr>
            <w:tcW w:w="1176" w:type="dxa"/>
          </w:tcPr>
          <w:p w:rsidR="00EF2E70" w:rsidRPr="001D2DE0" w:rsidRDefault="00EF2E70" w:rsidP="00EF2E70">
            <w:r w:rsidRPr="001D2DE0">
              <w:t>ASL</w:t>
            </w:r>
          </w:p>
        </w:tc>
        <w:tc>
          <w:tcPr>
            <w:tcW w:w="1769" w:type="dxa"/>
          </w:tcPr>
          <w:p w:rsidR="00EF2E70" w:rsidRPr="001D2DE0" w:rsidRDefault="00EF2E70" w:rsidP="00EF2E70"/>
        </w:tc>
        <w:tc>
          <w:tcPr>
            <w:tcW w:w="5529" w:type="dxa"/>
          </w:tcPr>
          <w:p w:rsidR="00EF2E70" w:rsidRPr="0097254D" w:rsidRDefault="00EF2E70" w:rsidP="00EF2E7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</w:pPr>
          </w:p>
        </w:tc>
      </w:tr>
      <w:tr w:rsidR="00EF2E70" w:rsidRPr="00927CDC" w:rsidTr="00D00624">
        <w:trPr>
          <w:jc w:val="center"/>
        </w:trPr>
        <w:tc>
          <w:tcPr>
            <w:tcW w:w="1586" w:type="dxa"/>
          </w:tcPr>
          <w:p w:rsidR="00EF2E70" w:rsidRPr="001D2DE0" w:rsidRDefault="00EF2E70" w:rsidP="00EF2E70"/>
        </w:tc>
        <w:tc>
          <w:tcPr>
            <w:tcW w:w="1176" w:type="dxa"/>
          </w:tcPr>
          <w:p w:rsidR="00EF2E70" w:rsidRPr="001D2DE0" w:rsidRDefault="00EF2E70" w:rsidP="00EF2E70">
            <w:r w:rsidRPr="001D2DE0">
              <w:t>ADD</w:t>
            </w:r>
          </w:p>
        </w:tc>
        <w:tc>
          <w:tcPr>
            <w:tcW w:w="1769" w:type="dxa"/>
          </w:tcPr>
          <w:p w:rsidR="00EF2E70" w:rsidRPr="001D2DE0" w:rsidRDefault="00EF2E70" w:rsidP="00EF2E70">
            <w:r w:rsidRPr="001D2DE0">
              <w:t>X</w:t>
            </w:r>
          </w:p>
        </w:tc>
        <w:tc>
          <w:tcPr>
            <w:tcW w:w="5529" w:type="dxa"/>
          </w:tcPr>
          <w:p w:rsidR="00EF2E70" w:rsidRPr="0097254D" w:rsidRDefault="00EF2E70" w:rsidP="00EF2E7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</w:pPr>
          </w:p>
        </w:tc>
      </w:tr>
      <w:tr w:rsidR="00EF2E70" w:rsidRPr="00927CDC" w:rsidTr="00D00624">
        <w:trPr>
          <w:jc w:val="center"/>
        </w:trPr>
        <w:tc>
          <w:tcPr>
            <w:tcW w:w="1586" w:type="dxa"/>
          </w:tcPr>
          <w:p w:rsidR="00EF2E70" w:rsidRPr="001D2DE0" w:rsidRDefault="00EF2E70" w:rsidP="00EF2E70"/>
        </w:tc>
        <w:tc>
          <w:tcPr>
            <w:tcW w:w="1176" w:type="dxa"/>
          </w:tcPr>
          <w:p w:rsidR="00EF2E70" w:rsidRPr="001D2DE0" w:rsidRDefault="00EF2E70" w:rsidP="00EF2E70">
            <w:r w:rsidRPr="001D2DE0">
              <w:t>ASL</w:t>
            </w:r>
          </w:p>
        </w:tc>
        <w:tc>
          <w:tcPr>
            <w:tcW w:w="1769" w:type="dxa"/>
          </w:tcPr>
          <w:p w:rsidR="00EF2E70" w:rsidRPr="001D2DE0" w:rsidRDefault="00EF2E70" w:rsidP="00EF2E70"/>
        </w:tc>
        <w:tc>
          <w:tcPr>
            <w:tcW w:w="5529" w:type="dxa"/>
          </w:tcPr>
          <w:p w:rsidR="00EF2E70" w:rsidRPr="0097254D" w:rsidRDefault="00EF2E70" w:rsidP="00EF2E7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</w:pPr>
          </w:p>
        </w:tc>
      </w:tr>
      <w:tr w:rsidR="00EF2E70" w:rsidRPr="00927CDC" w:rsidTr="00D00624">
        <w:trPr>
          <w:jc w:val="center"/>
        </w:trPr>
        <w:tc>
          <w:tcPr>
            <w:tcW w:w="1586" w:type="dxa"/>
          </w:tcPr>
          <w:p w:rsidR="00EF2E70" w:rsidRPr="001D2DE0" w:rsidRDefault="00EF2E70" w:rsidP="00EF2E70"/>
        </w:tc>
        <w:tc>
          <w:tcPr>
            <w:tcW w:w="1176" w:type="dxa"/>
          </w:tcPr>
          <w:p w:rsidR="00EF2E70" w:rsidRPr="001D2DE0" w:rsidRDefault="00EF2E70" w:rsidP="00EF2E70">
            <w:r w:rsidRPr="001D2DE0">
              <w:t>SUB</w:t>
            </w:r>
          </w:p>
        </w:tc>
        <w:tc>
          <w:tcPr>
            <w:tcW w:w="1769" w:type="dxa"/>
          </w:tcPr>
          <w:p w:rsidR="00EF2E70" w:rsidRPr="001D2DE0" w:rsidRDefault="00EF2E70" w:rsidP="00EF2E70">
            <w:r w:rsidRPr="001D2DE0">
              <w:t>#0x08</w:t>
            </w:r>
          </w:p>
        </w:tc>
        <w:tc>
          <w:tcPr>
            <w:tcW w:w="5529" w:type="dxa"/>
          </w:tcPr>
          <w:p w:rsidR="00EF2E70" w:rsidRPr="0097254D" w:rsidRDefault="00EF2E70" w:rsidP="00EF2E7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</w:pPr>
          </w:p>
        </w:tc>
      </w:tr>
      <w:tr w:rsidR="00EF2E70" w:rsidRPr="00927CDC" w:rsidTr="00D00624">
        <w:trPr>
          <w:jc w:val="center"/>
        </w:trPr>
        <w:tc>
          <w:tcPr>
            <w:tcW w:w="1586" w:type="dxa"/>
          </w:tcPr>
          <w:p w:rsidR="00EF2E70" w:rsidRPr="001D2DE0" w:rsidRDefault="00EF2E70" w:rsidP="00EF2E70"/>
        </w:tc>
        <w:tc>
          <w:tcPr>
            <w:tcW w:w="1176" w:type="dxa"/>
          </w:tcPr>
          <w:p w:rsidR="00EF2E70" w:rsidRPr="001D2DE0" w:rsidRDefault="00EF2E70" w:rsidP="00EF2E70">
            <w:r w:rsidRPr="001D2DE0">
              <w:t>CALL</w:t>
            </w:r>
          </w:p>
        </w:tc>
        <w:tc>
          <w:tcPr>
            <w:tcW w:w="1769" w:type="dxa"/>
          </w:tcPr>
          <w:p w:rsidR="00EF2E70" w:rsidRPr="001D2DE0" w:rsidRDefault="00EF2E70" w:rsidP="00EF2E70">
            <w:r w:rsidRPr="001D2DE0">
              <w:t>CHECK</w:t>
            </w:r>
          </w:p>
        </w:tc>
        <w:tc>
          <w:tcPr>
            <w:tcW w:w="5529" w:type="dxa"/>
          </w:tcPr>
          <w:p w:rsidR="00EF2E70" w:rsidRPr="002C4BC0" w:rsidRDefault="002C4BC0" w:rsidP="00EF2E7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  <w:t>Проверка ОДЗ</w:t>
            </w:r>
          </w:p>
        </w:tc>
      </w:tr>
      <w:tr w:rsidR="00EF2E70" w:rsidRPr="00927CDC" w:rsidTr="00D00624">
        <w:trPr>
          <w:jc w:val="center"/>
        </w:trPr>
        <w:tc>
          <w:tcPr>
            <w:tcW w:w="1586" w:type="dxa"/>
          </w:tcPr>
          <w:p w:rsidR="00EF2E70" w:rsidRPr="001D2DE0" w:rsidRDefault="00EF2E70" w:rsidP="00EF2E70"/>
        </w:tc>
        <w:tc>
          <w:tcPr>
            <w:tcW w:w="1176" w:type="dxa"/>
          </w:tcPr>
          <w:p w:rsidR="00EF2E70" w:rsidRPr="001D2DE0" w:rsidRDefault="00EF2E70" w:rsidP="00EF2E70">
            <w:r w:rsidRPr="001D2DE0">
              <w:t>OUT</w:t>
            </w:r>
          </w:p>
        </w:tc>
        <w:tc>
          <w:tcPr>
            <w:tcW w:w="1769" w:type="dxa"/>
          </w:tcPr>
          <w:p w:rsidR="00EF2E70" w:rsidRPr="001D2DE0" w:rsidRDefault="00EF2E70" w:rsidP="00EF2E70">
            <w:r w:rsidRPr="001D2DE0">
              <w:t>2</w:t>
            </w:r>
          </w:p>
        </w:tc>
        <w:tc>
          <w:tcPr>
            <w:tcW w:w="5529" w:type="dxa"/>
          </w:tcPr>
          <w:p w:rsidR="00EF2E70" w:rsidRPr="0097254D" w:rsidRDefault="00EF2E70" w:rsidP="00EF2E7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</w:pPr>
          </w:p>
        </w:tc>
      </w:tr>
      <w:tr w:rsidR="0044289A" w:rsidRPr="00927CDC" w:rsidTr="00D00624">
        <w:trPr>
          <w:jc w:val="center"/>
        </w:trPr>
        <w:tc>
          <w:tcPr>
            <w:tcW w:w="1586" w:type="dxa"/>
          </w:tcPr>
          <w:p w:rsidR="0044289A" w:rsidRPr="001D2DE0" w:rsidRDefault="0044289A" w:rsidP="00EF2E70"/>
        </w:tc>
        <w:tc>
          <w:tcPr>
            <w:tcW w:w="1176" w:type="dxa"/>
          </w:tcPr>
          <w:p w:rsidR="0044289A" w:rsidRPr="0044289A" w:rsidRDefault="0044289A" w:rsidP="00EF2E70">
            <w:pPr>
              <w:rPr>
                <w:lang w:val="en-US"/>
              </w:rPr>
            </w:pPr>
            <w:r>
              <w:rPr>
                <w:lang w:val="en-US"/>
              </w:rPr>
              <w:t>NOP</w:t>
            </w:r>
          </w:p>
        </w:tc>
        <w:tc>
          <w:tcPr>
            <w:tcW w:w="1769" w:type="dxa"/>
          </w:tcPr>
          <w:p w:rsidR="0044289A" w:rsidRPr="001D2DE0" w:rsidRDefault="0044289A" w:rsidP="00EF2E70"/>
        </w:tc>
        <w:tc>
          <w:tcPr>
            <w:tcW w:w="5529" w:type="dxa"/>
          </w:tcPr>
          <w:p w:rsidR="0044289A" w:rsidRPr="0097254D" w:rsidRDefault="0044289A" w:rsidP="00EF2E7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</w:pPr>
          </w:p>
        </w:tc>
      </w:tr>
      <w:tr w:rsidR="00EF2E70" w:rsidRPr="00927CDC" w:rsidTr="00D00624">
        <w:trPr>
          <w:jc w:val="center"/>
        </w:trPr>
        <w:tc>
          <w:tcPr>
            <w:tcW w:w="1586" w:type="dxa"/>
          </w:tcPr>
          <w:p w:rsidR="00EF2E70" w:rsidRPr="001D2DE0" w:rsidRDefault="00EF2E70" w:rsidP="00EF2E70"/>
        </w:tc>
        <w:tc>
          <w:tcPr>
            <w:tcW w:w="1176" w:type="dxa"/>
          </w:tcPr>
          <w:p w:rsidR="00EF2E70" w:rsidRPr="001D2DE0" w:rsidRDefault="00EF2E70" w:rsidP="00EF2E70">
            <w:r w:rsidRPr="001D2DE0">
              <w:t>POP</w:t>
            </w:r>
          </w:p>
        </w:tc>
        <w:tc>
          <w:tcPr>
            <w:tcW w:w="1769" w:type="dxa"/>
          </w:tcPr>
          <w:p w:rsidR="00EF2E70" w:rsidRPr="001D2DE0" w:rsidRDefault="00EF2E70" w:rsidP="00EF2E70"/>
        </w:tc>
        <w:tc>
          <w:tcPr>
            <w:tcW w:w="5529" w:type="dxa"/>
          </w:tcPr>
          <w:p w:rsidR="00EF2E70" w:rsidRPr="0097254D" w:rsidRDefault="00EF2E70" w:rsidP="00EF2E7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</w:pPr>
          </w:p>
        </w:tc>
      </w:tr>
      <w:tr w:rsidR="00EF2E70" w:rsidRPr="00927CDC" w:rsidTr="00D00624">
        <w:trPr>
          <w:jc w:val="center"/>
        </w:trPr>
        <w:tc>
          <w:tcPr>
            <w:tcW w:w="1586" w:type="dxa"/>
          </w:tcPr>
          <w:p w:rsidR="00EF2E70" w:rsidRPr="001D2DE0" w:rsidRDefault="00EF2E70" w:rsidP="00EF2E70"/>
        </w:tc>
        <w:tc>
          <w:tcPr>
            <w:tcW w:w="1176" w:type="dxa"/>
          </w:tcPr>
          <w:p w:rsidR="00EF2E70" w:rsidRPr="001D2DE0" w:rsidRDefault="00EF2E70" w:rsidP="00EF2E70">
            <w:r w:rsidRPr="001D2DE0">
              <w:t>EI</w:t>
            </w:r>
          </w:p>
        </w:tc>
        <w:tc>
          <w:tcPr>
            <w:tcW w:w="1769" w:type="dxa"/>
          </w:tcPr>
          <w:p w:rsidR="00EF2E70" w:rsidRPr="001D2DE0" w:rsidRDefault="00EF2E70" w:rsidP="00EF2E70"/>
        </w:tc>
        <w:tc>
          <w:tcPr>
            <w:tcW w:w="5529" w:type="dxa"/>
          </w:tcPr>
          <w:p w:rsidR="00EF2E70" w:rsidRPr="002C4BC0" w:rsidRDefault="002C4BC0" w:rsidP="00EF2E7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  <w:t>Разрешение прерываний</w:t>
            </w:r>
          </w:p>
        </w:tc>
      </w:tr>
      <w:tr w:rsidR="00EF2E70" w:rsidRPr="00927CDC" w:rsidTr="00D00624">
        <w:trPr>
          <w:jc w:val="center"/>
        </w:trPr>
        <w:tc>
          <w:tcPr>
            <w:tcW w:w="1586" w:type="dxa"/>
          </w:tcPr>
          <w:p w:rsidR="00EF2E70" w:rsidRPr="001D2DE0" w:rsidRDefault="00EF2E70" w:rsidP="00EF2E70"/>
        </w:tc>
        <w:tc>
          <w:tcPr>
            <w:tcW w:w="1176" w:type="dxa"/>
          </w:tcPr>
          <w:p w:rsidR="00EF2E70" w:rsidRPr="001D2DE0" w:rsidRDefault="00EF2E70" w:rsidP="00EF2E70">
            <w:r w:rsidRPr="001D2DE0">
              <w:t>IRET</w:t>
            </w:r>
          </w:p>
        </w:tc>
        <w:tc>
          <w:tcPr>
            <w:tcW w:w="1769" w:type="dxa"/>
          </w:tcPr>
          <w:p w:rsidR="00EF2E70" w:rsidRPr="001D2DE0" w:rsidRDefault="00EF2E70" w:rsidP="00EF2E70"/>
        </w:tc>
        <w:tc>
          <w:tcPr>
            <w:tcW w:w="5529" w:type="dxa"/>
          </w:tcPr>
          <w:p w:rsidR="00EF2E70" w:rsidRPr="00A1779E" w:rsidRDefault="00A1779E" w:rsidP="00EF2E7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  <w:t>Возврат из прерывания</w:t>
            </w:r>
          </w:p>
        </w:tc>
      </w:tr>
      <w:tr w:rsidR="00EF2E70" w:rsidRPr="00927CDC" w:rsidTr="00D00624">
        <w:trPr>
          <w:jc w:val="center"/>
        </w:trPr>
        <w:tc>
          <w:tcPr>
            <w:tcW w:w="1586" w:type="dxa"/>
          </w:tcPr>
          <w:p w:rsidR="00EF2E70" w:rsidRPr="001D2DE0" w:rsidRDefault="00EF2E70" w:rsidP="00EF2E70"/>
        </w:tc>
        <w:tc>
          <w:tcPr>
            <w:tcW w:w="1176" w:type="dxa"/>
          </w:tcPr>
          <w:p w:rsidR="00EF2E70" w:rsidRPr="001D2DE0" w:rsidRDefault="00EF2E70" w:rsidP="00EF2E70"/>
        </w:tc>
        <w:tc>
          <w:tcPr>
            <w:tcW w:w="1769" w:type="dxa"/>
          </w:tcPr>
          <w:p w:rsidR="00EF2E70" w:rsidRPr="001D2DE0" w:rsidRDefault="00EF2E70" w:rsidP="00EF2E70"/>
        </w:tc>
        <w:tc>
          <w:tcPr>
            <w:tcW w:w="5529" w:type="dxa"/>
          </w:tcPr>
          <w:p w:rsidR="00EF2E70" w:rsidRPr="0097254D" w:rsidRDefault="00EF2E70" w:rsidP="00EF2E7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</w:pPr>
          </w:p>
        </w:tc>
      </w:tr>
      <w:tr w:rsidR="00EF2E70" w:rsidRPr="00927CDC" w:rsidTr="00D00624">
        <w:trPr>
          <w:jc w:val="center"/>
        </w:trPr>
        <w:tc>
          <w:tcPr>
            <w:tcW w:w="1586" w:type="dxa"/>
          </w:tcPr>
          <w:p w:rsidR="00EF2E70" w:rsidRPr="001D2DE0" w:rsidRDefault="00EF2E70" w:rsidP="00EF2E70"/>
        </w:tc>
        <w:tc>
          <w:tcPr>
            <w:tcW w:w="1176" w:type="dxa"/>
          </w:tcPr>
          <w:p w:rsidR="00EF2E70" w:rsidRPr="001D2DE0" w:rsidRDefault="00EF2E70" w:rsidP="00EF2E70">
            <w:r w:rsidRPr="001D2DE0">
              <w:t>ORG</w:t>
            </w:r>
          </w:p>
        </w:tc>
        <w:tc>
          <w:tcPr>
            <w:tcW w:w="1769" w:type="dxa"/>
          </w:tcPr>
          <w:p w:rsidR="00EF2E70" w:rsidRPr="001D2DE0" w:rsidRDefault="00EF2E70" w:rsidP="00EF2E70">
            <w:r w:rsidRPr="001D2DE0">
              <w:t>0x040</w:t>
            </w:r>
          </w:p>
        </w:tc>
        <w:tc>
          <w:tcPr>
            <w:tcW w:w="5529" w:type="dxa"/>
          </w:tcPr>
          <w:p w:rsidR="00EF2E70" w:rsidRPr="0097254D" w:rsidRDefault="00EF2E70" w:rsidP="00EF2E7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</w:pPr>
          </w:p>
        </w:tc>
      </w:tr>
      <w:tr w:rsidR="00EF2E70" w:rsidRPr="00927CDC" w:rsidTr="00D00624">
        <w:trPr>
          <w:jc w:val="center"/>
        </w:trPr>
        <w:tc>
          <w:tcPr>
            <w:tcW w:w="1586" w:type="dxa"/>
          </w:tcPr>
          <w:p w:rsidR="00EF2E70" w:rsidRPr="001D2DE0" w:rsidRDefault="00EF2E70" w:rsidP="00EF2E70">
            <w:r w:rsidRPr="001D2DE0">
              <w:t>MASK:</w:t>
            </w:r>
          </w:p>
        </w:tc>
        <w:tc>
          <w:tcPr>
            <w:tcW w:w="1176" w:type="dxa"/>
          </w:tcPr>
          <w:p w:rsidR="00EF2E70" w:rsidRPr="001D2DE0" w:rsidRDefault="00EF2E70" w:rsidP="00EF2E70">
            <w:r w:rsidRPr="001D2DE0">
              <w:t>WORD</w:t>
            </w:r>
          </w:p>
        </w:tc>
        <w:tc>
          <w:tcPr>
            <w:tcW w:w="1769" w:type="dxa"/>
          </w:tcPr>
          <w:p w:rsidR="00EF2E70" w:rsidRPr="001D2DE0" w:rsidRDefault="00EF2E70" w:rsidP="00EF2E70">
            <w:r w:rsidRPr="001D2DE0">
              <w:t>0x0007</w:t>
            </w:r>
          </w:p>
        </w:tc>
        <w:tc>
          <w:tcPr>
            <w:tcW w:w="5529" w:type="dxa"/>
          </w:tcPr>
          <w:p w:rsidR="00EF2E70" w:rsidRPr="0097254D" w:rsidRDefault="00EF2E70" w:rsidP="00EF2E7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</w:pPr>
          </w:p>
        </w:tc>
      </w:tr>
      <w:tr w:rsidR="00EF2E70" w:rsidRPr="00927CDC" w:rsidTr="00D00624">
        <w:trPr>
          <w:jc w:val="center"/>
        </w:trPr>
        <w:tc>
          <w:tcPr>
            <w:tcW w:w="1586" w:type="dxa"/>
          </w:tcPr>
          <w:p w:rsidR="00EF2E70" w:rsidRPr="001D2DE0" w:rsidRDefault="00EF2E70" w:rsidP="00EF2E70">
            <w:r w:rsidRPr="001D2DE0">
              <w:t>INT2:</w:t>
            </w:r>
          </w:p>
        </w:tc>
        <w:tc>
          <w:tcPr>
            <w:tcW w:w="1176" w:type="dxa"/>
          </w:tcPr>
          <w:p w:rsidR="00EF2E70" w:rsidRPr="001D2DE0" w:rsidRDefault="00EF2E70" w:rsidP="00EF2E70">
            <w:r w:rsidRPr="001D2DE0">
              <w:t>NOP</w:t>
            </w:r>
          </w:p>
        </w:tc>
        <w:tc>
          <w:tcPr>
            <w:tcW w:w="1769" w:type="dxa"/>
          </w:tcPr>
          <w:p w:rsidR="00EF2E70" w:rsidRPr="001D2DE0" w:rsidRDefault="00EF2E70" w:rsidP="00EF2E70"/>
        </w:tc>
        <w:tc>
          <w:tcPr>
            <w:tcW w:w="5529" w:type="dxa"/>
          </w:tcPr>
          <w:p w:rsidR="00EF2E70" w:rsidRPr="002C4BC0" w:rsidRDefault="002C4BC0" w:rsidP="00EF2E7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  <w:t>Прерывание на ВУ-2</w:t>
            </w:r>
          </w:p>
        </w:tc>
      </w:tr>
      <w:tr w:rsidR="00EF2E70" w:rsidRPr="00927CDC" w:rsidTr="00D00624">
        <w:trPr>
          <w:jc w:val="center"/>
        </w:trPr>
        <w:tc>
          <w:tcPr>
            <w:tcW w:w="1586" w:type="dxa"/>
          </w:tcPr>
          <w:p w:rsidR="00EF2E70" w:rsidRPr="001D2DE0" w:rsidRDefault="00EF2E70" w:rsidP="00EF2E70"/>
        </w:tc>
        <w:tc>
          <w:tcPr>
            <w:tcW w:w="1176" w:type="dxa"/>
          </w:tcPr>
          <w:p w:rsidR="00EF2E70" w:rsidRPr="001D2DE0" w:rsidRDefault="00EF2E70" w:rsidP="00EF2E70">
            <w:r w:rsidRPr="001D2DE0">
              <w:t>PUSH</w:t>
            </w:r>
          </w:p>
        </w:tc>
        <w:tc>
          <w:tcPr>
            <w:tcW w:w="1769" w:type="dxa"/>
          </w:tcPr>
          <w:p w:rsidR="00EF2E70" w:rsidRPr="001D2DE0" w:rsidRDefault="00EF2E70" w:rsidP="00EF2E70"/>
        </w:tc>
        <w:tc>
          <w:tcPr>
            <w:tcW w:w="5529" w:type="dxa"/>
          </w:tcPr>
          <w:p w:rsidR="00EF2E70" w:rsidRPr="0097254D" w:rsidRDefault="00EF2E70" w:rsidP="00EF2E7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</w:pPr>
          </w:p>
        </w:tc>
      </w:tr>
      <w:tr w:rsidR="00EF2E70" w:rsidRPr="00927CDC" w:rsidTr="00D00624">
        <w:trPr>
          <w:jc w:val="center"/>
        </w:trPr>
        <w:tc>
          <w:tcPr>
            <w:tcW w:w="1586" w:type="dxa"/>
          </w:tcPr>
          <w:p w:rsidR="00EF2E70" w:rsidRPr="001D2DE0" w:rsidRDefault="00EF2E70" w:rsidP="00EF2E70"/>
        </w:tc>
        <w:tc>
          <w:tcPr>
            <w:tcW w:w="1176" w:type="dxa"/>
          </w:tcPr>
          <w:p w:rsidR="00EF2E70" w:rsidRPr="001D2DE0" w:rsidRDefault="00EF2E70" w:rsidP="00EF2E70">
            <w:r w:rsidRPr="001D2DE0">
              <w:t>DI</w:t>
            </w:r>
          </w:p>
        </w:tc>
        <w:tc>
          <w:tcPr>
            <w:tcW w:w="1769" w:type="dxa"/>
          </w:tcPr>
          <w:p w:rsidR="00EF2E70" w:rsidRPr="001D2DE0" w:rsidRDefault="00EF2E70" w:rsidP="00EF2E70"/>
        </w:tc>
        <w:tc>
          <w:tcPr>
            <w:tcW w:w="5529" w:type="dxa"/>
          </w:tcPr>
          <w:p w:rsidR="00EF2E70" w:rsidRPr="0097254D" w:rsidRDefault="00D00624" w:rsidP="00EF2E7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  <w:t>Запрет прерываний</w:t>
            </w:r>
          </w:p>
        </w:tc>
      </w:tr>
      <w:tr w:rsidR="00EF2E70" w:rsidRPr="00927CDC" w:rsidTr="00D00624">
        <w:trPr>
          <w:jc w:val="center"/>
        </w:trPr>
        <w:tc>
          <w:tcPr>
            <w:tcW w:w="1586" w:type="dxa"/>
          </w:tcPr>
          <w:p w:rsidR="00EF2E70" w:rsidRPr="001D2DE0" w:rsidRDefault="00EF2E70" w:rsidP="00EF2E70"/>
        </w:tc>
        <w:tc>
          <w:tcPr>
            <w:tcW w:w="1176" w:type="dxa"/>
          </w:tcPr>
          <w:p w:rsidR="00EF2E70" w:rsidRPr="001D2DE0" w:rsidRDefault="00EF2E70" w:rsidP="00EF2E70">
            <w:r w:rsidRPr="001D2DE0">
              <w:t>IN</w:t>
            </w:r>
          </w:p>
        </w:tc>
        <w:tc>
          <w:tcPr>
            <w:tcW w:w="1769" w:type="dxa"/>
          </w:tcPr>
          <w:p w:rsidR="00EF2E70" w:rsidRPr="001D2DE0" w:rsidRDefault="00EF2E70" w:rsidP="00EF2E70">
            <w:r w:rsidRPr="001D2DE0">
              <w:t>4</w:t>
            </w:r>
          </w:p>
        </w:tc>
        <w:tc>
          <w:tcPr>
            <w:tcW w:w="5529" w:type="dxa"/>
          </w:tcPr>
          <w:p w:rsidR="00EF2E70" w:rsidRPr="0097254D" w:rsidRDefault="00EF2E70" w:rsidP="00EF2E7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</w:pPr>
          </w:p>
        </w:tc>
      </w:tr>
      <w:tr w:rsidR="00EF2E70" w:rsidRPr="00927CDC" w:rsidTr="00D00624">
        <w:trPr>
          <w:jc w:val="center"/>
        </w:trPr>
        <w:tc>
          <w:tcPr>
            <w:tcW w:w="1586" w:type="dxa"/>
          </w:tcPr>
          <w:p w:rsidR="00EF2E70" w:rsidRPr="001D2DE0" w:rsidRDefault="00EF2E70" w:rsidP="00EF2E70"/>
        </w:tc>
        <w:tc>
          <w:tcPr>
            <w:tcW w:w="1176" w:type="dxa"/>
          </w:tcPr>
          <w:p w:rsidR="00EF2E70" w:rsidRPr="001D2DE0" w:rsidRDefault="00EF2E70" w:rsidP="00EF2E70">
            <w:r w:rsidRPr="001D2DE0">
              <w:t>AND</w:t>
            </w:r>
          </w:p>
        </w:tc>
        <w:tc>
          <w:tcPr>
            <w:tcW w:w="1769" w:type="dxa"/>
          </w:tcPr>
          <w:p w:rsidR="00EF2E70" w:rsidRPr="001D2DE0" w:rsidRDefault="00EF2E70" w:rsidP="00EF2E70">
            <w:r w:rsidRPr="001D2DE0">
              <w:t>MASK</w:t>
            </w:r>
          </w:p>
        </w:tc>
        <w:tc>
          <w:tcPr>
            <w:tcW w:w="5529" w:type="dxa"/>
          </w:tcPr>
          <w:p w:rsidR="00EF2E70" w:rsidRPr="0097254D" w:rsidRDefault="00EF2E70" w:rsidP="00EF2E7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</w:pPr>
          </w:p>
        </w:tc>
      </w:tr>
      <w:tr w:rsidR="00EF2E70" w:rsidRPr="00927CDC" w:rsidTr="00D00624">
        <w:trPr>
          <w:jc w:val="center"/>
        </w:trPr>
        <w:tc>
          <w:tcPr>
            <w:tcW w:w="1586" w:type="dxa"/>
          </w:tcPr>
          <w:p w:rsidR="00EF2E70" w:rsidRPr="001D2DE0" w:rsidRDefault="00EF2E70" w:rsidP="00EF2E70"/>
        </w:tc>
        <w:tc>
          <w:tcPr>
            <w:tcW w:w="1176" w:type="dxa"/>
          </w:tcPr>
          <w:p w:rsidR="00EF2E70" w:rsidRPr="001D2DE0" w:rsidRDefault="00EF2E70" w:rsidP="00EF2E70">
            <w:r w:rsidRPr="001D2DE0">
              <w:t>AND</w:t>
            </w:r>
          </w:p>
        </w:tc>
        <w:tc>
          <w:tcPr>
            <w:tcW w:w="1769" w:type="dxa"/>
          </w:tcPr>
          <w:p w:rsidR="00EF2E70" w:rsidRPr="001D2DE0" w:rsidRDefault="00EF2E70" w:rsidP="00EF2E70">
            <w:r w:rsidRPr="001D2DE0">
              <w:t>X</w:t>
            </w:r>
          </w:p>
        </w:tc>
        <w:tc>
          <w:tcPr>
            <w:tcW w:w="5529" w:type="dxa"/>
          </w:tcPr>
          <w:p w:rsidR="00EF2E70" w:rsidRPr="0097254D" w:rsidRDefault="00EF2E70" w:rsidP="00EF2E7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</w:pPr>
          </w:p>
        </w:tc>
      </w:tr>
      <w:tr w:rsidR="00EF2E70" w:rsidRPr="00927CDC" w:rsidTr="00D00624">
        <w:trPr>
          <w:jc w:val="center"/>
        </w:trPr>
        <w:tc>
          <w:tcPr>
            <w:tcW w:w="1586" w:type="dxa"/>
          </w:tcPr>
          <w:p w:rsidR="00EF2E70" w:rsidRPr="001D2DE0" w:rsidRDefault="00EF2E70" w:rsidP="00EF2E70"/>
        </w:tc>
        <w:tc>
          <w:tcPr>
            <w:tcW w:w="1176" w:type="dxa"/>
          </w:tcPr>
          <w:p w:rsidR="00EF2E70" w:rsidRPr="001D2DE0" w:rsidRDefault="00EF2E70" w:rsidP="00EF2E70">
            <w:r w:rsidRPr="001D2DE0">
              <w:t>CALL</w:t>
            </w:r>
          </w:p>
        </w:tc>
        <w:tc>
          <w:tcPr>
            <w:tcW w:w="1769" w:type="dxa"/>
          </w:tcPr>
          <w:p w:rsidR="00EF2E70" w:rsidRPr="001D2DE0" w:rsidRDefault="00EF2E70" w:rsidP="00EF2E70">
            <w:r w:rsidRPr="001D2DE0">
              <w:t>CHECK</w:t>
            </w:r>
          </w:p>
        </w:tc>
        <w:tc>
          <w:tcPr>
            <w:tcW w:w="5529" w:type="dxa"/>
          </w:tcPr>
          <w:p w:rsidR="00EF2E70" w:rsidRPr="002C4BC0" w:rsidRDefault="002C4BC0" w:rsidP="00EF2E7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  <w:t>Проверка ОДЗ</w:t>
            </w:r>
          </w:p>
        </w:tc>
      </w:tr>
      <w:tr w:rsidR="00EF2E70" w:rsidRPr="00927CDC" w:rsidTr="00D00624">
        <w:trPr>
          <w:jc w:val="center"/>
        </w:trPr>
        <w:tc>
          <w:tcPr>
            <w:tcW w:w="1586" w:type="dxa"/>
          </w:tcPr>
          <w:p w:rsidR="00EF2E70" w:rsidRPr="001D2DE0" w:rsidRDefault="00EF2E70" w:rsidP="00EF2E70"/>
        </w:tc>
        <w:tc>
          <w:tcPr>
            <w:tcW w:w="1176" w:type="dxa"/>
          </w:tcPr>
          <w:p w:rsidR="00EF2E70" w:rsidRPr="001D2DE0" w:rsidRDefault="00EF2E70" w:rsidP="00EF2E70">
            <w:r w:rsidRPr="001D2DE0">
              <w:t>ST</w:t>
            </w:r>
          </w:p>
        </w:tc>
        <w:tc>
          <w:tcPr>
            <w:tcW w:w="1769" w:type="dxa"/>
          </w:tcPr>
          <w:p w:rsidR="00EF2E70" w:rsidRPr="001D2DE0" w:rsidRDefault="00EF2E70" w:rsidP="00EF2E70">
            <w:r w:rsidRPr="001D2DE0">
              <w:t>X</w:t>
            </w:r>
          </w:p>
        </w:tc>
        <w:tc>
          <w:tcPr>
            <w:tcW w:w="5529" w:type="dxa"/>
          </w:tcPr>
          <w:p w:rsidR="00EF2E70" w:rsidRPr="0097254D" w:rsidRDefault="00EF2E70" w:rsidP="00EF2E7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</w:pPr>
          </w:p>
        </w:tc>
      </w:tr>
      <w:tr w:rsidR="0044289A" w:rsidRPr="00927CDC" w:rsidTr="00D00624">
        <w:trPr>
          <w:jc w:val="center"/>
        </w:trPr>
        <w:tc>
          <w:tcPr>
            <w:tcW w:w="1586" w:type="dxa"/>
          </w:tcPr>
          <w:p w:rsidR="0044289A" w:rsidRPr="001D2DE0" w:rsidRDefault="0044289A" w:rsidP="00EF2E70"/>
        </w:tc>
        <w:tc>
          <w:tcPr>
            <w:tcW w:w="1176" w:type="dxa"/>
          </w:tcPr>
          <w:p w:rsidR="0044289A" w:rsidRPr="0044289A" w:rsidRDefault="0044289A" w:rsidP="00EF2E70">
            <w:pPr>
              <w:rPr>
                <w:lang w:val="en-US"/>
              </w:rPr>
            </w:pPr>
            <w:r>
              <w:rPr>
                <w:lang w:val="en-US"/>
              </w:rPr>
              <w:t>NOP</w:t>
            </w:r>
          </w:p>
        </w:tc>
        <w:tc>
          <w:tcPr>
            <w:tcW w:w="1769" w:type="dxa"/>
          </w:tcPr>
          <w:p w:rsidR="0044289A" w:rsidRPr="001D2DE0" w:rsidRDefault="0044289A" w:rsidP="00EF2E70"/>
        </w:tc>
        <w:tc>
          <w:tcPr>
            <w:tcW w:w="5529" w:type="dxa"/>
          </w:tcPr>
          <w:p w:rsidR="0044289A" w:rsidRPr="0097254D" w:rsidRDefault="0044289A" w:rsidP="00EF2E7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</w:pPr>
          </w:p>
        </w:tc>
      </w:tr>
      <w:tr w:rsidR="00EF2E70" w:rsidRPr="00927CDC" w:rsidTr="00D00624">
        <w:trPr>
          <w:jc w:val="center"/>
        </w:trPr>
        <w:tc>
          <w:tcPr>
            <w:tcW w:w="1586" w:type="dxa"/>
          </w:tcPr>
          <w:p w:rsidR="00EF2E70" w:rsidRPr="001D2DE0" w:rsidRDefault="00EF2E70" w:rsidP="00EF2E70"/>
        </w:tc>
        <w:tc>
          <w:tcPr>
            <w:tcW w:w="1176" w:type="dxa"/>
          </w:tcPr>
          <w:p w:rsidR="00EF2E70" w:rsidRPr="001D2DE0" w:rsidRDefault="00EF2E70" w:rsidP="00EF2E70">
            <w:r w:rsidRPr="001D2DE0">
              <w:t>POP</w:t>
            </w:r>
          </w:p>
        </w:tc>
        <w:tc>
          <w:tcPr>
            <w:tcW w:w="1769" w:type="dxa"/>
          </w:tcPr>
          <w:p w:rsidR="00EF2E70" w:rsidRPr="001D2DE0" w:rsidRDefault="00EF2E70" w:rsidP="00EF2E70"/>
        </w:tc>
        <w:tc>
          <w:tcPr>
            <w:tcW w:w="5529" w:type="dxa"/>
          </w:tcPr>
          <w:p w:rsidR="00EF2E70" w:rsidRPr="0097254D" w:rsidRDefault="00EF2E70" w:rsidP="00EF2E7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</w:pPr>
          </w:p>
        </w:tc>
      </w:tr>
      <w:tr w:rsidR="00EF2E70" w:rsidRPr="00927CDC" w:rsidTr="00D00624">
        <w:trPr>
          <w:jc w:val="center"/>
        </w:trPr>
        <w:tc>
          <w:tcPr>
            <w:tcW w:w="1586" w:type="dxa"/>
          </w:tcPr>
          <w:p w:rsidR="00EF2E70" w:rsidRPr="001D2DE0" w:rsidRDefault="00EF2E70" w:rsidP="00EF2E70"/>
        </w:tc>
        <w:tc>
          <w:tcPr>
            <w:tcW w:w="1176" w:type="dxa"/>
          </w:tcPr>
          <w:p w:rsidR="00EF2E70" w:rsidRPr="001D2DE0" w:rsidRDefault="00EF2E70" w:rsidP="00EF2E70">
            <w:r w:rsidRPr="001D2DE0">
              <w:t>EI</w:t>
            </w:r>
          </w:p>
        </w:tc>
        <w:tc>
          <w:tcPr>
            <w:tcW w:w="1769" w:type="dxa"/>
          </w:tcPr>
          <w:p w:rsidR="00EF2E70" w:rsidRPr="001D2DE0" w:rsidRDefault="00EF2E70" w:rsidP="00EF2E70"/>
        </w:tc>
        <w:tc>
          <w:tcPr>
            <w:tcW w:w="5529" w:type="dxa"/>
          </w:tcPr>
          <w:p w:rsidR="00EF2E70" w:rsidRPr="002C4BC0" w:rsidRDefault="002C4BC0" w:rsidP="00EF2E7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  <w:t>Разрешение прерыв</w:t>
            </w:r>
            <w:r w:rsidR="00A1779E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  <w:t>а</w:t>
            </w:r>
            <w:r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  <w:t>ни</w:t>
            </w:r>
            <w:r w:rsidR="00A1779E"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  <w:t>я</w:t>
            </w:r>
          </w:p>
        </w:tc>
      </w:tr>
      <w:tr w:rsidR="00EF2E70" w:rsidRPr="00927CDC" w:rsidTr="00D00624">
        <w:trPr>
          <w:jc w:val="center"/>
        </w:trPr>
        <w:tc>
          <w:tcPr>
            <w:tcW w:w="1586" w:type="dxa"/>
          </w:tcPr>
          <w:p w:rsidR="00EF2E70" w:rsidRPr="001D2DE0" w:rsidRDefault="00EF2E70" w:rsidP="00EF2E70"/>
        </w:tc>
        <w:tc>
          <w:tcPr>
            <w:tcW w:w="1176" w:type="dxa"/>
          </w:tcPr>
          <w:p w:rsidR="00EF2E70" w:rsidRPr="001D2DE0" w:rsidRDefault="00EF2E70" w:rsidP="00EF2E70">
            <w:r w:rsidRPr="001D2DE0">
              <w:t>IRET</w:t>
            </w:r>
          </w:p>
        </w:tc>
        <w:tc>
          <w:tcPr>
            <w:tcW w:w="1769" w:type="dxa"/>
          </w:tcPr>
          <w:p w:rsidR="00EF2E70" w:rsidRPr="001D2DE0" w:rsidRDefault="00EF2E70" w:rsidP="00EF2E70"/>
        </w:tc>
        <w:tc>
          <w:tcPr>
            <w:tcW w:w="5529" w:type="dxa"/>
          </w:tcPr>
          <w:p w:rsidR="00EF2E70" w:rsidRPr="00A1779E" w:rsidRDefault="00A1779E" w:rsidP="00EF2E7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  <w:t>Возврат из прерывания</w:t>
            </w:r>
          </w:p>
        </w:tc>
      </w:tr>
      <w:tr w:rsidR="00EF2E70" w:rsidRPr="00927CDC" w:rsidTr="00D00624">
        <w:trPr>
          <w:jc w:val="center"/>
        </w:trPr>
        <w:tc>
          <w:tcPr>
            <w:tcW w:w="1586" w:type="dxa"/>
          </w:tcPr>
          <w:p w:rsidR="00EF2E70" w:rsidRPr="001D2DE0" w:rsidRDefault="00EF2E70" w:rsidP="00EF2E70"/>
        </w:tc>
        <w:tc>
          <w:tcPr>
            <w:tcW w:w="1176" w:type="dxa"/>
          </w:tcPr>
          <w:p w:rsidR="00EF2E70" w:rsidRPr="001D2DE0" w:rsidRDefault="00EF2E70" w:rsidP="00EF2E70"/>
        </w:tc>
        <w:tc>
          <w:tcPr>
            <w:tcW w:w="1769" w:type="dxa"/>
          </w:tcPr>
          <w:p w:rsidR="00EF2E70" w:rsidRPr="001D2DE0" w:rsidRDefault="00EF2E70" w:rsidP="00EF2E70"/>
        </w:tc>
        <w:tc>
          <w:tcPr>
            <w:tcW w:w="5529" w:type="dxa"/>
          </w:tcPr>
          <w:p w:rsidR="00EF2E70" w:rsidRPr="0097254D" w:rsidRDefault="00EF2E70" w:rsidP="00EF2E7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</w:pPr>
          </w:p>
        </w:tc>
      </w:tr>
      <w:tr w:rsidR="00EF2E70" w:rsidRPr="00927CDC" w:rsidTr="00D00624">
        <w:trPr>
          <w:jc w:val="center"/>
        </w:trPr>
        <w:tc>
          <w:tcPr>
            <w:tcW w:w="1586" w:type="dxa"/>
          </w:tcPr>
          <w:p w:rsidR="00EF2E70" w:rsidRPr="001D2DE0" w:rsidRDefault="00EF2E70" w:rsidP="00EF2E70"/>
        </w:tc>
        <w:tc>
          <w:tcPr>
            <w:tcW w:w="1176" w:type="dxa"/>
          </w:tcPr>
          <w:p w:rsidR="00EF2E70" w:rsidRPr="001D2DE0" w:rsidRDefault="00EF2E70" w:rsidP="00EF2E70">
            <w:r w:rsidRPr="001D2DE0">
              <w:t>ORG</w:t>
            </w:r>
          </w:p>
        </w:tc>
        <w:tc>
          <w:tcPr>
            <w:tcW w:w="1769" w:type="dxa"/>
          </w:tcPr>
          <w:p w:rsidR="00EF2E70" w:rsidRPr="001D2DE0" w:rsidRDefault="00EF2E70" w:rsidP="00EF2E70">
            <w:r w:rsidRPr="001D2DE0">
              <w:t>0x050</w:t>
            </w:r>
          </w:p>
        </w:tc>
        <w:tc>
          <w:tcPr>
            <w:tcW w:w="5529" w:type="dxa"/>
          </w:tcPr>
          <w:p w:rsidR="00EF2E70" w:rsidRPr="0097254D" w:rsidRDefault="00EF2E70" w:rsidP="00EF2E7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</w:pPr>
          </w:p>
        </w:tc>
      </w:tr>
      <w:tr w:rsidR="00EF2E70" w:rsidRPr="00927CDC" w:rsidTr="00D00624">
        <w:trPr>
          <w:jc w:val="center"/>
        </w:trPr>
        <w:tc>
          <w:tcPr>
            <w:tcW w:w="1586" w:type="dxa"/>
          </w:tcPr>
          <w:p w:rsidR="00EF2E70" w:rsidRPr="001D2DE0" w:rsidRDefault="00EF2E70" w:rsidP="00EF2E70">
            <w:r w:rsidRPr="001D2DE0">
              <w:t>MAX:</w:t>
            </w:r>
          </w:p>
        </w:tc>
        <w:tc>
          <w:tcPr>
            <w:tcW w:w="1176" w:type="dxa"/>
          </w:tcPr>
          <w:p w:rsidR="00EF2E70" w:rsidRPr="001D2DE0" w:rsidRDefault="00EF2E70" w:rsidP="00EF2E70">
            <w:r w:rsidRPr="001D2DE0">
              <w:t>WORD</w:t>
            </w:r>
          </w:p>
        </w:tc>
        <w:tc>
          <w:tcPr>
            <w:tcW w:w="1769" w:type="dxa"/>
          </w:tcPr>
          <w:p w:rsidR="00EF2E70" w:rsidRPr="002C4BC0" w:rsidRDefault="00EF2E70" w:rsidP="00EF2E70">
            <w:r w:rsidRPr="001D2DE0">
              <w:t>0x00</w:t>
            </w:r>
            <w:r w:rsidR="00E73438">
              <w:rPr>
                <w:lang w:val="en-US"/>
              </w:rPr>
              <w:t>16</w:t>
            </w:r>
          </w:p>
        </w:tc>
        <w:tc>
          <w:tcPr>
            <w:tcW w:w="5529" w:type="dxa"/>
          </w:tcPr>
          <w:p w:rsidR="002C4BC0" w:rsidRPr="002C4BC0" w:rsidRDefault="002C4BC0" w:rsidP="00EF2E7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</w:pPr>
          </w:p>
        </w:tc>
      </w:tr>
      <w:tr w:rsidR="00EF2E70" w:rsidRPr="00927CDC" w:rsidTr="00D00624">
        <w:trPr>
          <w:jc w:val="center"/>
        </w:trPr>
        <w:tc>
          <w:tcPr>
            <w:tcW w:w="1586" w:type="dxa"/>
          </w:tcPr>
          <w:p w:rsidR="00EF2E70" w:rsidRPr="006E33DB" w:rsidRDefault="00EF2E70" w:rsidP="00EF2E70">
            <w:r w:rsidRPr="006E33DB">
              <w:t>MIN:</w:t>
            </w:r>
          </w:p>
        </w:tc>
        <w:tc>
          <w:tcPr>
            <w:tcW w:w="1176" w:type="dxa"/>
          </w:tcPr>
          <w:p w:rsidR="00EF2E70" w:rsidRPr="006E33DB" w:rsidRDefault="00EF2E70" w:rsidP="00EF2E70">
            <w:r w:rsidRPr="006E33DB">
              <w:t>WORD</w:t>
            </w:r>
          </w:p>
        </w:tc>
        <w:tc>
          <w:tcPr>
            <w:tcW w:w="1769" w:type="dxa"/>
          </w:tcPr>
          <w:p w:rsidR="00EF2E70" w:rsidRPr="0062560B" w:rsidRDefault="00EF2E70" w:rsidP="00EF2E70">
            <w:pPr>
              <w:rPr>
                <w:lang w:val="en-US"/>
              </w:rPr>
            </w:pPr>
            <w:r w:rsidRPr="006E33DB">
              <w:t>0x</w:t>
            </w:r>
            <w:r w:rsidR="00E73438">
              <w:t>FFE</w:t>
            </w:r>
            <w:r w:rsidR="0062560B">
              <w:rPr>
                <w:lang w:val="en-US"/>
              </w:rPr>
              <w:t>B</w:t>
            </w:r>
          </w:p>
        </w:tc>
        <w:tc>
          <w:tcPr>
            <w:tcW w:w="5529" w:type="dxa"/>
          </w:tcPr>
          <w:p w:rsidR="00EF2E70" w:rsidRPr="0097254D" w:rsidRDefault="00EF2E70" w:rsidP="00EF2E7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</w:pPr>
          </w:p>
        </w:tc>
      </w:tr>
      <w:tr w:rsidR="00EF2E70" w:rsidRPr="00927CDC" w:rsidTr="00D00624">
        <w:trPr>
          <w:jc w:val="center"/>
        </w:trPr>
        <w:tc>
          <w:tcPr>
            <w:tcW w:w="1586" w:type="dxa"/>
          </w:tcPr>
          <w:p w:rsidR="00EF2E70" w:rsidRPr="006E33DB" w:rsidRDefault="00EF2E70" w:rsidP="00EF2E70">
            <w:r w:rsidRPr="006E33DB">
              <w:t>CHECK:</w:t>
            </w:r>
          </w:p>
        </w:tc>
        <w:tc>
          <w:tcPr>
            <w:tcW w:w="1176" w:type="dxa"/>
          </w:tcPr>
          <w:p w:rsidR="00EF2E70" w:rsidRPr="00ED7B16" w:rsidRDefault="00ED7B16" w:rsidP="00EF2E70">
            <w:pPr>
              <w:rPr>
                <w:lang w:val="en-US"/>
              </w:rPr>
            </w:pPr>
            <w:r>
              <w:rPr>
                <w:lang w:val="en-US"/>
              </w:rPr>
              <w:t>SXTB</w:t>
            </w:r>
          </w:p>
        </w:tc>
        <w:tc>
          <w:tcPr>
            <w:tcW w:w="1769" w:type="dxa"/>
          </w:tcPr>
          <w:p w:rsidR="00EF2E70" w:rsidRPr="006E33DB" w:rsidRDefault="00EF2E70" w:rsidP="00EF2E70"/>
        </w:tc>
        <w:tc>
          <w:tcPr>
            <w:tcW w:w="5529" w:type="dxa"/>
          </w:tcPr>
          <w:p w:rsidR="00EF2E70" w:rsidRPr="0097254D" w:rsidRDefault="00A1779E" w:rsidP="00EF2E7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  <w:t>Проверка ОДЗ</w:t>
            </w:r>
          </w:p>
        </w:tc>
      </w:tr>
      <w:tr w:rsidR="00EF2E70" w:rsidRPr="00927CDC" w:rsidTr="00D00624">
        <w:trPr>
          <w:jc w:val="center"/>
        </w:trPr>
        <w:tc>
          <w:tcPr>
            <w:tcW w:w="1586" w:type="dxa"/>
          </w:tcPr>
          <w:p w:rsidR="00EF2E70" w:rsidRPr="006E33DB" w:rsidRDefault="00EF2E70" w:rsidP="00EF2E70"/>
        </w:tc>
        <w:tc>
          <w:tcPr>
            <w:tcW w:w="1176" w:type="dxa"/>
          </w:tcPr>
          <w:p w:rsidR="00EF2E70" w:rsidRPr="006E33DB" w:rsidRDefault="00EF2E70" w:rsidP="00EF2E70">
            <w:r w:rsidRPr="006E33DB">
              <w:t>CMP</w:t>
            </w:r>
          </w:p>
        </w:tc>
        <w:tc>
          <w:tcPr>
            <w:tcW w:w="1769" w:type="dxa"/>
          </w:tcPr>
          <w:p w:rsidR="00EF2E70" w:rsidRPr="006E33DB" w:rsidRDefault="00EF2E70" w:rsidP="00EF2E70">
            <w:r w:rsidRPr="006E33DB">
              <w:t>MAX</w:t>
            </w:r>
          </w:p>
        </w:tc>
        <w:tc>
          <w:tcPr>
            <w:tcW w:w="5529" w:type="dxa"/>
          </w:tcPr>
          <w:p w:rsidR="00EF2E70" w:rsidRPr="0097254D" w:rsidRDefault="00EF2E70" w:rsidP="00EF2E7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</w:pPr>
          </w:p>
        </w:tc>
      </w:tr>
      <w:tr w:rsidR="00EF2E70" w:rsidRPr="00927CDC" w:rsidTr="00D00624">
        <w:trPr>
          <w:jc w:val="center"/>
        </w:trPr>
        <w:tc>
          <w:tcPr>
            <w:tcW w:w="1586" w:type="dxa"/>
          </w:tcPr>
          <w:p w:rsidR="00EF2E70" w:rsidRPr="006E33DB" w:rsidRDefault="00EF2E70" w:rsidP="00EF2E70"/>
        </w:tc>
        <w:tc>
          <w:tcPr>
            <w:tcW w:w="1176" w:type="dxa"/>
          </w:tcPr>
          <w:p w:rsidR="00EF2E70" w:rsidRPr="006E33DB" w:rsidRDefault="00EF2E70" w:rsidP="00EF2E70">
            <w:r w:rsidRPr="006E33DB">
              <w:t>BLT</w:t>
            </w:r>
          </w:p>
        </w:tc>
        <w:tc>
          <w:tcPr>
            <w:tcW w:w="1769" w:type="dxa"/>
          </w:tcPr>
          <w:p w:rsidR="00EF2E70" w:rsidRPr="006E33DB" w:rsidRDefault="00EF2E70" w:rsidP="00EF2E70">
            <w:r w:rsidRPr="006E33DB">
              <w:t>CORRECT</w:t>
            </w:r>
          </w:p>
        </w:tc>
        <w:tc>
          <w:tcPr>
            <w:tcW w:w="5529" w:type="dxa"/>
          </w:tcPr>
          <w:p w:rsidR="00EF2E70" w:rsidRPr="0097254D" w:rsidRDefault="00EF2E70" w:rsidP="00EF2E7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</w:pPr>
          </w:p>
        </w:tc>
      </w:tr>
      <w:tr w:rsidR="00EF2E70" w:rsidRPr="00927CDC" w:rsidTr="00D00624">
        <w:trPr>
          <w:jc w:val="center"/>
        </w:trPr>
        <w:tc>
          <w:tcPr>
            <w:tcW w:w="1586" w:type="dxa"/>
          </w:tcPr>
          <w:p w:rsidR="00EF2E70" w:rsidRPr="006E33DB" w:rsidRDefault="00EF2E70" w:rsidP="00EF2E70"/>
        </w:tc>
        <w:tc>
          <w:tcPr>
            <w:tcW w:w="1176" w:type="dxa"/>
          </w:tcPr>
          <w:p w:rsidR="00EF2E70" w:rsidRPr="006E33DB" w:rsidRDefault="00EF2E70" w:rsidP="00EF2E70">
            <w:r w:rsidRPr="006E33DB">
              <w:t>BEQ</w:t>
            </w:r>
          </w:p>
        </w:tc>
        <w:tc>
          <w:tcPr>
            <w:tcW w:w="1769" w:type="dxa"/>
          </w:tcPr>
          <w:p w:rsidR="00EF2E70" w:rsidRPr="006E33DB" w:rsidRDefault="00EF2E70" w:rsidP="00EF2E70">
            <w:r w:rsidRPr="006E33DB">
              <w:t>CORRECT</w:t>
            </w:r>
          </w:p>
        </w:tc>
        <w:tc>
          <w:tcPr>
            <w:tcW w:w="5529" w:type="dxa"/>
          </w:tcPr>
          <w:p w:rsidR="00EF2E70" w:rsidRPr="0097254D" w:rsidRDefault="00EF2E70" w:rsidP="00EF2E7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</w:pPr>
          </w:p>
        </w:tc>
      </w:tr>
      <w:tr w:rsidR="00D00624" w:rsidRPr="00927CDC" w:rsidTr="00D00624">
        <w:trPr>
          <w:jc w:val="center"/>
        </w:trPr>
        <w:tc>
          <w:tcPr>
            <w:tcW w:w="1586" w:type="dxa"/>
          </w:tcPr>
          <w:p w:rsidR="00D00624" w:rsidRPr="006E33DB" w:rsidRDefault="00D00624" w:rsidP="00EF2E70"/>
        </w:tc>
        <w:tc>
          <w:tcPr>
            <w:tcW w:w="1176" w:type="dxa"/>
          </w:tcPr>
          <w:p w:rsidR="00D00624" w:rsidRPr="00D00624" w:rsidRDefault="00D00624" w:rsidP="00EF2E70">
            <w:pPr>
              <w:rPr>
                <w:lang w:val="en-US"/>
              </w:rPr>
            </w:pPr>
            <w:r>
              <w:rPr>
                <w:lang w:val="en-US"/>
              </w:rPr>
              <w:t>BGE</w:t>
            </w:r>
          </w:p>
        </w:tc>
        <w:tc>
          <w:tcPr>
            <w:tcW w:w="1769" w:type="dxa"/>
          </w:tcPr>
          <w:p w:rsidR="00D00624" w:rsidRPr="00D00624" w:rsidRDefault="00D00624" w:rsidP="00EF2E70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5529" w:type="dxa"/>
          </w:tcPr>
          <w:p w:rsidR="00D00624" w:rsidRPr="0097254D" w:rsidRDefault="00D00624" w:rsidP="00EF2E7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</w:pPr>
          </w:p>
        </w:tc>
      </w:tr>
      <w:tr w:rsidR="00EF2E70" w:rsidRPr="00927CDC" w:rsidTr="00D00624">
        <w:trPr>
          <w:jc w:val="center"/>
        </w:trPr>
        <w:tc>
          <w:tcPr>
            <w:tcW w:w="1586" w:type="dxa"/>
          </w:tcPr>
          <w:p w:rsidR="00EF2E70" w:rsidRPr="006E33DB" w:rsidRDefault="00EF2E70" w:rsidP="00EF2E70"/>
        </w:tc>
        <w:tc>
          <w:tcPr>
            <w:tcW w:w="1176" w:type="dxa"/>
          </w:tcPr>
          <w:p w:rsidR="00EF2E70" w:rsidRPr="006E33DB" w:rsidRDefault="00EF2E70" w:rsidP="00EF2E70">
            <w:r w:rsidRPr="006E33DB">
              <w:t>CMP</w:t>
            </w:r>
          </w:p>
        </w:tc>
        <w:tc>
          <w:tcPr>
            <w:tcW w:w="1769" w:type="dxa"/>
          </w:tcPr>
          <w:p w:rsidR="00EF2E70" w:rsidRPr="006E33DB" w:rsidRDefault="00EF2E70" w:rsidP="00EF2E70">
            <w:r w:rsidRPr="006E33DB">
              <w:t>MIN</w:t>
            </w:r>
          </w:p>
        </w:tc>
        <w:tc>
          <w:tcPr>
            <w:tcW w:w="5529" w:type="dxa"/>
          </w:tcPr>
          <w:p w:rsidR="00EF2E70" w:rsidRPr="0097254D" w:rsidRDefault="00EF2E70" w:rsidP="00EF2E7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</w:pPr>
          </w:p>
        </w:tc>
      </w:tr>
      <w:tr w:rsidR="00EF2E70" w:rsidRPr="00927CDC" w:rsidTr="00D00624">
        <w:trPr>
          <w:jc w:val="center"/>
        </w:trPr>
        <w:tc>
          <w:tcPr>
            <w:tcW w:w="1586" w:type="dxa"/>
          </w:tcPr>
          <w:p w:rsidR="00EF2E70" w:rsidRPr="006E33DB" w:rsidRDefault="00EF2E70" w:rsidP="00EF2E70"/>
        </w:tc>
        <w:tc>
          <w:tcPr>
            <w:tcW w:w="1176" w:type="dxa"/>
          </w:tcPr>
          <w:p w:rsidR="00EF2E70" w:rsidRPr="006E33DB" w:rsidRDefault="00EF2E70" w:rsidP="00EF2E70">
            <w:r w:rsidRPr="006E33DB">
              <w:t>BGE</w:t>
            </w:r>
          </w:p>
        </w:tc>
        <w:tc>
          <w:tcPr>
            <w:tcW w:w="1769" w:type="dxa"/>
          </w:tcPr>
          <w:p w:rsidR="00EF2E70" w:rsidRPr="006E33DB" w:rsidRDefault="00EF2E70" w:rsidP="00EF2E70">
            <w:r w:rsidRPr="006E33DB">
              <w:t>CORRECT</w:t>
            </w:r>
          </w:p>
        </w:tc>
        <w:tc>
          <w:tcPr>
            <w:tcW w:w="5529" w:type="dxa"/>
          </w:tcPr>
          <w:p w:rsidR="00EF2E70" w:rsidRPr="0097254D" w:rsidRDefault="00EF2E70" w:rsidP="00EF2E7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</w:pPr>
          </w:p>
        </w:tc>
      </w:tr>
      <w:tr w:rsidR="00EF2E70" w:rsidRPr="00927CDC" w:rsidTr="00D00624">
        <w:trPr>
          <w:jc w:val="center"/>
        </w:trPr>
        <w:tc>
          <w:tcPr>
            <w:tcW w:w="1586" w:type="dxa"/>
          </w:tcPr>
          <w:p w:rsidR="00EF2E70" w:rsidRPr="00D00624" w:rsidRDefault="00D00624" w:rsidP="00EF2E70">
            <w:pPr>
              <w:rPr>
                <w:lang w:val="en-US"/>
              </w:rPr>
            </w:pPr>
            <w:r>
              <w:rPr>
                <w:lang w:val="en-US"/>
              </w:rPr>
              <w:t>ERROR:</w:t>
            </w:r>
          </w:p>
        </w:tc>
        <w:tc>
          <w:tcPr>
            <w:tcW w:w="1176" w:type="dxa"/>
          </w:tcPr>
          <w:p w:rsidR="00EF2E70" w:rsidRPr="006E33DB" w:rsidRDefault="00EF2E70" w:rsidP="00EF2E70">
            <w:r w:rsidRPr="006E33DB">
              <w:t>LD</w:t>
            </w:r>
          </w:p>
        </w:tc>
        <w:tc>
          <w:tcPr>
            <w:tcW w:w="1769" w:type="dxa"/>
          </w:tcPr>
          <w:p w:rsidR="00EF2E70" w:rsidRPr="006E33DB" w:rsidRDefault="00EF2E70" w:rsidP="00EF2E70">
            <w:r w:rsidRPr="006E33DB">
              <w:t>MIN</w:t>
            </w:r>
          </w:p>
        </w:tc>
        <w:tc>
          <w:tcPr>
            <w:tcW w:w="5529" w:type="dxa"/>
          </w:tcPr>
          <w:p w:rsidR="00EF2E70" w:rsidRPr="0097254D" w:rsidRDefault="00EF2E70" w:rsidP="00EF2E7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val="en-US" w:eastAsia="en-US" w:bidi="ar-SA"/>
              </w:rPr>
            </w:pPr>
          </w:p>
        </w:tc>
      </w:tr>
      <w:tr w:rsidR="00EF2E70" w:rsidRPr="00927CDC" w:rsidTr="00D00624">
        <w:trPr>
          <w:jc w:val="center"/>
        </w:trPr>
        <w:tc>
          <w:tcPr>
            <w:tcW w:w="1586" w:type="dxa"/>
          </w:tcPr>
          <w:p w:rsidR="00EF2E70" w:rsidRPr="006E33DB" w:rsidRDefault="00EF2E70" w:rsidP="00EF2E70">
            <w:r w:rsidRPr="006E33DB">
              <w:t>CORRECT:</w:t>
            </w:r>
          </w:p>
        </w:tc>
        <w:tc>
          <w:tcPr>
            <w:tcW w:w="1176" w:type="dxa"/>
          </w:tcPr>
          <w:p w:rsidR="00EF2E70" w:rsidRDefault="00EF2E70" w:rsidP="00EF2E70">
            <w:r w:rsidRPr="006E33DB">
              <w:t>RET</w:t>
            </w:r>
          </w:p>
        </w:tc>
        <w:tc>
          <w:tcPr>
            <w:tcW w:w="1769" w:type="dxa"/>
          </w:tcPr>
          <w:p w:rsidR="00EF2E70" w:rsidRDefault="00EF2E70" w:rsidP="00EF2E70"/>
        </w:tc>
        <w:tc>
          <w:tcPr>
            <w:tcW w:w="5529" w:type="dxa"/>
          </w:tcPr>
          <w:p w:rsidR="00EF2E70" w:rsidRPr="00A1779E" w:rsidRDefault="00A1779E" w:rsidP="00EF2E70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</w:pPr>
            <w:r>
              <w:rPr>
                <w:rFonts w:ascii="AppleSystemUIFont" w:eastAsiaTheme="minorHAnsi" w:hAnsi="AppleSystemUIFont" w:cs="AppleSystemUIFont"/>
                <w:color w:val="auto"/>
                <w:sz w:val="26"/>
                <w:szCs w:val="26"/>
                <w:lang w:eastAsia="en-US" w:bidi="ar-SA"/>
              </w:rPr>
              <w:t>Возврат из подпрограммы</w:t>
            </w:r>
          </w:p>
        </w:tc>
      </w:tr>
    </w:tbl>
    <w:p w:rsidR="00C105E6" w:rsidRDefault="0062560B" w:rsidP="0062560B">
      <w:pPr>
        <w:pStyle w:val="22"/>
        <w:rPr>
          <w:lang w:val="en-US"/>
        </w:rPr>
      </w:pPr>
      <w:r>
        <w:t>ОДЗ</w:t>
      </w:r>
      <w:r>
        <w:rPr>
          <w:lang w:val="en-US"/>
        </w:rPr>
        <w:t>:</w:t>
      </w:r>
    </w:p>
    <w:p w:rsidR="0062560B" w:rsidRPr="0062560B" w:rsidRDefault="0062560B" w:rsidP="00ED7B16">
      <w:pPr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-127≤</m:t>
          </m:r>
          <m: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)≤12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8</m:t>
          </m:r>
        </m:oMath>
      </m:oMathPara>
    </w:p>
    <w:p w:rsidR="0062560B" w:rsidRPr="0062560B" w:rsidRDefault="0062560B" w:rsidP="00ED7B16">
      <w:pPr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-127≤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6X-8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≤12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8</m:t>
          </m:r>
        </m:oMath>
      </m:oMathPara>
    </w:p>
    <w:p w:rsidR="0062560B" w:rsidRPr="0062560B" w:rsidRDefault="0062560B" w:rsidP="00ED7B16">
      <w:pPr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19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≤6X≤1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36</m:t>
          </m:r>
        </m:oMath>
      </m:oMathPara>
    </w:p>
    <w:p w:rsidR="0062560B" w:rsidRPr="0062560B" w:rsidRDefault="0062560B" w:rsidP="00ED7B16">
      <w:pPr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9≤X≤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22</m:t>
          </m:r>
        </m:oMath>
      </m:oMathPara>
    </w:p>
    <w:p w:rsidR="00D0471B" w:rsidRDefault="0044289A" w:rsidP="0044289A">
      <w:pPr>
        <w:pStyle w:val="22"/>
      </w:pPr>
      <w:bookmarkStart w:id="4" w:name="_Toc133481087"/>
      <w:r>
        <w:t>Методика проверки</w:t>
      </w:r>
    </w:p>
    <w:p w:rsidR="0044289A" w:rsidRDefault="0044289A" w:rsidP="0044289A">
      <w:pPr>
        <w:pStyle w:val="a8"/>
        <w:numPr>
          <w:ilvl w:val="0"/>
          <w:numId w:val="14"/>
        </w:numPr>
      </w:pPr>
      <w:r w:rsidRPr="0044289A">
        <w:t xml:space="preserve">В исходном коде программы изменить NOP на HLT </w:t>
      </w:r>
    </w:p>
    <w:p w:rsidR="0044289A" w:rsidRPr="00FC0636" w:rsidRDefault="0044289A" w:rsidP="0044289A">
      <w:pPr>
        <w:pStyle w:val="a8"/>
        <w:numPr>
          <w:ilvl w:val="0"/>
          <w:numId w:val="14"/>
        </w:numPr>
      </w:pPr>
      <w:r w:rsidRPr="00FC0636">
        <w:t>Загрузить получившийся код в БЭВМ (скомпилировать)</w:t>
      </w:r>
    </w:p>
    <w:p w:rsidR="0044289A" w:rsidRPr="00FC0636" w:rsidRDefault="0044289A" w:rsidP="0044289A">
      <w:pPr>
        <w:pStyle w:val="a8"/>
        <w:numPr>
          <w:ilvl w:val="0"/>
          <w:numId w:val="14"/>
        </w:numPr>
      </w:pPr>
      <w:r w:rsidRPr="00FC0636">
        <w:t>Поменять STOP на RUN</w:t>
      </w:r>
    </w:p>
    <w:p w:rsidR="0044289A" w:rsidRPr="00FC0636" w:rsidRDefault="0044289A" w:rsidP="0044289A">
      <w:pPr>
        <w:pStyle w:val="a8"/>
        <w:numPr>
          <w:ilvl w:val="0"/>
          <w:numId w:val="14"/>
        </w:numPr>
      </w:pPr>
      <w:r w:rsidRPr="00FC0636">
        <w:t>Запустить программу в автоматическом режиме (START)</w:t>
      </w:r>
    </w:p>
    <w:p w:rsidR="0044289A" w:rsidRDefault="0044289A" w:rsidP="0044289A">
      <w:pPr>
        <w:pStyle w:val="a8"/>
        <w:numPr>
          <w:ilvl w:val="0"/>
          <w:numId w:val="14"/>
        </w:numPr>
      </w:pPr>
      <w:r w:rsidRPr="00FC0636">
        <w:t xml:space="preserve">Следить за регистром AC в графическом интерфейсе - он должен </w:t>
      </w:r>
      <w:r>
        <w:t>увеличиваться</w:t>
      </w:r>
      <w:r w:rsidRPr="00FC0636">
        <w:t xml:space="preserve"> на </w:t>
      </w:r>
      <w:r w:rsidRPr="0044289A">
        <w:t>2</w:t>
      </w:r>
    </w:p>
    <w:p w:rsidR="00BE0F20" w:rsidRPr="00964BDE" w:rsidRDefault="00BE0F20" w:rsidP="00BE0F20">
      <w:pPr>
        <w:pStyle w:val="a8"/>
        <w:numPr>
          <w:ilvl w:val="0"/>
          <w:numId w:val="14"/>
        </w:numPr>
      </w:pPr>
      <w:r w:rsidRPr="00964BDE">
        <w:t>Установить «Готовность ВУ</w:t>
      </w:r>
      <w:r>
        <w:t>-</w:t>
      </w:r>
      <w:r w:rsidRPr="00964BDE">
        <w:t>1».</w:t>
      </w:r>
    </w:p>
    <w:p w:rsidR="00BE0F20" w:rsidRDefault="00BE0F20" w:rsidP="00BE0F20">
      <w:pPr>
        <w:pStyle w:val="a8"/>
        <w:numPr>
          <w:ilvl w:val="0"/>
          <w:numId w:val="14"/>
        </w:numPr>
      </w:pPr>
      <w:r w:rsidRPr="00964BDE">
        <w:t>Дождаться остановки</w:t>
      </w:r>
    </w:p>
    <w:p w:rsidR="00BE0F20" w:rsidRDefault="00BE0F20" w:rsidP="00BE0F20">
      <w:pPr>
        <w:pStyle w:val="a8"/>
        <w:numPr>
          <w:ilvl w:val="0"/>
          <w:numId w:val="14"/>
        </w:numPr>
      </w:pPr>
      <w:r>
        <w:t xml:space="preserve">Записать </w:t>
      </w:r>
      <w:r w:rsidR="00E50632">
        <w:t>значение</w:t>
      </w:r>
      <w:r>
        <w:t xml:space="preserve"> </w:t>
      </w:r>
      <w:r w:rsidR="00E50632">
        <w:rPr>
          <w:lang w:val="en-US"/>
        </w:rPr>
        <w:t>AC</w:t>
      </w:r>
      <w:r w:rsidR="00E50632" w:rsidRPr="00E50632">
        <w:t xml:space="preserve"> </w:t>
      </w:r>
      <w:r>
        <w:t xml:space="preserve">и результат выражения </w:t>
      </w:r>
      <w:r>
        <w:rPr>
          <w:lang w:val="en-US"/>
        </w:rPr>
        <w:t>F</w:t>
      </w:r>
      <w:r w:rsidRPr="00BE0F20">
        <w:t>(</w:t>
      </w:r>
      <w:r w:rsidR="00E50632">
        <w:rPr>
          <w:lang w:val="en-US"/>
        </w:rPr>
        <w:t>AC</w:t>
      </w:r>
      <w:r w:rsidRPr="00BE0F20">
        <w:t>)</w:t>
      </w:r>
      <w:r>
        <w:t xml:space="preserve"> </w:t>
      </w:r>
      <w:r w:rsidRPr="00BE0F20">
        <w:t>=</w:t>
      </w:r>
      <w:r>
        <w:t xml:space="preserve"> </w:t>
      </w:r>
      <w:r w:rsidRPr="00BE0F20">
        <w:t>6</w:t>
      </w:r>
      <w:r>
        <w:rPr>
          <w:lang w:val="en-US"/>
        </w:rPr>
        <w:t>X</w:t>
      </w:r>
      <w:r w:rsidRPr="00BE0F20">
        <w:t>-8</w:t>
      </w:r>
    </w:p>
    <w:p w:rsidR="00BE0F20" w:rsidRDefault="00BE0F20" w:rsidP="00BE0F20">
      <w:pPr>
        <w:pStyle w:val="a8"/>
        <w:numPr>
          <w:ilvl w:val="0"/>
          <w:numId w:val="14"/>
        </w:numPr>
      </w:pPr>
      <w:r w:rsidRPr="00964BDE">
        <w:t>Нажать «ПРОДОЛЖЕНИЕ»</w:t>
      </w:r>
    </w:p>
    <w:p w:rsidR="00BE0F20" w:rsidRPr="008C491D" w:rsidRDefault="00BE0F20" w:rsidP="00BE0F20">
      <w:pPr>
        <w:pStyle w:val="a8"/>
        <w:numPr>
          <w:ilvl w:val="0"/>
          <w:numId w:val="14"/>
        </w:numPr>
      </w:pPr>
      <w:r w:rsidRPr="00964BDE">
        <w:t>Дождаться остановки</w:t>
      </w:r>
    </w:p>
    <w:p w:rsidR="00BE0F20" w:rsidRDefault="00BE0F20" w:rsidP="00BE0F20">
      <w:pPr>
        <w:pStyle w:val="a8"/>
        <w:numPr>
          <w:ilvl w:val="0"/>
          <w:numId w:val="14"/>
        </w:numPr>
      </w:pPr>
      <w:r>
        <w:t xml:space="preserve">Записать результат обработки прерывания – содержимое </w:t>
      </w:r>
      <w:r w:rsidR="00E50632">
        <w:t>ВУ-1</w:t>
      </w:r>
      <w:r>
        <w:t xml:space="preserve"> в табличку</w:t>
      </w:r>
    </w:p>
    <w:p w:rsidR="00BE0F20" w:rsidRPr="00964BDE" w:rsidRDefault="00BE0F20" w:rsidP="00BE0F20">
      <w:pPr>
        <w:pStyle w:val="a8"/>
        <w:numPr>
          <w:ilvl w:val="0"/>
          <w:numId w:val="14"/>
        </w:numPr>
      </w:pPr>
      <w:r w:rsidRPr="00964BDE">
        <w:t>Ввести в регистр данных контроллера ВУ-</w:t>
      </w:r>
      <w:r>
        <w:t>2</w:t>
      </w:r>
      <w:r w:rsidRPr="00964BDE">
        <w:t xml:space="preserve"> произвольное число</w:t>
      </w:r>
    </w:p>
    <w:p w:rsidR="00BE0F20" w:rsidRDefault="00BE0F20" w:rsidP="00BE0F20">
      <w:pPr>
        <w:pStyle w:val="a8"/>
        <w:numPr>
          <w:ilvl w:val="0"/>
          <w:numId w:val="14"/>
        </w:numPr>
      </w:pPr>
      <w:r w:rsidRPr="00964BDE">
        <w:t>Установить «Готовность ВУ-2»</w:t>
      </w:r>
    </w:p>
    <w:p w:rsidR="00BE0F20" w:rsidRPr="008C491D" w:rsidRDefault="00BE0F20" w:rsidP="00BE0F20">
      <w:pPr>
        <w:pStyle w:val="a8"/>
        <w:numPr>
          <w:ilvl w:val="0"/>
          <w:numId w:val="14"/>
        </w:numPr>
      </w:pPr>
      <w:r w:rsidRPr="00964BDE">
        <w:t>Нажать «ПРОДОЛЖЕНИЕ».</w:t>
      </w:r>
    </w:p>
    <w:p w:rsidR="00BE0F20" w:rsidRDefault="00BE0F20" w:rsidP="00BE0F20">
      <w:pPr>
        <w:pStyle w:val="a8"/>
        <w:numPr>
          <w:ilvl w:val="0"/>
          <w:numId w:val="14"/>
        </w:numPr>
      </w:pPr>
      <w:r w:rsidRPr="00964BDE">
        <w:t>Дождаться остановки.</w:t>
      </w:r>
    </w:p>
    <w:p w:rsidR="00E50632" w:rsidRDefault="00E50632" w:rsidP="00BE0F20">
      <w:pPr>
        <w:pStyle w:val="a8"/>
        <w:numPr>
          <w:ilvl w:val="0"/>
          <w:numId w:val="14"/>
        </w:numPr>
      </w:pPr>
      <w:r>
        <w:t xml:space="preserve">Записать значение </w:t>
      </w:r>
      <w:r>
        <w:rPr>
          <w:lang w:val="en-US"/>
        </w:rPr>
        <w:t>X</w:t>
      </w:r>
      <w:r w:rsidRPr="00964BDE">
        <w:t xml:space="preserve"> </w:t>
      </w:r>
      <w:r>
        <w:t xml:space="preserve">и проверить правильность </w:t>
      </w:r>
      <w:r w:rsidR="00FC6EBC">
        <w:t>операции</w:t>
      </w:r>
    </w:p>
    <w:p w:rsidR="00E50632" w:rsidRDefault="00E50632" w:rsidP="00E50632">
      <w:pPr>
        <w:pStyle w:val="a8"/>
        <w:numPr>
          <w:ilvl w:val="0"/>
          <w:numId w:val="14"/>
        </w:numPr>
      </w:pPr>
      <w:r w:rsidRPr="00964BDE">
        <w:t>Нажать «ПРОДОЛЖЕНИЕ»</w:t>
      </w:r>
    </w:p>
    <w:p w:rsidR="00E50632" w:rsidRDefault="00E50632" w:rsidP="00E50632">
      <w:pPr>
        <w:pStyle w:val="a8"/>
        <w:numPr>
          <w:ilvl w:val="0"/>
          <w:numId w:val="14"/>
        </w:numPr>
      </w:pPr>
      <w:r w:rsidRPr="00964BDE">
        <w:t>Дождаться остановки</w:t>
      </w:r>
    </w:p>
    <w:p w:rsidR="00BE0F20" w:rsidRDefault="00E50632" w:rsidP="00E50632">
      <w:pPr>
        <w:pStyle w:val="a8"/>
        <w:numPr>
          <w:ilvl w:val="0"/>
          <w:numId w:val="14"/>
        </w:numPr>
      </w:pPr>
      <w:r>
        <w:t>Записать результат обработки прерывания – содержимое аккумулятора в табличку</w:t>
      </w:r>
    </w:p>
    <w:p w:rsidR="0044289A" w:rsidRDefault="00BE0F20" w:rsidP="00E50632">
      <w:pPr>
        <w:pStyle w:val="a8"/>
        <w:numPr>
          <w:ilvl w:val="0"/>
          <w:numId w:val="14"/>
        </w:numPr>
      </w:pPr>
      <w:r>
        <w:t>Нажать кнопку «Продолжение» (если вы хотите, чтобы программа продолжилась)</w:t>
      </w:r>
    </w:p>
    <w:p w:rsidR="00FC6EBC" w:rsidRPr="00FC6EBC" w:rsidRDefault="00FC6EBC" w:rsidP="00FC6EBC">
      <w:pPr>
        <w:pStyle w:val="a8"/>
        <w:ind w:left="786"/>
        <w:rPr>
          <w:lang w:val="en-US"/>
        </w:rPr>
      </w:pPr>
      <w:r>
        <w:t>ВУ-1</w:t>
      </w:r>
      <w:r>
        <w:rPr>
          <w:lang w:val="en-US"/>
        </w:rPr>
        <w:t>:</w:t>
      </w:r>
    </w:p>
    <w:tbl>
      <w:tblPr>
        <w:tblStyle w:val="aa"/>
        <w:tblW w:w="0" w:type="auto"/>
        <w:tblInd w:w="-714" w:type="dxa"/>
        <w:tblLook w:val="04A0" w:firstRow="1" w:lastRow="0" w:firstColumn="1" w:lastColumn="0" w:noHBand="0" w:noVBand="1"/>
      </w:tblPr>
      <w:tblGrid>
        <w:gridCol w:w="993"/>
        <w:gridCol w:w="3685"/>
        <w:gridCol w:w="5103"/>
      </w:tblGrid>
      <w:tr w:rsidR="00FC6EBC" w:rsidTr="00FC6EBC">
        <w:tc>
          <w:tcPr>
            <w:tcW w:w="993" w:type="dxa"/>
          </w:tcPr>
          <w:p w:rsidR="00FC6EBC" w:rsidRPr="00FC6EBC" w:rsidRDefault="00FC6EBC" w:rsidP="00FC6EBC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AC</w:t>
            </w:r>
          </w:p>
        </w:tc>
        <w:tc>
          <w:tcPr>
            <w:tcW w:w="3685" w:type="dxa"/>
          </w:tcPr>
          <w:p w:rsidR="00FC6EBC" w:rsidRPr="00FC6EBC" w:rsidRDefault="00FC6EBC" w:rsidP="00FC6EBC">
            <w:pPr>
              <w:pStyle w:val="a8"/>
              <w:ind w:left="0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X-8</w:t>
            </w:r>
            <w:r>
              <w:t xml:space="preserve"> </w:t>
            </w:r>
            <w:r>
              <w:rPr>
                <w:lang w:val="en-US"/>
              </w:rPr>
              <w:t>(</w:t>
            </w:r>
            <w:r>
              <w:t>ожидаемое)</w:t>
            </w:r>
          </w:p>
        </w:tc>
        <w:tc>
          <w:tcPr>
            <w:tcW w:w="5103" w:type="dxa"/>
          </w:tcPr>
          <w:p w:rsidR="00FC6EBC" w:rsidRPr="00FC6EBC" w:rsidRDefault="00FC6EBC" w:rsidP="00FC6EBC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6X-8</w:t>
            </w:r>
            <w:r>
              <w:t xml:space="preserve"> (фактическое)</w:t>
            </w:r>
          </w:p>
        </w:tc>
      </w:tr>
      <w:tr w:rsidR="00FC6EBC" w:rsidTr="00FC6EBC">
        <w:tc>
          <w:tcPr>
            <w:tcW w:w="993" w:type="dxa"/>
          </w:tcPr>
          <w:p w:rsidR="00FC6EBC" w:rsidRPr="00FC6EBC" w:rsidRDefault="0062560B" w:rsidP="00FC6EBC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85" w:type="dxa"/>
          </w:tcPr>
          <w:p w:rsidR="00FC6EBC" w:rsidRPr="0062560B" w:rsidRDefault="0062560B" w:rsidP="00FC6EBC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103" w:type="dxa"/>
          </w:tcPr>
          <w:p w:rsidR="00FC6EBC" w:rsidRPr="0062560B" w:rsidRDefault="0062560B" w:rsidP="00FC6EBC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FC6EBC" w:rsidRDefault="00FC6EBC" w:rsidP="00FC6EBC">
      <w:pPr>
        <w:pStyle w:val="a8"/>
        <w:ind w:left="786"/>
        <w:rPr>
          <w:lang w:val="en-US"/>
        </w:rPr>
      </w:pPr>
      <w:r>
        <w:t>ВУ-2</w:t>
      </w:r>
      <w:r>
        <w:rPr>
          <w:lang w:val="en-US"/>
        </w:rPr>
        <w:t>:</w:t>
      </w:r>
    </w:p>
    <w:tbl>
      <w:tblPr>
        <w:tblStyle w:val="aa"/>
        <w:tblW w:w="0" w:type="auto"/>
        <w:tblInd w:w="-572" w:type="dxa"/>
        <w:tblLook w:val="04A0" w:firstRow="1" w:lastRow="0" w:firstColumn="1" w:lastColumn="0" w:noHBand="0" w:noVBand="1"/>
      </w:tblPr>
      <w:tblGrid>
        <w:gridCol w:w="993"/>
        <w:gridCol w:w="1417"/>
        <w:gridCol w:w="4164"/>
        <w:gridCol w:w="3343"/>
      </w:tblGrid>
      <w:tr w:rsidR="00FC6EBC" w:rsidTr="00FC6EBC">
        <w:tc>
          <w:tcPr>
            <w:tcW w:w="993" w:type="dxa"/>
          </w:tcPr>
          <w:p w:rsidR="00FC6EBC" w:rsidRPr="00FC6EBC" w:rsidRDefault="00FC6EBC" w:rsidP="00705343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1417" w:type="dxa"/>
          </w:tcPr>
          <w:p w:rsidR="00FC6EBC" w:rsidRPr="00FC6EBC" w:rsidRDefault="00FC6EBC" w:rsidP="00705343">
            <w:pPr>
              <w:pStyle w:val="a8"/>
              <w:ind w:left="0"/>
            </w:pPr>
            <w:r>
              <w:t>ВУ-2</w:t>
            </w:r>
          </w:p>
        </w:tc>
        <w:tc>
          <w:tcPr>
            <w:tcW w:w="4164" w:type="dxa"/>
          </w:tcPr>
          <w:p w:rsidR="00FC6EBC" w:rsidRPr="00FC6EBC" w:rsidRDefault="00FC6EBC" w:rsidP="00705343">
            <w:pPr>
              <w:pStyle w:val="a8"/>
              <w:ind w:left="0"/>
              <w:rPr>
                <w:lang w:val="en-US"/>
              </w:rPr>
            </w:pPr>
            <w:r>
              <w:t xml:space="preserve">Побитовое маскирование </w:t>
            </w:r>
            <w:proofErr w:type="spellStart"/>
            <w:r>
              <w:rPr>
                <w:lang w:val="en-US"/>
              </w:rPr>
              <w:t>(</w:t>
            </w:r>
            <w:r>
              <w:t>ожид</w:t>
            </w:r>
            <w:proofErr w:type="spellEnd"/>
            <w:r>
              <w:t>аемое)</w:t>
            </w:r>
          </w:p>
        </w:tc>
        <w:tc>
          <w:tcPr>
            <w:tcW w:w="3343" w:type="dxa"/>
          </w:tcPr>
          <w:p w:rsidR="00FC6EBC" w:rsidRPr="00FC6EBC" w:rsidRDefault="00FC6EBC" w:rsidP="00705343">
            <w:pPr>
              <w:pStyle w:val="a8"/>
              <w:ind w:left="0"/>
              <w:rPr>
                <w:lang w:val="en-US"/>
              </w:rPr>
            </w:pPr>
            <w:r>
              <w:t>Побитовое маскирование (фактическое)</w:t>
            </w:r>
          </w:p>
        </w:tc>
      </w:tr>
      <w:tr w:rsidR="00FC6EBC" w:rsidTr="00FC6EBC">
        <w:tc>
          <w:tcPr>
            <w:tcW w:w="993" w:type="dxa"/>
          </w:tcPr>
          <w:p w:rsidR="00FC6EBC" w:rsidRPr="0062560B" w:rsidRDefault="0062560B" w:rsidP="00705343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1417" w:type="dxa"/>
          </w:tcPr>
          <w:p w:rsidR="00FC6EBC" w:rsidRPr="0062560B" w:rsidRDefault="0062560B" w:rsidP="00705343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0100 0010</w:t>
            </w:r>
          </w:p>
        </w:tc>
        <w:tc>
          <w:tcPr>
            <w:tcW w:w="4164" w:type="dxa"/>
          </w:tcPr>
          <w:p w:rsidR="00FC6EBC" w:rsidRPr="0062560B" w:rsidRDefault="0062560B" w:rsidP="00705343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3343" w:type="dxa"/>
          </w:tcPr>
          <w:p w:rsidR="00FC6EBC" w:rsidRPr="0062560B" w:rsidRDefault="0062560B" w:rsidP="00705343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</w:tr>
    </w:tbl>
    <w:p w:rsidR="00FC6EBC" w:rsidRPr="00FC6EBC" w:rsidRDefault="00FC6EBC" w:rsidP="00FC6EBC">
      <w:pPr>
        <w:pStyle w:val="a8"/>
        <w:ind w:left="786"/>
        <w:rPr>
          <w:lang w:val="en-US"/>
        </w:rPr>
      </w:pPr>
    </w:p>
    <w:p w:rsidR="002F6554" w:rsidRPr="00C105E6" w:rsidRDefault="00BB705E" w:rsidP="009615CF">
      <w:pPr>
        <w:pStyle w:val="a5"/>
      </w:pPr>
      <w:r w:rsidRPr="00BB705E">
        <w:lastRenderedPageBreak/>
        <w:t>Вывод</w:t>
      </w:r>
      <w:bookmarkEnd w:id="4"/>
    </w:p>
    <w:p w:rsidR="004518D9" w:rsidRPr="0009472E" w:rsidRDefault="00DE4417" w:rsidP="00FE5F6A">
      <w:r w:rsidRPr="00DE4417">
        <w:rPr>
          <w:rFonts w:cs="Times New Roman"/>
          <w:color w:val="000000" w:themeColor="text1"/>
          <w:szCs w:val="28"/>
        </w:rPr>
        <w:t xml:space="preserve">В ходе выполнения лабораторной работы я изучил обмен данными с ВУ – </w:t>
      </w:r>
      <w:r w:rsidRPr="00DE4417">
        <w:rPr>
          <w:rFonts w:cs="Times New Roman"/>
          <w:color w:val="000000" w:themeColor="text1"/>
          <w:szCs w:val="28"/>
        </w:rPr>
        <w:t xml:space="preserve">1 </w:t>
      </w:r>
      <w:r w:rsidRPr="00DE4417">
        <w:rPr>
          <w:rFonts w:cs="Times New Roman"/>
          <w:color w:val="000000" w:themeColor="text1"/>
          <w:szCs w:val="28"/>
        </w:rPr>
        <w:t xml:space="preserve">и ВУ – </w:t>
      </w:r>
      <w:r w:rsidRPr="00DE4417">
        <w:rPr>
          <w:rFonts w:cs="Times New Roman"/>
          <w:color w:val="000000" w:themeColor="text1"/>
          <w:szCs w:val="28"/>
        </w:rPr>
        <w:t>2</w:t>
      </w:r>
      <w:r w:rsidRPr="00DE4417">
        <w:rPr>
          <w:rFonts w:cs="Times New Roman"/>
          <w:color w:val="000000" w:themeColor="text1"/>
          <w:szCs w:val="28"/>
        </w:rPr>
        <w:t xml:space="preserve"> в режиме прерываний, также изучил цикл прерывания и циклы исполнения команды IRET</w:t>
      </w:r>
    </w:p>
    <w:p w:rsidR="00E71D42" w:rsidRPr="00E71D42" w:rsidRDefault="00E71D42" w:rsidP="00FE5F6A"/>
    <w:sectPr w:rsidR="00E71D42" w:rsidRPr="00E71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2EEA" w:rsidRDefault="00002EEA" w:rsidP="002428DE">
      <w:pPr>
        <w:spacing w:after="0" w:line="240" w:lineRule="auto"/>
      </w:pPr>
      <w:r>
        <w:separator/>
      </w:r>
    </w:p>
  </w:endnote>
  <w:endnote w:type="continuationSeparator" w:id="0">
    <w:p w:rsidR="00002EEA" w:rsidRDefault="00002EEA" w:rsidP="00242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UICTFontTextStyleBody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2EEA" w:rsidRDefault="00002EEA" w:rsidP="002428DE">
      <w:pPr>
        <w:spacing w:after="0" w:line="240" w:lineRule="auto"/>
      </w:pPr>
      <w:r>
        <w:separator/>
      </w:r>
    </w:p>
  </w:footnote>
  <w:footnote w:type="continuationSeparator" w:id="0">
    <w:p w:rsidR="00002EEA" w:rsidRDefault="00002EEA" w:rsidP="002428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C16F1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440B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A8F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627A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12DA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06D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9E3D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1E18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447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020F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25229"/>
    <w:multiLevelType w:val="hybridMultilevel"/>
    <w:tmpl w:val="5486F4B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06A21769"/>
    <w:multiLevelType w:val="hybridMultilevel"/>
    <w:tmpl w:val="00B69026"/>
    <w:lvl w:ilvl="0" w:tplc="83DABD9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8020C5"/>
    <w:multiLevelType w:val="hybridMultilevel"/>
    <w:tmpl w:val="D76030BC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F42C13"/>
    <w:multiLevelType w:val="hybridMultilevel"/>
    <w:tmpl w:val="EBD290AA"/>
    <w:lvl w:ilvl="0" w:tplc="B81693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9310557"/>
    <w:multiLevelType w:val="hybridMultilevel"/>
    <w:tmpl w:val="B7EEB1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22" w:hanging="360"/>
      </w:pPr>
    </w:lvl>
    <w:lvl w:ilvl="2" w:tplc="FFFFFFFF" w:tentative="1">
      <w:start w:val="1"/>
      <w:numFmt w:val="lowerRoman"/>
      <w:lvlText w:val="%3."/>
      <w:lvlJc w:val="right"/>
      <w:pPr>
        <w:ind w:left="2442" w:hanging="180"/>
      </w:pPr>
    </w:lvl>
    <w:lvl w:ilvl="3" w:tplc="FFFFFFFF" w:tentative="1">
      <w:start w:val="1"/>
      <w:numFmt w:val="decimal"/>
      <w:lvlText w:val="%4."/>
      <w:lvlJc w:val="left"/>
      <w:pPr>
        <w:ind w:left="3162" w:hanging="360"/>
      </w:pPr>
    </w:lvl>
    <w:lvl w:ilvl="4" w:tplc="FFFFFFFF" w:tentative="1">
      <w:start w:val="1"/>
      <w:numFmt w:val="lowerLetter"/>
      <w:lvlText w:val="%5."/>
      <w:lvlJc w:val="left"/>
      <w:pPr>
        <w:ind w:left="3882" w:hanging="360"/>
      </w:pPr>
    </w:lvl>
    <w:lvl w:ilvl="5" w:tplc="FFFFFFFF" w:tentative="1">
      <w:start w:val="1"/>
      <w:numFmt w:val="lowerRoman"/>
      <w:lvlText w:val="%6."/>
      <w:lvlJc w:val="right"/>
      <w:pPr>
        <w:ind w:left="4602" w:hanging="180"/>
      </w:pPr>
    </w:lvl>
    <w:lvl w:ilvl="6" w:tplc="FFFFFFFF" w:tentative="1">
      <w:start w:val="1"/>
      <w:numFmt w:val="decimal"/>
      <w:lvlText w:val="%7."/>
      <w:lvlJc w:val="left"/>
      <w:pPr>
        <w:ind w:left="5322" w:hanging="360"/>
      </w:pPr>
    </w:lvl>
    <w:lvl w:ilvl="7" w:tplc="FFFFFFFF" w:tentative="1">
      <w:start w:val="1"/>
      <w:numFmt w:val="lowerLetter"/>
      <w:lvlText w:val="%8."/>
      <w:lvlJc w:val="left"/>
      <w:pPr>
        <w:ind w:left="6042" w:hanging="360"/>
      </w:pPr>
    </w:lvl>
    <w:lvl w:ilvl="8" w:tplc="FFFFFFFF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5" w15:restartNumberingAfterBreak="0">
    <w:nsid w:val="2C1B324C"/>
    <w:multiLevelType w:val="multilevel"/>
    <w:tmpl w:val="B6A4309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33713E94"/>
    <w:multiLevelType w:val="hybridMultilevel"/>
    <w:tmpl w:val="425E9C0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22" w:hanging="360"/>
      </w:pPr>
    </w:lvl>
    <w:lvl w:ilvl="2" w:tplc="FFFFFFFF" w:tentative="1">
      <w:start w:val="1"/>
      <w:numFmt w:val="lowerRoman"/>
      <w:lvlText w:val="%3."/>
      <w:lvlJc w:val="right"/>
      <w:pPr>
        <w:ind w:left="2442" w:hanging="180"/>
      </w:pPr>
    </w:lvl>
    <w:lvl w:ilvl="3" w:tplc="FFFFFFFF" w:tentative="1">
      <w:start w:val="1"/>
      <w:numFmt w:val="decimal"/>
      <w:lvlText w:val="%4."/>
      <w:lvlJc w:val="left"/>
      <w:pPr>
        <w:ind w:left="3162" w:hanging="360"/>
      </w:pPr>
    </w:lvl>
    <w:lvl w:ilvl="4" w:tplc="FFFFFFFF" w:tentative="1">
      <w:start w:val="1"/>
      <w:numFmt w:val="lowerLetter"/>
      <w:lvlText w:val="%5."/>
      <w:lvlJc w:val="left"/>
      <w:pPr>
        <w:ind w:left="3882" w:hanging="360"/>
      </w:pPr>
    </w:lvl>
    <w:lvl w:ilvl="5" w:tplc="FFFFFFFF" w:tentative="1">
      <w:start w:val="1"/>
      <w:numFmt w:val="lowerRoman"/>
      <w:lvlText w:val="%6."/>
      <w:lvlJc w:val="right"/>
      <w:pPr>
        <w:ind w:left="4602" w:hanging="180"/>
      </w:pPr>
    </w:lvl>
    <w:lvl w:ilvl="6" w:tplc="FFFFFFFF" w:tentative="1">
      <w:start w:val="1"/>
      <w:numFmt w:val="decimal"/>
      <w:lvlText w:val="%7."/>
      <w:lvlJc w:val="left"/>
      <w:pPr>
        <w:ind w:left="5322" w:hanging="360"/>
      </w:pPr>
    </w:lvl>
    <w:lvl w:ilvl="7" w:tplc="FFFFFFFF" w:tentative="1">
      <w:start w:val="1"/>
      <w:numFmt w:val="lowerLetter"/>
      <w:lvlText w:val="%8."/>
      <w:lvlJc w:val="left"/>
      <w:pPr>
        <w:ind w:left="6042" w:hanging="360"/>
      </w:pPr>
    </w:lvl>
    <w:lvl w:ilvl="8" w:tplc="FFFFFFFF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7" w15:restartNumberingAfterBreak="0">
    <w:nsid w:val="4BF77EED"/>
    <w:multiLevelType w:val="hybridMultilevel"/>
    <w:tmpl w:val="22CAFFD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DB33E9D"/>
    <w:multiLevelType w:val="hybridMultilevel"/>
    <w:tmpl w:val="0F128AC4"/>
    <w:lvl w:ilvl="0" w:tplc="F6ACD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7511D2"/>
    <w:multiLevelType w:val="hybridMultilevel"/>
    <w:tmpl w:val="FBA6AAA8"/>
    <w:lvl w:ilvl="0" w:tplc="7E9A6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002639">
    <w:abstractNumId w:val="0"/>
  </w:num>
  <w:num w:numId="2" w16cid:durableId="1636985511">
    <w:abstractNumId w:val="1"/>
  </w:num>
  <w:num w:numId="3" w16cid:durableId="561216321">
    <w:abstractNumId w:val="2"/>
  </w:num>
  <w:num w:numId="4" w16cid:durableId="541787013">
    <w:abstractNumId w:val="3"/>
  </w:num>
  <w:num w:numId="5" w16cid:durableId="777532518">
    <w:abstractNumId w:val="8"/>
  </w:num>
  <w:num w:numId="6" w16cid:durableId="1694645484">
    <w:abstractNumId w:val="4"/>
  </w:num>
  <w:num w:numId="7" w16cid:durableId="778337999">
    <w:abstractNumId w:val="5"/>
  </w:num>
  <w:num w:numId="8" w16cid:durableId="941183743">
    <w:abstractNumId w:val="6"/>
  </w:num>
  <w:num w:numId="9" w16cid:durableId="756828574">
    <w:abstractNumId w:val="7"/>
  </w:num>
  <w:num w:numId="10" w16cid:durableId="2042199678">
    <w:abstractNumId w:val="9"/>
  </w:num>
  <w:num w:numId="11" w16cid:durableId="653797538">
    <w:abstractNumId w:val="18"/>
  </w:num>
  <w:num w:numId="12" w16cid:durableId="1728265684">
    <w:abstractNumId w:val="11"/>
  </w:num>
  <w:num w:numId="13" w16cid:durableId="1164854731">
    <w:abstractNumId w:val="19"/>
  </w:num>
  <w:num w:numId="14" w16cid:durableId="1869903332">
    <w:abstractNumId w:val="12"/>
  </w:num>
  <w:num w:numId="15" w16cid:durableId="99827005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08928966">
    <w:abstractNumId w:val="13"/>
  </w:num>
  <w:num w:numId="17" w16cid:durableId="1437020809">
    <w:abstractNumId w:val="17"/>
  </w:num>
  <w:num w:numId="18" w16cid:durableId="1913998670">
    <w:abstractNumId w:val="10"/>
  </w:num>
  <w:num w:numId="19" w16cid:durableId="1902522414">
    <w:abstractNumId w:val="16"/>
  </w:num>
  <w:num w:numId="20" w16cid:durableId="4842023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63"/>
    <w:rsid w:val="00002EEA"/>
    <w:rsid w:val="00053BF5"/>
    <w:rsid w:val="0005750B"/>
    <w:rsid w:val="00073E55"/>
    <w:rsid w:val="0009472E"/>
    <w:rsid w:val="000B559E"/>
    <w:rsid w:val="000B6642"/>
    <w:rsid w:val="000D25F5"/>
    <w:rsid w:val="00111987"/>
    <w:rsid w:val="0013681E"/>
    <w:rsid w:val="00196D8E"/>
    <w:rsid w:val="0019773C"/>
    <w:rsid w:val="001B34B4"/>
    <w:rsid w:val="001B430A"/>
    <w:rsid w:val="001B5E6B"/>
    <w:rsid w:val="001D61CF"/>
    <w:rsid w:val="00235D28"/>
    <w:rsid w:val="00240D84"/>
    <w:rsid w:val="002428DE"/>
    <w:rsid w:val="00252E7A"/>
    <w:rsid w:val="002554A0"/>
    <w:rsid w:val="00265560"/>
    <w:rsid w:val="00265829"/>
    <w:rsid w:val="00273701"/>
    <w:rsid w:val="00273DDA"/>
    <w:rsid w:val="002854E1"/>
    <w:rsid w:val="002A6DA8"/>
    <w:rsid w:val="002B61B0"/>
    <w:rsid w:val="002B6991"/>
    <w:rsid w:val="002C1386"/>
    <w:rsid w:val="002C4BC0"/>
    <w:rsid w:val="002F3CF4"/>
    <w:rsid w:val="002F6554"/>
    <w:rsid w:val="003005FB"/>
    <w:rsid w:val="00326655"/>
    <w:rsid w:val="00326A53"/>
    <w:rsid w:val="003624C8"/>
    <w:rsid w:val="00362A73"/>
    <w:rsid w:val="003A28E5"/>
    <w:rsid w:val="003A6343"/>
    <w:rsid w:val="0040060D"/>
    <w:rsid w:val="00402B2D"/>
    <w:rsid w:val="0040518B"/>
    <w:rsid w:val="00413B97"/>
    <w:rsid w:val="00415D29"/>
    <w:rsid w:val="004240CC"/>
    <w:rsid w:val="0044289A"/>
    <w:rsid w:val="00442E82"/>
    <w:rsid w:val="004518D9"/>
    <w:rsid w:val="00451F6B"/>
    <w:rsid w:val="00464385"/>
    <w:rsid w:val="00483DAE"/>
    <w:rsid w:val="00486EB0"/>
    <w:rsid w:val="00492E62"/>
    <w:rsid w:val="00494C0E"/>
    <w:rsid w:val="00496AA8"/>
    <w:rsid w:val="004A02E8"/>
    <w:rsid w:val="004E1CA9"/>
    <w:rsid w:val="004F29B3"/>
    <w:rsid w:val="004F4935"/>
    <w:rsid w:val="005272EB"/>
    <w:rsid w:val="00527C93"/>
    <w:rsid w:val="005317BA"/>
    <w:rsid w:val="005410D5"/>
    <w:rsid w:val="00542124"/>
    <w:rsid w:val="0056011F"/>
    <w:rsid w:val="005672FD"/>
    <w:rsid w:val="00581C79"/>
    <w:rsid w:val="00583B3F"/>
    <w:rsid w:val="005960AA"/>
    <w:rsid w:val="005A485C"/>
    <w:rsid w:val="005D57BC"/>
    <w:rsid w:val="005E1E05"/>
    <w:rsid w:val="005E3665"/>
    <w:rsid w:val="005E4972"/>
    <w:rsid w:val="005E6B4C"/>
    <w:rsid w:val="00607690"/>
    <w:rsid w:val="00624477"/>
    <w:rsid w:val="0062560B"/>
    <w:rsid w:val="00645AFF"/>
    <w:rsid w:val="0067177D"/>
    <w:rsid w:val="006A5DED"/>
    <w:rsid w:val="00715A63"/>
    <w:rsid w:val="007243FD"/>
    <w:rsid w:val="007308AA"/>
    <w:rsid w:val="00735C71"/>
    <w:rsid w:val="007477BE"/>
    <w:rsid w:val="00772290"/>
    <w:rsid w:val="00775654"/>
    <w:rsid w:val="0078580F"/>
    <w:rsid w:val="007A440A"/>
    <w:rsid w:val="007B0D04"/>
    <w:rsid w:val="007B12D6"/>
    <w:rsid w:val="007C0192"/>
    <w:rsid w:val="007C512B"/>
    <w:rsid w:val="008009B3"/>
    <w:rsid w:val="00836A62"/>
    <w:rsid w:val="008478C6"/>
    <w:rsid w:val="008526CB"/>
    <w:rsid w:val="00860281"/>
    <w:rsid w:val="00860515"/>
    <w:rsid w:val="00865E47"/>
    <w:rsid w:val="008823B7"/>
    <w:rsid w:val="00890C74"/>
    <w:rsid w:val="00892E63"/>
    <w:rsid w:val="008C09F1"/>
    <w:rsid w:val="008D0CB9"/>
    <w:rsid w:val="008D39E0"/>
    <w:rsid w:val="008E65CE"/>
    <w:rsid w:val="00906ACE"/>
    <w:rsid w:val="00911625"/>
    <w:rsid w:val="00914D66"/>
    <w:rsid w:val="00931DC2"/>
    <w:rsid w:val="00947DD4"/>
    <w:rsid w:val="00947FD8"/>
    <w:rsid w:val="009615CF"/>
    <w:rsid w:val="00962B2C"/>
    <w:rsid w:val="00963660"/>
    <w:rsid w:val="00974F20"/>
    <w:rsid w:val="00987063"/>
    <w:rsid w:val="00991672"/>
    <w:rsid w:val="00996BBF"/>
    <w:rsid w:val="009974A0"/>
    <w:rsid w:val="00997A5D"/>
    <w:rsid w:val="009A545D"/>
    <w:rsid w:val="009B581E"/>
    <w:rsid w:val="009C5E97"/>
    <w:rsid w:val="00A13C15"/>
    <w:rsid w:val="00A1779E"/>
    <w:rsid w:val="00A36E54"/>
    <w:rsid w:val="00A44E21"/>
    <w:rsid w:val="00A77D45"/>
    <w:rsid w:val="00A97116"/>
    <w:rsid w:val="00AB50B9"/>
    <w:rsid w:val="00AC1AFA"/>
    <w:rsid w:val="00AC49B1"/>
    <w:rsid w:val="00AC6A16"/>
    <w:rsid w:val="00AD27B2"/>
    <w:rsid w:val="00AE27D5"/>
    <w:rsid w:val="00AF41C8"/>
    <w:rsid w:val="00AF4488"/>
    <w:rsid w:val="00AF661B"/>
    <w:rsid w:val="00B02F63"/>
    <w:rsid w:val="00B037B4"/>
    <w:rsid w:val="00B375A8"/>
    <w:rsid w:val="00B42966"/>
    <w:rsid w:val="00B45D96"/>
    <w:rsid w:val="00B471E2"/>
    <w:rsid w:val="00B84BB9"/>
    <w:rsid w:val="00BB705E"/>
    <w:rsid w:val="00BB7D6A"/>
    <w:rsid w:val="00BC4487"/>
    <w:rsid w:val="00BE0F20"/>
    <w:rsid w:val="00BF5BBA"/>
    <w:rsid w:val="00C02392"/>
    <w:rsid w:val="00C105E6"/>
    <w:rsid w:val="00C11765"/>
    <w:rsid w:val="00C16FEB"/>
    <w:rsid w:val="00C33B61"/>
    <w:rsid w:val="00C41A12"/>
    <w:rsid w:val="00C44C25"/>
    <w:rsid w:val="00C5080F"/>
    <w:rsid w:val="00C73858"/>
    <w:rsid w:val="00C73CF9"/>
    <w:rsid w:val="00C8663B"/>
    <w:rsid w:val="00CA22D8"/>
    <w:rsid w:val="00CB6855"/>
    <w:rsid w:val="00CC1EAD"/>
    <w:rsid w:val="00CC39D0"/>
    <w:rsid w:val="00D00624"/>
    <w:rsid w:val="00D0471B"/>
    <w:rsid w:val="00D11E71"/>
    <w:rsid w:val="00D13779"/>
    <w:rsid w:val="00D2320A"/>
    <w:rsid w:val="00D3370B"/>
    <w:rsid w:val="00D44855"/>
    <w:rsid w:val="00D63A41"/>
    <w:rsid w:val="00D64D23"/>
    <w:rsid w:val="00D654D5"/>
    <w:rsid w:val="00D7068B"/>
    <w:rsid w:val="00D740D3"/>
    <w:rsid w:val="00D93539"/>
    <w:rsid w:val="00DB459B"/>
    <w:rsid w:val="00DC21AA"/>
    <w:rsid w:val="00DC454F"/>
    <w:rsid w:val="00DD0A02"/>
    <w:rsid w:val="00DD3715"/>
    <w:rsid w:val="00DD4C79"/>
    <w:rsid w:val="00DE4417"/>
    <w:rsid w:val="00DE51EB"/>
    <w:rsid w:val="00E31B69"/>
    <w:rsid w:val="00E331EF"/>
    <w:rsid w:val="00E356D9"/>
    <w:rsid w:val="00E50632"/>
    <w:rsid w:val="00E610E2"/>
    <w:rsid w:val="00E674A0"/>
    <w:rsid w:val="00E71D42"/>
    <w:rsid w:val="00E73438"/>
    <w:rsid w:val="00E758F7"/>
    <w:rsid w:val="00E93895"/>
    <w:rsid w:val="00EA7DAD"/>
    <w:rsid w:val="00EB169A"/>
    <w:rsid w:val="00EB7760"/>
    <w:rsid w:val="00EC4C36"/>
    <w:rsid w:val="00ED7B16"/>
    <w:rsid w:val="00EE126C"/>
    <w:rsid w:val="00EF2E70"/>
    <w:rsid w:val="00EF6265"/>
    <w:rsid w:val="00F15028"/>
    <w:rsid w:val="00F21271"/>
    <w:rsid w:val="00F22F1C"/>
    <w:rsid w:val="00F3264B"/>
    <w:rsid w:val="00F5181F"/>
    <w:rsid w:val="00F62079"/>
    <w:rsid w:val="00F657FF"/>
    <w:rsid w:val="00F8252D"/>
    <w:rsid w:val="00F91634"/>
    <w:rsid w:val="00FB1944"/>
    <w:rsid w:val="00FC6EBC"/>
    <w:rsid w:val="00FE5F6A"/>
    <w:rsid w:val="00FE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D4"/>
  <w15:chartTrackingRefBased/>
  <w15:docId w15:val="{8F71A5C4-C53B-324E-8CA0-C36EC56E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АБА ТЕКСТ"/>
    <w:qFormat/>
    <w:rsid w:val="0019773C"/>
    <w:pPr>
      <w:spacing w:after="160" w:line="259" w:lineRule="auto"/>
    </w:pPr>
    <w:rPr>
      <w:rFonts w:ascii="Times New Roman" w:eastAsia="Calibri" w:hAnsi="Times New Roman" w:cs="Calibri"/>
      <w:color w:val="000000"/>
      <w:sz w:val="28"/>
      <w:lang w:eastAsia="ru-RU" w:bidi="ru-RU"/>
    </w:rPr>
  </w:style>
  <w:style w:type="paragraph" w:styleId="1">
    <w:name w:val="heading 1"/>
    <w:aliases w:val="заг1"/>
    <w:basedOn w:val="a"/>
    <w:next w:val="a"/>
    <w:link w:val="10"/>
    <w:uiPriority w:val="9"/>
    <w:qFormat/>
    <w:rsid w:val="00C44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7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77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77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3DAE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lang w:bidi="ar-SA"/>
    </w:rPr>
  </w:style>
  <w:style w:type="character" w:customStyle="1" w:styleId="10">
    <w:name w:val="Заголовок 1 Знак"/>
    <w:aliases w:val="заг1 Знак"/>
    <w:basedOn w:val="a0"/>
    <w:link w:val="1"/>
    <w:uiPriority w:val="9"/>
    <w:rsid w:val="00C44C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a4">
    <w:name w:val="TOC Heading"/>
    <w:basedOn w:val="1"/>
    <w:next w:val="a"/>
    <w:uiPriority w:val="39"/>
    <w:unhideWhenUsed/>
    <w:qFormat/>
    <w:rsid w:val="00C44C25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11">
    <w:name w:val="toc 1"/>
    <w:aliases w:val="Оглавление для лабы"/>
    <w:basedOn w:val="a"/>
    <w:next w:val="a"/>
    <w:autoRedefine/>
    <w:uiPriority w:val="39"/>
    <w:unhideWhenUsed/>
    <w:rsid w:val="00581C79"/>
    <w:pPr>
      <w:spacing w:before="360" w:after="0"/>
    </w:pPr>
    <w:rPr>
      <w:rFonts w:asciiTheme="majorHAnsi" w:hAnsiTheme="majorHAnsi" w:cstheme="majorHAnsi"/>
      <w:b/>
      <w:bCs/>
      <w:caps/>
      <w:sz w:val="24"/>
    </w:rPr>
  </w:style>
  <w:style w:type="paragraph" w:styleId="21">
    <w:name w:val="toc 2"/>
    <w:basedOn w:val="a"/>
    <w:next w:val="a"/>
    <w:autoRedefine/>
    <w:uiPriority w:val="39"/>
    <w:unhideWhenUsed/>
    <w:rsid w:val="00C44C25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44C25"/>
    <w:pPr>
      <w:spacing w:after="0"/>
      <w:ind w:left="2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44C25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C44C25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44C25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C44C25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C44C25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44C25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a5">
    <w:name w:val="Title"/>
    <w:aliases w:val="Лаба заголовок"/>
    <w:basedOn w:val="a"/>
    <w:next w:val="a"/>
    <w:link w:val="a6"/>
    <w:uiPriority w:val="10"/>
    <w:qFormat/>
    <w:rsid w:val="00E674A0"/>
    <w:pPr>
      <w:pageBreakBefore/>
      <w:widowControl w:val="0"/>
      <w:spacing w:after="0" w:line="240" w:lineRule="auto"/>
      <w:contextualSpacing/>
      <w:jc w:val="center"/>
    </w:pPr>
    <w:rPr>
      <w:rFonts w:eastAsiaTheme="majorEastAsia" w:cstheme="majorBidi"/>
      <w:b/>
      <w:color w:val="auto"/>
      <w:spacing w:val="-10"/>
      <w:kern w:val="28"/>
      <w:sz w:val="32"/>
      <w:szCs w:val="56"/>
    </w:rPr>
  </w:style>
  <w:style w:type="character" w:customStyle="1" w:styleId="a6">
    <w:name w:val="Заголовок Знак"/>
    <w:aliases w:val="Лаба заголовок Знак"/>
    <w:basedOn w:val="a0"/>
    <w:link w:val="a5"/>
    <w:uiPriority w:val="10"/>
    <w:rsid w:val="00E674A0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semiHidden/>
    <w:rsid w:val="0019773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rsid w:val="0019773C"/>
    <w:rPr>
      <w:rFonts w:asciiTheme="majorHAnsi" w:eastAsiaTheme="majorEastAsia" w:hAnsiTheme="majorHAnsi" w:cstheme="majorBidi"/>
      <w:color w:val="1F3763" w:themeColor="accent1" w:themeShade="7F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19773C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 w:bidi="ru-RU"/>
    </w:rPr>
  </w:style>
  <w:style w:type="character" w:styleId="a7">
    <w:name w:val="Hyperlink"/>
    <w:basedOn w:val="a0"/>
    <w:uiPriority w:val="99"/>
    <w:unhideWhenUsed/>
    <w:rsid w:val="0019773C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8252D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A36E54"/>
    <w:rPr>
      <w:color w:val="808080"/>
    </w:rPr>
  </w:style>
  <w:style w:type="table" w:styleId="aa">
    <w:name w:val="Table Grid"/>
    <w:basedOn w:val="a1"/>
    <w:uiPriority w:val="39"/>
    <w:rsid w:val="00531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960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22">
    <w:name w:val="Загаловок лабы2"/>
    <w:qFormat/>
    <w:rsid w:val="00F657FF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 w:bidi="ru-RU"/>
    </w:rPr>
  </w:style>
  <w:style w:type="paragraph" w:styleId="ac">
    <w:name w:val="header"/>
    <w:basedOn w:val="a"/>
    <w:link w:val="ad"/>
    <w:uiPriority w:val="99"/>
    <w:unhideWhenUsed/>
    <w:rsid w:val="002428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428DE"/>
    <w:rPr>
      <w:rFonts w:ascii="Times New Roman" w:eastAsia="Calibri" w:hAnsi="Times New Roman" w:cs="Calibri"/>
      <w:color w:val="000000"/>
      <w:sz w:val="28"/>
      <w:lang w:eastAsia="ru-RU" w:bidi="ru-RU"/>
    </w:rPr>
  </w:style>
  <w:style w:type="paragraph" w:styleId="ae">
    <w:name w:val="footer"/>
    <w:basedOn w:val="a"/>
    <w:link w:val="af"/>
    <w:uiPriority w:val="99"/>
    <w:unhideWhenUsed/>
    <w:rsid w:val="002428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428DE"/>
    <w:rPr>
      <w:rFonts w:ascii="Times New Roman" w:eastAsia="Calibri" w:hAnsi="Times New Roman" w:cs="Calibri"/>
      <w:color w:val="000000"/>
      <w:sz w:val="28"/>
      <w:lang w:eastAsia="ru-RU" w:bidi="ru-RU"/>
    </w:rPr>
  </w:style>
  <w:style w:type="table" w:customStyle="1" w:styleId="TableGrid">
    <w:name w:val="TableGrid"/>
    <w:rsid w:val="00CC39D0"/>
    <w:rPr>
      <w:rFonts w:eastAsiaTheme="minorEastAsia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1">
    <w:name w:val="p1"/>
    <w:basedOn w:val="a"/>
    <w:rsid w:val="00C8663B"/>
    <w:pPr>
      <w:spacing w:after="0" w:line="240" w:lineRule="auto"/>
    </w:pPr>
    <w:rPr>
      <w:rFonts w:ascii=".AppleSystemUIFont" w:eastAsia="Times New Roman" w:hAnsi=".AppleSystemUIFont" w:cs="Times New Roman"/>
      <w:color w:val="auto"/>
      <w:sz w:val="26"/>
      <w:szCs w:val="26"/>
      <w:lang w:bidi="ar-SA"/>
    </w:rPr>
  </w:style>
  <w:style w:type="character" w:customStyle="1" w:styleId="s1">
    <w:name w:val="s1"/>
    <w:basedOn w:val="a0"/>
    <w:rsid w:val="00C8663B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styleId="af0">
    <w:name w:val="No Spacing"/>
    <w:uiPriority w:val="1"/>
    <w:qFormat/>
    <w:rsid w:val="00B02F63"/>
    <w:rPr>
      <w:rFonts w:ascii="Times New Roman" w:eastAsia="Calibri" w:hAnsi="Times New Roman" w:cs="Calibri"/>
      <w:color w:val="000000"/>
      <w:sz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25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43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7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87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66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7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1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goryvolkov/Library/Group%20Containers/UBF8T346G9.Office/User%20Content.localized/Templates.localized/&#1064;&#1040;&#1041;&#1051;&#1054;&#1053;&#1051;&#1040;&#1041;&#1054;&#1056;&#1040;&#1058;&#1054;&#1056;&#1053;&#1067;&#106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83953DF-6079-8348-A441-709FD83C4B5F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B79D93-FE1A-9449-9647-5B1479D79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ШАБЛОНЛАБОРАТОРНЫХ.dotx</Template>
  <TotalTime>106</TotalTime>
  <Pages>10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2023-06-03T17:31:00Z</dcterms:created>
  <dcterms:modified xsi:type="dcterms:W3CDTF">2023-06-08T07:00:00Z</dcterms:modified>
</cp:coreProperties>
</file>