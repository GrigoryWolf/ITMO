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bookmarkStart w:id="0" w:name="_Toc115195435"/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</w:p>
    <w:p w:rsidR="005E6B4C" w:rsidRPr="00B375A8" w:rsidRDefault="00D740D3" w:rsidP="005E6B4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lang w:bidi="ar-SA"/>
        </w:rPr>
      </w:pPr>
      <w:r w:rsidRPr="00D740D3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№</w:t>
      </w:r>
      <w:r w:rsidR="00C41A12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5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C8663B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C41A12" w:rsidRPr="00C41A12">
        <w:t xml:space="preserve"> </w:t>
      </w:r>
      <w:r w:rsidR="00C41A12" w:rsidRPr="00C41A12">
        <w:rPr>
          <w:rFonts w:eastAsia="Times New Roman" w:cs="Times New Roman"/>
          <w:color w:val="00000A"/>
          <w:sz w:val="36"/>
          <w:szCs w:val="36"/>
          <w:lang w:bidi="ar-SA"/>
        </w:rPr>
        <w:t>162701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Pr="00BB705E" w:rsidRDefault="00BB705E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>
        <w:rPr>
          <w:rFonts w:eastAsia="Times New Roman" w:cs="Times New Roman"/>
          <w:color w:val="00000A"/>
          <w:szCs w:val="28"/>
          <w:lang w:bidi="ar-SA"/>
        </w:rPr>
        <w:t>Барсуков И</w:t>
      </w:r>
      <w:r w:rsidRPr="00BB705E">
        <w:rPr>
          <w:rFonts w:eastAsia="Times New Roman" w:cs="Times New Roman"/>
          <w:color w:val="00000A"/>
          <w:szCs w:val="28"/>
          <w:lang w:bidi="ar-SA"/>
        </w:rPr>
        <w:t>.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B705E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г.</w:t>
      </w:r>
      <w:r w:rsidR="00EC4C36" w:rsidRPr="00B84BB9">
        <w:rPr>
          <w:rFonts w:eastAsia="Times New Roman" w:cs="Times New Roman"/>
          <w:szCs w:val="28"/>
          <w:lang w:bidi="ar-SA"/>
        </w:rPr>
        <w:t xml:space="preserve"> </w:t>
      </w:r>
      <w:r w:rsidRPr="005E6B4C">
        <w:rPr>
          <w:rFonts w:eastAsia="Times New Roman" w:cs="Times New Roman"/>
          <w:szCs w:val="28"/>
          <w:lang w:bidi="ar-SA"/>
        </w:rPr>
        <w:t>Санкт-Петербург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1" w:name="_Toc133481079"/>
      <w:r>
        <w:lastRenderedPageBreak/>
        <w:t>Оглавление</w:t>
      </w:r>
      <w:bookmarkEnd w:id="0"/>
      <w:bookmarkEnd w:id="1"/>
    </w:p>
    <w:p w:rsidR="003A6343" w:rsidRDefault="00AE27D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r>
        <w:rPr>
          <w:rFonts w:cstheme="minorHAnsi"/>
          <w:b w:val="0"/>
          <w:bCs w:val="0"/>
          <w:caps w:val="0"/>
          <w:sz w:val="28"/>
          <w:szCs w:val="20"/>
        </w:rPr>
        <w:fldChar w:fldCharType="begin"/>
      </w:r>
      <w:r>
        <w:rPr>
          <w:rFonts w:cstheme="minorHAnsi"/>
          <w:b w:val="0"/>
          <w:bCs w:val="0"/>
          <w:caps w:val="0"/>
          <w:sz w:val="28"/>
          <w:szCs w:val="20"/>
        </w:rPr>
        <w:instrText xml:space="preserve"> TOC \h \z \t "Заголовок;1;Загаловок лабы2;2" </w:instrText>
      </w:r>
      <w:r>
        <w:rPr>
          <w:rFonts w:cstheme="minorHAnsi"/>
          <w:b w:val="0"/>
          <w:bCs w:val="0"/>
          <w:caps w:val="0"/>
          <w:sz w:val="28"/>
          <w:szCs w:val="20"/>
        </w:rPr>
        <w:fldChar w:fldCharType="separate"/>
      </w:r>
      <w:hyperlink w:anchor="_Toc133481079" w:history="1">
        <w:r w:rsidR="003A6343" w:rsidRPr="00F90963">
          <w:rPr>
            <w:rStyle w:val="a7"/>
            <w:noProof/>
          </w:rPr>
          <w:t>Оглавление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_Toc133481079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2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hyperlink w:anchor="_Toc133481080" w:history="1">
        <w:r w:rsidR="003A6343" w:rsidRPr="00F90963">
          <w:rPr>
            <w:rStyle w:val="a7"/>
            <w:noProof/>
          </w:rPr>
          <w:t>Задание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_Toc133481080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3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hyperlink w:anchor="_Toc133481081" w:history="1">
        <w:r w:rsidR="003A6343" w:rsidRPr="00F90963">
          <w:rPr>
            <w:rStyle w:val="a7"/>
            <w:noProof/>
          </w:rPr>
          <w:t>Исходный код программы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_Toc133481081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4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2" w:history="1">
        <w:r w:rsidR="003A6343" w:rsidRPr="00F90963">
          <w:rPr>
            <w:rStyle w:val="a7"/>
            <w:noProof/>
          </w:rPr>
          <w:t>Описание подпрограммы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_Toc133481082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6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3" w:history="1">
        <w:r w:rsidR="003A6343" w:rsidRPr="00F90963">
          <w:rPr>
            <w:rStyle w:val="a7"/>
            <w:noProof/>
          </w:rPr>
          <w:t>Описание программы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_Toc133481083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6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4" w:history="1">
        <w:r w:rsidR="003A6343" w:rsidRPr="00F90963">
          <w:rPr>
            <w:rStyle w:val="a7"/>
            <w:noProof/>
          </w:rPr>
          <w:t>График функции заданной подпрограммой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_Toc133481084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6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5" w:history="1">
        <w:r w:rsidR="003A6343" w:rsidRPr="00F90963">
          <w:rPr>
            <w:rStyle w:val="a7"/>
            <w:noProof/>
          </w:rPr>
          <w:t>ОПИ и ОДЗ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_Toc133481085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7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6" w:history="1">
        <w:r w:rsidR="003A6343" w:rsidRPr="00F90963">
          <w:rPr>
            <w:rStyle w:val="a7"/>
            <w:noProof/>
          </w:rPr>
          <w:t xml:space="preserve">Трассировка программы с числами </w:t>
        </w:r>
        <w:r w:rsidR="003A6343" w:rsidRPr="00F90963">
          <w:rPr>
            <w:rStyle w:val="a7"/>
            <w:noProof/>
            <w:lang w:val="en-US"/>
          </w:rPr>
          <w:t>X</w:t>
        </w:r>
        <w:r w:rsidR="003A6343" w:rsidRPr="00F90963">
          <w:rPr>
            <w:rStyle w:val="a7"/>
            <w:noProof/>
          </w:rPr>
          <w:t xml:space="preserve">: </w:t>
        </w:r>
        <w:r w:rsidR="003A6343" w:rsidRPr="00F90963">
          <w:rPr>
            <w:rStyle w:val="a7"/>
            <w:noProof/>
            <w:lang w:val="en-US"/>
          </w:rPr>
          <w:t>D</w:t>
        </w:r>
        <w:r w:rsidR="003A6343" w:rsidRPr="00F90963">
          <w:rPr>
            <w:rStyle w:val="a7"/>
            <w:noProof/>
          </w:rPr>
          <w:t>7</w:t>
        </w:r>
        <w:r w:rsidR="003A6343" w:rsidRPr="00F90963">
          <w:rPr>
            <w:rStyle w:val="a7"/>
            <w:noProof/>
            <w:lang w:val="en-US"/>
          </w:rPr>
          <w:t>C</w:t>
        </w:r>
        <w:r w:rsidR="003A6343" w:rsidRPr="00F90963">
          <w:rPr>
            <w:rStyle w:val="a7"/>
            <w:noProof/>
          </w:rPr>
          <w:t xml:space="preserve">, </w:t>
        </w:r>
        <w:r w:rsidR="003A6343" w:rsidRPr="00F90963">
          <w:rPr>
            <w:rStyle w:val="a7"/>
            <w:noProof/>
            <w:lang w:val="en-US"/>
          </w:rPr>
          <w:t>Y</w:t>
        </w:r>
        <w:r w:rsidR="003A6343" w:rsidRPr="00F90963">
          <w:rPr>
            <w:rStyle w:val="a7"/>
            <w:noProof/>
          </w:rPr>
          <w:t xml:space="preserve">: 761, </w:t>
        </w:r>
        <w:r w:rsidR="003A6343" w:rsidRPr="00F90963">
          <w:rPr>
            <w:rStyle w:val="a7"/>
            <w:noProof/>
            <w:lang w:val="en-US"/>
          </w:rPr>
          <w:t>Z</w:t>
        </w:r>
        <w:r w:rsidR="003A6343" w:rsidRPr="00F90963">
          <w:rPr>
            <w:rStyle w:val="a7"/>
            <w:noProof/>
          </w:rPr>
          <w:t>: 877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_Toc133481086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7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hyperlink w:anchor="_Toc133481087" w:history="1">
        <w:r w:rsidR="003A6343" w:rsidRPr="00F90963">
          <w:rPr>
            <w:rStyle w:val="a7"/>
            <w:noProof/>
          </w:rPr>
          <w:t>Вывод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_Toc133481087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10</w:t>
        </w:r>
        <w:r w:rsidR="003A6343">
          <w:rPr>
            <w:noProof/>
            <w:webHidden/>
          </w:rPr>
          <w:fldChar w:fldCharType="end"/>
        </w:r>
      </w:hyperlink>
    </w:p>
    <w:p w:rsidR="00962B2C" w:rsidRDefault="00A97116" w:rsidP="00962B2C">
      <w:pPr>
        <w:pStyle w:val="a5"/>
        <w:rPr>
          <w:rFonts w:eastAsia="Calibri"/>
        </w:rPr>
      </w:pPr>
      <w:r w:rsidRPr="00A9711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37EEA1">
            <wp:simplePos x="0" y="0"/>
            <wp:positionH relativeFrom="column">
              <wp:posOffset>-947420</wp:posOffset>
            </wp:positionH>
            <wp:positionV relativeFrom="paragraph">
              <wp:posOffset>235585</wp:posOffset>
            </wp:positionV>
            <wp:extent cx="7160895" cy="2230120"/>
            <wp:effectExtent l="0" t="0" r="1905" b="5080"/>
            <wp:wrapSquare wrapText="bothSides"/>
            <wp:docPr id="747578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7824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89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D5">
        <w:rPr>
          <w:rFonts w:eastAsia="Calibri"/>
        </w:rPr>
        <w:fldChar w:fldCharType="end"/>
      </w:r>
      <w:bookmarkStart w:id="2" w:name="_Toc133481080"/>
      <w:r w:rsidR="005E3665">
        <w:rPr>
          <w:rFonts w:eastAsia="Calibri"/>
        </w:rPr>
        <w:t>Задание</w:t>
      </w:r>
      <w:bookmarkEnd w:id="2"/>
    </w:p>
    <w:p w:rsidR="00A97116" w:rsidRPr="00A97116" w:rsidRDefault="00A97116" w:rsidP="00A97116"/>
    <w:p w:rsidR="00A97116" w:rsidRPr="00A97116" w:rsidRDefault="00A97116" w:rsidP="00A97116"/>
    <w:p w:rsidR="00A97116" w:rsidRDefault="00A97116" w:rsidP="00A97116">
      <w:bookmarkStart w:id="3" w:name="_Toc133481081"/>
    </w:p>
    <w:p w:rsidR="00527C93" w:rsidRDefault="00AE27D5" w:rsidP="00AE27D5">
      <w:pPr>
        <w:pStyle w:val="a5"/>
        <w:rPr>
          <w:rFonts w:eastAsia="Calibri"/>
        </w:rPr>
      </w:pPr>
      <w:r>
        <w:rPr>
          <w:rFonts w:eastAsia="Calibri"/>
        </w:rPr>
        <w:lastRenderedPageBreak/>
        <w:t>Исходный код программы</w:t>
      </w:r>
      <w:bookmarkEnd w:id="3"/>
    </w:p>
    <w:p w:rsidR="00A77D45" w:rsidRPr="00A77D45" w:rsidRDefault="00A77D45" w:rsidP="00A77D45"/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 xml:space="preserve">ORG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0x5D5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 xml:space="preserve">ARRAY: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WORD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$STRING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>MASK: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WORD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</w:r>
      <w:r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 xml:space="preserve"> </w:t>
      </w:r>
      <w:r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>0x00FF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 xml:space="preserve">STOP: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WORD</w:t>
      </w:r>
      <w:r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 xml:space="preserve">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0x000D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CLA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 xml:space="preserve">A: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IN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0x07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AND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#0x40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BEQ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A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LD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(ARRAY)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SWAB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AND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MASK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CMP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STOP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BEQ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EXIT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OUT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0x06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 xml:space="preserve">B: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IN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0x07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AND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#0x40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BEQ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B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LD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(ARRAY)+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AND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MASK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CMP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STOP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BEQ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EXIT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OUT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0x06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JUMP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A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 xml:space="preserve">EXIT: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HLT</w:t>
      </w:r>
    </w:p>
    <w:p w:rsidR="00C105E6" w:rsidRPr="00C105E6" w:rsidRDefault="00C105E6" w:rsidP="00C105E6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ORG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0x5EF</w:t>
      </w:r>
    </w:p>
    <w:p w:rsidR="00C105E6" w:rsidRPr="00C105E6" w:rsidRDefault="00C105E6" w:rsidP="00C105E6">
      <w:pPr>
        <w:rPr>
          <w:lang w:val="en-US"/>
        </w:rPr>
      </w:pP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>STRING: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 xml:space="preserve">WORD </w:t>
      </w:r>
      <w:r w:rsidRPr="00C105E6">
        <w:rPr>
          <w:rFonts w:ascii="AppleSystemUIFont" w:eastAsiaTheme="minorHAnsi" w:hAnsi="AppleSystemUIFont" w:cs="AppleSystemUIFont"/>
          <w:color w:val="auto"/>
          <w:sz w:val="26"/>
          <w:szCs w:val="26"/>
          <w:lang w:val="en-US" w:eastAsia="en-US" w:bidi="ar-SA"/>
        </w:rPr>
        <w:tab/>
        <w:t>0x0C0B, 0x0D00</w:t>
      </w:r>
    </w:p>
    <w:tbl>
      <w:tblPr>
        <w:tblStyle w:val="aa"/>
        <w:tblW w:w="10060" w:type="dxa"/>
        <w:jc w:val="center"/>
        <w:tblLook w:val="04A0" w:firstRow="1" w:lastRow="0" w:firstColumn="1" w:lastColumn="0" w:noHBand="0" w:noVBand="1"/>
      </w:tblPr>
      <w:tblGrid>
        <w:gridCol w:w="1071"/>
        <w:gridCol w:w="1192"/>
        <w:gridCol w:w="1418"/>
        <w:gridCol w:w="6379"/>
      </w:tblGrid>
      <w:tr w:rsidR="00C105E6" w:rsidRPr="00927CDC" w:rsidTr="00A77D45">
        <w:trPr>
          <w:trHeight w:val="562"/>
          <w:jc w:val="center"/>
        </w:trPr>
        <w:tc>
          <w:tcPr>
            <w:tcW w:w="1071" w:type="dxa"/>
          </w:tcPr>
          <w:p w:rsidR="00C105E6" w:rsidRPr="00927CDC" w:rsidRDefault="00C105E6" w:rsidP="009E47A4">
            <w:pPr>
              <w:jc w:val="center"/>
              <w:rPr>
                <w:rFonts w:ascii="Arial" w:hAnsi="Arial" w:cs="Arial"/>
              </w:rPr>
            </w:pPr>
            <w:r w:rsidRPr="00927CDC">
              <w:rPr>
                <w:rFonts w:ascii="Arial" w:hAnsi="Arial" w:cs="Arial"/>
              </w:rPr>
              <w:t>Метка</w:t>
            </w:r>
          </w:p>
        </w:tc>
        <w:tc>
          <w:tcPr>
            <w:tcW w:w="2610" w:type="dxa"/>
            <w:gridSpan w:val="2"/>
          </w:tcPr>
          <w:p w:rsidR="00C105E6" w:rsidRPr="00927CDC" w:rsidRDefault="00C105E6" w:rsidP="009E47A4">
            <w:pPr>
              <w:jc w:val="center"/>
              <w:rPr>
                <w:rFonts w:ascii="Arial" w:hAnsi="Arial" w:cs="Arial"/>
              </w:rPr>
            </w:pPr>
            <w:r w:rsidRPr="00927CDC">
              <w:rPr>
                <w:rFonts w:ascii="Arial" w:hAnsi="Arial" w:cs="Arial"/>
              </w:rPr>
              <w:t>Мнемоника</w:t>
            </w:r>
          </w:p>
        </w:tc>
        <w:tc>
          <w:tcPr>
            <w:tcW w:w="6379" w:type="dxa"/>
          </w:tcPr>
          <w:p w:rsidR="00C105E6" w:rsidRPr="00C105E6" w:rsidRDefault="00C105E6" w:rsidP="009E47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Комментарий</w:t>
            </w: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ORG </w:t>
            </w: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0x5D5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6379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ARRAY: </w:t>
            </w: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WORD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$STRING</w:t>
            </w:r>
          </w:p>
        </w:tc>
        <w:tc>
          <w:tcPr>
            <w:tcW w:w="6379" w:type="dxa"/>
          </w:tcPr>
          <w:p w:rsidR="00C105E6" w:rsidRPr="00C105E6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Указатель на адрес начала строки</w:t>
            </w: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MASK:</w:t>
            </w: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WORD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 </w:t>
            </w:r>
          </w:p>
        </w:tc>
        <w:tc>
          <w:tcPr>
            <w:tcW w:w="6379" w:type="dxa"/>
          </w:tcPr>
          <w:p w:rsidR="00C105E6" w:rsidRPr="00C105E6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Маска символа</w:t>
            </w: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STOP: </w:t>
            </w: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WORD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0x000D</w:t>
            </w:r>
          </w:p>
        </w:tc>
        <w:tc>
          <w:tcPr>
            <w:tcW w:w="6379" w:type="dxa"/>
          </w:tcPr>
          <w:p w:rsidR="00C105E6" w:rsidRPr="00C105E6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Стоп-символ</w:t>
            </w: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CLA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6379" w:type="dxa"/>
          </w:tcPr>
          <w:p w:rsidR="00C105E6" w:rsidRPr="00C105E6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eastAsia="en-US"/>
              </w:rPr>
              <w:t xml:space="preserve">Обнуление 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  <w:t>AC</w:t>
            </w: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A: </w:t>
            </w: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IN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0x07</w:t>
            </w:r>
          </w:p>
        </w:tc>
        <w:tc>
          <w:tcPr>
            <w:tcW w:w="6379" w:type="dxa"/>
            <w:vMerge w:val="restart"/>
          </w:tcPr>
          <w:p w:rsidR="00C105E6" w:rsidRPr="00C105E6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Проверка готовности ВУ-3 пока не готов</w:t>
            </w: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A77D45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AND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#0x40</w:t>
            </w:r>
          </w:p>
        </w:tc>
        <w:tc>
          <w:tcPr>
            <w:tcW w:w="6379" w:type="dxa"/>
            <w:vMerge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BEQ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A</w:t>
            </w:r>
          </w:p>
        </w:tc>
        <w:tc>
          <w:tcPr>
            <w:tcW w:w="6379" w:type="dxa"/>
            <w:vMerge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LD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(ARRAY)</w:t>
            </w:r>
          </w:p>
        </w:tc>
        <w:tc>
          <w:tcPr>
            <w:tcW w:w="6379" w:type="dxa"/>
          </w:tcPr>
          <w:p w:rsidR="00C105E6" w:rsidRPr="00A77D45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Загрузить ячейку</w:t>
            </w: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SWAB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6379" w:type="dxa"/>
          </w:tcPr>
          <w:p w:rsidR="00C105E6" w:rsidRPr="00A77D45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eastAsia="en-US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A77D45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AND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MASK</w:t>
            </w:r>
          </w:p>
        </w:tc>
        <w:tc>
          <w:tcPr>
            <w:tcW w:w="6379" w:type="dxa"/>
          </w:tcPr>
          <w:p w:rsidR="00C105E6" w:rsidRPr="00A77D45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Отдельный символ</w:t>
            </w: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CMP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STOP</w:t>
            </w:r>
          </w:p>
        </w:tc>
        <w:tc>
          <w:tcPr>
            <w:tcW w:w="6379" w:type="dxa"/>
          </w:tcPr>
          <w:p w:rsidR="00C105E6" w:rsidRPr="00A77D45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Проверка на стоп-символ</w:t>
            </w: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BEQ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EXIT</w:t>
            </w:r>
          </w:p>
        </w:tc>
        <w:tc>
          <w:tcPr>
            <w:tcW w:w="6379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OUT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0x06</w:t>
            </w:r>
          </w:p>
        </w:tc>
        <w:tc>
          <w:tcPr>
            <w:tcW w:w="6379" w:type="dxa"/>
          </w:tcPr>
          <w:p w:rsidR="00C105E6" w:rsidRPr="00A77D45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Вывод символа в ВУ-3</w:t>
            </w:r>
          </w:p>
        </w:tc>
      </w:tr>
      <w:tr w:rsidR="00A77D45" w:rsidRPr="00927CDC" w:rsidTr="00A77D45">
        <w:trPr>
          <w:jc w:val="center"/>
        </w:trPr>
        <w:tc>
          <w:tcPr>
            <w:tcW w:w="1071" w:type="dxa"/>
          </w:tcPr>
          <w:p w:rsidR="00A77D45" w:rsidRPr="0097254D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B: </w:t>
            </w:r>
          </w:p>
        </w:tc>
        <w:tc>
          <w:tcPr>
            <w:tcW w:w="1192" w:type="dxa"/>
          </w:tcPr>
          <w:p w:rsidR="00A77D45" w:rsidRPr="0097254D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IN </w:t>
            </w:r>
          </w:p>
        </w:tc>
        <w:tc>
          <w:tcPr>
            <w:tcW w:w="1418" w:type="dxa"/>
          </w:tcPr>
          <w:p w:rsidR="00A77D45" w:rsidRPr="0097254D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0x07</w:t>
            </w:r>
          </w:p>
        </w:tc>
        <w:tc>
          <w:tcPr>
            <w:tcW w:w="6379" w:type="dxa"/>
            <w:vMerge w:val="restart"/>
          </w:tcPr>
          <w:p w:rsidR="00A77D45" w:rsidRPr="00A77D45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Проверка готовности ВУ-3 пока не готов</w:t>
            </w:r>
          </w:p>
        </w:tc>
      </w:tr>
      <w:tr w:rsidR="00A77D45" w:rsidRPr="00927CDC" w:rsidTr="00A77D45">
        <w:trPr>
          <w:jc w:val="center"/>
        </w:trPr>
        <w:tc>
          <w:tcPr>
            <w:tcW w:w="1071" w:type="dxa"/>
          </w:tcPr>
          <w:p w:rsidR="00A77D45" w:rsidRPr="00A77D45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eastAsia="en-US"/>
              </w:rPr>
            </w:pPr>
          </w:p>
        </w:tc>
        <w:tc>
          <w:tcPr>
            <w:tcW w:w="1192" w:type="dxa"/>
          </w:tcPr>
          <w:p w:rsidR="00A77D45" w:rsidRPr="0097254D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AND </w:t>
            </w:r>
          </w:p>
        </w:tc>
        <w:tc>
          <w:tcPr>
            <w:tcW w:w="1418" w:type="dxa"/>
          </w:tcPr>
          <w:p w:rsidR="00A77D45" w:rsidRPr="0097254D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#0x40</w:t>
            </w:r>
          </w:p>
        </w:tc>
        <w:tc>
          <w:tcPr>
            <w:tcW w:w="6379" w:type="dxa"/>
            <w:vMerge/>
          </w:tcPr>
          <w:p w:rsidR="00A77D45" w:rsidRPr="0097254D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A77D45" w:rsidRPr="00927CDC" w:rsidTr="00A77D45">
        <w:trPr>
          <w:jc w:val="center"/>
        </w:trPr>
        <w:tc>
          <w:tcPr>
            <w:tcW w:w="1071" w:type="dxa"/>
          </w:tcPr>
          <w:p w:rsidR="00A77D45" w:rsidRPr="0097254D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A77D45" w:rsidRPr="0097254D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BEQ </w:t>
            </w:r>
          </w:p>
        </w:tc>
        <w:tc>
          <w:tcPr>
            <w:tcW w:w="1418" w:type="dxa"/>
          </w:tcPr>
          <w:p w:rsidR="00A77D45" w:rsidRPr="0097254D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B</w:t>
            </w:r>
          </w:p>
        </w:tc>
        <w:tc>
          <w:tcPr>
            <w:tcW w:w="6379" w:type="dxa"/>
            <w:vMerge/>
          </w:tcPr>
          <w:p w:rsidR="00A77D45" w:rsidRPr="0097254D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LD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(ARRAY)+</w:t>
            </w:r>
          </w:p>
        </w:tc>
        <w:tc>
          <w:tcPr>
            <w:tcW w:w="6379" w:type="dxa"/>
          </w:tcPr>
          <w:p w:rsidR="00C105E6" w:rsidRPr="00A77D45" w:rsidRDefault="00A77D45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Загрузить ячейку</w:t>
            </w: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 xml:space="preserve"> и увеличить указатель строки на 1</w:t>
            </w:r>
          </w:p>
        </w:tc>
      </w:tr>
      <w:tr w:rsidR="00A77D45" w:rsidRPr="00927CDC" w:rsidTr="00A77D45">
        <w:trPr>
          <w:jc w:val="center"/>
        </w:trPr>
        <w:tc>
          <w:tcPr>
            <w:tcW w:w="1071" w:type="dxa"/>
          </w:tcPr>
          <w:p w:rsidR="00A77D45" w:rsidRPr="00A77D45" w:rsidRDefault="00A77D45" w:rsidP="00A77D45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eastAsia="en-US"/>
              </w:rPr>
            </w:pPr>
          </w:p>
        </w:tc>
        <w:tc>
          <w:tcPr>
            <w:tcW w:w="1192" w:type="dxa"/>
          </w:tcPr>
          <w:p w:rsidR="00A77D45" w:rsidRPr="0097254D" w:rsidRDefault="00A77D45" w:rsidP="00A77D45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AND </w:t>
            </w:r>
          </w:p>
        </w:tc>
        <w:tc>
          <w:tcPr>
            <w:tcW w:w="1418" w:type="dxa"/>
          </w:tcPr>
          <w:p w:rsidR="00A77D45" w:rsidRPr="0097254D" w:rsidRDefault="00A77D45" w:rsidP="00A77D45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MASK</w:t>
            </w:r>
          </w:p>
        </w:tc>
        <w:tc>
          <w:tcPr>
            <w:tcW w:w="6379" w:type="dxa"/>
          </w:tcPr>
          <w:p w:rsidR="00A77D45" w:rsidRPr="00A77D45" w:rsidRDefault="00A77D45" w:rsidP="00A77D45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Отдельный символ</w:t>
            </w:r>
          </w:p>
        </w:tc>
      </w:tr>
      <w:tr w:rsidR="00A77D45" w:rsidRPr="00927CDC" w:rsidTr="00A77D45">
        <w:trPr>
          <w:jc w:val="center"/>
        </w:trPr>
        <w:tc>
          <w:tcPr>
            <w:tcW w:w="1071" w:type="dxa"/>
          </w:tcPr>
          <w:p w:rsidR="00A77D45" w:rsidRPr="0097254D" w:rsidRDefault="00A77D45" w:rsidP="00A77D45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A77D45" w:rsidRPr="0097254D" w:rsidRDefault="00A77D45" w:rsidP="00A77D45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CMP</w:t>
            </w:r>
          </w:p>
        </w:tc>
        <w:tc>
          <w:tcPr>
            <w:tcW w:w="1418" w:type="dxa"/>
          </w:tcPr>
          <w:p w:rsidR="00A77D45" w:rsidRPr="0097254D" w:rsidRDefault="00A77D45" w:rsidP="00A77D45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STOP</w:t>
            </w:r>
          </w:p>
        </w:tc>
        <w:tc>
          <w:tcPr>
            <w:tcW w:w="6379" w:type="dxa"/>
          </w:tcPr>
          <w:p w:rsidR="00A77D45" w:rsidRPr="00A77D45" w:rsidRDefault="00A77D45" w:rsidP="00A77D45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Проверка на стоп-символ</w:t>
            </w: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BEQ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EXIT</w:t>
            </w:r>
          </w:p>
        </w:tc>
        <w:tc>
          <w:tcPr>
            <w:tcW w:w="6379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OUT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0x06</w:t>
            </w:r>
          </w:p>
        </w:tc>
        <w:tc>
          <w:tcPr>
            <w:tcW w:w="6379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JUMP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A</w:t>
            </w:r>
          </w:p>
        </w:tc>
        <w:tc>
          <w:tcPr>
            <w:tcW w:w="6379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EXIT: </w:t>
            </w: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HLT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6379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ORG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0x5EF</w:t>
            </w:r>
          </w:p>
        </w:tc>
        <w:tc>
          <w:tcPr>
            <w:tcW w:w="6379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STRING:</w:t>
            </w:r>
          </w:p>
        </w:tc>
        <w:tc>
          <w:tcPr>
            <w:tcW w:w="1192" w:type="dxa"/>
          </w:tcPr>
          <w:p w:rsidR="00C105E6" w:rsidRPr="0097254D" w:rsidRDefault="00C105E6" w:rsidP="00C105E6">
            <w:pPr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WORD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rPr>
                <w:lang w:val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0x0C0B, 0x0D00</w:t>
            </w:r>
          </w:p>
        </w:tc>
        <w:tc>
          <w:tcPr>
            <w:tcW w:w="6379" w:type="dxa"/>
          </w:tcPr>
          <w:p w:rsidR="00C105E6" w:rsidRPr="0097254D" w:rsidRDefault="00C105E6" w:rsidP="00C105E6">
            <w:pP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ORG </w:t>
            </w: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0x5D5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  <w:tc>
          <w:tcPr>
            <w:tcW w:w="6379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</w:tr>
      <w:tr w:rsidR="00C105E6" w:rsidRPr="00927CDC" w:rsidTr="00A77D45">
        <w:trPr>
          <w:jc w:val="center"/>
        </w:trPr>
        <w:tc>
          <w:tcPr>
            <w:tcW w:w="1071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ARRAY: </w:t>
            </w:r>
          </w:p>
        </w:tc>
        <w:tc>
          <w:tcPr>
            <w:tcW w:w="1192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 xml:space="preserve">WORD </w:t>
            </w:r>
          </w:p>
        </w:tc>
        <w:tc>
          <w:tcPr>
            <w:tcW w:w="1418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  <w:r w:rsidRPr="0097254D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$STRING</w:t>
            </w:r>
          </w:p>
        </w:tc>
        <w:tc>
          <w:tcPr>
            <w:tcW w:w="6379" w:type="dxa"/>
          </w:tcPr>
          <w:p w:rsidR="00C105E6" w:rsidRPr="0097254D" w:rsidRDefault="00C105E6" w:rsidP="00C105E6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</w:tbl>
    <w:p w:rsidR="00C105E6" w:rsidRPr="00C105E6" w:rsidRDefault="00C105E6" w:rsidP="00C105E6">
      <w:pPr>
        <w:rPr>
          <w:lang w:val="en-US"/>
        </w:rPr>
      </w:pPr>
    </w:p>
    <w:p w:rsidR="009615CF" w:rsidRDefault="009615CF" w:rsidP="009615CF">
      <w:pPr>
        <w:pStyle w:val="a5"/>
      </w:pPr>
      <w:bookmarkStart w:id="4" w:name="_Toc134624855"/>
      <w:bookmarkStart w:id="5" w:name="_Toc133481087"/>
      <w:r>
        <w:lastRenderedPageBreak/>
        <w:t>Описание программы</w:t>
      </w:r>
      <w:bookmarkEnd w:id="4"/>
    </w:p>
    <w:p w:rsidR="009615CF" w:rsidRDefault="009615CF" w:rsidP="009615CF">
      <w:pPr>
        <w:spacing w:after="0" w:line="360" w:lineRule="auto"/>
        <w:rPr>
          <w:rFonts w:cs="Times New Roman"/>
          <w:szCs w:val="28"/>
        </w:rPr>
      </w:pPr>
      <w:r w:rsidRPr="00DF7FF2">
        <w:rPr>
          <w:rFonts w:cs="Times New Roman"/>
          <w:b/>
          <w:bCs/>
          <w:szCs w:val="28"/>
        </w:rPr>
        <w:t>Назначение</w:t>
      </w:r>
      <w:r>
        <w:rPr>
          <w:rFonts w:cs="Times New Roman"/>
          <w:szCs w:val="28"/>
        </w:rPr>
        <w:t>: вывод из массива символов на ВУ-3</w:t>
      </w:r>
    </w:p>
    <w:p w:rsidR="009615CF" w:rsidRDefault="009615CF" w:rsidP="009615CF">
      <w:pPr>
        <w:spacing w:after="0" w:line="360" w:lineRule="auto"/>
        <w:rPr>
          <w:rFonts w:cs="Times New Roman"/>
          <w:szCs w:val="28"/>
        </w:rPr>
      </w:pPr>
      <w:r w:rsidRPr="00DF7FF2">
        <w:rPr>
          <w:rFonts w:cs="Times New Roman"/>
          <w:b/>
          <w:bCs/>
          <w:szCs w:val="28"/>
        </w:rPr>
        <w:t>Расположение исходных данных</w:t>
      </w:r>
      <w:r>
        <w:rPr>
          <w:rFonts w:cs="Times New Roman"/>
          <w:szCs w:val="28"/>
        </w:rPr>
        <w:t xml:space="preserve">: </w:t>
      </w:r>
    </w:p>
    <w:p w:rsidR="009615CF" w:rsidRDefault="009615CF" w:rsidP="009615CF">
      <w:pPr>
        <w:spacing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  <w:lang w:val="en-US"/>
        </w:rPr>
        <w:t>D</w:t>
      </w:r>
      <w:r w:rsidRPr="009615CF">
        <w:rPr>
          <w:rFonts w:cs="Times New Roman"/>
          <w:color w:val="000000" w:themeColor="text1"/>
          <w:szCs w:val="28"/>
        </w:rPr>
        <w:t>5</w:t>
      </w:r>
      <w:r w:rsidRPr="00447CDF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адрес начала массива символов</w:t>
      </w:r>
    </w:p>
    <w:p w:rsidR="009615CF" w:rsidRDefault="009615CF" w:rsidP="009615CF">
      <w:pPr>
        <w:spacing w:after="0" w:line="360" w:lineRule="auto"/>
        <w:rPr>
          <w:rFonts w:cs="Times New Roman"/>
          <w:color w:val="000000" w:themeColor="text1"/>
          <w:szCs w:val="28"/>
        </w:rPr>
      </w:pPr>
      <w:r w:rsidRPr="009615CF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  <w:lang w:val="en-US"/>
        </w:rPr>
        <w:t>D</w:t>
      </w:r>
      <w:r w:rsidRPr="009615CF">
        <w:rPr>
          <w:rFonts w:cs="Times New Roman"/>
          <w:color w:val="000000" w:themeColor="text1"/>
          <w:szCs w:val="28"/>
        </w:rPr>
        <w:t xml:space="preserve">6 </w:t>
      </w:r>
      <w:r w:rsidRPr="00E95540">
        <w:rPr>
          <w:rFonts w:cs="Times New Roman"/>
          <w:color w:val="000000" w:themeColor="text1"/>
          <w:szCs w:val="28"/>
        </w:rPr>
        <w:t xml:space="preserve">– </w:t>
      </w:r>
      <w:r>
        <w:rPr>
          <w:rFonts w:cs="Times New Roman"/>
          <w:color w:val="000000" w:themeColor="text1"/>
          <w:szCs w:val="28"/>
        </w:rPr>
        <w:t>стоп-символ</w:t>
      </w:r>
    </w:p>
    <w:p w:rsidR="009615CF" w:rsidRPr="00DF7FF2" w:rsidRDefault="009615CF" w:rsidP="009615CF">
      <w:pPr>
        <w:spacing w:after="0" w:line="360" w:lineRule="auto"/>
        <w:rPr>
          <w:rFonts w:cs="Times New Roman"/>
          <w:b/>
          <w:bCs/>
          <w:color w:val="000000" w:themeColor="text1"/>
          <w:szCs w:val="28"/>
        </w:rPr>
      </w:pPr>
      <w:r w:rsidRPr="00DF7FF2">
        <w:rPr>
          <w:rFonts w:cs="Times New Roman"/>
          <w:b/>
          <w:bCs/>
          <w:color w:val="000000" w:themeColor="text1"/>
          <w:szCs w:val="28"/>
        </w:rPr>
        <w:t xml:space="preserve">Адреса первой и последней команд: </w:t>
      </w:r>
    </w:p>
    <w:p w:rsidR="009615CF" w:rsidRDefault="009615CF" w:rsidP="009615CF">
      <w:pPr>
        <w:spacing w:after="0" w:line="360" w:lineRule="auto"/>
        <w:rPr>
          <w:rFonts w:cs="Times New Roman"/>
          <w:color w:val="000000" w:themeColor="text1"/>
          <w:szCs w:val="28"/>
        </w:rPr>
      </w:pPr>
      <w:r w:rsidRPr="009615CF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  <w:lang w:val="en-US"/>
        </w:rPr>
        <w:t>D</w:t>
      </w:r>
      <w:r w:rsidRPr="009615CF">
        <w:rPr>
          <w:rFonts w:cs="Times New Roman"/>
          <w:color w:val="000000" w:themeColor="text1"/>
          <w:szCs w:val="28"/>
        </w:rPr>
        <w:t>7</w:t>
      </w:r>
      <w:r w:rsidRPr="00DF7FF2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начало работы программы</w:t>
      </w:r>
    </w:p>
    <w:p w:rsidR="009615CF" w:rsidRDefault="009615CF" w:rsidP="009615CF">
      <w:pPr>
        <w:spacing w:after="0" w:line="360" w:lineRule="auto"/>
        <w:rPr>
          <w:rFonts w:cs="Times New Roman"/>
          <w:color w:val="000000" w:themeColor="text1"/>
          <w:szCs w:val="28"/>
        </w:rPr>
      </w:pPr>
      <w:r w:rsidRPr="009615CF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  <w:lang w:val="en-US"/>
        </w:rPr>
        <w:t>E</w:t>
      </w:r>
      <w:r w:rsidR="0013681E">
        <w:rPr>
          <w:rFonts w:cs="Times New Roman"/>
          <w:color w:val="000000" w:themeColor="text1"/>
          <w:szCs w:val="28"/>
          <w:lang w:val="en-US"/>
        </w:rPr>
        <w:t>8</w:t>
      </w:r>
      <w:r w:rsidRPr="00215D7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– конец работы программы</w:t>
      </w:r>
    </w:p>
    <w:p w:rsidR="009615CF" w:rsidRPr="00DF7FF2" w:rsidRDefault="009615CF" w:rsidP="009615CF">
      <w:pPr>
        <w:spacing w:after="0" w:line="360" w:lineRule="auto"/>
        <w:rPr>
          <w:rFonts w:cs="Times New Roman"/>
          <w:b/>
          <w:bCs/>
          <w:color w:val="000000" w:themeColor="text1"/>
          <w:szCs w:val="28"/>
        </w:rPr>
      </w:pPr>
      <w:r w:rsidRPr="00DF7FF2">
        <w:rPr>
          <w:rFonts w:cs="Times New Roman"/>
          <w:b/>
          <w:bCs/>
          <w:color w:val="000000" w:themeColor="text1"/>
          <w:szCs w:val="28"/>
        </w:rPr>
        <w:t>Область представления:</w:t>
      </w:r>
    </w:p>
    <w:p w:rsidR="009615CF" w:rsidRDefault="009615CF" w:rsidP="009615CF">
      <w:pPr>
        <w:spacing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Целый знаковые шестнадцатеричные числа</w:t>
      </w:r>
    </w:p>
    <w:p w:rsidR="009615CF" w:rsidRDefault="009615CF" w:rsidP="009615CF">
      <w:pPr>
        <w:spacing w:after="0" w:line="360" w:lineRule="auto"/>
        <w:rPr>
          <w:rFonts w:cs="Times New Roman"/>
          <w:b/>
          <w:bCs/>
          <w:color w:val="000000" w:themeColor="text1"/>
          <w:szCs w:val="28"/>
        </w:rPr>
      </w:pPr>
      <w:r w:rsidRPr="00DF7FF2">
        <w:rPr>
          <w:rFonts w:cs="Times New Roman"/>
          <w:b/>
          <w:bCs/>
          <w:color w:val="000000" w:themeColor="text1"/>
          <w:szCs w:val="28"/>
        </w:rPr>
        <w:t>Область допустимых значений:</w:t>
      </w:r>
    </w:p>
    <w:p w:rsidR="009615CF" w:rsidRDefault="009615CF" w:rsidP="009615CF">
      <w:pPr>
        <w:spacing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Символы</w:t>
      </w:r>
      <w:r w:rsidRPr="00DF7FF2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вводимые в ячейку: </w:t>
      </w:r>
      <w:r w:rsidRPr="00DF7FF2">
        <w:rPr>
          <w:rFonts w:cs="Times New Roman"/>
          <w:color w:val="000000" w:themeColor="text1"/>
          <w:szCs w:val="28"/>
        </w:rPr>
        <w:t xml:space="preserve">[00; </w:t>
      </w:r>
      <w:r>
        <w:rPr>
          <w:rFonts w:cs="Times New Roman"/>
          <w:color w:val="000000" w:themeColor="text1"/>
          <w:szCs w:val="28"/>
          <w:lang w:val="en-US"/>
        </w:rPr>
        <w:t>FF</w:t>
      </w:r>
      <w:r w:rsidRPr="00DF7FF2">
        <w:rPr>
          <w:rFonts w:cs="Times New Roman"/>
          <w:color w:val="000000" w:themeColor="text1"/>
          <w:szCs w:val="28"/>
        </w:rPr>
        <w:t>]</w:t>
      </w:r>
    </w:p>
    <w:p w:rsidR="00D0471B" w:rsidRPr="000E41F5" w:rsidRDefault="00D0471B" w:rsidP="00D0471B">
      <w:pPr>
        <w:pStyle w:val="22"/>
      </w:pPr>
      <w:bookmarkStart w:id="6" w:name="_Toc134624857"/>
      <w:r>
        <w:t>Заданное слово</w:t>
      </w:r>
      <w:bookmarkEnd w:id="6"/>
    </w:p>
    <w:p w:rsidR="00D0471B" w:rsidRPr="007421A1" w:rsidRDefault="00D0471B" w:rsidP="00D0471B">
      <w:pPr>
        <w:spacing w:after="0" w:line="360" w:lineRule="auto"/>
        <w:rPr>
          <w:rFonts w:cs="Times New Roman"/>
          <w:b/>
          <w:bCs/>
          <w:color w:val="000000" w:themeColor="text1"/>
          <w:szCs w:val="28"/>
          <w:u w:val="single"/>
        </w:rPr>
      </w:pPr>
      <w:r w:rsidRPr="007421A1">
        <w:rPr>
          <w:rFonts w:cs="Times New Roman"/>
          <w:color w:val="000000" w:themeColor="text1"/>
          <w:szCs w:val="28"/>
          <w:u w:val="single"/>
        </w:rPr>
        <w:t xml:space="preserve">Слово: </w:t>
      </w:r>
      <w:proofErr w:type="spellStart"/>
      <w:r w:rsidRPr="00D0471B">
        <w:rPr>
          <w:rFonts w:cs="Times New Roman"/>
          <w:color w:val="000000" w:themeColor="text1"/>
          <w:szCs w:val="28"/>
          <w:u w:val="single"/>
        </w:rPr>
        <w:t>дыщ</w:t>
      </w:r>
      <w:proofErr w:type="spellEnd"/>
    </w:p>
    <w:p w:rsidR="00D0471B" w:rsidRPr="00D0471B" w:rsidRDefault="00D0471B" w:rsidP="00D0471B">
      <w:pPr>
        <w:spacing w:after="0" w:line="360" w:lineRule="auto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Кодировка</w:t>
      </w:r>
      <w:r w:rsidRPr="00D0471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ISO</w:t>
      </w:r>
      <w:r w:rsidRPr="00D0471B">
        <w:rPr>
          <w:rFonts w:cs="Times New Roman"/>
          <w:color w:val="000000" w:themeColor="text1"/>
          <w:szCs w:val="28"/>
        </w:rPr>
        <w:t>-8859-5</w:t>
      </w:r>
      <w:r w:rsidRPr="00D0471B">
        <w:rPr>
          <w:rFonts w:cs="Times New Roman"/>
          <w:color w:val="000000" w:themeColor="text1"/>
          <w:szCs w:val="28"/>
        </w:rPr>
        <w:t xml:space="preserve">: </w:t>
      </w:r>
      <w:r>
        <w:rPr>
          <w:rFonts w:cs="Times New Roman"/>
          <w:color w:val="000000" w:themeColor="text1"/>
          <w:szCs w:val="28"/>
          <w:lang w:val="en-US"/>
        </w:rPr>
        <w:t>D</w:t>
      </w:r>
      <w:r w:rsidRPr="00D0471B">
        <w:rPr>
          <w:rFonts w:cs="Times New Roman"/>
          <w:color w:val="000000" w:themeColor="text1"/>
          <w:szCs w:val="28"/>
        </w:rPr>
        <w:t xml:space="preserve">4 </w:t>
      </w:r>
      <w:r>
        <w:rPr>
          <w:rFonts w:cs="Times New Roman"/>
          <w:color w:val="000000" w:themeColor="text1"/>
          <w:szCs w:val="28"/>
          <w:lang w:val="en-US"/>
        </w:rPr>
        <w:t>EB</w:t>
      </w:r>
      <w:r w:rsidRPr="00D0471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E</w:t>
      </w:r>
      <w:r w:rsidRPr="00D0471B">
        <w:rPr>
          <w:rFonts w:cs="Times New Roman"/>
          <w:color w:val="000000" w:themeColor="text1"/>
          <w:szCs w:val="28"/>
        </w:rPr>
        <w:t>9</w:t>
      </w:r>
      <w:r w:rsidRPr="00D0471B">
        <w:rPr>
          <w:rFonts w:cs="Times New Roman"/>
          <w:color w:val="000000" w:themeColor="text1"/>
          <w:szCs w:val="28"/>
        </w:rPr>
        <w:t xml:space="preserve"> </w:t>
      </w:r>
    </w:p>
    <w:p w:rsidR="00D0471B" w:rsidRPr="00AF41C8" w:rsidRDefault="00D0471B" w:rsidP="00D0471B">
      <w:pPr>
        <w:spacing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Кодировка </w:t>
      </w:r>
      <w:r>
        <w:rPr>
          <w:rFonts w:cs="Times New Roman"/>
          <w:color w:val="000000" w:themeColor="text1"/>
          <w:szCs w:val="28"/>
          <w:lang w:val="en-US"/>
        </w:rPr>
        <w:t>UTF</w:t>
      </w:r>
      <w:r w:rsidRPr="007421A1">
        <w:rPr>
          <w:rFonts w:cs="Times New Roman"/>
          <w:color w:val="000000" w:themeColor="text1"/>
          <w:szCs w:val="28"/>
        </w:rPr>
        <w:t xml:space="preserve">-8: </w:t>
      </w:r>
      <w:r w:rsidRPr="00D0471B">
        <w:rPr>
          <w:rFonts w:cs="Times New Roman"/>
          <w:color w:val="000000" w:themeColor="text1"/>
          <w:szCs w:val="28"/>
        </w:rPr>
        <w:t>D0B4</w:t>
      </w:r>
      <w:r w:rsidRPr="007421A1">
        <w:rPr>
          <w:rFonts w:cs="Times New Roman"/>
          <w:color w:val="000000" w:themeColor="text1"/>
          <w:szCs w:val="28"/>
        </w:rPr>
        <w:t xml:space="preserve"> </w:t>
      </w:r>
      <w:r w:rsidR="00AF41C8">
        <w:rPr>
          <w:rFonts w:cs="Times New Roman"/>
          <w:color w:val="000000" w:themeColor="text1"/>
          <w:szCs w:val="28"/>
          <w:lang w:val="en-US"/>
        </w:rPr>
        <w:t>D</w:t>
      </w:r>
      <w:r w:rsidR="00AF41C8" w:rsidRPr="00AF41C8">
        <w:rPr>
          <w:rFonts w:cs="Times New Roman"/>
          <w:color w:val="000000" w:themeColor="text1"/>
          <w:szCs w:val="28"/>
        </w:rPr>
        <w:t>18</w:t>
      </w:r>
      <w:r w:rsidR="00AF41C8">
        <w:rPr>
          <w:rFonts w:cs="Times New Roman"/>
          <w:color w:val="000000" w:themeColor="text1"/>
          <w:szCs w:val="28"/>
          <w:lang w:val="en-US"/>
        </w:rPr>
        <w:t>B</w:t>
      </w:r>
      <w:r w:rsidR="00AF41C8" w:rsidRPr="00AF41C8">
        <w:rPr>
          <w:rFonts w:cs="Times New Roman"/>
          <w:color w:val="000000" w:themeColor="text1"/>
          <w:szCs w:val="28"/>
        </w:rPr>
        <w:t xml:space="preserve"> </w:t>
      </w:r>
      <w:r w:rsidR="00AF41C8">
        <w:rPr>
          <w:rFonts w:cs="Times New Roman"/>
          <w:color w:val="000000" w:themeColor="text1"/>
          <w:szCs w:val="28"/>
          <w:lang w:val="en-US"/>
        </w:rPr>
        <w:t>D</w:t>
      </w:r>
      <w:r w:rsidR="00AF41C8" w:rsidRPr="00AF41C8">
        <w:rPr>
          <w:rFonts w:cs="Times New Roman"/>
          <w:color w:val="000000" w:themeColor="text1"/>
          <w:szCs w:val="28"/>
        </w:rPr>
        <w:t>189</w:t>
      </w:r>
    </w:p>
    <w:p w:rsidR="00D0471B" w:rsidRPr="00AF41C8" w:rsidRDefault="00D0471B" w:rsidP="00D0471B">
      <w:pPr>
        <w:spacing w:after="0" w:line="360" w:lineRule="auto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Кодировка </w:t>
      </w:r>
      <w:r>
        <w:rPr>
          <w:rFonts w:cs="Times New Roman"/>
          <w:color w:val="000000" w:themeColor="text1"/>
          <w:szCs w:val="28"/>
          <w:lang w:val="en-US"/>
        </w:rPr>
        <w:t>UTF</w:t>
      </w:r>
      <w:r w:rsidRPr="007421A1">
        <w:rPr>
          <w:rFonts w:cs="Times New Roman"/>
          <w:color w:val="000000" w:themeColor="text1"/>
          <w:szCs w:val="28"/>
        </w:rPr>
        <w:t>-16:</w:t>
      </w:r>
      <w:r w:rsidRPr="007421A1">
        <w:t xml:space="preserve"> </w:t>
      </w:r>
      <w:r w:rsidR="00AF41C8">
        <w:t>0434 044</w:t>
      </w:r>
      <w:r w:rsidR="00AF41C8">
        <w:rPr>
          <w:lang w:val="en-US"/>
        </w:rPr>
        <w:t>B 0449</w:t>
      </w:r>
    </w:p>
    <w:p w:rsidR="00D0471B" w:rsidRDefault="00D0471B" w:rsidP="009615CF">
      <w:pPr>
        <w:spacing w:after="0" w:line="360" w:lineRule="auto"/>
        <w:rPr>
          <w:rFonts w:cs="Times New Roman"/>
          <w:color w:val="000000" w:themeColor="text1"/>
          <w:szCs w:val="28"/>
        </w:rPr>
      </w:pPr>
    </w:p>
    <w:p w:rsidR="002F6554" w:rsidRPr="00C105E6" w:rsidRDefault="00BB705E" w:rsidP="009615CF">
      <w:pPr>
        <w:pStyle w:val="a5"/>
      </w:pPr>
      <w:r w:rsidRPr="00BB705E">
        <w:lastRenderedPageBreak/>
        <w:t>Вывод</w:t>
      </w:r>
      <w:bookmarkEnd w:id="5"/>
    </w:p>
    <w:p w:rsidR="004518D9" w:rsidRDefault="00F91634" w:rsidP="00FE5F6A">
      <w:r>
        <w:rPr>
          <w:rFonts w:cs="Times New Roman"/>
          <w:color w:val="000000" w:themeColor="text1"/>
          <w:szCs w:val="28"/>
        </w:rPr>
        <w:t>Во время выполнения лабораторной работы я</w:t>
      </w:r>
      <w:r w:rsidR="004F29B3">
        <w:rPr>
          <w:rFonts w:cs="Times New Roman"/>
          <w:color w:val="000000" w:themeColor="text1"/>
          <w:szCs w:val="28"/>
        </w:rPr>
        <w:t xml:space="preserve"> научился работать с</w:t>
      </w:r>
      <w:r w:rsidR="000B559E" w:rsidRPr="000B559E">
        <w:rPr>
          <w:rFonts w:cs="Times New Roman"/>
          <w:color w:val="000000" w:themeColor="text1"/>
          <w:szCs w:val="28"/>
        </w:rPr>
        <w:t xml:space="preserve"> </w:t>
      </w:r>
      <w:r w:rsidR="0056011F">
        <w:rPr>
          <w:rFonts w:cs="Times New Roman"/>
          <w:color w:val="000000" w:themeColor="text1"/>
          <w:szCs w:val="28"/>
        </w:rPr>
        <w:t>командами ввода-вывода</w:t>
      </w:r>
      <w:r w:rsidR="00914D66" w:rsidRPr="00914D66">
        <w:rPr>
          <w:rFonts w:cs="Times New Roman"/>
          <w:color w:val="000000" w:themeColor="text1"/>
          <w:szCs w:val="28"/>
        </w:rPr>
        <w:t>.</w:t>
      </w:r>
      <w:r w:rsidR="00914D66" w:rsidRPr="00914D66">
        <w:t xml:space="preserve"> </w:t>
      </w:r>
    </w:p>
    <w:p w:rsidR="00E71D42" w:rsidRPr="00E71D42" w:rsidRDefault="00E71D42" w:rsidP="00FE5F6A"/>
    <w:sectPr w:rsidR="00E71D42" w:rsidRPr="00E7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3B3F" w:rsidRDefault="00583B3F" w:rsidP="002428DE">
      <w:pPr>
        <w:spacing w:after="0" w:line="240" w:lineRule="auto"/>
      </w:pPr>
      <w:r>
        <w:separator/>
      </w:r>
    </w:p>
  </w:endnote>
  <w:endnote w:type="continuationSeparator" w:id="0">
    <w:p w:rsidR="00583B3F" w:rsidRDefault="00583B3F" w:rsidP="0024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3B3F" w:rsidRDefault="00583B3F" w:rsidP="002428DE">
      <w:pPr>
        <w:spacing w:after="0" w:line="240" w:lineRule="auto"/>
      </w:pPr>
      <w:r>
        <w:separator/>
      </w:r>
    </w:p>
  </w:footnote>
  <w:footnote w:type="continuationSeparator" w:id="0">
    <w:p w:rsidR="00583B3F" w:rsidRDefault="00583B3F" w:rsidP="00242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1"/>
  </w:num>
  <w:num w:numId="12" w16cid:durableId="1728265684">
    <w:abstractNumId w:val="10"/>
  </w:num>
  <w:num w:numId="13" w16cid:durableId="1164854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63"/>
    <w:rsid w:val="00053BF5"/>
    <w:rsid w:val="0005750B"/>
    <w:rsid w:val="00073E55"/>
    <w:rsid w:val="000B559E"/>
    <w:rsid w:val="000B6642"/>
    <w:rsid w:val="000D25F5"/>
    <w:rsid w:val="00111987"/>
    <w:rsid w:val="0013681E"/>
    <w:rsid w:val="00196D8E"/>
    <w:rsid w:val="0019773C"/>
    <w:rsid w:val="001B34B4"/>
    <w:rsid w:val="001B430A"/>
    <w:rsid w:val="001B5E6B"/>
    <w:rsid w:val="001D61CF"/>
    <w:rsid w:val="00235D28"/>
    <w:rsid w:val="00240D84"/>
    <w:rsid w:val="002428DE"/>
    <w:rsid w:val="00252E7A"/>
    <w:rsid w:val="002554A0"/>
    <w:rsid w:val="00265560"/>
    <w:rsid w:val="00265829"/>
    <w:rsid w:val="00273701"/>
    <w:rsid w:val="00273DDA"/>
    <w:rsid w:val="002854E1"/>
    <w:rsid w:val="002A6DA8"/>
    <w:rsid w:val="002B61B0"/>
    <w:rsid w:val="002B6991"/>
    <w:rsid w:val="002C1386"/>
    <w:rsid w:val="002F3CF4"/>
    <w:rsid w:val="002F6554"/>
    <w:rsid w:val="00326655"/>
    <w:rsid w:val="00326A53"/>
    <w:rsid w:val="003624C8"/>
    <w:rsid w:val="00362A73"/>
    <w:rsid w:val="003A28E5"/>
    <w:rsid w:val="003A6343"/>
    <w:rsid w:val="00402B2D"/>
    <w:rsid w:val="0040518B"/>
    <w:rsid w:val="00413B97"/>
    <w:rsid w:val="00415D29"/>
    <w:rsid w:val="004240CC"/>
    <w:rsid w:val="00442E82"/>
    <w:rsid w:val="004518D9"/>
    <w:rsid w:val="00451F6B"/>
    <w:rsid w:val="00464385"/>
    <w:rsid w:val="00483DAE"/>
    <w:rsid w:val="00486EB0"/>
    <w:rsid w:val="00492E62"/>
    <w:rsid w:val="00494C0E"/>
    <w:rsid w:val="00496AA8"/>
    <w:rsid w:val="004A02E8"/>
    <w:rsid w:val="004E1CA9"/>
    <w:rsid w:val="004F29B3"/>
    <w:rsid w:val="004F4935"/>
    <w:rsid w:val="00527C93"/>
    <w:rsid w:val="005317BA"/>
    <w:rsid w:val="005410D5"/>
    <w:rsid w:val="00542124"/>
    <w:rsid w:val="0056011F"/>
    <w:rsid w:val="005672FD"/>
    <w:rsid w:val="00581C79"/>
    <w:rsid w:val="00583B3F"/>
    <w:rsid w:val="005960AA"/>
    <w:rsid w:val="005A485C"/>
    <w:rsid w:val="005D57BC"/>
    <w:rsid w:val="005E1E05"/>
    <w:rsid w:val="005E3665"/>
    <w:rsid w:val="005E4972"/>
    <w:rsid w:val="005E6B4C"/>
    <w:rsid w:val="00607690"/>
    <w:rsid w:val="00624477"/>
    <w:rsid w:val="00645AFF"/>
    <w:rsid w:val="0067177D"/>
    <w:rsid w:val="006A5DED"/>
    <w:rsid w:val="00715A63"/>
    <w:rsid w:val="007243FD"/>
    <w:rsid w:val="007308AA"/>
    <w:rsid w:val="00735C71"/>
    <w:rsid w:val="007477BE"/>
    <w:rsid w:val="00772290"/>
    <w:rsid w:val="00775654"/>
    <w:rsid w:val="0078580F"/>
    <w:rsid w:val="007A440A"/>
    <w:rsid w:val="007B0D04"/>
    <w:rsid w:val="007B12D6"/>
    <w:rsid w:val="007C0192"/>
    <w:rsid w:val="007C512B"/>
    <w:rsid w:val="008009B3"/>
    <w:rsid w:val="00836A62"/>
    <w:rsid w:val="008478C6"/>
    <w:rsid w:val="008526CB"/>
    <w:rsid w:val="00860281"/>
    <w:rsid w:val="00860515"/>
    <w:rsid w:val="00865E47"/>
    <w:rsid w:val="008823B7"/>
    <w:rsid w:val="00890C74"/>
    <w:rsid w:val="00892E63"/>
    <w:rsid w:val="008C09F1"/>
    <w:rsid w:val="008D0CB9"/>
    <w:rsid w:val="008D39E0"/>
    <w:rsid w:val="008E65CE"/>
    <w:rsid w:val="00911625"/>
    <w:rsid w:val="00914D66"/>
    <w:rsid w:val="00931DC2"/>
    <w:rsid w:val="00947DD4"/>
    <w:rsid w:val="00947FD8"/>
    <w:rsid w:val="009615CF"/>
    <w:rsid w:val="00962B2C"/>
    <w:rsid w:val="00963660"/>
    <w:rsid w:val="00974F20"/>
    <w:rsid w:val="00987063"/>
    <w:rsid w:val="00991672"/>
    <w:rsid w:val="009974A0"/>
    <w:rsid w:val="00997A5D"/>
    <w:rsid w:val="009A545D"/>
    <w:rsid w:val="009B581E"/>
    <w:rsid w:val="009C5E97"/>
    <w:rsid w:val="00A13C15"/>
    <w:rsid w:val="00A36E54"/>
    <w:rsid w:val="00A44E21"/>
    <w:rsid w:val="00A77D45"/>
    <w:rsid w:val="00A97116"/>
    <w:rsid w:val="00AB50B9"/>
    <w:rsid w:val="00AC1AFA"/>
    <w:rsid w:val="00AC49B1"/>
    <w:rsid w:val="00AC6A16"/>
    <w:rsid w:val="00AD27B2"/>
    <w:rsid w:val="00AE27D5"/>
    <w:rsid w:val="00AF41C8"/>
    <w:rsid w:val="00AF4488"/>
    <w:rsid w:val="00AF661B"/>
    <w:rsid w:val="00B037B4"/>
    <w:rsid w:val="00B375A8"/>
    <w:rsid w:val="00B42966"/>
    <w:rsid w:val="00B45D96"/>
    <w:rsid w:val="00B84BB9"/>
    <w:rsid w:val="00BB705E"/>
    <w:rsid w:val="00BB7D6A"/>
    <w:rsid w:val="00BC4487"/>
    <w:rsid w:val="00BF5BBA"/>
    <w:rsid w:val="00C02392"/>
    <w:rsid w:val="00C105E6"/>
    <w:rsid w:val="00C11765"/>
    <w:rsid w:val="00C16FEB"/>
    <w:rsid w:val="00C33B61"/>
    <w:rsid w:val="00C41A12"/>
    <w:rsid w:val="00C44C25"/>
    <w:rsid w:val="00C5080F"/>
    <w:rsid w:val="00C73858"/>
    <w:rsid w:val="00C73CF9"/>
    <w:rsid w:val="00C8663B"/>
    <w:rsid w:val="00CA22D8"/>
    <w:rsid w:val="00CC1EAD"/>
    <w:rsid w:val="00CC39D0"/>
    <w:rsid w:val="00D0471B"/>
    <w:rsid w:val="00D11E71"/>
    <w:rsid w:val="00D13779"/>
    <w:rsid w:val="00D2320A"/>
    <w:rsid w:val="00D3370B"/>
    <w:rsid w:val="00D44855"/>
    <w:rsid w:val="00D63A41"/>
    <w:rsid w:val="00D64D23"/>
    <w:rsid w:val="00D654D5"/>
    <w:rsid w:val="00D7068B"/>
    <w:rsid w:val="00D740D3"/>
    <w:rsid w:val="00D93539"/>
    <w:rsid w:val="00DB459B"/>
    <w:rsid w:val="00DC21AA"/>
    <w:rsid w:val="00DC454F"/>
    <w:rsid w:val="00DD0A02"/>
    <w:rsid w:val="00DD3715"/>
    <w:rsid w:val="00DD4C79"/>
    <w:rsid w:val="00DE51EB"/>
    <w:rsid w:val="00E31B69"/>
    <w:rsid w:val="00E331EF"/>
    <w:rsid w:val="00E356D9"/>
    <w:rsid w:val="00E610E2"/>
    <w:rsid w:val="00E674A0"/>
    <w:rsid w:val="00E71D42"/>
    <w:rsid w:val="00E758F7"/>
    <w:rsid w:val="00E93895"/>
    <w:rsid w:val="00EA7DAD"/>
    <w:rsid w:val="00EB169A"/>
    <w:rsid w:val="00EB7760"/>
    <w:rsid w:val="00EC4C36"/>
    <w:rsid w:val="00EE126C"/>
    <w:rsid w:val="00EF6265"/>
    <w:rsid w:val="00F15028"/>
    <w:rsid w:val="00F21271"/>
    <w:rsid w:val="00F22F1C"/>
    <w:rsid w:val="00F3264B"/>
    <w:rsid w:val="00F5181F"/>
    <w:rsid w:val="00F62079"/>
    <w:rsid w:val="00F657FF"/>
    <w:rsid w:val="00F8252D"/>
    <w:rsid w:val="00F91634"/>
    <w:rsid w:val="00FB1944"/>
    <w:rsid w:val="00FE5F6A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3136"/>
  <w15:chartTrackingRefBased/>
  <w15:docId w15:val="{8F71A5C4-C53B-324E-8CA0-C36EC56E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aliases w:val="заг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aliases w:val="заг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paragraph" w:styleId="ac">
    <w:name w:val="header"/>
    <w:basedOn w:val="a"/>
    <w:link w:val="ad"/>
    <w:uiPriority w:val="99"/>
    <w:unhideWhenUsed/>
    <w:rsid w:val="0024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428DE"/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ae">
    <w:name w:val="footer"/>
    <w:basedOn w:val="a"/>
    <w:link w:val="af"/>
    <w:uiPriority w:val="99"/>
    <w:unhideWhenUsed/>
    <w:rsid w:val="0024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428DE"/>
    <w:rPr>
      <w:rFonts w:ascii="Times New Roman" w:eastAsia="Calibri" w:hAnsi="Times New Roman" w:cs="Calibri"/>
      <w:color w:val="000000"/>
      <w:sz w:val="28"/>
      <w:lang w:eastAsia="ru-RU" w:bidi="ru-RU"/>
    </w:rPr>
  </w:style>
  <w:style w:type="table" w:customStyle="1" w:styleId="TableGrid">
    <w:name w:val="TableGrid"/>
    <w:rsid w:val="00CC39D0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a"/>
    <w:rsid w:val="00C8663B"/>
    <w:pPr>
      <w:spacing w:after="0" w:line="240" w:lineRule="auto"/>
    </w:pPr>
    <w:rPr>
      <w:rFonts w:ascii=".AppleSystemUIFont" w:eastAsia="Times New Roman" w:hAnsi=".AppleSystemUIFont" w:cs="Times New Roman"/>
      <w:color w:val="auto"/>
      <w:sz w:val="26"/>
      <w:szCs w:val="26"/>
      <w:lang w:bidi="ar-SA"/>
    </w:rPr>
  </w:style>
  <w:style w:type="character" w:customStyle="1" w:styleId="s1">
    <w:name w:val="s1"/>
    <w:basedOn w:val="a0"/>
    <w:rsid w:val="00C8663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7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3953DF-6079-8348-A441-709FD83C4B5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92</TotalTime>
  <Pages>7</Pages>
  <Words>469</Words>
  <Characters>2463</Characters>
  <Application>Microsoft Office Word</Application>
  <DocSecurity>0</DocSecurity>
  <Lines>37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2023-05-24T20:23:00Z</dcterms:created>
  <dcterms:modified xsi:type="dcterms:W3CDTF">2023-05-25T07:40:00Z</dcterms:modified>
</cp:coreProperties>
</file>