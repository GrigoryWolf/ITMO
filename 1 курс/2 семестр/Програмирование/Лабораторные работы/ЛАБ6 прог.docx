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A73321" w:rsidRDefault="005E6B4C" w:rsidP="008811ED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8811ED" w:rsidRPr="00A73321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№</w:t>
      </w:r>
      <w:r w:rsidR="005D3841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6</w:t>
      </w:r>
    </w:p>
    <w:p w:rsidR="008811ED" w:rsidRPr="00A73321" w:rsidRDefault="008811ED" w:rsidP="008811ED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8811ED" w:rsidRPr="008811ED">
        <w:t xml:space="preserve"> </w:t>
      </w:r>
      <w:r w:rsidR="008811ED" w:rsidRPr="008811ED">
        <w:rPr>
          <w:rFonts w:eastAsia="Times New Roman" w:cs="Times New Roman"/>
          <w:color w:val="00000A"/>
          <w:sz w:val="36"/>
          <w:szCs w:val="36"/>
          <w:lang w:bidi="ar-SA"/>
        </w:rPr>
        <w:t>31320</w:t>
      </w:r>
      <w:r w:rsidR="005D3841">
        <w:rPr>
          <w:rFonts w:eastAsia="Times New Roman" w:cs="Times New Roman"/>
          <w:color w:val="00000A"/>
          <w:sz w:val="36"/>
          <w:szCs w:val="36"/>
          <w:lang w:bidi="ar-SA"/>
        </w:rPr>
        <w:t>7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2056D5" w:rsidRDefault="005E6B4C" w:rsidP="005E6B4C">
      <w:pPr>
        <w:spacing w:after="0" w:line="240" w:lineRule="auto"/>
        <w:ind w:left="4962"/>
        <w:rPr>
          <w:rFonts w:eastAsia="Times New Roman" w:cs="Times New Roman"/>
          <w:color w:val="00000A"/>
          <w:szCs w:val="28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 xml:space="preserve">к.т.н. преподаватель </w:t>
      </w:r>
      <w:r w:rsidR="002056D5" w:rsidRPr="002056D5">
        <w:rPr>
          <w:rFonts w:eastAsia="Times New Roman" w:cs="Times New Roman"/>
          <w:color w:val="00000A"/>
          <w:szCs w:val="28"/>
          <w:lang w:bidi="ar-SA"/>
        </w:rPr>
        <w:t>Наумова Н. А.</w:t>
      </w:r>
    </w:p>
    <w:p w:rsidR="002056D5" w:rsidRPr="005E6B4C" w:rsidRDefault="002056D5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proofErr w:type="spellStart"/>
      <w:r w:rsidRPr="005E6B4C">
        <w:rPr>
          <w:rFonts w:eastAsia="Times New Roman" w:cs="Times New Roman"/>
          <w:szCs w:val="28"/>
          <w:lang w:bidi="ar-SA"/>
        </w:rPr>
        <w:t>г.Санкт</w:t>
      </w:r>
      <w:proofErr w:type="spellEnd"/>
      <w:r w:rsidRPr="005E6B4C">
        <w:rPr>
          <w:rFonts w:eastAsia="Times New Roman" w:cs="Times New Roman"/>
          <w:szCs w:val="28"/>
          <w:lang w:bidi="ar-SA"/>
        </w:rPr>
        <w:t>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</w:t>
      </w:r>
      <w:r w:rsidR="002056D5">
        <w:rPr>
          <w:rFonts w:eastAsia="Times New Roman" w:cs="Times New Roman"/>
          <w:szCs w:val="28"/>
          <w:lang w:val="en-US" w:bidi="ar-SA"/>
        </w:rPr>
        <w:t>3</w:t>
      </w:r>
      <w:r w:rsidRPr="005E6B4C">
        <w:rPr>
          <w:rFonts w:eastAsia="Times New Roman" w:cs="Times New Roman"/>
          <w:szCs w:val="28"/>
          <w:lang w:bidi="ar-SA"/>
        </w:rPr>
        <w:t>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36518954"/>
      <w:r>
        <w:lastRenderedPageBreak/>
        <w:t>Оглавление</w:t>
      </w:r>
      <w:bookmarkEnd w:id="0"/>
    </w:p>
    <w:p w:rsidR="00B6739B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36518954" w:history="1">
        <w:r w:rsidR="00B6739B" w:rsidRPr="00AB0B49">
          <w:rPr>
            <w:rStyle w:val="a7"/>
            <w:noProof/>
          </w:rPr>
          <w:t>Оглавление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_Toc136518954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2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5" w:history="1">
        <w:r w:rsidR="00B6739B" w:rsidRPr="00AB0B49">
          <w:rPr>
            <w:rStyle w:val="a7"/>
            <w:noProof/>
          </w:rPr>
          <w:t>Текст задания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_Toc136518955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3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6" w:history="1">
        <w:r w:rsidR="00B6739B" w:rsidRPr="00AB0B49">
          <w:rPr>
            <w:rStyle w:val="a7"/>
            <w:noProof/>
          </w:rPr>
          <w:t>Диаграмма классов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_Toc136518956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6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7" w:history="1">
        <w:r w:rsidR="00B6739B" w:rsidRPr="00AB0B49">
          <w:rPr>
            <w:rStyle w:val="a7"/>
            <w:noProof/>
          </w:rPr>
          <w:t>Исходный код программы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_Toc136518957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7</w:t>
        </w:r>
        <w:r w:rsidR="00B6739B">
          <w:rPr>
            <w:noProof/>
            <w:webHidden/>
          </w:rPr>
          <w:fldChar w:fldCharType="end"/>
        </w:r>
      </w:hyperlink>
    </w:p>
    <w:p w:rsidR="00B6739B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6518958" w:history="1">
        <w:r w:rsidR="00B6739B" w:rsidRPr="00AB0B49">
          <w:rPr>
            <w:rStyle w:val="a7"/>
            <w:noProof/>
          </w:rPr>
          <w:t>Вывод</w:t>
        </w:r>
        <w:r w:rsidR="00B6739B">
          <w:rPr>
            <w:noProof/>
            <w:webHidden/>
          </w:rPr>
          <w:tab/>
        </w:r>
        <w:r w:rsidR="00B6739B">
          <w:rPr>
            <w:noProof/>
            <w:webHidden/>
          </w:rPr>
          <w:fldChar w:fldCharType="begin"/>
        </w:r>
        <w:r w:rsidR="00B6739B">
          <w:rPr>
            <w:noProof/>
            <w:webHidden/>
          </w:rPr>
          <w:instrText xml:space="preserve"> PAGEREF _Toc136518958 \h </w:instrText>
        </w:r>
        <w:r w:rsidR="00B6739B">
          <w:rPr>
            <w:noProof/>
            <w:webHidden/>
          </w:rPr>
        </w:r>
        <w:r w:rsidR="00B6739B">
          <w:rPr>
            <w:noProof/>
            <w:webHidden/>
          </w:rPr>
          <w:fldChar w:fldCharType="separate"/>
        </w:r>
        <w:r w:rsidR="00B6739B">
          <w:rPr>
            <w:noProof/>
            <w:webHidden/>
          </w:rPr>
          <w:t>8</w:t>
        </w:r>
        <w:r w:rsidR="00B6739B">
          <w:rPr>
            <w:noProof/>
            <w:webHidden/>
          </w:rPr>
          <w:fldChar w:fldCharType="end"/>
        </w:r>
      </w:hyperlink>
    </w:p>
    <w:p w:rsidR="00527C93" w:rsidRPr="002554A0" w:rsidRDefault="00581C79" w:rsidP="00963660">
      <w:r>
        <w:fldChar w:fldCharType="end"/>
      </w:r>
    </w:p>
    <w:p w:rsidR="002F6554" w:rsidRPr="00CD1C40" w:rsidRDefault="00CD1C40" w:rsidP="002F6554">
      <w:pPr>
        <w:pStyle w:val="a5"/>
      </w:pPr>
      <w:bookmarkStart w:id="1" w:name="_Toc136518955"/>
      <w:r>
        <w:lastRenderedPageBreak/>
        <w:t>Текст задания</w:t>
      </w:r>
      <w:bookmarkEnd w:id="1"/>
    </w:p>
    <w:p w:rsidR="005D3841" w:rsidRDefault="005D3841" w:rsidP="005D3841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Разделить программу из</w:t>
      </w:r>
      <w:r>
        <w:rPr>
          <w:rStyle w:val="apple-converted-space"/>
          <w:rFonts w:ascii="Segoe UI" w:hAnsi="Segoe UI" w:cs="Segoe UI"/>
          <w:color w:val="212529"/>
        </w:rPr>
        <w:t> </w:t>
      </w:r>
      <w:r w:rsidRPr="005D3841">
        <w:rPr>
          <w:rFonts w:ascii="Segoe UI" w:hAnsi="Segoe UI" w:cs="Segoe UI"/>
          <w:color w:val="212529"/>
        </w:rPr>
        <w:t>лабораторно</w:t>
      </w:r>
      <w:r w:rsidRPr="005D3841">
        <w:rPr>
          <w:rFonts w:ascii="Segoe UI" w:hAnsi="Segoe UI" w:cs="Segoe UI"/>
          <w:color w:val="212529"/>
        </w:rPr>
        <w:t>й</w:t>
      </w:r>
      <w:r w:rsidRPr="005D3841">
        <w:rPr>
          <w:rFonts w:ascii="Segoe UI" w:hAnsi="Segoe UI" w:cs="Segoe UI"/>
          <w:color w:val="212529"/>
        </w:rPr>
        <w:t xml:space="preserve"> работы №5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5D3841" w:rsidRDefault="005D3841" w:rsidP="005D3841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>
        <w:rPr>
          <w:rFonts w:ascii="Segoe UI" w:hAnsi="Segoe UI" w:cs="Segoe UI"/>
          <w:color w:val="212529"/>
        </w:rPr>
        <w:t>сериализованном</w:t>
      </w:r>
      <w:proofErr w:type="spellEnd"/>
      <w:r>
        <w:rPr>
          <w:rFonts w:ascii="Segoe UI" w:hAnsi="Segoe UI" w:cs="Segoe UI"/>
          <w:color w:val="212529"/>
        </w:rPr>
        <w:t xml:space="preserve"> виде.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названию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TCP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потоки ввода-вывода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:rsidR="005D3841" w:rsidRDefault="005D3841" w:rsidP="005D3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:rsidR="005D3841" w:rsidRDefault="005D3841" w:rsidP="005D3841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:rsidR="005D3841" w:rsidRDefault="005D3841" w:rsidP="005D3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5D3841" w:rsidRDefault="005D3841" w:rsidP="005D3841">
      <w:pPr>
        <w:spacing w:after="0"/>
        <w:rPr>
          <w:rFonts w:cs="Times New Roman"/>
          <w:color w:val="auto"/>
        </w:rPr>
      </w:pPr>
      <w:r>
        <w:rPr>
          <w:rFonts w:ascii="Segoe UI" w:hAnsi="Segoe UI" w:cs="Segoe UI"/>
          <w:b/>
          <w:bCs/>
          <w:color w:val="212529"/>
        </w:rPr>
        <w:lastRenderedPageBreak/>
        <w:t>Серверное приложение должно состоять из следующих модулей (реализованных в виде одного или нескольких классов):</w:t>
      </w:r>
    </w:p>
    <w:p w:rsidR="005D3841" w:rsidRDefault="005D3841" w:rsidP="005D3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:rsidR="005D3841" w:rsidRDefault="005D3841" w:rsidP="005D3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чтения запроса.</w:t>
      </w:r>
    </w:p>
    <w:p w:rsidR="005D3841" w:rsidRDefault="005D3841" w:rsidP="005D3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:rsidR="005D3841" w:rsidRDefault="005D3841" w:rsidP="005D3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:rsidR="005D3841" w:rsidRDefault="005D3841" w:rsidP="005D3841">
      <w:pPr>
        <w:spacing w:after="0"/>
        <w:rPr>
          <w:rFonts w:cs="Times New Roman"/>
          <w:color w:val="auto"/>
        </w:rPr>
      </w:pPr>
      <w:r>
        <w:rPr>
          <w:rFonts w:ascii="Segoe UI" w:hAnsi="Segoe UI" w:cs="Segoe UI"/>
          <w:color w:val="212529"/>
          <w:shd w:val="clear" w:color="auto" w:fill="FFFFFF"/>
        </w:rPr>
        <w:t>Сервер должен работать в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12529"/>
        </w:rPr>
        <w:t>однопоточном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режиме.</w:t>
      </w:r>
    </w:p>
    <w:p w:rsidR="005D3841" w:rsidRDefault="005D3841" w:rsidP="005D3841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Валидация вводимых данных.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введённой команды и её аргументов.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Menlo" w:eastAsia="Calibri" w:hAnsi="Menlo" w:cs="Menlo"/>
          <w:color w:val="E83E8C"/>
          <w:sz w:val="21"/>
          <w:szCs w:val="21"/>
        </w:rPr>
        <w:t>save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из клиентского приложения необходимо убрать.</w:t>
      </w:r>
    </w:p>
    <w:p w:rsidR="005D3841" w:rsidRDefault="005D3841" w:rsidP="005D3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Menlo" w:eastAsia="Calibri" w:hAnsi="Menlo" w:cs="Menlo"/>
          <w:color w:val="E83E8C"/>
          <w:sz w:val="21"/>
          <w:szCs w:val="21"/>
        </w:rPr>
        <w:t>exit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завершает работу клиентского приложения.</w:t>
      </w:r>
    </w:p>
    <w:p w:rsidR="005D3841" w:rsidRDefault="005D3841" w:rsidP="005D3841">
      <w:pPr>
        <w:spacing w:after="0"/>
        <w:rPr>
          <w:rFonts w:cs="Times New Roman"/>
          <w:color w:val="auto"/>
        </w:rPr>
      </w:pPr>
      <w:r>
        <w:rPr>
          <w:rFonts w:ascii="Segoe UI" w:hAnsi="Segoe UI" w:cs="Segoe UI"/>
          <w:b/>
          <w:bCs/>
          <w:color w:val="212529"/>
        </w:rPr>
        <w:t>Важно!</w:t>
      </w:r>
      <w:r>
        <w:rPr>
          <w:rStyle w:val="apple-converted-space"/>
          <w:rFonts w:ascii="Segoe UI" w:hAnsi="Segoe UI" w:cs="Segoe UI"/>
          <w:b/>
          <w:bCs/>
          <w:color w:val="212529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5D3841" w:rsidRDefault="005D3841" w:rsidP="005D3841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Style w:val="apple-converted-space"/>
          <w:rFonts w:ascii="Segoe UI" w:hAnsi="Segoe UI" w:cs="Segoe UI"/>
          <w:b/>
          <w:bCs/>
          <w:color w:val="212529"/>
        </w:rPr>
        <w:t> </w:t>
      </w:r>
      <w:r>
        <w:rPr>
          <w:rFonts w:ascii="Segoe UI" w:hAnsi="Segoe UI" w:cs="Segoe UI"/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b/>
          <w:bCs/>
          <w:color w:val="212529"/>
        </w:rPr>
        <w:t>Logback</w:t>
      </w:r>
      <w:proofErr w:type="spellEnd"/>
    </w:p>
    <w:p w:rsidR="00B6739B" w:rsidRDefault="00B6739B" w:rsidP="001E03FC">
      <w:pPr>
        <w:pStyle w:val="a5"/>
        <w:sectPr w:rsidR="00B673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18D9" w:rsidRDefault="00B6739B" w:rsidP="001E03FC">
      <w:pPr>
        <w:pStyle w:val="a5"/>
      </w:pPr>
      <w:bookmarkStart w:id="2" w:name="_Toc136518956"/>
      <w:r w:rsidRPr="00B367B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837A0D">
            <wp:simplePos x="0" y="0"/>
            <wp:positionH relativeFrom="column">
              <wp:posOffset>-719788</wp:posOffset>
            </wp:positionH>
            <wp:positionV relativeFrom="paragraph">
              <wp:posOffset>237537</wp:posOffset>
            </wp:positionV>
            <wp:extent cx="10720049" cy="3234520"/>
            <wp:effectExtent l="0" t="0" r="0" b="4445"/>
            <wp:wrapSquare wrapText="bothSides"/>
            <wp:docPr id="188799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24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656" cy="323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FC">
        <w:t>Диаграмма классов</w:t>
      </w:r>
      <w:bookmarkEnd w:id="2"/>
    </w:p>
    <w:p w:rsidR="00B367B6" w:rsidRPr="00B367B6" w:rsidRDefault="00B367B6" w:rsidP="00B367B6"/>
    <w:p w:rsidR="00B6739B" w:rsidRDefault="00B6739B" w:rsidP="001E03FC">
      <w:pPr>
        <w:pStyle w:val="a5"/>
        <w:sectPr w:rsidR="00B6739B" w:rsidSect="00B6739B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1E03FC" w:rsidRDefault="001E03FC" w:rsidP="001E03FC">
      <w:pPr>
        <w:pStyle w:val="a5"/>
      </w:pPr>
      <w:bookmarkStart w:id="3" w:name="_Toc136518957"/>
      <w:r>
        <w:lastRenderedPageBreak/>
        <w:t>Исходный код программы</w:t>
      </w:r>
      <w:bookmarkEnd w:id="3"/>
    </w:p>
    <w:p w:rsidR="00B367B6" w:rsidRPr="00B367B6" w:rsidRDefault="00B367B6" w:rsidP="00B367B6">
      <w:r>
        <w:t xml:space="preserve">Ссылка на </w:t>
      </w:r>
      <w:r>
        <w:rPr>
          <w:lang w:val="en-US"/>
        </w:rPr>
        <w:t>GitHub</w:t>
      </w:r>
      <w:r w:rsidRPr="00B367B6">
        <w:t xml:space="preserve">: </w:t>
      </w:r>
      <w:hyperlink r:id="rId7" w:history="1">
        <w:r w:rsidRPr="00B367B6">
          <w:rPr>
            <w:rStyle w:val="a7"/>
            <w:lang w:val="en-US"/>
          </w:rPr>
          <w:t>https</w:t>
        </w:r>
        <w:r w:rsidRPr="00B367B6">
          <w:rPr>
            <w:rStyle w:val="a7"/>
          </w:rPr>
          <w:t>://</w:t>
        </w:r>
        <w:proofErr w:type="spellStart"/>
        <w:r w:rsidRPr="00B367B6">
          <w:rPr>
            <w:rStyle w:val="a7"/>
            <w:lang w:val="en-US"/>
          </w:rPr>
          <w:t>github</w:t>
        </w:r>
        <w:proofErr w:type="spellEnd"/>
        <w:r w:rsidRPr="00B367B6">
          <w:rPr>
            <w:rStyle w:val="a7"/>
          </w:rPr>
          <w:t>.</w:t>
        </w:r>
        <w:r w:rsidRPr="00B367B6">
          <w:rPr>
            <w:rStyle w:val="a7"/>
            <w:lang w:val="en-US"/>
          </w:rPr>
          <w:t>com</w:t>
        </w:r>
        <w:r w:rsidRPr="00B367B6">
          <w:rPr>
            <w:rStyle w:val="a7"/>
          </w:rPr>
          <w:t>/</w:t>
        </w:r>
        <w:proofErr w:type="spellStart"/>
        <w:r w:rsidRPr="00B367B6">
          <w:rPr>
            <w:rStyle w:val="a7"/>
            <w:lang w:val="en-US"/>
          </w:rPr>
          <w:t>GrigoryWolf</w:t>
        </w:r>
        <w:proofErr w:type="spellEnd"/>
        <w:r w:rsidRPr="00B367B6">
          <w:rPr>
            <w:rStyle w:val="a7"/>
          </w:rPr>
          <w:t>/</w:t>
        </w:r>
        <w:r w:rsidRPr="00B367B6">
          <w:rPr>
            <w:rStyle w:val="a7"/>
            <w:lang w:val="en-US"/>
          </w:rPr>
          <w:t>Lab</w:t>
        </w:r>
        <w:r w:rsidRPr="00B367B6">
          <w:rPr>
            <w:rStyle w:val="a7"/>
          </w:rPr>
          <w:t>5</w:t>
        </w:r>
      </w:hyperlink>
    </w:p>
    <w:p w:rsidR="00B367B6" w:rsidRPr="00B367B6" w:rsidRDefault="00B367B6" w:rsidP="00B367B6">
      <w:pPr>
        <w:jc w:val="center"/>
        <w:rPr>
          <w:lang w:val="en-US"/>
        </w:rPr>
      </w:pPr>
      <w:r w:rsidRPr="00B367B6">
        <w:rPr>
          <w:noProof/>
          <w:lang w:val="en-US"/>
        </w:rPr>
        <w:drawing>
          <wp:inline distT="0" distB="0" distL="0" distR="0" wp14:anchorId="23B8D126" wp14:editId="1D0A3958">
            <wp:extent cx="2881481" cy="2838734"/>
            <wp:effectExtent l="0" t="0" r="1905" b="0"/>
            <wp:docPr id="848326906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6906" name="Рисунок 1">
                      <a:hlinkClick r:id="rId7"/>
                    </pic:cNvPr>
                    <pic:cNvPicPr/>
                  </pic:nvPicPr>
                  <pic:blipFill rotWithShape="1">
                    <a:blip r:embed="rId8"/>
                    <a:srcRect t="3327"/>
                    <a:stretch/>
                  </pic:blipFill>
                  <pic:spPr bwMode="auto">
                    <a:xfrm>
                      <a:off x="0" y="0"/>
                      <a:ext cx="2901146" cy="285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3FC" w:rsidRDefault="001E03FC" w:rsidP="001E03FC">
      <w:pPr>
        <w:pStyle w:val="a5"/>
      </w:pPr>
      <w:bookmarkStart w:id="4" w:name="_Toc136518958"/>
      <w:r>
        <w:lastRenderedPageBreak/>
        <w:t>Вывод</w:t>
      </w:r>
      <w:bookmarkEnd w:id="4"/>
    </w:p>
    <w:p w:rsidR="00B6739B" w:rsidRPr="00B6739B" w:rsidRDefault="00B6739B" w:rsidP="00B6739B">
      <w:r>
        <w:t>В ходе выполнения данной лабораторной работы я научился работать с потоками ввода/вывода</w:t>
      </w:r>
      <w:r w:rsidRPr="00B6739B">
        <w:t xml:space="preserve">, </w:t>
      </w:r>
      <w:r>
        <w:t>различными коллекциями</w:t>
      </w:r>
      <w:r w:rsidRPr="00B6739B">
        <w:t xml:space="preserve">, </w:t>
      </w:r>
      <w:r>
        <w:t>файлами</w:t>
      </w:r>
      <w:r w:rsidRPr="00B6739B">
        <w:t xml:space="preserve">, </w:t>
      </w:r>
      <w:r>
        <w:t>познакомился с инструментом автоматического документирования кода</w:t>
      </w:r>
      <w:r w:rsidRPr="00B6739B">
        <w:t xml:space="preserve">, </w:t>
      </w:r>
      <w:r>
        <w:t>п</w:t>
      </w:r>
      <w:r w:rsidRPr="00B6739B">
        <w:t>араметризованны</w:t>
      </w:r>
      <w:r>
        <w:t>ми типами</w:t>
      </w:r>
      <w:r w:rsidRPr="00B6739B">
        <w:t>.</w:t>
      </w:r>
    </w:p>
    <w:sectPr w:rsidR="00B6739B" w:rsidRPr="00B6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51F5C"/>
    <w:multiLevelType w:val="multilevel"/>
    <w:tmpl w:val="70E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9337A"/>
    <w:multiLevelType w:val="multilevel"/>
    <w:tmpl w:val="21F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D453A"/>
    <w:multiLevelType w:val="multilevel"/>
    <w:tmpl w:val="1C2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C4553"/>
    <w:multiLevelType w:val="multilevel"/>
    <w:tmpl w:val="772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B439E"/>
    <w:multiLevelType w:val="multilevel"/>
    <w:tmpl w:val="AD4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63A5F"/>
    <w:multiLevelType w:val="multilevel"/>
    <w:tmpl w:val="FA1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F0ABE"/>
    <w:multiLevelType w:val="multilevel"/>
    <w:tmpl w:val="BDF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8"/>
  </w:num>
  <w:num w:numId="12" w16cid:durableId="1728265684">
    <w:abstractNumId w:val="10"/>
  </w:num>
  <w:num w:numId="13" w16cid:durableId="1164854731">
    <w:abstractNumId w:val="19"/>
  </w:num>
  <w:num w:numId="14" w16cid:durableId="2056544178">
    <w:abstractNumId w:val="13"/>
  </w:num>
  <w:num w:numId="15" w16cid:durableId="1840193547">
    <w:abstractNumId w:val="12"/>
  </w:num>
  <w:num w:numId="16" w16cid:durableId="1939868511">
    <w:abstractNumId w:val="15"/>
  </w:num>
  <w:num w:numId="17" w16cid:durableId="1023359790">
    <w:abstractNumId w:val="17"/>
  </w:num>
  <w:num w:numId="18" w16cid:durableId="116149650">
    <w:abstractNumId w:val="11"/>
  </w:num>
  <w:num w:numId="19" w16cid:durableId="435909974">
    <w:abstractNumId w:val="14"/>
  </w:num>
  <w:num w:numId="20" w16cid:durableId="1039550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C2"/>
    <w:rsid w:val="000B6642"/>
    <w:rsid w:val="0019773C"/>
    <w:rsid w:val="001E03FC"/>
    <w:rsid w:val="002056D5"/>
    <w:rsid w:val="00235D28"/>
    <w:rsid w:val="00240D84"/>
    <w:rsid w:val="002554A0"/>
    <w:rsid w:val="00265829"/>
    <w:rsid w:val="002F6554"/>
    <w:rsid w:val="00326655"/>
    <w:rsid w:val="00362A73"/>
    <w:rsid w:val="00442E82"/>
    <w:rsid w:val="004518D9"/>
    <w:rsid w:val="00451F6B"/>
    <w:rsid w:val="00483DAE"/>
    <w:rsid w:val="00492AB0"/>
    <w:rsid w:val="00494C0E"/>
    <w:rsid w:val="00527C93"/>
    <w:rsid w:val="005317BA"/>
    <w:rsid w:val="00581C79"/>
    <w:rsid w:val="005960AA"/>
    <w:rsid w:val="005D3841"/>
    <w:rsid w:val="005E1A80"/>
    <w:rsid w:val="005E6B4C"/>
    <w:rsid w:val="00624477"/>
    <w:rsid w:val="00631CB9"/>
    <w:rsid w:val="006726C2"/>
    <w:rsid w:val="006A5DED"/>
    <w:rsid w:val="00735C71"/>
    <w:rsid w:val="007477BE"/>
    <w:rsid w:val="00772290"/>
    <w:rsid w:val="00775654"/>
    <w:rsid w:val="008811ED"/>
    <w:rsid w:val="00890C74"/>
    <w:rsid w:val="008C09F1"/>
    <w:rsid w:val="00963660"/>
    <w:rsid w:val="009974A0"/>
    <w:rsid w:val="00997A5D"/>
    <w:rsid w:val="009A545D"/>
    <w:rsid w:val="00A36E54"/>
    <w:rsid w:val="00A73321"/>
    <w:rsid w:val="00AC6A16"/>
    <w:rsid w:val="00B037B4"/>
    <w:rsid w:val="00B367B6"/>
    <w:rsid w:val="00B6739B"/>
    <w:rsid w:val="00C33B61"/>
    <w:rsid w:val="00C44C25"/>
    <w:rsid w:val="00CA22D8"/>
    <w:rsid w:val="00CD1C40"/>
    <w:rsid w:val="00D11E71"/>
    <w:rsid w:val="00D2320A"/>
    <w:rsid w:val="00DB459B"/>
    <w:rsid w:val="00E331EF"/>
    <w:rsid w:val="00E674A0"/>
    <w:rsid w:val="00E758F7"/>
    <w:rsid w:val="00EB7760"/>
    <w:rsid w:val="00EE126C"/>
    <w:rsid w:val="00F15028"/>
    <w:rsid w:val="00F21271"/>
    <w:rsid w:val="00F657FF"/>
    <w:rsid w:val="00F8252D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4D4B"/>
  <w15:chartTrackingRefBased/>
  <w15:docId w15:val="{4733D99F-C37B-BD44-A7D5-E7CB46EF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apple-converted-space">
    <w:name w:val="apple-converted-space"/>
    <w:basedOn w:val="a0"/>
    <w:rsid w:val="006726C2"/>
  </w:style>
  <w:style w:type="character" w:styleId="HTML">
    <w:name w:val="HTML Code"/>
    <w:basedOn w:val="a0"/>
    <w:uiPriority w:val="99"/>
    <w:semiHidden/>
    <w:unhideWhenUsed/>
    <w:rsid w:val="006726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2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B367B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36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GrigoryWolf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1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2023-06-01T21:19:00Z</dcterms:created>
  <dcterms:modified xsi:type="dcterms:W3CDTF">2023-06-01T21:19:00Z</dcterms:modified>
</cp:coreProperties>
</file>