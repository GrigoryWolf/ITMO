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A73321" w:rsidRDefault="005E6B4C" w:rsidP="008811ED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8811ED" w:rsidRPr="00A73321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№5</w:t>
      </w:r>
    </w:p>
    <w:p w:rsidR="008811ED" w:rsidRPr="00A73321" w:rsidRDefault="008811ED" w:rsidP="008811ED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8811ED" w:rsidRPr="008811ED">
        <w:t xml:space="preserve"> </w:t>
      </w:r>
      <w:r w:rsidR="008811ED" w:rsidRPr="008811ED">
        <w:rPr>
          <w:rFonts w:eastAsia="Times New Roman" w:cs="Times New Roman"/>
          <w:color w:val="00000A"/>
          <w:sz w:val="36"/>
          <w:szCs w:val="36"/>
          <w:lang w:bidi="ar-SA"/>
        </w:rPr>
        <w:t>313204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2056D5" w:rsidRDefault="005E6B4C" w:rsidP="005E6B4C">
      <w:pPr>
        <w:spacing w:after="0" w:line="240" w:lineRule="auto"/>
        <w:ind w:left="4962"/>
        <w:rPr>
          <w:rFonts w:eastAsia="Times New Roman" w:cs="Times New Roman"/>
          <w:color w:val="00000A"/>
          <w:szCs w:val="28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 xml:space="preserve">к.т.н. преподаватель </w:t>
      </w:r>
      <w:r w:rsidR="002056D5" w:rsidRPr="002056D5">
        <w:rPr>
          <w:rFonts w:eastAsia="Times New Roman" w:cs="Times New Roman"/>
          <w:color w:val="00000A"/>
          <w:szCs w:val="28"/>
          <w:lang w:bidi="ar-SA"/>
        </w:rPr>
        <w:t>Наумова Н</w:t>
      </w:r>
      <w:r w:rsidR="002056D5" w:rsidRPr="002056D5">
        <w:rPr>
          <w:rFonts w:eastAsia="Times New Roman" w:cs="Times New Roman"/>
          <w:color w:val="00000A"/>
          <w:szCs w:val="28"/>
          <w:lang w:bidi="ar-SA"/>
        </w:rPr>
        <w:t>.</w:t>
      </w:r>
      <w:r w:rsidR="002056D5" w:rsidRPr="002056D5">
        <w:rPr>
          <w:rFonts w:eastAsia="Times New Roman" w:cs="Times New Roman"/>
          <w:color w:val="00000A"/>
          <w:szCs w:val="28"/>
          <w:lang w:bidi="ar-SA"/>
        </w:rPr>
        <w:t xml:space="preserve"> А</w:t>
      </w:r>
      <w:r w:rsidR="002056D5" w:rsidRPr="002056D5">
        <w:rPr>
          <w:rFonts w:eastAsia="Times New Roman" w:cs="Times New Roman"/>
          <w:color w:val="00000A"/>
          <w:szCs w:val="28"/>
          <w:lang w:bidi="ar-SA"/>
        </w:rPr>
        <w:t>.</w:t>
      </w:r>
    </w:p>
    <w:p w:rsidR="002056D5" w:rsidRPr="005E6B4C" w:rsidRDefault="002056D5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proofErr w:type="spellStart"/>
      <w:r w:rsidRPr="005E6B4C">
        <w:rPr>
          <w:rFonts w:eastAsia="Times New Roman" w:cs="Times New Roman"/>
          <w:szCs w:val="28"/>
          <w:lang w:bidi="ar-SA"/>
        </w:rPr>
        <w:t>г.Санкт</w:t>
      </w:r>
      <w:proofErr w:type="spellEnd"/>
      <w:r w:rsidRPr="005E6B4C">
        <w:rPr>
          <w:rFonts w:eastAsia="Times New Roman" w:cs="Times New Roman"/>
          <w:szCs w:val="28"/>
          <w:lang w:bidi="ar-SA"/>
        </w:rPr>
        <w:t>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</w:t>
      </w:r>
      <w:r w:rsidR="002056D5">
        <w:rPr>
          <w:rFonts w:eastAsia="Times New Roman" w:cs="Times New Roman"/>
          <w:szCs w:val="28"/>
          <w:lang w:val="en-US" w:bidi="ar-SA"/>
        </w:rPr>
        <w:t>3</w:t>
      </w:r>
      <w:r w:rsidRPr="005E6B4C">
        <w:rPr>
          <w:rFonts w:eastAsia="Times New Roman" w:cs="Times New Roman"/>
          <w:szCs w:val="28"/>
          <w:lang w:bidi="ar-SA"/>
        </w:rPr>
        <w:t>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36518954"/>
      <w:r>
        <w:lastRenderedPageBreak/>
        <w:t>Оглавление</w:t>
      </w:r>
      <w:bookmarkEnd w:id="0"/>
    </w:p>
    <w:p w:rsidR="00B6739B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36518954" w:history="1">
        <w:r w:rsidR="00B6739B" w:rsidRPr="00AB0B49">
          <w:rPr>
            <w:rStyle w:val="a7"/>
            <w:noProof/>
          </w:rPr>
          <w:t>Оглавление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_Toc136518954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2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5" w:history="1">
        <w:r w:rsidR="00B6739B" w:rsidRPr="00AB0B49">
          <w:rPr>
            <w:rStyle w:val="a7"/>
            <w:noProof/>
          </w:rPr>
          <w:t>Текст задания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_Toc136518955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3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6" w:history="1">
        <w:r w:rsidR="00B6739B" w:rsidRPr="00AB0B49">
          <w:rPr>
            <w:rStyle w:val="a7"/>
            <w:noProof/>
          </w:rPr>
          <w:t>Диаграмма классов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_Toc136518956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6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7" w:history="1">
        <w:r w:rsidR="00B6739B" w:rsidRPr="00AB0B49">
          <w:rPr>
            <w:rStyle w:val="a7"/>
            <w:noProof/>
          </w:rPr>
          <w:t>Исходный код программы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_Toc136518957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7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8" w:history="1">
        <w:r w:rsidR="00B6739B" w:rsidRPr="00AB0B49">
          <w:rPr>
            <w:rStyle w:val="a7"/>
            <w:noProof/>
          </w:rPr>
          <w:t>Вывод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_Toc136518958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8</w:t>
        </w:r>
        <w:r w:rsidR="00B6739B">
          <w:rPr>
            <w:noProof/>
            <w:webHidden/>
          </w:rPr>
          <w:fldChar w:fldCharType="end"/>
        </w:r>
      </w:hyperlink>
    </w:p>
    <w:p w:rsidR="00527C93" w:rsidRPr="002554A0" w:rsidRDefault="00581C79" w:rsidP="00963660">
      <w:r>
        <w:fldChar w:fldCharType="end"/>
      </w:r>
    </w:p>
    <w:p w:rsidR="002F6554" w:rsidRPr="00CD1C40" w:rsidRDefault="00CD1C40" w:rsidP="002F6554">
      <w:pPr>
        <w:pStyle w:val="a5"/>
      </w:pPr>
      <w:bookmarkStart w:id="1" w:name="_Toc136518955"/>
      <w:r>
        <w:lastRenderedPageBreak/>
        <w:t>Текст задания</w:t>
      </w:r>
      <w:bookmarkEnd w:id="1"/>
    </w:p>
    <w:p w:rsidR="006726C2" w:rsidRPr="006726C2" w:rsidRDefault="006726C2" w:rsidP="006726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Route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, описание которого приведено ниже.</w:t>
      </w:r>
    </w:p>
    <w:p w:rsidR="006726C2" w:rsidRPr="006726C2" w:rsidRDefault="006726C2" w:rsidP="006726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b/>
          <w:bCs/>
          <w:color w:val="212529"/>
          <w:sz w:val="24"/>
          <w:lang w:bidi="ar-SA"/>
        </w:rPr>
        <w:t>Разработанная программа должна удовлетворять следующим требованиям: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Все требования к полям класса (указанные в виде комментариев) должны быть выполнены.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Для хранения необходимо использовать коллекцию типа 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java.util</w:t>
      </w:r>
      <w:proofErr w:type="gram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.LinkedHashMap</w:t>
      </w:r>
      <w:proofErr w:type="spellEnd"/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При запуске приложения коллекция должна автоматически заполняться значениями из файла.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Имя файла должно передаваться программе с помощью: </w:t>
      </w:r>
      <w:r w:rsidRPr="006726C2">
        <w:rPr>
          <w:rFonts w:ascii="Segoe UI" w:eastAsia="Times New Roman" w:hAnsi="Segoe UI" w:cs="Segoe UI"/>
          <w:b/>
          <w:bCs/>
          <w:color w:val="212529"/>
          <w:sz w:val="24"/>
          <w:lang w:bidi="ar-SA"/>
        </w:rPr>
        <w:t>переменная окружения</w:t>
      </w: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.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Данные должны храниться в файле в формате 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json</w:t>
      </w:r>
      <w:proofErr w:type="spellEnd"/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java.io.FileReader</w:t>
      </w:r>
      <w:proofErr w:type="spellEnd"/>
      <w:proofErr w:type="gramEnd"/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java.io.OutputStreamWriter</w:t>
      </w:r>
      <w:proofErr w:type="spellEnd"/>
      <w:proofErr w:type="gramEnd"/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Все классы в программе должны быть задокументированы в формате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javadoc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.</w:t>
      </w:r>
    </w:p>
    <w:p w:rsidR="006726C2" w:rsidRPr="006726C2" w:rsidRDefault="006726C2" w:rsidP="00672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отсутсвие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прав доступа к файлу и т.п.).</w:t>
      </w:r>
    </w:p>
    <w:p w:rsidR="006726C2" w:rsidRPr="006726C2" w:rsidRDefault="006726C2" w:rsidP="006726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b/>
          <w:bCs/>
          <w:color w:val="212529"/>
          <w:sz w:val="24"/>
          <w:lang w:bidi="ar-SA"/>
        </w:rPr>
        <w:t>В интерактивном режиме программа должна поддерживать выполнение следующих команд: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help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справку по доступным командам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info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show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в стандартный поток вывода все элементы коллекции в строковом представлении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insert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{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element</w:t>
      </w:r>
      <w:proofErr w:type="spellEnd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}</w:t>
      </w: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добавить новый элемент с заданным ключом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update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id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{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element</w:t>
      </w:r>
      <w:proofErr w:type="spellEnd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}</w:t>
      </w: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обновить значение элемента коллекции,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id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которого равен заданному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remove_key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null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удалить элемент из коллекции по его ключу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clear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очистить коллекцию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save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сохранить коллекцию в файл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execute_script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file_</w:t>
      </w:r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name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exit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завершить программу (без сохранения в файл)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lastRenderedPageBreak/>
        <w:t>history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последние 13 команд (без их аргументов)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replace_if_greater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{</w:t>
      </w: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element</w:t>
      </w:r>
      <w:proofErr w:type="spellEnd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}</w:t>
      </w: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заменить значение по ключу, если новое значение больше старого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remove_lower_key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null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удалить из коллекции все элементы, ключ которых меньше, чем заданный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group_counting_by_</w:t>
      </w:r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name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сгруппировать элементы коллекции по значению поля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name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, вывести количество элементов в каждой группе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count_by_distance</w:t>
      </w:r>
      <w:proofErr w:type="spellEnd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 xml:space="preserve"> </w:t>
      </w:r>
      <w:proofErr w:type="spellStart"/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distance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количество элементов, значение поля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distance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которых равно заданному</w:t>
      </w:r>
    </w:p>
    <w:p w:rsidR="006726C2" w:rsidRPr="006726C2" w:rsidRDefault="006726C2" w:rsidP="006726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print_field_descending_</w:t>
      </w:r>
      <w:proofErr w:type="gramStart"/>
      <w:r w:rsidRPr="006726C2">
        <w:rPr>
          <w:rFonts w:ascii="Menlo" w:eastAsia="Times New Roman" w:hAnsi="Menlo" w:cs="Menlo"/>
          <w:color w:val="E83E8C"/>
          <w:sz w:val="21"/>
          <w:szCs w:val="21"/>
          <w:lang w:bidi="ar-SA"/>
        </w:rPr>
        <w:t>distance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 :</w:t>
      </w:r>
      <w:proofErr w:type="gram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вывести значения поля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distance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всех элементов в порядке убывания</w:t>
      </w:r>
    </w:p>
    <w:p w:rsidR="006726C2" w:rsidRPr="006726C2" w:rsidRDefault="006726C2" w:rsidP="006726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b/>
          <w:bCs/>
          <w:color w:val="212529"/>
          <w:sz w:val="24"/>
          <w:lang w:bidi="ar-SA"/>
        </w:rPr>
        <w:t>Формат ввода команд: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String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, классы для хранения дат), должны вводиться в той же строке, что и имя команды.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Если поле является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enum'ом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, то вводится имя одной из его констант (при этом список констант должен быть предварительно выведен).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enum'е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Для ввода значений </w:t>
      </w:r>
      <w:proofErr w:type="spellStart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null</w:t>
      </w:r>
      <w:proofErr w:type="spellEnd"/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 xml:space="preserve"> использовать пустую строку.</w:t>
      </w:r>
    </w:p>
    <w:p w:rsidR="006726C2" w:rsidRPr="006726C2" w:rsidRDefault="006726C2" w:rsidP="006726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color w:val="212529"/>
          <w:sz w:val="24"/>
          <w:lang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6726C2" w:rsidRPr="006726C2" w:rsidRDefault="006726C2" w:rsidP="006726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lang w:bidi="ar-SA"/>
        </w:rPr>
      </w:pPr>
      <w:r w:rsidRPr="006726C2">
        <w:rPr>
          <w:rFonts w:ascii="Segoe UI" w:eastAsia="Times New Roman" w:hAnsi="Segoe UI" w:cs="Segoe UI"/>
          <w:b/>
          <w:bCs/>
          <w:color w:val="212529"/>
          <w:sz w:val="24"/>
          <w:lang w:bidi="ar-SA"/>
        </w:rPr>
        <w:t>Описание хранимых в коллекции классов: 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public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class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Route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{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Integer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id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; //Поле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String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name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; //Поле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, Строка не может быть пустой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  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private Coordinates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coordinates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; //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Поле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не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может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быть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null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proofErr w:type="gram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java.util</w:t>
      </w:r>
      <w:proofErr w:type="gram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.Date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creationDate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; //Поле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, Значение этого поля должно генерироваться автоматически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  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private Location from; //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Поле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может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быть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null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private Location to; //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Поле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не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может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быть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null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Double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distance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; //Поле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, Значение поля должно быть больше 1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}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public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class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Coordinates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{</w:t>
      </w:r>
    </w:p>
    <w:p w:rsidR="006726C2" w:rsidRPr="00A73321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lastRenderedPageBreak/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long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x; //Значение поля должно быть больше -866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Long y; //Максимальное значение поля: 107, 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}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public class Location {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private long x;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private long y;</w:t>
      </w:r>
    </w:p>
    <w:p w:rsidR="006726C2" w:rsidRPr="002056D5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private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proofErr w:type="gramStart"/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Long</w:t>
      </w:r>
      <w:proofErr w:type="gramEnd"/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z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; //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Поле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не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может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быть</w:t>
      </w: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</w:t>
      </w:r>
      <w:r w:rsidRPr="006726C2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>null</w:t>
      </w:r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bidi="ar-SA"/>
        </w:rPr>
      </w:pPr>
      <w:r w:rsidRPr="002056D5">
        <w:rPr>
          <w:rFonts w:ascii="Menlo" w:eastAsia="Times New Roman" w:hAnsi="Menlo" w:cs="Menlo"/>
          <w:color w:val="212529"/>
          <w:sz w:val="20"/>
          <w:szCs w:val="20"/>
          <w:lang w:val="en-US" w:bidi="ar-SA"/>
        </w:rPr>
        <w:t xml:space="preserve">   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private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String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name</w:t>
      </w:r>
      <w:proofErr w:type="spellEnd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 xml:space="preserve">; //Поле не может быть </w:t>
      </w:r>
      <w:proofErr w:type="spellStart"/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null</w:t>
      </w:r>
      <w:proofErr w:type="spellEnd"/>
    </w:p>
    <w:p w:rsidR="006726C2" w:rsidRPr="006726C2" w:rsidRDefault="006726C2" w:rsidP="0067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1"/>
          <w:szCs w:val="21"/>
          <w:lang w:bidi="ar-SA"/>
        </w:rPr>
      </w:pPr>
      <w:r w:rsidRPr="006726C2">
        <w:rPr>
          <w:rFonts w:ascii="Menlo" w:eastAsia="Times New Roman" w:hAnsi="Menlo" w:cs="Menlo"/>
          <w:color w:val="212529"/>
          <w:sz w:val="20"/>
          <w:szCs w:val="20"/>
          <w:lang w:bidi="ar-SA"/>
        </w:rPr>
        <w:t>}</w:t>
      </w:r>
    </w:p>
    <w:p w:rsidR="00B6739B" w:rsidRDefault="00B6739B" w:rsidP="001E03FC">
      <w:pPr>
        <w:pStyle w:val="a5"/>
        <w:sectPr w:rsidR="00B673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18D9" w:rsidRDefault="00B6739B" w:rsidP="001E03FC">
      <w:pPr>
        <w:pStyle w:val="a5"/>
      </w:pPr>
      <w:bookmarkStart w:id="2" w:name="_Toc136518956"/>
      <w:r w:rsidRPr="00B367B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837A0D">
            <wp:simplePos x="0" y="0"/>
            <wp:positionH relativeFrom="column">
              <wp:posOffset>-719788</wp:posOffset>
            </wp:positionH>
            <wp:positionV relativeFrom="paragraph">
              <wp:posOffset>237537</wp:posOffset>
            </wp:positionV>
            <wp:extent cx="10720049" cy="3234520"/>
            <wp:effectExtent l="0" t="0" r="0" b="4445"/>
            <wp:wrapSquare wrapText="bothSides"/>
            <wp:docPr id="188799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24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656" cy="323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FC">
        <w:t>Диаграмма классов</w:t>
      </w:r>
      <w:bookmarkEnd w:id="2"/>
    </w:p>
    <w:p w:rsidR="00B367B6" w:rsidRPr="00B367B6" w:rsidRDefault="00B367B6" w:rsidP="00B367B6"/>
    <w:p w:rsidR="00B6739B" w:rsidRDefault="00B6739B" w:rsidP="001E03FC">
      <w:pPr>
        <w:pStyle w:val="a5"/>
        <w:sectPr w:rsidR="00B6739B" w:rsidSect="00B6739B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1E03FC" w:rsidRDefault="001E03FC" w:rsidP="001E03FC">
      <w:pPr>
        <w:pStyle w:val="a5"/>
      </w:pPr>
      <w:bookmarkStart w:id="3" w:name="_Toc136518957"/>
      <w:r>
        <w:lastRenderedPageBreak/>
        <w:t>Исходный код программы</w:t>
      </w:r>
      <w:bookmarkEnd w:id="3"/>
    </w:p>
    <w:p w:rsidR="00B367B6" w:rsidRPr="00B367B6" w:rsidRDefault="00B367B6" w:rsidP="00B367B6">
      <w:r>
        <w:t xml:space="preserve">Ссылка на </w:t>
      </w:r>
      <w:r>
        <w:rPr>
          <w:lang w:val="en-US"/>
        </w:rPr>
        <w:t>GitHub</w:t>
      </w:r>
      <w:r w:rsidRPr="00B367B6">
        <w:t xml:space="preserve">: </w:t>
      </w:r>
      <w:hyperlink r:id="rId7" w:history="1">
        <w:r w:rsidRPr="00B367B6">
          <w:rPr>
            <w:rStyle w:val="a7"/>
            <w:lang w:val="en-US"/>
          </w:rPr>
          <w:t>https</w:t>
        </w:r>
        <w:r w:rsidRPr="00B367B6">
          <w:rPr>
            <w:rStyle w:val="a7"/>
          </w:rPr>
          <w:t>://</w:t>
        </w:r>
        <w:proofErr w:type="spellStart"/>
        <w:r w:rsidRPr="00B367B6">
          <w:rPr>
            <w:rStyle w:val="a7"/>
            <w:lang w:val="en-US"/>
          </w:rPr>
          <w:t>github</w:t>
        </w:r>
        <w:proofErr w:type="spellEnd"/>
        <w:r w:rsidRPr="00B367B6">
          <w:rPr>
            <w:rStyle w:val="a7"/>
          </w:rPr>
          <w:t>.</w:t>
        </w:r>
        <w:r w:rsidRPr="00B367B6">
          <w:rPr>
            <w:rStyle w:val="a7"/>
            <w:lang w:val="en-US"/>
          </w:rPr>
          <w:t>com</w:t>
        </w:r>
        <w:r w:rsidRPr="00B367B6">
          <w:rPr>
            <w:rStyle w:val="a7"/>
          </w:rPr>
          <w:t>/</w:t>
        </w:r>
        <w:proofErr w:type="spellStart"/>
        <w:r w:rsidRPr="00B367B6">
          <w:rPr>
            <w:rStyle w:val="a7"/>
            <w:lang w:val="en-US"/>
          </w:rPr>
          <w:t>GrigoryWolf</w:t>
        </w:r>
        <w:proofErr w:type="spellEnd"/>
        <w:r w:rsidRPr="00B367B6">
          <w:rPr>
            <w:rStyle w:val="a7"/>
          </w:rPr>
          <w:t>/</w:t>
        </w:r>
        <w:r w:rsidRPr="00B367B6">
          <w:rPr>
            <w:rStyle w:val="a7"/>
            <w:lang w:val="en-US"/>
          </w:rPr>
          <w:t>Lab</w:t>
        </w:r>
        <w:r w:rsidRPr="00B367B6">
          <w:rPr>
            <w:rStyle w:val="a7"/>
          </w:rPr>
          <w:t>5</w:t>
        </w:r>
      </w:hyperlink>
    </w:p>
    <w:p w:rsidR="00B367B6" w:rsidRPr="00B367B6" w:rsidRDefault="00B367B6" w:rsidP="00B367B6">
      <w:pPr>
        <w:jc w:val="center"/>
        <w:rPr>
          <w:lang w:val="en-US"/>
        </w:rPr>
      </w:pPr>
      <w:r w:rsidRPr="00B367B6">
        <w:rPr>
          <w:noProof/>
          <w:lang w:val="en-US"/>
        </w:rPr>
        <w:drawing>
          <wp:inline distT="0" distB="0" distL="0" distR="0" wp14:anchorId="23B8D126" wp14:editId="1D0A3958">
            <wp:extent cx="2881481" cy="2838734"/>
            <wp:effectExtent l="0" t="0" r="1905" b="0"/>
            <wp:docPr id="848326906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6906" name="Рисунок 1">
                      <a:hlinkClick r:id="rId7"/>
                    </pic:cNvPr>
                    <pic:cNvPicPr/>
                  </pic:nvPicPr>
                  <pic:blipFill rotWithShape="1">
                    <a:blip r:embed="rId8"/>
                    <a:srcRect t="3327"/>
                    <a:stretch/>
                  </pic:blipFill>
                  <pic:spPr bwMode="auto">
                    <a:xfrm>
                      <a:off x="0" y="0"/>
                      <a:ext cx="2901146" cy="285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3FC" w:rsidRDefault="001E03FC" w:rsidP="001E03FC">
      <w:pPr>
        <w:pStyle w:val="a5"/>
      </w:pPr>
      <w:bookmarkStart w:id="4" w:name="_Toc136518958"/>
      <w:r>
        <w:lastRenderedPageBreak/>
        <w:t>Вывод</w:t>
      </w:r>
      <w:bookmarkEnd w:id="4"/>
    </w:p>
    <w:p w:rsidR="00B6739B" w:rsidRPr="00B6739B" w:rsidRDefault="00B6739B" w:rsidP="00B6739B">
      <w:r>
        <w:t>В ходе выполнения данной лабораторной работы я научился работать с потоками ввода/вывода</w:t>
      </w:r>
      <w:r w:rsidRPr="00B6739B">
        <w:t xml:space="preserve">, </w:t>
      </w:r>
      <w:r>
        <w:t>различными коллекциями</w:t>
      </w:r>
      <w:r w:rsidRPr="00B6739B">
        <w:t xml:space="preserve">, </w:t>
      </w:r>
      <w:r>
        <w:t>файлами</w:t>
      </w:r>
      <w:r w:rsidRPr="00B6739B">
        <w:t xml:space="preserve">, </w:t>
      </w:r>
      <w:r>
        <w:t>познакомился с инструментом автоматического документирования кода</w:t>
      </w:r>
      <w:r w:rsidRPr="00B6739B">
        <w:t xml:space="preserve">, </w:t>
      </w:r>
      <w:r>
        <w:t>п</w:t>
      </w:r>
      <w:r w:rsidRPr="00B6739B">
        <w:t>араметризованны</w:t>
      </w:r>
      <w:r>
        <w:t>ми типами</w:t>
      </w:r>
      <w:r w:rsidRPr="00B6739B">
        <w:t>.</w:t>
      </w:r>
    </w:p>
    <w:sectPr w:rsidR="00B6739B" w:rsidRPr="00B6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337A"/>
    <w:multiLevelType w:val="multilevel"/>
    <w:tmpl w:val="21F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D453A"/>
    <w:multiLevelType w:val="multilevel"/>
    <w:tmpl w:val="1C2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B439E"/>
    <w:multiLevelType w:val="multilevel"/>
    <w:tmpl w:val="AD4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4"/>
  </w:num>
  <w:num w:numId="12" w16cid:durableId="1728265684">
    <w:abstractNumId w:val="10"/>
  </w:num>
  <w:num w:numId="13" w16cid:durableId="1164854731">
    <w:abstractNumId w:val="15"/>
  </w:num>
  <w:num w:numId="14" w16cid:durableId="2056544178">
    <w:abstractNumId w:val="12"/>
  </w:num>
  <w:num w:numId="15" w16cid:durableId="1840193547">
    <w:abstractNumId w:val="11"/>
  </w:num>
  <w:num w:numId="16" w16cid:durableId="19398685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C2"/>
    <w:rsid w:val="000B6642"/>
    <w:rsid w:val="0019773C"/>
    <w:rsid w:val="001E03FC"/>
    <w:rsid w:val="002056D5"/>
    <w:rsid w:val="00235D28"/>
    <w:rsid w:val="00240D84"/>
    <w:rsid w:val="002554A0"/>
    <w:rsid w:val="00265829"/>
    <w:rsid w:val="002F6554"/>
    <w:rsid w:val="00326655"/>
    <w:rsid w:val="00362A73"/>
    <w:rsid w:val="00442E82"/>
    <w:rsid w:val="004518D9"/>
    <w:rsid w:val="00451F6B"/>
    <w:rsid w:val="00483DAE"/>
    <w:rsid w:val="00492AB0"/>
    <w:rsid w:val="00494C0E"/>
    <w:rsid w:val="00527C93"/>
    <w:rsid w:val="005317BA"/>
    <w:rsid w:val="00581C79"/>
    <w:rsid w:val="005960AA"/>
    <w:rsid w:val="005E1A80"/>
    <w:rsid w:val="005E6B4C"/>
    <w:rsid w:val="00624477"/>
    <w:rsid w:val="00631CB9"/>
    <w:rsid w:val="006726C2"/>
    <w:rsid w:val="006A5DED"/>
    <w:rsid w:val="00735C71"/>
    <w:rsid w:val="007477BE"/>
    <w:rsid w:val="00772290"/>
    <w:rsid w:val="00775654"/>
    <w:rsid w:val="008811ED"/>
    <w:rsid w:val="00890C74"/>
    <w:rsid w:val="008C09F1"/>
    <w:rsid w:val="00963660"/>
    <w:rsid w:val="009974A0"/>
    <w:rsid w:val="00997A5D"/>
    <w:rsid w:val="009A545D"/>
    <w:rsid w:val="00A36E54"/>
    <w:rsid w:val="00A73321"/>
    <w:rsid w:val="00AC6A16"/>
    <w:rsid w:val="00B037B4"/>
    <w:rsid w:val="00B367B6"/>
    <w:rsid w:val="00B6739B"/>
    <w:rsid w:val="00C33B61"/>
    <w:rsid w:val="00C44C25"/>
    <w:rsid w:val="00CA22D8"/>
    <w:rsid w:val="00CD1C40"/>
    <w:rsid w:val="00D11E71"/>
    <w:rsid w:val="00D2320A"/>
    <w:rsid w:val="00DB459B"/>
    <w:rsid w:val="00E331EF"/>
    <w:rsid w:val="00E674A0"/>
    <w:rsid w:val="00E758F7"/>
    <w:rsid w:val="00EB7760"/>
    <w:rsid w:val="00EE126C"/>
    <w:rsid w:val="00F15028"/>
    <w:rsid w:val="00F21271"/>
    <w:rsid w:val="00F657FF"/>
    <w:rsid w:val="00F8252D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344C"/>
  <w15:chartTrackingRefBased/>
  <w15:docId w15:val="{4733D99F-C37B-BD44-A7D5-E7CB46EF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apple-converted-space">
    <w:name w:val="apple-converted-space"/>
    <w:basedOn w:val="a0"/>
    <w:rsid w:val="006726C2"/>
  </w:style>
  <w:style w:type="character" w:styleId="HTML">
    <w:name w:val="HTML Code"/>
    <w:basedOn w:val="a0"/>
    <w:uiPriority w:val="99"/>
    <w:semiHidden/>
    <w:unhideWhenUsed/>
    <w:rsid w:val="006726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2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B367B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36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GrigoryWolf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86</TotalTime>
  <Pages>8</Pages>
  <Words>1582</Words>
  <Characters>4275</Characters>
  <Application>Microsoft Office Word</Application>
  <DocSecurity>0</DocSecurity>
  <Lines>1425</Lines>
  <Paragraphs>1171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2023-03-27T19:01:00Z</dcterms:created>
  <dcterms:modified xsi:type="dcterms:W3CDTF">2023-06-01T11:30:00Z</dcterms:modified>
</cp:coreProperties>
</file>