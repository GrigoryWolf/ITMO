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E6B4C" w:rsidRPr="005E6B4C" w:rsidRDefault="00E14D25" w:rsidP="005E6B4C">
      <w:pPr>
        <w:spacing w:after="240" w:line="240" w:lineRule="auto"/>
        <w:rPr>
          <w:rFonts w:eastAsia="Times New Roman" w:cs="Times New Roman"/>
          <w:color w:val="auto"/>
          <w:sz w:val="24"/>
          <w:lang w:bidi="ar-SA"/>
        </w:rPr>
      </w:pPr>
      <w:bookmarkStart w:id="0" w:name="_Toc115195435"/>
      <w:r>
        <w:rPr>
          <w:rFonts w:eastAsia="Times New Roman" w:cs="Times New Roman"/>
          <w:noProof/>
          <w:color w:val="auto"/>
          <w:sz w:val="24"/>
          <w:lang w:bidi="ar-S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-1019175</wp:posOffset>
            </wp:positionH>
            <wp:positionV relativeFrom="paragraph">
              <wp:posOffset>24</wp:posOffset>
            </wp:positionV>
            <wp:extent cx="7396223" cy="10467687"/>
            <wp:effectExtent l="0" t="0" r="0" b="0"/>
            <wp:wrapTight wrapText="bothSides">
              <wp:wrapPolygon edited="0">
                <wp:start x="2708" y="1913"/>
                <wp:lineTo x="2596" y="2044"/>
                <wp:lineTo x="2745" y="2280"/>
                <wp:lineTo x="6713" y="2385"/>
                <wp:lineTo x="4303" y="2437"/>
                <wp:lineTo x="4340" y="2673"/>
                <wp:lineTo x="12759" y="2804"/>
                <wp:lineTo x="8494" y="2830"/>
                <wp:lineTo x="8494" y="3171"/>
                <wp:lineTo x="10794" y="3223"/>
                <wp:lineTo x="10794" y="4481"/>
                <wp:lineTo x="4414" y="4665"/>
                <wp:lineTo x="3672" y="4717"/>
                <wp:lineTo x="3709" y="4901"/>
                <wp:lineTo x="3190" y="5110"/>
                <wp:lineTo x="3041" y="5189"/>
                <wp:lineTo x="3079" y="5451"/>
                <wp:lineTo x="7900" y="5739"/>
                <wp:lineTo x="9829" y="5739"/>
                <wp:lineTo x="3895" y="5949"/>
                <wp:lineTo x="3004" y="6001"/>
                <wp:lineTo x="3004" y="6290"/>
                <wp:lineTo x="6083" y="6578"/>
                <wp:lineTo x="7492" y="6578"/>
                <wp:lineTo x="7381" y="6761"/>
                <wp:lineTo x="7492" y="6788"/>
                <wp:lineTo x="10794" y="6997"/>
                <wp:lineTo x="10794" y="9513"/>
                <wp:lineTo x="9718" y="9933"/>
                <wp:lineTo x="9681" y="10195"/>
                <wp:lineTo x="10089" y="10352"/>
                <wp:lineTo x="10794" y="10352"/>
                <wp:lineTo x="5564" y="10483"/>
                <wp:lineTo x="5601" y="10902"/>
                <wp:lineTo x="9199" y="11190"/>
                <wp:lineTo x="10794" y="11190"/>
                <wp:lineTo x="4191" y="11453"/>
                <wp:lineTo x="4191" y="11715"/>
                <wp:lineTo x="9347" y="12029"/>
                <wp:lineTo x="10794" y="12029"/>
                <wp:lineTo x="9458" y="12186"/>
                <wp:lineTo x="9236" y="12239"/>
                <wp:lineTo x="9273" y="12448"/>
                <wp:lineTo x="7010" y="12632"/>
                <wp:lineTo x="6713" y="12684"/>
                <wp:lineTo x="6751" y="12946"/>
                <wp:lineTo x="9310" y="13208"/>
                <wp:lineTo x="10794" y="13287"/>
                <wp:lineTo x="10794" y="14964"/>
                <wp:lineTo x="17396" y="15384"/>
                <wp:lineTo x="12426" y="15698"/>
                <wp:lineTo x="12463" y="15986"/>
                <wp:lineTo x="14614" y="16222"/>
                <wp:lineTo x="16172" y="16222"/>
                <wp:lineTo x="10831" y="16642"/>
                <wp:lineTo x="10794" y="17061"/>
                <wp:lineTo x="15912" y="17480"/>
                <wp:lineTo x="10682" y="17716"/>
                <wp:lineTo x="10719" y="18004"/>
                <wp:lineTo x="12240" y="18266"/>
                <wp:lineTo x="12982" y="18319"/>
                <wp:lineTo x="10831" y="18738"/>
                <wp:lineTo x="10794" y="19157"/>
                <wp:lineTo x="8791" y="19367"/>
                <wp:lineTo x="8494" y="19420"/>
                <wp:lineTo x="8494" y="19577"/>
                <wp:lineTo x="9978" y="19996"/>
                <wp:lineTo x="9978" y="20022"/>
                <wp:lineTo x="10311" y="20101"/>
                <wp:lineTo x="10497" y="20101"/>
                <wp:lineTo x="11610" y="20049"/>
                <wp:lineTo x="11572" y="19996"/>
                <wp:lineTo x="12945" y="19577"/>
                <wp:lineTo x="13093" y="19420"/>
                <wp:lineTo x="10756" y="19157"/>
                <wp:lineTo x="10794" y="18738"/>
                <wp:lineTo x="14317" y="18738"/>
                <wp:lineTo x="19362" y="18502"/>
                <wp:lineTo x="19399" y="17402"/>
                <wp:lineTo x="18063" y="17323"/>
                <wp:lineTo x="10756" y="17061"/>
                <wp:lineTo x="10794" y="16642"/>
                <wp:lineTo x="14874" y="16642"/>
                <wp:lineTo x="19399" y="16432"/>
                <wp:lineTo x="19399" y="16222"/>
                <wp:lineTo x="19213" y="15803"/>
                <wp:lineTo x="19436" y="15331"/>
                <wp:lineTo x="10756" y="14964"/>
                <wp:lineTo x="10794" y="13287"/>
                <wp:lineTo x="11498" y="13287"/>
                <wp:lineTo x="14799" y="12946"/>
                <wp:lineTo x="14762" y="12868"/>
                <wp:lineTo x="14911" y="12763"/>
                <wp:lineTo x="12240" y="12448"/>
                <wp:lineTo x="12351" y="12265"/>
                <wp:lineTo x="12129" y="12213"/>
                <wp:lineTo x="10794" y="12029"/>
                <wp:lineTo x="12685" y="12029"/>
                <wp:lineTo x="17396" y="11741"/>
                <wp:lineTo x="17433" y="11479"/>
                <wp:lineTo x="16839" y="11426"/>
                <wp:lineTo x="10794" y="11190"/>
                <wp:lineTo x="12277" y="11190"/>
                <wp:lineTo x="15986" y="10902"/>
                <wp:lineTo x="16023" y="10535"/>
                <wp:lineTo x="15244" y="10483"/>
                <wp:lineTo x="10794" y="10352"/>
                <wp:lineTo x="11795" y="10273"/>
                <wp:lineTo x="11906" y="10011"/>
                <wp:lineTo x="11498" y="9933"/>
                <wp:lineTo x="10905" y="9566"/>
                <wp:lineTo x="10756" y="9513"/>
                <wp:lineTo x="10794" y="6997"/>
                <wp:lineTo x="11572" y="6997"/>
                <wp:lineTo x="14132" y="6683"/>
                <wp:lineTo x="14095" y="6578"/>
                <wp:lineTo x="15393" y="6578"/>
                <wp:lineTo x="18546" y="6290"/>
                <wp:lineTo x="18620" y="6080"/>
                <wp:lineTo x="11684" y="5739"/>
                <wp:lineTo x="13204" y="5739"/>
                <wp:lineTo x="18508" y="5425"/>
                <wp:lineTo x="18546" y="5294"/>
                <wp:lineTo x="18249" y="5110"/>
                <wp:lineTo x="17952" y="4770"/>
                <wp:lineTo x="10756" y="4481"/>
                <wp:lineTo x="10794" y="3223"/>
                <wp:lineTo x="12871" y="3119"/>
                <wp:lineTo x="13130" y="2988"/>
                <wp:lineTo x="12908" y="2804"/>
                <wp:lineTo x="17247" y="2647"/>
                <wp:lineTo x="17173" y="2385"/>
                <wp:lineTo x="18916" y="2306"/>
                <wp:lineTo x="18954" y="2018"/>
                <wp:lineTo x="12834" y="1913"/>
                <wp:lineTo x="2708" y="1913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6223" cy="10467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58F7" w:rsidRDefault="00581C79" w:rsidP="00581C79">
      <w:pPr>
        <w:pStyle w:val="a5"/>
      </w:pPr>
      <w:r>
        <w:lastRenderedPageBreak/>
        <w:t>Оглавление</w:t>
      </w:r>
      <w:bookmarkEnd w:id="0"/>
    </w:p>
    <w:p w:rsidR="004518D9" w:rsidRDefault="00581C7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sz w:val="24"/>
          <w:szCs w:val="24"/>
          <w:lang w:bidi="ar-SA"/>
        </w:rPr>
      </w:pPr>
      <w:r>
        <w:fldChar w:fldCharType="begin"/>
      </w:r>
      <w:r>
        <w:instrText xml:space="preserve"> TOC \h \z \t "Заголовок;1" </w:instrText>
      </w:r>
      <w:r>
        <w:fldChar w:fldCharType="separate"/>
      </w:r>
      <w:hyperlink w:anchor="_Toc115195435" w:history="1">
        <w:r w:rsidR="004518D9" w:rsidRPr="00B447C7">
          <w:rPr>
            <w:rStyle w:val="a7"/>
            <w:noProof/>
          </w:rPr>
          <w:t>Оглавление</w:t>
        </w:r>
        <w:r w:rsidR="004518D9">
          <w:rPr>
            <w:noProof/>
            <w:webHidden/>
          </w:rPr>
          <w:tab/>
        </w:r>
        <w:r w:rsidR="004518D9">
          <w:rPr>
            <w:noProof/>
            <w:webHidden/>
          </w:rPr>
          <w:fldChar w:fldCharType="begin"/>
        </w:r>
        <w:r w:rsidR="004518D9">
          <w:rPr>
            <w:noProof/>
            <w:webHidden/>
          </w:rPr>
          <w:instrText xml:space="preserve"> PAGEREF _Toc115195435 \h </w:instrText>
        </w:r>
        <w:r w:rsidR="004518D9">
          <w:rPr>
            <w:noProof/>
            <w:webHidden/>
          </w:rPr>
        </w:r>
        <w:r w:rsidR="004518D9">
          <w:rPr>
            <w:noProof/>
            <w:webHidden/>
          </w:rPr>
          <w:fldChar w:fldCharType="separate"/>
        </w:r>
        <w:r w:rsidR="004518D9">
          <w:rPr>
            <w:noProof/>
            <w:webHidden/>
          </w:rPr>
          <w:t>2</w:t>
        </w:r>
        <w:r w:rsidR="004518D9">
          <w:rPr>
            <w:noProof/>
            <w:webHidden/>
          </w:rPr>
          <w:fldChar w:fldCharType="end"/>
        </w:r>
      </w:hyperlink>
    </w:p>
    <w:p w:rsidR="004518D9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sz w:val="24"/>
          <w:szCs w:val="24"/>
          <w:lang w:bidi="ar-SA"/>
        </w:rPr>
      </w:pPr>
      <w:hyperlink w:anchor="_Toc115195436" w:history="1">
        <w:r w:rsidR="004518D9" w:rsidRPr="00B447C7">
          <w:rPr>
            <w:rStyle w:val="a7"/>
            <w:noProof/>
          </w:rPr>
          <w:t>Текст задания</w:t>
        </w:r>
        <w:r w:rsidR="004518D9">
          <w:rPr>
            <w:noProof/>
            <w:webHidden/>
          </w:rPr>
          <w:tab/>
        </w:r>
        <w:r w:rsidR="004518D9">
          <w:rPr>
            <w:noProof/>
            <w:webHidden/>
          </w:rPr>
          <w:fldChar w:fldCharType="begin"/>
        </w:r>
        <w:r w:rsidR="004518D9">
          <w:rPr>
            <w:noProof/>
            <w:webHidden/>
          </w:rPr>
          <w:instrText xml:space="preserve"> PAGEREF _Toc115195436 \h </w:instrText>
        </w:r>
        <w:r w:rsidR="004518D9">
          <w:rPr>
            <w:noProof/>
            <w:webHidden/>
          </w:rPr>
        </w:r>
        <w:r w:rsidR="004518D9">
          <w:rPr>
            <w:noProof/>
            <w:webHidden/>
          </w:rPr>
          <w:fldChar w:fldCharType="separate"/>
        </w:r>
        <w:r w:rsidR="004518D9">
          <w:rPr>
            <w:noProof/>
            <w:webHidden/>
          </w:rPr>
          <w:t>3</w:t>
        </w:r>
        <w:r w:rsidR="004518D9">
          <w:rPr>
            <w:noProof/>
            <w:webHidden/>
          </w:rPr>
          <w:fldChar w:fldCharType="end"/>
        </w:r>
      </w:hyperlink>
    </w:p>
    <w:p w:rsidR="004518D9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sz w:val="24"/>
          <w:szCs w:val="24"/>
          <w:lang w:bidi="ar-SA"/>
        </w:rPr>
      </w:pPr>
      <w:hyperlink w:anchor="_Toc115195437" w:history="1">
        <w:r w:rsidR="004518D9" w:rsidRPr="00B447C7">
          <w:rPr>
            <w:rStyle w:val="a7"/>
            <w:noProof/>
          </w:rPr>
          <w:t>Порядок выполнения работы</w:t>
        </w:r>
        <w:r w:rsidR="004518D9">
          <w:rPr>
            <w:noProof/>
            <w:webHidden/>
          </w:rPr>
          <w:tab/>
        </w:r>
        <w:r w:rsidR="004518D9">
          <w:rPr>
            <w:noProof/>
            <w:webHidden/>
          </w:rPr>
          <w:fldChar w:fldCharType="begin"/>
        </w:r>
        <w:r w:rsidR="004518D9">
          <w:rPr>
            <w:noProof/>
            <w:webHidden/>
          </w:rPr>
          <w:instrText xml:space="preserve"> PAGEREF _Toc115195437 \h </w:instrText>
        </w:r>
        <w:r w:rsidR="004518D9">
          <w:rPr>
            <w:noProof/>
            <w:webHidden/>
          </w:rPr>
        </w:r>
        <w:r w:rsidR="004518D9">
          <w:rPr>
            <w:noProof/>
            <w:webHidden/>
          </w:rPr>
          <w:fldChar w:fldCharType="separate"/>
        </w:r>
        <w:r w:rsidR="004518D9">
          <w:rPr>
            <w:noProof/>
            <w:webHidden/>
          </w:rPr>
          <w:t>4</w:t>
        </w:r>
        <w:r w:rsidR="004518D9">
          <w:rPr>
            <w:noProof/>
            <w:webHidden/>
          </w:rPr>
          <w:fldChar w:fldCharType="end"/>
        </w:r>
      </w:hyperlink>
    </w:p>
    <w:p w:rsidR="004518D9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sz w:val="24"/>
          <w:szCs w:val="24"/>
          <w:lang w:bidi="ar-SA"/>
        </w:rPr>
      </w:pPr>
      <w:hyperlink w:anchor="_Toc115195438" w:history="1">
        <w:r w:rsidR="004518D9" w:rsidRPr="00B447C7">
          <w:rPr>
            <w:rStyle w:val="a7"/>
            <w:noProof/>
          </w:rPr>
          <w:t>Основные этапы вычисления</w:t>
        </w:r>
        <w:r w:rsidR="004518D9">
          <w:rPr>
            <w:noProof/>
            <w:webHidden/>
          </w:rPr>
          <w:tab/>
        </w:r>
        <w:r w:rsidR="004518D9">
          <w:rPr>
            <w:noProof/>
            <w:webHidden/>
          </w:rPr>
          <w:fldChar w:fldCharType="begin"/>
        </w:r>
        <w:r w:rsidR="004518D9">
          <w:rPr>
            <w:noProof/>
            <w:webHidden/>
          </w:rPr>
          <w:instrText xml:space="preserve"> PAGEREF _Toc115195438 \h </w:instrText>
        </w:r>
        <w:r w:rsidR="004518D9">
          <w:rPr>
            <w:noProof/>
            <w:webHidden/>
          </w:rPr>
        </w:r>
        <w:r w:rsidR="004518D9">
          <w:rPr>
            <w:noProof/>
            <w:webHidden/>
          </w:rPr>
          <w:fldChar w:fldCharType="separate"/>
        </w:r>
        <w:r w:rsidR="004518D9">
          <w:rPr>
            <w:noProof/>
            <w:webHidden/>
          </w:rPr>
          <w:t>5</w:t>
        </w:r>
        <w:r w:rsidR="004518D9">
          <w:rPr>
            <w:noProof/>
            <w:webHidden/>
          </w:rPr>
          <w:fldChar w:fldCharType="end"/>
        </w:r>
      </w:hyperlink>
    </w:p>
    <w:p w:rsidR="004518D9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sz w:val="24"/>
          <w:szCs w:val="24"/>
          <w:lang w:bidi="ar-SA"/>
        </w:rPr>
      </w:pPr>
      <w:hyperlink w:anchor="_Toc115195439" w:history="1">
        <w:r w:rsidR="004518D9" w:rsidRPr="00B447C7">
          <w:rPr>
            <w:rStyle w:val="a7"/>
            <w:noProof/>
          </w:rPr>
          <w:t>Вывод</w:t>
        </w:r>
        <w:r w:rsidR="004518D9">
          <w:rPr>
            <w:noProof/>
            <w:webHidden/>
          </w:rPr>
          <w:tab/>
        </w:r>
        <w:r w:rsidR="004518D9">
          <w:rPr>
            <w:noProof/>
            <w:webHidden/>
          </w:rPr>
          <w:fldChar w:fldCharType="begin"/>
        </w:r>
        <w:r w:rsidR="004518D9">
          <w:rPr>
            <w:noProof/>
            <w:webHidden/>
          </w:rPr>
          <w:instrText xml:space="preserve"> PAGEREF _Toc115195439 \h </w:instrText>
        </w:r>
        <w:r w:rsidR="004518D9">
          <w:rPr>
            <w:noProof/>
            <w:webHidden/>
          </w:rPr>
        </w:r>
        <w:r w:rsidR="004518D9">
          <w:rPr>
            <w:noProof/>
            <w:webHidden/>
          </w:rPr>
          <w:fldChar w:fldCharType="separate"/>
        </w:r>
        <w:r w:rsidR="004518D9">
          <w:rPr>
            <w:noProof/>
            <w:webHidden/>
          </w:rPr>
          <w:t>8</w:t>
        </w:r>
        <w:r w:rsidR="004518D9">
          <w:rPr>
            <w:noProof/>
            <w:webHidden/>
          </w:rPr>
          <w:fldChar w:fldCharType="end"/>
        </w:r>
      </w:hyperlink>
    </w:p>
    <w:p w:rsidR="004518D9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sz w:val="24"/>
          <w:szCs w:val="24"/>
          <w:lang w:bidi="ar-SA"/>
        </w:rPr>
      </w:pPr>
      <w:hyperlink w:anchor="_Toc115195440" w:history="1">
        <w:r w:rsidR="004518D9" w:rsidRPr="00B447C7">
          <w:rPr>
            <w:rStyle w:val="a7"/>
            <w:noProof/>
          </w:rPr>
          <w:t>Список литературы</w:t>
        </w:r>
        <w:r w:rsidR="004518D9">
          <w:rPr>
            <w:noProof/>
            <w:webHidden/>
          </w:rPr>
          <w:tab/>
        </w:r>
        <w:r w:rsidR="004518D9">
          <w:rPr>
            <w:noProof/>
            <w:webHidden/>
          </w:rPr>
          <w:fldChar w:fldCharType="begin"/>
        </w:r>
        <w:r w:rsidR="004518D9">
          <w:rPr>
            <w:noProof/>
            <w:webHidden/>
          </w:rPr>
          <w:instrText xml:space="preserve"> PAGEREF _Toc115195440 \h </w:instrText>
        </w:r>
        <w:r w:rsidR="004518D9">
          <w:rPr>
            <w:noProof/>
            <w:webHidden/>
          </w:rPr>
        </w:r>
        <w:r w:rsidR="004518D9">
          <w:rPr>
            <w:noProof/>
            <w:webHidden/>
          </w:rPr>
          <w:fldChar w:fldCharType="separate"/>
        </w:r>
        <w:r w:rsidR="004518D9">
          <w:rPr>
            <w:noProof/>
            <w:webHidden/>
          </w:rPr>
          <w:t>9</w:t>
        </w:r>
        <w:r w:rsidR="004518D9">
          <w:rPr>
            <w:noProof/>
            <w:webHidden/>
          </w:rPr>
          <w:fldChar w:fldCharType="end"/>
        </w:r>
      </w:hyperlink>
    </w:p>
    <w:p w:rsidR="00527C93" w:rsidRDefault="00581C79" w:rsidP="00E14D25">
      <w:pPr>
        <w:pStyle w:val="a5"/>
      </w:pPr>
      <w:r>
        <w:lastRenderedPageBreak/>
        <w:fldChar w:fldCharType="end"/>
      </w:r>
      <w:r w:rsidR="00E14D25">
        <w:t>Задание</w:t>
      </w:r>
    </w:p>
    <w:p w:rsidR="00E14D25" w:rsidRDefault="00E14D25" w:rsidP="00E14D25">
      <w:pPr>
        <w:ind w:firstLine="709"/>
      </w:pPr>
      <w:r>
        <w:t xml:space="preserve">Обязательное задание (&lt;=75%) </w:t>
      </w:r>
    </w:p>
    <w:p w:rsidR="00E14D25" w:rsidRDefault="00E14D25" w:rsidP="00E14D25">
      <w:pPr>
        <w:ind w:firstLine="709"/>
      </w:pPr>
      <w:r>
        <w:t xml:space="preserve">Сверстать страницу, максимально похожую на выбранную страницу из журнала «Квант». </w:t>
      </w:r>
    </w:p>
    <w:p w:rsidR="00E14D25" w:rsidRDefault="00E14D25" w:rsidP="00E14D25">
      <w:pPr>
        <w:ind w:firstLine="709"/>
      </w:pPr>
      <w:r>
        <w:t xml:space="preserve">Необязательное задание №1 (+10%) </w:t>
      </w:r>
    </w:p>
    <w:p w:rsidR="00E14D25" w:rsidRDefault="00E14D25" w:rsidP="00E14D25">
      <w:pPr>
        <w:ind w:firstLine="709"/>
      </w:pPr>
      <w:r>
        <w:t xml:space="preserve">Выполнение данного задания позволяет получить до 10 дополнительных процентов от максимального числа баллов </w:t>
      </w:r>
      <w:proofErr w:type="spellStart"/>
      <w:r>
        <w:t>БаРС</w:t>
      </w:r>
      <w:proofErr w:type="spellEnd"/>
      <w:r>
        <w:t xml:space="preserve"> за данную лабораторную. </w:t>
      </w:r>
    </w:p>
    <w:p w:rsidR="00E14D25" w:rsidRDefault="00E14D25" w:rsidP="00E14D25">
      <w:pPr>
        <w:ind w:firstLine="709"/>
      </w:pPr>
      <w:r>
        <w:t xml:space="preserve">1. Сверстать титульный лист. </w:t>
      </w:r>
    </w:p>
    <w:p w:rsidR="00E14D25" w:rsidRDefault="00E14D25" w:rsidP="00E14D25">
      <w:pPr>
        <w:ind w:firstLine="709"/>
        <w:jc w:val="both"/>
      </w:pPr>
      <w:r>
        <w:t xml:space="preserve">2. Создать файл </w:t>
      </w:r>
      <w:proofErr w:type="spellStart"/>
      <w:r>
        <w:t>main.tex</w:t>
      </w:r>
      <w:proofErr w:type="spellEnd"/>
      <w:r>
        <w:t>, в котором будет содержаться преамбула и ссылки на 2 документа: титульный лист и статью (ссылки создаются с помощью команды \</w:t>
      </w:r>
      <w:proofErr w:type="spellStart"/>
      <w:r>
        <w:t>input</w:t>
      </w:r>
      <w:proofErr w:type="spellEnd"/>
      <w:r>
        <w:t>).</w:t>
      </w:r>
    </w:p>
    <w:p w:rsidR="00E14D25" w:rsidRDefault="00E14D25" w:rsidP="00E14D25">
      <w:pPr>
        <w:pStyle w:val="a5"/>
      </w:pPr>
      <w:r>
        <w:lastRenderedPageBreak/>
        <w:t>Исходные страницы</w:t>
      </w:r>
    </w:p>
    <w:p w:rsidR="00E14D25" w:rsidRPr="00E14D25" w:rsidRDefault="00E14D25" w:rsidP="00E14D25">
      <w:r>
        <w:rPr>
          <w:noProof/>
        </w:rPr>
        <w:drawing>
          <wp:inline distT="0" distB="0" distL="0" distR="0">
            <wp:extent cx="5940425" cy="85185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1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8D9" w:rsidRDefault="00E14D25" w:rsidP="00E14D25">
      <w:pPr>
        <w:pStyle w:val="a5"/>
      </w:pPr>
      <w:r>
        <w:rPr>
          <w:noProof/>
        </w:rPr>
        <w:lastRenderedPageBreak/>
        <w:drawing>
          <wp:inline distT="0" distB="0" distL="0" distR="0" wp14:anchorId="51F9CA8E" wp14:editId="76DC92A2">
            <wp:extent cx="5940425" cy="85185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1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5" w:rsidRDefault="00E14D25" w:rsidP="00E14D25">
      <w:pPr>
        <w:pStyle w:val="a5"/>
      </w:pPr>
      <w:r w:rsidRPr="00E14D25">
        <w:lastRenderedPageBreak/>
        <w:t>Сверстанные PDF-файлы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DD5B5C9" wp14:editId="1AABBEF5">
            <wp:extent cx="5940425" cy="84067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5" w:rsidRDefault="00E14D25" w:rsidP="00E14D25">
      <w:pPr>
        <w:pStyle w:val="a5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-586194</wp:posOffset>
            </wp:positionH>
            <wp:positionV relativeFrom="paragraph">
              <wp:posOffset>434</wp:posOffset>
            </wp:positionV>
            <wp:extent cx="6839942" cy="9673405"/>
            <wp:effectExtent l="0" t="0" r="5715" b="4445"/>
            <wp:wrapTight wrapText="bothSides">
              <wp:wrapPolygon edited="0">
                <wp:start x="0" y="0"/>
                <wp:lineTo x="0" y="21582"/>
                <wp:lineTo x="21578" y="21582"/>
                <wp:lineTo x="21578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942" cy="967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4D25" w:rsidRDefault="0001789B" w:rsidP="00E14D25">
      <w:pPr>
        <w:pStyle w:val="a5"/>
      </w:pPr>
      <w:r w:rsidRPr="0001789B">
        <w:lastRenderedPageBreak/>
        <w:t>Исходные файлы</w:t>
      </w:r>
    </w:p>
    <w:p w:rsidR="0001789B" w:rsidRDefault="0001789B" w:rsidP="0001789B">
      <w:r>
        <w:t>\</w:t>
      </w:r>
      <w:proofErr w:type="spellStart"/>
      <w:r>
        <w:t>input</w:t>
      </w:r>
      <w:proofErr w:type="spellEnd"/>
      <w:r>
        <w:t>{1.tex}</w:t>
      </w:r>
    </w:p>
    <w:p w:rsidR="0001789B" w:rsidRDefault="0001789B" w:rsidP="0001789B">
      <w:r>
        <w:t>\newcommand{\vertcell}[</w:t>
      </w:r>
      <w:proofErr w:type="gramStart"/>
      <w:r>
        <w:t>2]{</w:t>
      </w:r>
      <w:proofErr w:type="gramEnd"/>
      <w:r>
        <w:t>\rotatebox{90}{\begin{minipage}{#1}\begin{center}#2\end{center}\end{minipage}}}</w:t>
      </w:r>
    </w:p>
    <w:p w:rsidR="0001789B" w:rsidRDefault="0001789B" w:rsidP="0001789B"/>
    <w:p w:rsidR="0001789B" w:rsidRDefault="0001789B" w:rsidP="0001789B">
      <w:r>
        <w:t>\</w:t>
      </w:r>
      <w:proofErr w:type="spellStart"/>
      <w:r>
        <w:t>title</w:t>
      </w:r>
      <w:proofErr w:type="spellEnd"/>
      <w:r>
        <w:t>{lab5}</w:t>
      </w:r>
    </w:p>
    <w:p w:rsidR="0001789B" w:rsidRDefault="0001789B" w:rsidP="0001789B">
      <w:r>
        <w:t>\</w:t>
      </w:r>
      <w:proofErr w:type="spellStart"/>
      <w:proofErr w:type="gramStart"/>
      <w:r>
        <w:t>author</w:t>
      </w:r>
      <w:proofErr w:type="spellEnd"/>
      <w:r>
        <w:t>{</w:t>
      </w:r>
      <w:proofErr w:type="gramEnd"/>
      <w:r>
        <w:t>Григорий Волков }</w:t>
      </w:r>
    </w:p>
    <w:p w:rsidR="0001789B" w:rsidRPr="00C72B14" w:rsidRDefault="0001789B" w:rsidP="0001789B">
      <w:r w:rsidRPr="00C72B14">
        <w:t>\</w:t>
      </w:r>
      <w:proofErr w:type="gramStart"/>
      <w:r w:rsidRPr="0001789B">
        <w:rPr>
          <w:lang w:val="en-US"/>
        </w:rPr>
        <w:t>date</w:t>
      </w:r>
      <w:r w:rsidRPr="00C72B14">
        <w:t>{</w:t>
      </w:r>
      <w:proofErr w:type="gramEnd"/>
      <w:r w:rsidRPr="0001789B">
        <w:rPr>
          <w:lang w:val="en-US"/>
        </w:rPr>
        <w:t>December</w:t>
      </w:r>
      <w:r w:rsidRPr="00C72B14">
        <w:t xml:space="preserve"> 2022}</w:t>
      </w: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\</w:t>
      </w:r>
      <w:proofErr w:type="gramStart"/>
      <w:r w:rsidRPr="0001789B">
        <w:rPr>
          <w:lang w:val="en-US"/>
        </w:rPr>
        <w:t>begin</w:t>
      </w:r>
      <w:proofErr w:type="gramEnd"/>
      <w:r w:rsidRPr="0001789B">
        <w:rPr>
          <w:lang w:val="en-US"/>
        </w:rPr>
        <w:t>{document}</w:t>
      </w: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\</w:t>
      </w:r>
      <w:proofErr w:type="gramStart"/>
      <w:r w:rsidRPr="0001789B">
        <w:rPr>
          <w:lang w:val="en-US"/>
        </w:rPr>
        <w:t>begin</w:t>
      </w:r>
      <w:proofErr w:type="gramEnd"/>
      <w:r w:rsidRPr="0001789B">
        <w:rPr>
          <w:lang w:val="en-US"/>
        </w:rPr>
        <w:t>{</w:t>
      </w:r>
      <w:proofErr w:type="spellStart"/>
      <w:r w:rsidRPr="0001789B">
        <w:rPr>
          <w:lang w:val="en-US"/>
        </w:rPr>
        <w:t>minipage</w:t>
      </w:r>
      <w:proofErr w:type="spellEnd"/>
      <w:r w:rsidRPr="0001789B">
        <w:rPr>
          <w:lang w:val="en-US"/>
        </w:rPr>
        <w:t>}{0.45\</w:t>
      </w:r>
      <w:proofErr w:type="spellStart"/>
      <w:r w:rsidRPr="0001789B">
        <w:rPr>
          <w:lang w:val="en-US"/>
        </w:rPr>
        <w:t>textwidth</w:t>
      </w:r>
      <w:proofErr w:type="spellEnd"/>
      <w:r w:rsidRPr="0001789B">
        <w:rPr>
          <w:lang w:val="en-US"/>
        </w:rPr>
        <w:t>}</w:t>
      </w:r>
    </w:p>
    <w:p w:rsidR="0001789B" w:rsidRDefault="0001789B" w:rsidP="0001789B">
      <w:r>
        <w:t>\</w:t>
      </w:r>
      <w:proofErr w:type="spellStart"/>
      <w:r>
        <w:t>noindentшее</w:t>
      </w:r>
      <w:proofErr w:type="spellEnd"/>
      <w:r>
        <w:t xml:space="preserve"> число ладей можно расставить на $k$-мерной доске $n\</w:t>
      </w:r>
      <w:proofErr w:type="spellStart"/>
      <w:r>
        <w:t>times</w:t>
      </w:r>
      <w:proofErr w:type="spellEnd"/>
      <w:r>
        <w:t xml:space="preserve"> n\</w:t>
      </w:r>
      <w:proofErr w:type="spellStart"/>
      <w:r>
        <w:t>times</w:t>
      </w:r>
      <w:proofErr w:type="spellEnd"/>
      <w:r>
        <w:t>\</w:t>
      </w:r>
      <w:proofErr w:type="spellStart"/>
      <w:r>
        <w:t>dots</w:t>
      </w:r>
      <w:proofErr w:type="spellEnd"/>
      <w:r>
        <w:t>\</w:t>
      </w:r>
      <w:proofErr w:type="spellStart"/>
      <w:r>
        <w:t>times</w:t>
      </w:r>
      <w:proofErr w:type="spellEnd"/>
      <w:r>
        <w:t xml:space="preserve"> n$, </w:t>
      </w:r>
      <w:proofErr w:type="spellStart"/>
      <w:proofErr w:type="gramStart"/>
      <w:r>
        <w:t>что-бы</w:t>
      </w:r>
      <w:proofErr w:type="spellEnd"/>
      <w:proofErr w:type="gramEnd"/>
      <w:r>
        <w:t xml:space="preserve"> они не били друг друга? (Другой вариант: чтобы никакое поле не билось двумя ладьями?) Иначе говоря: какое \</w:t>
      </w:r>
      <w:proofErr w:type="spellStart"/>
      <w:r>
        <w:t>textit</w:t>
      </w:r>
      <w:proofErr w:type="spellEnd"/>
      <w:r>
        <w:t>{множество Y} наборов $y = (y_{1}, y_{2}, \</w:t>
      </w:r>
      <w:proofErr w:type="spellStart"/>
      <w:r>
        <w:t>dots</w:t>
      </w:r>
      <w:proofErr w:type="spellEnd"/>
      <w:r>
        <w:t xml:space="preserve">, y_{k})$ можно составить так, </w:t>
      </w:r>
      <w:proofErr w:type="spellStart"/>
      <w:r>
        <w:t>что-бы</w:t>
      </w:r>
      <w:proofErr w:type="spellEnd"/>
      <w:r>
        <w:t xml:space="preserve"> а) каждые два набора в $Y$ отличались более чем в одной координате, или 6) каков бы ни был набор $x = (x_{1}, x_{2}, \</w:t>
      </w:r>
      <w:proofErr w:type="spellStart"/>
      <w:r>
        <w:t>dots</w:t>
      </w:r>
      <w:proofErr w:type="spellEnd"/>
      <w:r>
        <w:t>, x_{k})$ , В множестве $Y$ найдется не больше \</w:t>
      </w:r>
      <w:proofErr w:type="spellStart"/>
      <w:r>
        <w:t>textit</w:t>
      </w:r>
      <w:proofErr w:type="spellEnd"/>
      <w:r>
        <w:t>{одного набора y}, отличающегося от $x$ лишь в одной координате? Сформулированные задачи прямо относятся к теории информации, точнее, к ее разделу, — теории кодов, исправляющих ошибки. Эта теория занимается задачами такого типа: составить множество $Y$ «слов» $ (y</w:t>
      </w:r>
      <w:proofErr w:type="gramStart"/>
      <w:r>
        <w:t>_{</w:t>
      </w:r>
      <w:proofErr w:type="gramEnd"/>
      <w:r>
        <w:t>1}, y_{2}, \</w:t>
      </w:r>
      <w:proofErr w:type="spellStart"/>
      <w:r>
        <w:t>dots</w:t>
      </w:r>
      <w:proofErr w:type="spellEnd"/>
      <w:r>
        <w:t>, y_{k})$ такое, что если при  передаче одного из этих слов (скажем, по телеграфу или по каналу связи в \</w:t>
      </w:r>
      <w:proofErr w:type="spellStart"/>
      <w:r>
        <w:t>textit</w:t>
      </w:r>
      <w:proofErr w:type="spellEnd"/>
      <w:r>
        <w:t>{вычислительной машине}) вкралась ошибка в какой-то «букве», то эту</w:t>
      </w:r>
    </w:p>
    <w:p w:rsidR="0001789B" w:rsidRDefault="0001789B" w:rsidP="0001789B">
      <w:r>
        <w:t>ошибку можно было бы обнаружить,</w:t>
      </w:r>
    </w:p>
    <w:p w:rsidR="0001789B" w:rsidRDefault="0001789B" w:rsidP="0001789B">
      <w:r>
        <w:t>а еще лучше, исправить, то есть восстановить переданное «слово». Поэтому множество Y, удовлетворяющее</w:t>
      </w:r>
    </w:p>
    <w:p w:rsidR="0001789B" w:rsidRDefault="0001789B" w:rsidP="0001789B">
      <w:r>
        <w:t>условию а), называется «кодом, обнаруживающим одиночные ошибки»,</w:t>
      </w:r>
    </w:p>
    <w:p w:rsidR="0001789B" w:rsidRDefault="0001789B" w:rsidP="0001789B">
      <w:r>
        <w:t>а удовлетворяющее условию 6) — «кодом, исправляющим одиночные ошибки». Вы видите, что в математике слово \</w:t>
      </w:r>
      <w:proofErr w:type="spellStart"/>
      <w:proofErr w:type="gramStart"/>
      <w:r>
        <w:t>textit</w:t>
      </w:r>
      <w:proofErr w:type="spellEnd"/>
      <w:r>
        <w:t>{</w:t>
      </w:r>
      <w:proofErr w:type="gramEnd"/>
      <w:r>
        <w:t>«код» используется не совсем так},</w:t>
      </w:r>
    </w:p>
    <w:p w:rsidR="0001789B" w:rsidRDefault="0001789B" w:rsidP="0001789B">
      <w:r>
        <w:t>как в книгах про шпионов.</w:t>
      </w:r>
    </w:p>
    <w:p w:rsidR="0001789B" w:rsidRDefault="0001789B" w:rsidP="0001789B"/>
    <w:p w:rsidR="0001789B" w:rsidRDefault="0001789B" w:rsidP="0001789B">
      <w:r>
        <w:lastRenderedPageBreak/>
        <w:t>{\</w:t>
      </w:r>
      <w:proofErr w:type="spellStart"/>
      <w:r>
        <w:t>hspace</w:t>
      </w:r>
      <w:proofErr w:type="spellEnd"/>
      <w:r>
        <w:t>{20</w:t>
      </w:r>
      <w:proofErr w:type="gramStart"/>
      <w:r>
        <w:t>pt}{</w:t>
      </w:r>
      <w:proofErr w:type="gramEnd"/>
      <w:r>
        <w:t>\</w:t>
      </w:r>
      <w:proofErr w:type="spellStart"/>
      <w:r>
        <w:t>small</w:t>
      </w:r>
      <w:proofErr w:type="spellEnd"/>
      <w:r>
        <w:t xml:space="preserve"> \</w:t>
      </w:r>
      <w:proofErr w:type="spellStart"/>
      <w:r>
        <w:t>textit</w:t>
      </w:r>
      <w:proofErr w:type="spellEnd"/>
      <w:r>
        <w:t>{У п р а ж н е н и е 6}. Пусть $B_{n}^k$ — наибольшее число ладей, которые можно расставить на $k$-мерной доске $n\</w:t>
      </w:r>
      <w:proofErr w:type="spellStart"/>
      <w:r>
        <w:t>times</w:t>
      </w:r>
      <w:proofErr w:type="spellEnd"/>
      <w:r>
        <w:t xml:space="preserve"> n\</w:t>
      </w:r>
      <w:proofErr w:type="spellStart"/>
      <w:r>
        <w:t>times</w:t>
      </w:r>
      <w:proofErr w:type="spellEnd"/>
      <w:r>
        <w:t>\</w:t>
      </w:r>
      <w:proofErr w:type="spellStart"/>
      <w:r>
        <w:t>dots</w:t>
      </w:r>
      <w:proofErr w:type="spellEnd"/>
      <w:r>
        <w:t>\</w:t>
      </w:r>
      <w:proofErr w:type="spellStart"/>
      <w:r>
        <w:t>times</w:t>
      </w:r>
      <w:proofErr w:type="spellEnd"/>
      <w:r>
        <w:t xml:space="preserve"> n$ п так,</w:t>
      </w:r>
    </w:p>
    <w:p w:rsidR="0001789B" w:rsidRDefault="0001789B" w:rsidP="0001789B">
      <w:r>
        <w:t>чтобы они не били друг друга. а) Какое число</w:t>
      </w:r>
    </w:p>
    <w:p w:rsidR="0001789B" w:rsidRDefault="0001789B" w:rsidP="0001789B">
      <w:r>
        <w:t>больше: $B_{n}^k$ или $A_{n}^k$? б) Найдите $B_{n}^2$, $B_{n}^3$, $B_{n}^4$.}</w:t>
      </w:r>
    </w:p>
    <w:p w:rsidR="0001789B" w:rsidRDefault="0001789B" w:rsidP="0001789B"/>
    <w:p w:rsidR="0001789B" w:rsidRDefault="0001789B" w:rsidP="0001789B">
      <w:r>
        <w:t>\</w:t>
      </w:r>
      <w:proofErr w:type="spellStart"/>
      <w:r>
        <w:t>hspace</w:t>
      </w:r>
      <w:proofErr w:type="spellEnd"/>
      <w:r>
        <w:t>{20</w:t>
      </w:r>
      <w:proofErr w:type="gramStart"/>
      <w:r>
        <w:t>pt}Теория</w:t>
      </w:r>
      <w:proofErr w:type="gramEnd"/>
      <w:r>
        <w:t xml:space="preserve"> кодов представляет собой,</w:t>
      </w:r>
    </w:p>
    <w:p w:rsidR="0001789B" w:rsidRDefault="0001789B" w:rsidP="0001789B">
      <w:r>
        <w:t>пожалуй, самый яркий пример применения современной алгебры в далекой от нее, на первый взгляд, области, прямо связанной с техническими приложениями. Ей посвящено</w:t>
      </w:r>
    </w:p>
    <w:p w:rsidR="0001789B" w:rsidRDefault="0001789B" w:rsidP="0001789B">
      <w:r>
        <w:t>много научных работ и несколько</w:t>
      </w:r>
    </w:p>
    <w:p w:rsidR="0001789B" w:rsidRDefault="0001789B" w:rsidP="0001789B">
      <w:r>
        <w:t>толстых книг\</w:t>
      </w:r>
      <w:proofErr w:type="spellStart"/>
      <w:r>
        <w:t>footnote</w:t>
      </w:r>
      <w:proofErr w:type="spellEnd"/>
      <w:r>
        <w:t>[</w:t>
      </w:r>
      <w:proofErr w:type="gramStart"/>
      <w:r>
        <w:t>*]{</w:t>
      </w:r>
      <w:proofErr w:type="gramEnd"/>
      <w:r>
        <w:t>\</w:t>
      </w:r>
      <w:proofErr w:type="spellStart"/>
      <w:r>
        <w:t>small</w:t>
      </w:r>
      <w:proofErr w:type="spellEnd"/>
      <w:r>
        <w:t>*) У. Питерсон. Коды, направляю-</w:t>
      </w:r>
    </w:p>
    <w:p w:rsidR="0001789B" w:rsidRDefault="0001789B" w:rsidP="0001789B">
      <w:proofErr w:type="spellStart"/>
      <w:r>
        <w:t>щие</w:t>
      </w:r>
      <w:proofErr w:type="spellEnd"/>
      <w:r>
        <w:t xml:space="preserve"> ошибки, «Мир», 1964; Э. </w:t>
      </w:r>
      <w:proofErr w:type="spellStart"/>
      <w:r>
        <w:t>Берлекэмп</w:t>
      </w:r>
      <w:proofErr w:type="spellEnd"/>
    </w:p>
    <w:p w:rsidR="0001789B" w:rsidRDefault="0001789B" w:rsidP="0001789B">
      <w:r>
        <w:t>Алгебраическая теория кодирования, «Мир»,</w:t>
      </w:r>
    </w:p>
    <w:p w:rsidR="0001789B" w:rsidRDefault="0001789B" w:rsidP="0001789B">
      <w:r>
        <w:t>1971.}), она быстро развивается и заслуживает специального</w:t>
      </w:r>
    </w:p>
    <w:p w:rsidR="0001789B" w:rsidRDefault="0001789B" w:rsidP="0001789B">
      <w:r>
        <w:t>знакомства.</w:t>
      </w:r>
    </w:p>
    <w:p w:rsidR="0001789B" w:rsidRDefault="0001789B" w:rsidP="0001789B"/>
    <w:p w:rsidR="0001789B" w:rsidRDefault="0001789B" w:rsidP="0001789B">
      <w:r>
        <w:t>}</w:t>
      </w:r>
    </w:p>
    <w:p w:rsidR="0001789B" w:rsidRDefault="0001789B" w:rsidP="0001789B">
      <w:r>
        <w:t>\</w:t>
      </w:r>
      <w:proofErr w:type="spellStart"/>
      <w:r>
        <w:t>end</w:t>
      </w:r>
      <w:proofErr w:type="spellEnd"/>
      <w:r>
        <w:t>{</w:t>
      </w:r>
      <w:proofErr w:type="spellStart"/>
      <w:r>
        <w:t>minipage</w:t>
      </w:r>
      <w:proofErr w:type="spellEnd"/>
      <w:r>
        <w:t>}</w:t>
      </w:r>
    </w:p>
    <w:p w:rsidR="0001789B" w:rsidRDefault="0001789B" w:rsidP="0001789B">
      <w:r>
        <w:t>\</w:t>
      </w:r>
      <w:proofErr w:type="spellStart"/>
      <w:r>
        <w:t>hfill</w:t>
      </w:r>
      <w:proofErr w:type="spellEnd"/>
    </w:p>
    <w:p w:rsidR="0001789B" w:rsidRDefault="0001789B" w:rsidP="0001789B">
      <w:r>
        <w:t>\</w:t>
      </w:r>
      <w:proofErr w:type="spellStart"/>
      <w:r>
        <w:t>begin</w:t>
      </w:r>
      <w:proofErr w:type="spellEnd"/>
      <w:r>
        <w:t>{</w:t>
      </w:r>
      <w:proofErr w:type="spellStart"/>
      <w:r>
        <w:t>minipage</w:t>
      </w:r>
      <w:proofErr w:type="spellEnd"/>
      <w:r>
        <w:t>}{0.45\</w:t>
      </w:r>
      <w:proofErr w:type="spellStart"/>
      <w:r>
        <w:t>textwidth</w:t>
      </w:r>
      <w:proofErr w:type="spellEnd"/>
      <w:r>
        <w:t>}</w:t>
      </w:r>
    </w:p>
    <w:p w:rsidR="0001789B" w:rsidRDefault="0001789B" w:rsidP="0001789B">
      <w:r>
        <w:t xml:space="preserve">  </w:t>
      </w:r>
    </w:p>
    <w:p w:rsidR="0001789B" w:rsidRPr="00C72B14" w:rsidRDefault="0001789B" w:rsidP="0001789B">
      <w:r w:rsidRPr="00C72B14">
        <w:t>{\</w:t>
      </w:r>
      <w:r w:rsidRPr="0001789B">
        <w:rPr>
          <w:lang w:val="en-US"/>
        </w:rPr>
        <w:t>small</w:t>
      </w:r>
      <w:r w:rsidRPr="00C72B14">
        <w:t xml:space="preserve"> \</w:t>
      </w:r>
      <w:r w:rsidRPr="0001789B">
        <w:rPr>
          <w:lang w:val="en-US"/>
        </w:rPr>
        <w:t>begin</w:t>
      </w:r>
      <w:r w:rsidRPr="00C72B14">
        <w:t>{</w:t>
      </w:r>
      <w:r w:rsidRPr="0001789B">
        <w:rPr>
          <w:lang w:val="en-US"/>
        </w:rPr>
        <w:t>center</w:t>
      </w:r>
      <w:r w:rsidRPr="00C72B14">
        <w:t>}</w:t>
      </w:r>
    </w:p>
    <w:p w:rsidR="0001789B" w:rsidRPr="00C72B14" w:rsidRDefault="0001789B" w:rsidP="0001789B">
      <w:r w:rsidRPr="00C72B14">
        <w:t xml:space="preserve">  \</w:t>
      </w:r>
      <w:proofErr w:type="spellStart"/>
      <w:proofErr w:type="gramStart"/>
      <w:r w:rsidRPr="0001789B">
        <w:rPr>
          <w:lang w:val="en-US"/>
        </w:rPr>
        <w:t>textbf</w:t>
      </w:r>
      <w:proofErr w:type="spellEnd"/>
      <w:proofErr w:type="gramEnd"/>
      <w:r w:rsidRPr="00C72B14">
        <w:t>{</w:t>
      </w:r>
      <w:r>
        <w:t>Приложение</w:t>
      </w:r>
      <w:r w:rsidRPr="00C72B14">
        <w:t>}</w:t>
      </w:r>
    </w:p>
    <w:p w:rsidR="0001789B" w:rsidRDefault="0001789B" w:rsidP="0001789B">
      <w:r>
        <w:t>\</w:t>
      </w:r>
      <w:proofErr w:type="spellStart"/>
      <w:r>
        <w:t>end</w:t>
      </w:r>
      <w:proofErr w:type="spellEnd"/>
      <w:r>
        <w:t>{</w:t>
      </w:r>
      <w:proofErr w:type="spellStart"/>
      <w:r>
        <w:t>center</w:t>
      </w:r>
      <w:proofErr w:type="spellEnd"/>
      <w:r>
        <w:t xml:space="preserve">} </w:t>
      </w:r>
    </w:p>
    <w:p w:rsidR="0001789B" w:rsidRDefault="0001789B" w:rsidP="0001789B">
      <w:r>
        <w:t>\</w:t>
      </w:r>
      <w:proofErr w:type="spellStart"/>
      <w:proofErr w:type="gramStart"/>
      <w:r>
        <w:t>textit</w:t>
      </w:r>
      <w:proofErr w:type="spellEnd"/>
      <w:r>
        <w:t>{</w:t>
      </w:r>
      <w:proofErr w:type="gramEnd"/>
      <w:r>
        <w:t>Т е о р е м а.}Пусть $Х$ — множество всех</w:t>
      </w:r>
    </w:p>
    <w:p w:rsidR="0001789B" w:rsidRDefault="0001789B" w:rsidP="0001789B">
      <w:r>
        <w:t>наборов $x = (x</w:t>
      </w:r>
      <w:proofErr w:type="gramStart"/>
      <w:r>
        <w:t>_{</w:t>
      </w:r>
      <w:proofErr w:type="gramEnd"/>
      <w:r>
        <w:t>1}, x_{2}, \</w:t>
      </w:r>
      <w:proofErr w:type="spellStart"/>
      <w:r>
        <w:t>dots</w:t>
      </w:r>
      <w:proofErr w:type="spellEnd"/>
      <w:r>
        <w:t>, x_{k+1})$, где каждая из $k-1$ координат $х$ принимает $n$ значений:</w:t>
      </w:r>
    </w:p>
    <w:p w:rsidR="0001789B" w:rsidRDefault="0001789B" w:rsidP="0001789B">
      <w:r>
        <w:t>$1,2, \</w:t>
      </w:r>
      <w:proofErr w:type="spellStart"/>
      <w:r>
        <w:t>dots</w:t>
      </w:r>
      <w:proofErr w:type="spellEnd"/>
      <w:r>
        <w:t>, n$; $Y$ — подмножество $X$ такое, что</w:t>
      </w:r>
    </w:p>
    <w:p w:rsidR="0001789B" w:rsidRDefault="0001789B" w:rsidP="0001789B">
      <w:r>
        <w:lastRenderedPageBreak/>
        <w:t>(1) любые два набора из $Y$ отличаются хотя</w:t>
      </w:r>
    </w:p>
    <w:p w:rsidR="0001789B" w:rsidRDefault="0001789B" w:rsidP="0001789B">
      <w:r>
        <w:t>бы двумя координатами и (2) для каждого $x$</w:t>
      </w:r>
    </w:p>
    <w:p w:rsidR="0001789B" w:rsidRDefault="0001789B" w:rsidP="0001789B">
      <w:r>
        <w:t>из $X$ существует набор $y$ из $Y$, отличающийся</w:t>
      </w:r>
    </w:p>
    <w:p w:rsidR="0001789B" w:rsidRDefault="0001789B" w:rsidP="0001789B">
      <w:r>
        <w:t>от $x$ не более чем в одной координате. Тогда</w:t>
      </w:r>
    </w:p>
    <w:p w:rsidR="0001789B" w:rsidRDefault="0001789B" w:rsidP="0001789B">
      <w:r>
        <w:t>в $Y$ не более $</w:t>
      </w:r>
      <w:proofErr w:type="spellStart"/>
      <w:r>
        <w:t>n^k</w:t>
      </w:r>
      <w:proofErr w:type="spellEnd"/>
      <w:r>
        <w:t>/k$ элементов.</w:t>
      </w:r>
    </w:p>
    <w:p w:rsidR="0001789B" w:rsidRDefault="0001789B" w:rsidP="0001789B"/>
    <w:p w:rsidR="0001789B" w:rsidRDefault="0001789B" w:rsidP="0001789B">
      <w:r>
        <w:t>\</w:t>
      </w:r>
      <w:proofErr w:type="spellStart"/>
      <w:r>
        <w:t>hspace</w:t>
      </w:r>
      <w:proofErr w:type="spellEnd"/>
      <w:r>
        <w:t>{20</w:t>
      </w:r>
      <w:proofErr w:type="gramStart"/>
      <w:r>
        <w:t>pt}\</w:t>
      </w:r>
      <w:proofErr w:type="spellStart"/>
      <w:proofErr w:type="gramEnd"/>
      <w:r>
        <w:t>textit</w:t>
      </w:r>
      <w:proofErr w:type="spellEnd"/>
      <w:r>
        <w:t>{Д о к а з а т е л ь с т в о.} Пусть $\</w:t>
      </w:r>
      <w:proofErr w:type="spellStart"/>
      <w:r>
        <w:t>alpha</w:t>
      </w:r>
      <w:proofErr w:type="spellEnd"/>
      <w:r>
        <w:t>( x ) = 1$,</w:t>
      </w:r>
    </w:p>
    <w:p w:rsidR="0001789B" w:rsidRDefault="0001789B" w:rsidP="0001789B">
      <w:r>
        <w:t>если $х$ принадлежит $Y$, и $\</w:t>
      </w:r>
      <w:proofErr w:type="spellStart"/>
      <w:proofErr w:type="gramStart"/>
      <w:r>
        <w:t>alpha</w:t>
      </w:r>
      <w:proofErr w:type="spellEnd"/>
      <w:r>
        <w:t>( x</w:t>
      </w:r>
      <w:proofErr w:type="gramEnd"/>
      <w:r>
        <w:t xml:space="preserve"> )= 0$, если нет. Положим $\</w:t>
      </w:r>
      <w:proofErr w:type="spellStart"/>
      <w:proofErr w:type="gramStart"/>
      <w:r>
        <w:t>beta</w:t>
      </w:r>
      <w:proofErr w:type="spellEnd"/>
      <w:r>
        <w:t>( x</w:t>
      </w:r>
      <w:proofErr w:type="gramEnd"/>
      <w:r>
        <w:t>_{1}, x_{2}, \</w:t>
      </w:r>
      <w:proofErr w:type="spellStart"/>
      <w:r>
        <w:t>dots</w:t>
      </w:r>
      <w:proofErr w:type="spellEnd"/>
      <w:r>
        <w:t>, x_{k} ) =$</w:t>
      </w:r>
    </w:p>
    <w:p w:rsidR="0001789B" w:rsidRDefault="0001789B" w:rsidP="0001789B"/>
    <w:p w:rsidR="0001789B" w:rsidRDefault="0001789B" w:rsidP="0001789B">
      <w:r>
        <w:t xml:space="preserve">$= </w:t>
      </w:r>
      <w:proofErr w:type="gramStart"/>
      <w:r>
        <w:t>\</w:t>
      </w:r>
      <w:proofErr w:type="spellStart"/>
      <w:r>
        <w:t>displaystyle</w:t>
      </w:r>
      <w:proofErr w:type="spellEnd"/>
      <w:r>
        <w:t>\</w:t>
      </w:r>
      <w:proofErr w:type="spellStart"/>
      <w:r>
        <w:t>sum</w:t>
      </w:r>
      <w:proofErr w:type="spellEnd"/>
      <w:r>
        <w:t>_{</w:t>
      </w:r>
      <w:proofErr w:type="gramEnd"/>
      <w:r>
        <w:t>1\</w:t>
      </w:r>
      <w:proofErr w:type="spellStart"/>
      <w:r>
        <w:t>leq</w:t>
      </w:r>
      <w:proofErr w:type="spellEnd"/>
      <w:r>
        <w:t xml:space="preserve"> x_{</w:t>
      </w:r>
      <w:proofErr w:type="spellStart"/>
      <w:r>
        <w:t>k+i</w:t>
      </w:r>
      <w:proofErr w:type="spellEnd"/>
      <w:r>
        <w:t>} \</w:t>
      </w:r>
      <w:proofErr w:type="spellStart"/>
      <w:r>
        <w:t>leq</w:t>
      </w:r>
      <w:proofErr w:type="spellEnd"/>
      <w:r>
        <w:t xml:space="preserve"> n} \</w:t>
      </w:r>
      <w:proofErr w:type="spellStart"/>
      <w:r>
        <w:t>alpha</w:t>
      </w:r>
      <w:proofErr w:type="spellEnd"/>
      <w:r>
        <w:t>( x_{1}, \</w:t>
      </w:r>
      <w:proofErr w:type="spellStart"/>
      <w:r>
        <w:t>dots</w:t>
      </w:r>
      <w:proofErr w:type="spellEnd"/>
      <w:r>
        <w:t>,  x_{i-1}, x_{i+1}, \</w:t>
      </w:r>
      <w:proofErr w:type="spellStart"/>
      <w:r>
        <w:t>dots</w:t>
      </w:r>
      <w:proofErr w:type="spellEnd"/>
      <w:r>
        <w:t>, x_{k} )$;</w:t>
      </w:r>
    </w:p>
    <w:p w:rsidR="0001789B" w:rsidRDefault="0001789B" w:rsidP="0001789B"/>
    <w:p w:rsidR="0001789B" w:rsidRDefault="0001789B" w:rsidP="0001789B">
      <w:r>
        <w:t>$\</w:t>
      </w:r>
      <w:proofErr w:type="spellStart"/>
      <w:r>
        <w:t>gamma</w:t>
      </w:r>
      <w:proofErr w:type="spellEnd"/>
      <w:r>
        <w:t>_{i</w:t>
      </w:r>
      <w:proofErr w:type="gramStart"/>
      <w:r>
        <w:t>}( x</w:t>
      </w:r>
      <w:proofErr w:type="gramEnd"/>
      <w:r>
        <w:t xml:space="preserve"> ) = \</w:t>
      </w:r>
      <w:proofErr w:type="spellStart"/>
      <w:r>
        <w:t>gamma</w:t>
      </w:r>
      <w:proofErr w:type="spellEnd"/>
      <w:r>
        <w:t>_{i}( x_{1}, \</w:t>
      </w:r>
      <w:proofErr w:type="spellStart"/>
      <w:r>
        <w:t>dots</w:t>
      </w:r>
      <w:proofErr w:type="spellEnd"/>
      <w:r>
        <w:t>,  x_{i-1}, x_{i+1}, \</w:t>
      </w:r>
      <w:proofErr w:type="spellStart"/>
      <w:r>
        <w:t>dots</w:t>
      </w:r>
      <w:proofErr w:type="spellEnd"/>
      <w:r>
        <w:t>, x_{k} ) = $</w:t>
      </w:r>
    </w:p>
    <w:p w:rsidR="0001789B" w:rsidRDefault="0001789B" w:rsidP="0001789B"/>
    <w:p w:rsidR="0001789B" w:rsidRDefault="0001789B" w:rsidP="0001789B">
      <w:r>
        <w:t>$=</w:t>
      </w:r>
      <w:proofErr w:type="gramStart"/>
      <w:r>
        <w:t>\</w:t>
      </w:r>
      <w:proofErr w:type="spellStart"/>
      <w:r>
        <w:t>displaystyle</w:t>
      </w:r>
      <w:proofErr w:type="spellEnd"/>
      <w:r>
        <w:t>\</w:t>
      </w:r>
      <w:proofErr w:type="spellStart"/>
      <w:r>
        <w:t>sum</w:t>
      </w:r>
      <w:proofErr w:type="spellEnd"/>
      <w:r>
        <w:t>_{</w:t>
      </w:r>
      <w:proofErr w:type="gramEnd"/>
      <w:r>
        <w:t>1\</w:t>
      </w:r>
      <w:proofErr w:type="spellStart"/>
      <w:r>
        <w:t>leq</w:t>
      </w:r>
      <w:proofErr w:type="spellEnd"/>
      <w:r>
        <w:t xml:space="preserve"> x_{</w:t>
      </w:r>
      <w:proofErr w:type="spellStart"/>
      <w:r>
        <w:t>k+i</w:t>
      </w:r>
      <w:proofErr w:type="spellEnd"/>
      <w:r>
        <w:t>} \</w:t>
      </w:r>
      <w:proofErr w:type="spellStart"/>
      <w:r>
        <w:t>leq</w:t>
      </w:r>
      <w:proofErr w:type="spellEnd"/>
      <w:r>
        <w:t xml:space="preserve"> n} \</w:t>
      </w:r>
      <w:proofErr w:type="spellStart"/>
      <w:r>
        <w:t>beta</w:t>
      </w:r>
      <w:proofErr w:type="spellEnd"/>
      <w:r>
        <w:t>( x_{1}, x_{2}, \</w:t>
      </w:r>
      <w:proofErr w:type="spellStart"/>
      <w:r>
        <w:t>dots</w:t>
      </w:r>
      <w:proofErr w:type="spellEnd"/>
      <w:r>
        <w:t>, x_{k} )$, где i = 1, 2, \</w:t>
      </w:r>
      <w:proofErr w:type="spellStart"/>
      <w:r>
        <w:t>dots</w:t>
      </w:r>
      <w:proofErr w:type="spellEnd"/>
      <w:r>
        <w:t>, k.</w:t>
      </w:r>
    </w:p>
    <w:p w:rsidR="0001789B" w:rsidRDefault="0001789B" w:rsidP="0001789B"/>
    <w:p w:rsidR="0001789B" w:rsidRDefault="0001789B" w:rsidP="0001789B">
      <w:r>
        <w:t>\</w:t>
      </w:r>
      <w:proofErr w:type="spellStart"/>
      <w:r>
        <w:t>hspace</w:t>
      </w:r>
      <w:proofErr w:type="spellEnd"/>
      <w:r>
        <w:t>{20</w:t>
      </w:r>
      <w:proofErr w:type="gramStart"/>
      <w:r>
        <w:t>pt}(</w:t>
      </w:r>
      <w:proofErr w:type="gramEnd"/>
      <w:r>
        <w:t>«Укороченные» наборы из $k$ и $k-1$</w:t>
      </w:r>
    </w:p>
    <w:p w:rsidR="0001789B" w:rsidRDefault="0001789B" w:rsidP="0001789B">
      <w:r>
        <w:t>координат мы будем обозначать той же буквой</w:t>
      </w:r>
    </w:p>
    <w:p w:rsidR="0001789B" w:rsidRDefault="0001789B" w:rsidP="0001789B">
      <w:r>
        <w:t>$x$, помня, что у аргументов $\</w:t>
      </w:r>
      <w:proofErr w:type="spellStart"/>
      <w:r>
        <w:t>beta</w:t>
      </w:r>
      <w:proofErr w:type="spellEnd"/>
      <w:r>
        <w:t>$ всегда выброшено $x_{k+</w:t>
      </w:r>
      <w:proofErr w:type="gramStart"/>
      <w:r>
        <w:t>1}$</w:t>
      </w:r>
      <w:proofErr w:type="gramEnd"/>
      <w:r>
        <w:t>, а у $\</w:t>
      </w:r>
      <w:proofErr w:type="spellStart"/>
      <w:r>
        <w:t>gamma</w:t>
      </w:r>
      <w:proofErr w:type="spellEnd"/>
      <w:r>
        <w:t>_{i}$ -- и $x_{k+1}$ и $x_{i}$) По условию</w:t>
      </w:r>
    </w:p>
    <w:p w:rsidR="0001789B" w:rsidRDefault="0001789B" w:rsidP="0001789B">
      <w:r>
        <w:t>(1) $\</w:t>
      </w:r>
      <w:proofErr w:type="spellStart"/>
      <w:proofErr w:type="gramStart"/>
      <w:r>
        <w:t>beta</w:t>
      </w:r>
      <w:proofErr w:type="spellEnd"/>
      <w:r>
        <w:t>( x</w:t>
      </w:r>
      <w:proofErr w:type="gramEnd"/>
      <w:r>
        <w:t xml:space="preserve"> ) \</w:t>
      </w:r>
      <w:proofErr w:type="spellStart"/>
      <w:r>
        <w:t>leq</w:t>
      </w:r>
      <w:proofErr w:type="spellEnd"/>
      <w:r>
        <w:t xml:space="preserve"> 1$ для любого x. По условию (2), если</w:t>
      </w:r>
    </w:p>
    <w:p w:rsidR="0001789B" w:rsidRDefault="0001789B" w:rsidP="0001789B">
      <w:r>
        <w:t>$\</w:t>
      </w:r>
      <w:proofErr w:type="spellStart"/>
      <w:proofErr w:type="gramStart"/>
      <w:r>
        <w:t>beta</w:t>
      </w:r>
      <w:proofErr w:type="spellEnd"/>
      <w:r>
        <w:t>( x</w:t>
      </w:r>
      <w:proofErr w:type="gramEnd"/>
      <w:r>
        <w:t xml:space="preserve"> ) = 0$ для некоторого x, то $\</w:t>
      </w:r>
      <w:proofErr w:type="spellStart"/>
      <w:r>
        <w:t>displaystyle</w:t>
      </w:r>
      <w:proofErr w:type="spellEnd"/>
      <w:r>
        <w:t>\</w:t>
      </w:r>
      <w:proofErr w:type="spellStart"/>
      <w:r>
        <w:t>sum</w:t>
      </w:r>
      <w:proofErr w:type="spellEnd"/>
      <w:r>
        <w:t>_{1\</w:t>
      </w:r>
      <w:proofErr w:type="spellStart"/>
      <w:r>
        <w:t>leq</w:t>
      </w:r>
      <w:proofErr w:type="spellEnd"/>
      <w:r>
        <w:t xml:space="preserve"> x_{</w:t>
      </w:r>
      <w:proofErr w:type="spellStart"/>
      <w:r>
        <w:t>k+i</w:t>
      </w:r>
      <w:proofErr w:type="spellEnd"/>
      <w:r>
        <w:t>} \</w:t>
      </w:r>
      <w:proofErr w:type="spellStart"/>
      <w:r>
        <w:t>leq</w:t>
      </w:r>
      <w:proofErr w:type="spellEnd"/>
      <w:r>
        <w:t xml:space="preserve"> n} \</w:t>
      </w:r>
      <w:proofErr w:type="spellStart"/>
      <w:r>
        <w:t>gamma</w:t>
      </w:r>
      <w:proofErr w:type="spellEnd"/>
      <w:r>
        <w:t>_{i} \</w:t>
      </w:r>
      <w:proofErr w:type="spellStart"/>
      <w:r>
        <w:t>geq</w:t>
      </w:r>
      <w:proofErr w:type="spellEnd"/>
      <w:r>
        <w:t xml:space="preserve"> n$ для этого $x$. Поэтому для всех x без </w:t>
      </w:r>
      <w:proofErr w:type="spellStart"/>
      <w:r>
        <w:t>исклю</w:t>
      </w:r>
      <w:proofErr w:type="spellEnd"/>
      <w:r>
        <w:t>-</w:t>
      </w:r>
    </w:p>
    <w:p w:rsidR="0001789B" w:rsidRPr="00C72B14" w:rsidRDefault="0001789B" w:rsidP="0001789B">
      <w:pPr>
        <w:rPr>
          <w:lang w:val="en-US"/>
        </w:rPr>
      </w:pPr>
      <w:proofErr w:type="spellStart"/>
      <w:r>
        <w:t>чения</w:t>
      </w:r>
      <w:proofErr w:type="spellEnd"/>
      <w:r w:rsidRPr="00C72B14">
        <w:rPr>
          <w:lang w:val="en-US"/>
        </w:rPr>
        <w:t xml:space="preserve"> $$\</w:t>
      </w:r>
      <w:proofErr w:type="spellStart"/>
      <w:r w:rsidRPr="00C72B14">
        <w:rPr>
          <w:lang w:val="en-US"/>
        </w:rPr>
        <w:t>displaystyle</w:t>
      </w:r>
      <w:proofErr w:type="spellEnd"/>
      <w:r w:rsidRPr="00C72B14">
        <w:rPr>
          <w:lang w:val="en-US"/>
        </w:rPr>
        <w:t>\sum_{</w:t>
      </w:r>
      <w:proofErr w:type="spellStart"/>
      <w:r w:rsidRPr="00C72B14">
        <w:rPr>
          <w:lang w:val="en-US"/>
        </w:rPr>
        <w:t>i</w:t>
      </w:r>
      <w:proofErr w:type="spellEnd"/>
      <w:r w:rsidRPr="00C72B14">
        <w:rPr>
          <w:lang w:val="en-US"/>
        </w:rPr>
        <w:t>} \gamma_{</w:t>
      </w:r>
      <w:proofErr w:type="spellStart"/>
      <w:r w:rsidRPr="00C72B14">
        <w:rPr>
          <w:lang w:val="en-US"/>
        </w:rPr>
        <w:t>i</w:t>
      </w:r>
      <w:proofErr w:type="spellEnd"/>
      <w:proofErr w:type="gramStart"/>
      <w:r w:rsidRPr="00C72B14">
        <w:rPr>
          <w:lang w:val="en-US"/>
        </w:rPr>
        <w:t>}( x</w:t>
      </w:r>
      <w:proofErr w:type="gramEnd"/>
      <w:r w:rsidRPr="00C72B14">
        <w:rPr>
          <w:lang w:val="en-US"/>
        </w:rPr>
        <w:t xml:space="preserve"> ) ( 1 - \beta ( x ) ) \</w:t>
      </w:r>
      <w:proofErr w:type="spellStart"/>
      <w:r w:rsidRPr="00C72B14">
        <w:rPr>
          <w:lang w:val="en-US"/>
        </w:rPr>
        <w:t>geq</w:t>
      </w:r>
      <w:proofErr w:type="spellEnd"/>
      <w:r w:rsidRPr="00C72B14">
        <w:rPr>
          <w:lang w:val="en-US"/>
        </w:rPr>
        <w:t xml:space="preserve"> n (1 - \beta ( x ) )$$</w:t>
      </w:r>
    </w:p>
    <w:p w:rsidR="0001789B" w:rsidRPr="00C72B14" w:rsidRDefault="0001789B" w:rsidP="0001789B">
      <w:pPr>
        <w:rPr>
          <w:lang w:val="en-US"/>
        </w:rPr>
      </w:pPr>
    </w:p>
    <w:p w:rsidR="0001789B" w:rsidRDefault="0001789B" w:rsidP="0001789B">
      <w:r>
        <w:t>\</w:t>
      </w:r>
      <w:proofErr w:type="spellStart"/>
      <w:r>
        <w:t>hspace</w:t>
      </w:r>
      <w:proofErr w:type="spellEnd"/>
      <w:r>
        <w:t>{20</w:t>
      </w:r>
      <w:proofErr w:type="gramStart"/>
      <w:r>
        <w:t>pt}Просуммируем</w:t>
      </w:r>
      <w:proofErr w:type="gramEnd"/>
      <w:r>
        <w:t xml:space="preserve"> все такие неравенства,</w:t>
      </w:r>
    </w:p>
    <w:p w:rsidR="0001789B" w:rsidRDefault="0001789B" w:rsidP="0001789B">
      <w:r>
        <w:lastRenderedPageBreak/>
        <w:t>соответствующие $</w:t>
      </w:r>
      <w:proofErr w:type="spellStart"/>
      <w:r>
        <w:t>n^k</w:t>
      </w:r>
      <w:proofErr w:type="spellEnd"/>
      <w:r>
        <w:t xml:space="preserve">$ различным наборам </w:t>
      </w:r>
      <w:proofErr w:type="gramStart"/>
      <w:r>
        <w:t>$( x</w:t>
      </w:r>
      <w:proofErr w:type="gramEnd"/>
      <w:r>
        <w:t>_{1}, x_{2}, \</w:t>
      </w:r>
      <w:proofErr w:type="spellStart"/>
      <w:r>
        <w:t>dots</w:t>
      </w:r>
      <w:proofErr w:type="spellEnd"/>
      <w:r>
        <w:t>, x_{k} )$). Это суммирование обозначим</w:t>
      </w:r>
    </w:p>
    <w:p w:rsidR="0001789B" w:rsidRDefault="0001789B" w:rsidP="0001789B">
      <w:r>
        <w:t>буквой $\</w:t>
      </w:r>
      <w:proofErr w:type="spellStart"/>
      <w:r>
        <w:t>sum</w:t>
      </w:r>
      <w:proofErr w:type="spellEnd"/>
      <w:r>
        <w:t xml:space="preserve">$, а суммирование по всем </w:t>
      </w:r>
      <w:proofErr w:type="spellStart"/>
      <w:r>
        <w:t>коорди</w:t>
      </w:r>
      <w:proofErr w:type="spellEnd"/>
      <w:r>
        <w:t>-</w:t>
      </w:r>
    </w:p>
    <w:p w:rsidR="0001789B" w:rsidRDefault="0001789B" w:rsidP="0001789B">
      <w:proofErr w:type="spellStart"/>
      <w:r>
        <w:t>натам</w:t>
      </w:r>
      <w:proofErr w:type="spellEnd"/>
      <w:r>
        <w:t xml:space="preserve"> кроме $</w:t>
      </w:r>
      <w:proofErr w:type="spellStart"/>
      <w:r>
        <w:t>x_i</w:t>
      </w:r>
      <w:proofErr w:type="spellEnd"/>
      <w:r>
        <w:t>$, — через $\</w:t>
      </w:r>
      <w:proofErr w:type="spellStart"/>
      <w:r>
        <w:t>sum_i</w:t>
      </w:r>
      <w:proofErr w:type="spellEnd"/>
      <w:r>
        <w:t xml:space="preserve"> </w:t>
      </w:r>
      <w:proofErr w:type="gramStart"/>
      <w:r>
        <w:t>^{</w:t>
      </w:r>
      <w:proofErr w:type="gramEnd"/>
      <w:r>
        <w:t>'}$. Пусть общее</w:t>
      </w:r>
    </w:p>
    <w:p w:rsidR="0001789B" w:rsidRDefault="0001789B" w:rsidP="0001789B">
      <w:r>
        <w:t>число элементов $Y$ разно $M$. Тогда, поскольку</w:t>
      </w:r>
    </w:p>
    <w:p w:rsidR="0001789B" w:rsidRDefault="0001789B" w:rsidP="0001789B">
      <w:r>
        <w:t>$\</w:t>
      </w:r>
      <w:proofErr w:type="spellStart"/>
      <w:r>
        <w:t>sum</w:t>
      </w:r>
      <w:proofErr w:type="spellEnd"/>
      <w:r>
        <w:t xml:space="preserve"> </w:t>
      </w:r>
      <w:proofErr w:type="gramStart"/>
      <w:r>
        <w:t>^{</w:t>
      </w:r>
      <w:proofErr w:type="gramEnd"/>
      <w:r>
        <w:t>'} \</w:t>
      </w:r>
      <w:proofErr w:type="spellStart"/>
      <w:r>
        <w:t>beta</w:t>
      </w:r>
      <w:proofErr w:type="spellEnd"/>
      <w:r>
        <w:t xml:space="preserve"> ( x )  M$ и $\</w:t>
      </w:r>
      <w:proofErr w:type="spellStart"/>
      <w:r>
        <w:t>sum_i</w:t>
      </w:r>
      <w:proofErr w:type="spellEnd"/>
      <w:r>
        <w:t xml:space="preserve"> ^{'} \</w:t>
      </w:r>
      <w:proofErr w:type="spellStart"/>
      <w:r>
        <w:t>gamma</w:t>
      </w:r>
      <w:proofErr w:type="spellEnd"/>
      <w:r>
        <w:t xml:space="preserve"> ( x )  M$ для каждого $i$,</w:t>
      </w:r>
    </w:p>
    <w:p w:rsidR="0001789B" w:rsidRDefault="0001789B" w:rsidP="0001789B">
      <w:r>
        <w:t>получим $$\</w:t>
      </w:r>
      <w:proofErr w:type="spellStart"/>
      <w:r>
        <w:t>displaystyle</w:t>
      </w:r>
      <w:proofErr w:type="spellEnd"/>
      <w:r>
        <w:t>\</w:t>
      </w:r>
      <w:proofErr w:type="spellStart"/>
      <w:r>
        <w:t>sum</w:t>
      </w:r>
      <w:proofErr w:type="spellEnd"/>
      <w:r>
        <w:t>_{i} (</w:t>
      </w:r>
      <w:proofErr w:type="spellStart"/>
      <w:r>
        <w:t>nM</w:t>
      </w:r>
      <w:proofErr w:type="spellEnd"/>
      <w:r>
        <w:t xml:space="preserve"> - \</w:t>
      </w:r>
      <w:proofErr w:type="spellStart"/>
      <w:r>
        <w:t>sum_i</w:t>
      </w:r>
      <w:proofErr w:type="spellEnd"/>
      <w:r>
        <w:t xml:space="preserve"> </w:t>
      </w:r>
      <w:proofErr w:type="gramStart"/>
      <w:r>
        <w:t>^{</w:t>
      </w:r>
      <w:proofErr w:type="gramEnd"/>
      <w:r>
        <w:t>'} \</w:t>
      </w:r>
      <w:proofErr w:type="spellStart"/>
      <w:r>
        <w:t>gamma_i</w:t>
      </w:r>
      <w:proofErr w:type="spellEnd"/>
      <w:r>
        <w:t>^{2}( x )) \</w:t>
      </w:r>
      <w:proofErr w:type="spellStart"/>
      <w:r>
        <w:t>geq</w:t>
      </w:r>
      <w:proofErr w:type="spellEnd"/>
      <w:r>
        <w:t xml:space="preserve"> n^{k+1} -</w:t>
      </w:r>
      <w:proofErr w:type="spellStart"/>
      <w:r>
        <w:t>nM</w:t>
      </w:r>
      <w:proofErr w:type="spellEnd"/>
      <w:r>
        <w:t>.$$</w:t>
      </w:r>
    </w:p>
    <w:p w:rsidR="0001789B" w:rsidRDefault="0001789B" w:rsidP="0001789B">
      <w:r>
        <w:t>\</w:t>
      </w:r>
      <w:proofErr w:type="spellStart"/>
      <w:r>
        <w:t>hspace</w:t>
      </w:r>
      <w:proofErr w:type="spellEnd"/>
      <w:r>
        <w:t>{20</w:t>
      </w:r>
      <w:proofErr w:type="gramStart"/>
      <w:r>
        <w:t>pt}Поскольку</w:t>
      </w:r>
      <w:proofErr w:type="gramEnd"/>
      <w:r>
        <w:t xml:space="preserve"> сумма квадратов $N$ </w:t>
      </w:r>
      <w:proofErr w:type="spellStart"/>
      <w:r>
        <w:t>вещест</w:t>
      </w:r>
      <w:proofErr w:type="spellEnd"/>
      <w:r>
        <w:t>-</w:t>
      </w:r>
    </w:p>
    <w:p w:rsidR="0001789B" w:rsidRDefault="0001789B" w:rsidP="0001789B">
      <w:r>
        <w:t xml:space="preserve">венных чисел всегда не </w:t>
      </w:r>
      <w:proofErr w:type="spellStart"/>
      <w:r>
        <w:t>меныше</w:t>
      </w:r>
      <w:proofErr w:type="spellEnd"/>
      <w:r>
        <w:t xml:space="preserve"> квадрата</w:t>
      </w:r>
    </w:p>
    <w:p w:rsidR="0001789B" w:rsidRDefault="0001789B" w:rsidP="0001789B">
      <w:r>
        <w:t>их суммы, деленной на $N$, левая часть не</w:t>
      </w:r>
    </w:p>
    <w:p w:rsidR="0001789B" w:rsidRPr="0001789B" w:rsidRDefault="0001789B" w:rsidP="0001789B">
      <w:pPr>
        <w:rPr>
          <w:lang w:val="en-US"/>
        </w:rPr>
      </w:pPr>
      <w:r>
        <w:t>больше</w:t>
      </w:r>
    </w:p>
    <w:p w:rsidR="0001789B" w:rsidRPr="0001789B" w:rsidRDefault="0001789B" w:rsidP="0001789B">
      <w:pPr>
        <w:rPr>
          <w:lang w:val="en-US"/>
        </w:rPr>
      </w:pP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$\</w:t>
      </w:r>
      <w:proofErr w:type="spellStart"/>
      <w:r w:rsidRPr="0001789B">
        <w:rPr>
          <w:lang w:val="en-US"/>
        </w:rPr>
        <w:t>displaystyle</w:t>
      </w:r>
      <w:proofErr w:type="spellEnd"/>
      <w:r w:rsidRPr="0001789B">
        <w:rPr>
          <w:lang w:val="en-US"/>
        </w:rPr>
        <w:t>\sum_{</w:t>
      </w:r>
      <w:proofErr w:type="spellStart"/>
      <w:r w:rsidRPr="0001789B">
        <w:rPr>
          <w:lang w:val="en-US"/>
        </w:rPr>
        <w:t>i</w:t>
      </w:r>
      <w:proofErr w:type="spellEnd"/>
      <w:r w:rsidRPr="0001789B">
        <w:rPr>
          <w:lang w:val="en-US"/>
        </w:rPr>
        <w:t>} (</w:t>
      </w:r>
      <w:proofErr w:type="spellStart"/>
      <w:r w:rsidRPr="0001789B">
        <w:rPr>
          <w:lang w:val="en-US"/>
        </w:rPr>
        <w:t>nM</w:t>
      </w:r>
      <w:proofErr w:type="spellEnd"/>
      <w:r w:rsidRPr="0001789B">
        <w:rPr>
          <w:lang w:val="en-US"/>
        </w:rPr>
        <w:t xml:space="preserve"> - \</w:t>
      </w:r>
      <w:proofErr w:type="spellStart"/>
      <w:r w:rsidRPr="0001789B">
        <w:rPr>
          <w:lang w:val="en-US"/>
        </w:rPr>
        <w:t>sum_i</w:t>
      </w:r>
      <w:proofErr w:type="spellEnd"/>
      <w:r w:rsidRPr="0001789B">
        <w:rPr>
          <w:lang w:val="en-US"/>
        </w:rPr>
        <w:t xml:space="preserve"> </w:t>
      </w:r>
      <w:proofErr w:type="gramStart"/>
      <w:r w:rsidRPr="0001789B">
        <w:rPr>
          <w:lang w:val="en-US"/>
        </w:rPr>
        <w:t>^{</w:t>
      </w:r>
      <w:proofErr w:type="gramEnd"/>
      <w:r w:rsidRPr="0001789B">
        <w:rPr>
          <w:lang w:val="en-US"/>
        </w:rPr>
        <w:t>'} \</w:t>
      </w:r>
      <w:proofErr w:type="spellStart"/>
      <w:r w:rsidRPr="0001789B">
        <w:rPr>
          <w:lang w:val="en-US"/>
        </w:rPr>
        <w:t>gamma_i</w:t>
      </w:r>
      <w:proofErr w:type="spellEnd"/>
      <w:r w:rsidRPr="0001789B">
        <w:rPr>
          <w:lang w:val="en-US"/>
        </w:rPr>
        <w:t>^{2}( x )) \</w:t>
      </w:r>
      <w:proofErr w:type="spellStart"/>
      <w:r w:rsidRPr="0001789B">
        <w:rPr>
          <w:lang w:val="en-US"/>
        </w:rPr>
        <w:t>leq</w:t>
      </w:r>
      <w:proofErr w:type="spellEnd"/>
      <w:r w:rsidRPr="0001789B">
        <w:rPr>
          <w:lang w:val="en-US"/>
        </w:rPr>
        <w:t>$</w:t>
      </w:r>
    </w:p>
    <w:p w:rsidR="0001789B" w:rsidRPr="0001789B" w:rsidRDefault="0001789B" w:rsidP="0001789B">
      <w:pPr>
        <w:rPr>
          <w:lang w:val="en-US"/>
        </w:rPr>
      </w:pP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$\</w:t>
      </w:r>
      <w:proofErr w:type="spellStart"/>
      <w:r w:rsidRPr="0001789B">
        <w:rPr>
          <w:lang w:val="en-US"/>
        </w:rPr>
        <w:t>leq</w:t>
      </w:r>
      <w:proofErr w:type="spellEnd"/>
      <w:r w:rsidRPr="0001789B">
        <w:rPr>
          <w:lang w:val="en-US"/>
        </w:rPr>
        <w:t xml:space="preserve"> \</w:t>
      </w:r>
      <w:proofErr w:type="spellStart"/>
      <w:r w:rsidRPr="0001789B">
        <w:rPr>
          <w:lang w:val="en-US"/>
        </w:rPr>
        <w:t>displaystyle</w:t>
      </w:r>
      <w:proofErr w:type="spellEnd"/>
      <w:r w:rsidRPr="0001789B">
        <w:rPr>
          <w:lang w:val="en-US"/>
        </w:rPr>
        <w:t>\sum_{</w:t>
      </w:r>
      <w:proofErr w:type="spellStart"/>
      <w:r w:rsidRPr="0001789B">
        <w:rPr>
          <w:lang w:val="en-US"/>
        </w:rPr>
        <w:t>i</w:t>
      </w:r>
      <w:proofErr w:type="spellEnd"/>
      <w:r w:rsidRPr="0001789B">
        <w:rPr>
          <w:lang w:val="en-US"/>
        </w:rPr>
        <w:t>} (</w:t>
      </w:r>
      <w:proofErr w:type="spellStart"/>
      <w:r w:rsidRPr="0001789B">
        <w:rPr>
          <w:lang w:val="en-US"/>
        </w:rPr>
        <w:t>nM</w:t>
      </w:r>
      <w:proofErr w:type="spellEnd"/>
      <w:r w:rsidRPr="0001789B">
        <w:rPr>
          <w:lang w:val="en-US"/>
        </w:rPr>
        <w:t xml:space="preserve"> - \</w:t>
      </w:r>
      <w:proofErr w:type="gramStart"/>
      <w:r w:rsidRPr="0001789B">
        <w:rPr>
          <w:lang w:val="en-US"/>
        </w:rPr>
        <w:t>frac{</w:t>
      </w:r>
      <w:proofErr w:type="gramEnd"/>
      <w:r w:rsidRPr="0001789B">
        <w:rPr>
          <w:lang w:val="en-US"/>
        </w:rPr>
        <w:t>(\</w:t>
      </w:r>
      <w:proofErr w:type="spellStart"/>
      <w:r w:rsidRPr="0001789B">
        <w:rPr>
          <w:lang w:val="en-US"/>
        </w:rPr>
        <w:t>sum_i</w:t>
      </w:r>
      <w:proofErr w:type="spellEnd"/>
      <w:r w:rsidRPr="0001789B">
        <w:rPr>
          <w:lang w:val="en-US"/>
        </w:rPr>
        <w:t xml:space="preserve"> ^{'} \</w:t>
      </w:r>
      <w:proofErr w:type="spellStart"/>
      <w:r w:rsidRPr="0001789B">
        <w:rPr>
          <w:lang w:val="en-US"/>
        </w:rPr>
        <w:t>gamma_i</w:t>
      </w:r>
      <w:proofErr w:type="spellEnd"/>
      <w:r w:rsidRPr="0001789B">
        <w:rPr>
          <w:lang w:val="en-US"/>
        </w:rPr>
        <w:t xml:space="preserve">( x ))^{2}}{n^{k-1}}) = </w:t>
      </w:r>
      <w:proofErr w:type="spellStart"/>
      <w:r w:rsidRPr="0001789B">
        <w:rPr>
          <w:lang w:val="en-US"/>
        </w:rPr>
        <w:t>knM</w:t>
      </w:r>
      <w:proofErr w:type="spellEnd"/>
      <w:r w:rsidRPr="0001789B">
        <w:rPr>
          <w:lang w:val="en-US"/>
        </w:rPr>
        <w:t xml:space="preserve"> - \frac{</w:t>
      </w:r>
      <w:proofErr w:type="spellStart"/>
      <w:r w:rsidRPr="0001789B">
        <w:rPr>
          <w:lang w:val="en-US"/>
        </w:rPr>
        <w:t>kM</w:t>
      </w:r>
      <w:proofErr w:type="spellEnd"/>
      <w:r w:rsidRPr="0001789B">
        <w:rPr>
          <w:lang w:val="en-US"/>
        </w:rPr>
        <w:t>^{2}}{n^k-1}$.</w:t>
      </w:r>
    </w:p>
    <w:p w:rsidR="0001789B" w:rsidRPr="0001789B" w:rsidRDefault="0001789B" w:rsidP="0001789B">
      <w:pPr>
        <w:rPr>
          <w:lang w:val="en-US"/>
        </w:rPr>
      </w:pP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\</w:t>
      </w:r>
      <w:proofErr w:type="spellStart"/>
      <w:r w:rsidRPr="0001789B">
        <w:rPr>
          <w:lang w:val="en-US"/>
        </w:rPr>
        <w:t>hspace</w:t>
      </w:r>
      <w:proofErr w:type="spellEnd"/>
      <w:r w:rsidRPr="0001789B">
        <w:rPr>
          <w:lang w:val="en-US"/>
        </w:rPr>
        <w:t>{20</w:t>
      </w:r>
      <w:proofErr w:type="gramStart"/>
      <w:r w:rsidRPr="0001789B">
        <w:rPr>
          <w:lang w:val="en-US"/>
        </w:rPr>
        <w:t>pt}</w:t>
      </w:r>
      <w:r>
        <w:t>Таким</w:t>
      </w:r>
      <w:proofErr w:type="gramEnd"/>
      <w:r w:rsidRPr="0001789B">
        <w:rPr>
          <w:lang w:val="en-US"/>
        </w:rPr>
        <w:t xml:space="preserve"> </w:t>
      </w:r>
      <w:r>
        <w:t>образом</w:t>
      </w:r>
      <w:r w:rsidRPr="0001789B">
        <w:rPr>
          <w:lang w:val="en-US"/>
        </w:rPr>
        <w:t xml:space="preserve">, </w:t>
      </w:r>
      <w:r>
        <w:t>верно</w:t>
      </w:r>
      <w:r w:rsidRPr="0001789B">
        <w:rPr>
          <w:lang w:val="en-US"/>
        </w:rPr>
        <w:t xml:space="preserve"> </w:t>
      </w:r>
      <w:r>
        <w:t>неравенство</w:t>
      </w:r>
      <w:r w:rsidRPr="0001789B">
        <w:rPr>
          <w:lang w:val="en-US"/>
        </w:rPr>
        <w:t xml:space="preserve"> $</w:t>
      </w:r>
      <w:proofErr w:type="spellStart"/>
      <w:r w:rsidRPr="0001789B">
        <w:rPr>
          <w:lang w:val="en-US"/>
        </w:rPr>
        <w:t>knM</w:t>
      </w:r>
      <w:proofErr w:type="spellEnd"/>
      <w:r w:rsidRPr="0001789B">
        <w:rPr>
          <w:lang w:val="en-US"/>
        </w:rPr>
        <w:t xml:space="preserve"> - \frac{</w:t>
      </w:r>
      <w:proofErr w:type="spellStart"/>
      <w:r w:rsidRPr="0001789B">
        <w:rPr>
          <w:lang w:val="en-US"/>
        </w:rPr>
        <w:t>kM</w:t>
      </w:r>
      <w:proofErr w:type="spellEnd"/>
      <w:r w:rsidRPr="0001789B">
        <w:rPr>
          <w:lang w:val="en-US"/>
        </w:rPr>
        <w:t>^{2}}{n^k-1} \</w:t>
      </w:r>
      <w:proofErr w:type="spellStart"/>
      <w:r w:rsidRPr="0001789B">
        <w:rPr>
          <w:lang w:val="en-US"/>
        </w:rPr>
        <w:t>geq</w:t>
      </w:r>
      <w:proofErr w:type="spellEnd"/>
      <w:r w:rsidRPr="0001789B">
        <w:rPr>
          <w:lang w:val="en-US"/>
        </w:rPr>
        <w:t xml:space="preserve"> n^{k+1} -</w:t>
      </w:r>
      <w:proofErr w:type="spellStart"/>
      <w:r w:rsidRPr="0001789B">
        <w:rPr>
          <w:lang w:val="en-US"/>
        </w:rPr>
        <w:t>nM</w:t>
      </w:r>
      <w:proofErr w:type="spellEnd"/>
      <w:r w:rsidRPr="0001789B">
        <w:rPr>
          <w:lang w:val="en-US"/>
        </w:rPr>
        <w:t xml:space="preserve">$, </w:t>
      </w:r>
      <w:r>
        <w:t>откуда</w:t>
      </w:r>
      <w:r w:rsidRPr="0001789B">
        <w:rPr>
          <w:lang w:val="en-US"/>
        </w:rPr>
        <w:t xml:space="preserve"> $M \</w:t>
      </w:r>
      <w:proofErr w:type="spellStart"/>
      <w:r w:rsidRPr="0001789B">
        <w:rPr>
          <w:lang w:val="en-US"/>
        </w:rPr>
        <w:t>leq</w:t>
      </w:r>
      <w:proofErr w:type="spellEnd"/>
      <w:r w:rsidRPr="0001789B">
        <w:rPr>
          <w:lang w:val="en-US"/>
        </w:rPr>
        <w:t xml:space="preserve"> n^{k}/k$.</w:t>
      </w:r>
    </w:p>
    <w:p w:rsidR="0001789B" w:rsidRPr="0001789B" w:rsidRDefault="0001789B" w:rsidP="0001789B">
      <w:pPr>
        <w:rPr>
          <w:lang w:val="en-US"/>
        </w:rPr>
      </w:pP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}</w:t>
      </w: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\</w:t>
      </w:r>
      <w:proofErr w:type="gramStart"/>
      <w:r w:rsidRPr="0001789B">
        <w:rPr>
          <w:lang w:val="en-US"/>
        </w:rPr>
        <w:t>end</w:t>
      </w:r>
      <w:proofErr w:type="gramEnd"/>
      <w:r w:rsidRPr="0001789B">
        <w:rPr>
          <w:lang w:val="en-US"/>
        </w:rPr>
        <w:t>{</w:t>
      </w:r>
      <w:proofErr w:type="spellStart"/>
      <w:r w:rsidRPr="0001789B">
        <w:rPr>
          <w:lang w:val="en-US"/>
        </w:rPr>
        <w:t>minipage</w:t>
      </w:r>
      <w:proofErr w:type="spellEnd"/>
      <w:r w:rsidRPr="0001789B">
        <w:rPr>
          <w:lang w:val="en-US"/>
        </w:rPr>
        <w:t>}</w:t>
      </w: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\</w:t>
      </w:r>
      <w:proofErr w:type="spellStart"/>
      <w:proofErr w:type="gramStart"/>
      <w:r w:rsidRPr="0001789B">
        <w:rPr>
          <w:lang w:val="en-US"/>
        </w:rPr>
        <w:t>newpage</w:t>
      </w:r>
      <w:proofErr w:type="spellEnd"/>
      <w:proofErr w:type="gramEnd"/>
    </w:p>
    <w:p w:rsidR="0001789B" w:rsidRPr="0001789B" w:rsidRDefault="0001789B" w:rsidP="0001789B">
      <w:pPr>
        <w:rPr>
          <w:lang w:val="en-US"/>
        </w:rPr>
      </w:pP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\begin{figure}</w:t>
      </w:r>
      <w:proofErr w:type="gramStart"/>
      <w:r w:rsidRPr="0001789B">
        <w:rPr>
          <w:lang w:val="en-US"/>
        </w:rPr>
        <w:t>[!</w:t>
      </w:r>
      <w:proofErr w:type="spellStart"/>
      <w:r w:rsidRPr="0001789B">
        <w:rPr>
          <w:lang w:val="en-US"/>
        </w:rPr>
        <w:t>ht</w:t>
      </w:r>
      <w:proofErr w:type="spellEnd"/>
      <w:proofErr w:type="gramEnd"/>
      <w:r w:rsidRPr="0001789B">
        <w:rPr>
          <w:lang w:val="en-US"/>
        </w:rPr>
        <w:t>]</w:t>
      </w: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\</w:t>
      </w:r>
      <w:proofErr w:type="gramStart"/>
      <w:r w:rsidRPr="0001789B">
        <w:rPr>
          <w:lang w:val="en-US"/>
        </w:rPr>
        <w:t>begin</w:t>
      </w:r>
      <w:proofErr w:type="gramEnd"/>
      <w:r w:rsidRPr="0001789B">
        <w:rPr>
          <w:lang w:val="en-US"/>
        </w:rPr>
        <w:t>{center}</w:t>
      </w:r>
    </w:p>
    <w:p w:rsidR="0001789B" w:rsidRPr="0001789B" w:rsidRDefault="0001789B" w:rsidP="0001789B">
      <w:pPr>
        <w:rPr>
          <w:lang w:val="en-US"/>
        </w:rPr>
      </w:pP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\</w:t>
      </w:r>
      <w:proofErr w:type="spellStart"/>
      <w:r w:rsidRPr="0001789B">
        <w:rPr>
          <w:lang w:val="en-US"/>
        </w:rPr>
        <w:t>includegraphics</w:t>
      </w:r>
      <w:proofErr w:type="spellEnd"/>
      <w:r w:rsidRPr="0001789B">
        <w:rPr>
          <w:lang w:val="en-US"/>
        </w:rPr>
        <w:t>[scale=0.</w:t>
      </w:r>
      <w:proofErr w:type="gramStart"/>
      <w:r w:rsidRPr="0001789B">
        <w:rPr>
          <w:lang w:val="en-US"/>
        </w:rPr>
        <w:t>8]{</w:t>
      </w:r>
      <w:proofErr w:type="gramEnd"/>
      <w:r w:rsidRPr="0001789B">
        <w:rPr>
          <w:lang w:val="en-US"/>
        </w:rPr>
        <w:t>pictur.png}</w:t>
      </w:r>
    </w:p>
    <w:p w:rsidR="0001789B" w:rsidRPr="0001789B" w:rsidRDefault="0001789B" w:rsidP="0001789B">
      <w:pPr>
        <w:rPr>
          <w:lang w:val="en-US"/>
        </w:rPr>
      </w:pP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lastRenderedPageBreak/>
        <w:t>\</w:t>
      </w:r>
      <w:proofErr w:type="gramStart"/>
      <w:r w:rsidRPr="0001789B">
        <w:rPr>
          <w:lang w:val="en-US"/>
        </w:rPr>
        <w:t>end</w:t>
      </w:r>
      <w:proofErr w:type="gramEnd"/>
      <w:r w:rsidRPr="0001789B">
        <w:rPr>
          <w:lang w:val="en-US"/>
        </w:rPr>
        <w:t>{center}</w:t>
      </w: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\</w:t>
      </w:r>
      <w:proofErr w:type="gramStart"/>
      <w:r w:rsidRPr="0001789B">
        <w:rPr>
          <w:lang w:val="en-US"/>
        </w:rPr>
        <w:t>end</w:t>
      </w:r>
      <w:proofErr w:type="gramEnd"/>
      <w:r w:rsidRPr="0001789B">
        <w:rPr>
          <w:lang w:val="en-US"/>
        </w:rPr>
        <w:t>{figure}</w:t>
      </w:r>
    </w:p>
    <w:p w:rsidR="0001789B" w:rsidRPr="0001789B" w:rsidRDefault="0001789B" w:rsidP="0001789B">
      <w:pPr>
        <w:rPr>
          <w:lang w:val="en-US"/>
        </w:rPr>
      </w:pPr>
      <w:r w:rsidRPr="0001789B">
        <w:rPr>
          <w:lang w:val="en-US"/>
        </w:rPr>
        <w:t>\</w:t>
      </w:r>
      <w:proofErr w:type="gramStart"/>
      <w:r w:rsidRPr="0001789B">
        <w:rPr>
          <w:lang w:val="en-US"/>
        </w:rPr>
        <w:t>begin</w:t>
      </w:r>
      <w:proofErr w:type="gramEnd"/>
      <w:r w:rsidRPr="0001789B">
        <w:rPr>
          <w:lang w:val="en-US"/>
        </w:rPr>
        <w:t>{</w:t>
      </w:r>
      <w:proofErr w:type="spellStart"/>
      <w:r w:rsidRPr="0001789B">
        <w:rPr>
          <w:lang w:val="en-US"/>
        </w:rPr>
        <w:t>minipage</w:t>
      </w:r>
      <w:proofErr w:type="spellEnd"/>
      <w:r w:rsidRPr="0001789B">
        <w:rPr>
          <w:lang w:val="en-US"/>
        </w:rPr>
        <w:t>}{0.5\</w:t>
      </w:r>
      <w:proofErr w:type="spellStart"/>
      <w:r w:rsidRPr="0001789B">
        <w:rPr>
          <w:lang w:val="en-US"/>
        </w:rPr>
        <w:t>textwidth</w:t>
      </w:r>
      <w:proofErr w:type="spellEnd"/>
      <w:r w:rsidRPr="0001789B">
        <w:rPr>
          <w:lang w:val="en-US"/>
        </w:rPr>
        <w:t>}</w:t>
      </w:r>
    </w:p>
    <w:p w:rsidR="0001789B" w:rsidRDefault="0001789B" w:rsidP="0001789B">
      <w:r w:rsidRPr="0001789B">
        <w:rPr>
          <w:lang w:val="en-US"/>
        </w:rPr>
        <w:tab/>
      </w:r>
      <w:r>
        <w:t>\</w:t>
      </w:r>
      <w:proofErr w:type="spellStart"/>
      <w:r>
        <w:t>hspace</w:t>
      </w:r>
      <w:proofErr w:type="spellEnd"/>
      <w:r>
        <w:t>{20</w:t>
      </w:r>
      <w:proofErr w:type="gramStart"/>
      <w:r>
        <w:t>pt}Внизу</w:t>
      </w:r>
      <w:proofErr w:type="gramEnd"/>
      <w:r>
        <w:t xml:space="preserve"> профессор О. Андерсон приводит скорости распространения звука и $V${\</w:t>
      </w:r>
      <w:proofErr w:type="spellStart"/>
      <w:r>
        <w:t>smallзв</w:t>
      </w:r>
      <w:proofErr w:type="spellEnd"/>
      <w:r>
        <w:t>.} (км/сек) в исследованных образцах:</w:t>
      </w:r>
    </w:p>
    <w:p w:rsidR="0001789B" w:rsidRDefault="0001789B" w:rsidP="0001789B">
      <w:r>
        <w:t>\</w:t>
      </w:r>
      <w:proofErr w:type="spellStart"/>
      <w:r>
        <w:t>begin</w:t>
      </w:r>
      <w:proofErr w:type="spellEnd"/>
      <w:r>
        <w:t>{</w:t>
      </w:r>
      <w:proofErr w:type="spellStart"/>
      <w:r>
        <w:t>tabular</w:t>
      </w:r>
      <w:proofErr w:type="spellEnd"/>
      <w:r>
        <w:t>}{</w:t>
      </w:r>
      <w:proofErr w:type="spellStart"/>
      <w:r>
        <w:t>l|p</w:t>
      </w:r>
      <w:proofErr w:type="spellEnd"/>
      <w:r>
        <w:t>{10pt}}</w:t>
      </w:r>
    </w:p>
    <w:p w:rsidR="0001789B" w:rsidRDefault="0001789B" w:rsidP="0001789B">
      <w:r>
        <w:t xml:space="preserve">    \</w:t>
      </w:r>
      <w:proofErr w:type="spellStart"/>
      <w:r>
        <w:t>hline</w:t>
      </w:r>
      <w:proofErr w:type="spellEnd"/>
    </w:p>
    <w:p w:rsidR="0001789B" w:rsidRDefault="0001789B" w:rsidP="0001789B">
      <w:r>
        <w:t xml:space="preserve">    {\</w:t>
      </w:r>
      <w:proofErr w:type="spellStart"/>
      <w:r>
        <w:t>fontnotesize</w:t>
      </w:r>
      <w:proofErr w:type="spellEnd"/>
      <w:r>
        <w:t xml:space="preserve"> \</w:t>
      </w:r>
      <w:proofErr w:type="spellStart"/>
      <w:proofErr w:type="gramStart"/>
      <w:r>
        <w:t>textbf</w:t>
      </w:r>
      <w:proofErr w:type="spellEnd"/>
      <w:r>
        <w:t>{</w:t>
      </w:r>
      <w:proofErr w:type="gramEnd"/>
      <w:r>
        <w:t>Лунные породы и сыры }} &amp;   \</w:t>
      </w:r>
      <w:proofErr w:type="spellStart"/>
      <w:r>
        <w:t>vertcell</w:t>
      </w:r>
      <w:proofErr w:type="spellEnd"/>
      <w:r>
        <w:t>{2,5cm}{\</w:t>
      </w:r>
      <w:proofErr w:type="spellStart"/>
      <w:r>
        <w:t>footnotesize</w:t>
      </w:r>
      <w:proofErr w:type="spellEnd"/>
    </w:p>
    <w:p w:rsidR="0001789B" w:rsidRDefault="0001789B" w:rsidP="0001789B">
      <w:r>
        <w:t xml:space="preserve">    \</w:t>
      </w:r>
      <w:proofErr w:type="spellStart"/>
      <w:proofErr w:type="gramStart"/>
      <w:r>
        <w:t>textbf</w:t>
      </w:r>
      <w:proofErr w:type="spellEnd"/>
      <w:r>
        <w:t>{</w:t>
      </w:r>
      <w:proofErr w:type="gramEnd"/>
      <w:r>
        <w:t>Скорость звука, $V${\</w:t>
      </w:r>
      <w:proofErr w:type="spellStart"/>
      <w:r>
        <w:t>smallзв</w:t>
      </w:r>
      <w:proofErr w:type="spellEnd"/>
      <w:r>
        <w:t>.} (км/сек)</w:t>
      </w:r>
      <w:proofErr w:type="gramStart"/>
      <w:r>
        <w:t>}}\</w:t>
      </w:r>
      <w:proofErr w:type="gramEnd"/>
      <w:r>
        <w:t>\</w:t>
      </w:r>
    </w:p>
    <w:p w:rsidR="0001789B" w:rsidRDefault="0001789B" w:rsidP="0001789B">
      <w:r>
        <w:t xml:space="preserve">    \</w:t>
      </w:r>
      <w:proofErr w:type="spellStart"/>
      <w:r>
        <w:t>hline</w:t>
      </w:r>
      <w:proofErr w:type="spellEnd"/>
      <w:r>
        <w:t>\</w:t>
      </w:r>
      <w:proofErr w:type="spellStart"/>
      <w:r>
        <w:t>hline</w:t>
      </w:r>
      <w:proofErr w:type="spellEnd"/>
    </w:p>
    <w:p w:rsidR="0001789B" w:rsidRDefault="0001789B" w:rsidP="0001789B">
      <w:r>
        <w:t xml:space="preserve">    \</w:t>
      </w:r>
      <w:proofErr w:type="spellStart"/>
      <w:proofErr w:type="gramStart"/>
      <w:r>
        <w:t>textbf</w:t>
      </w:r>
      <w:proofErr w:type="spellEnd"/>
      <w:r>
        <w:t>{</w:t>
      </w:r>
      <w:proofErr w:type="gramEnd"/>
      <w:r>
        <w:t>Образец лунной породы</w:t>
      </w:r>
    </w:p>
    <w:p w:rsidR="0001789B" w:rsidRDefault="0001789B" w:rsidP="0001789B">
      <w:r>
        <w:t xml:space="preserve">    10 </w:t>
      </w:r>
      <w:proofErr w:type="gramStart"/>
      <w:r>
        <w:t>017}&amp;</w:t>
      </w:r>
      <w:proofErr w:type="gramEnd"/>
      <w:r>
        <w:t xml:space="preserve"> \</w:t>
      </w:r>
      <w:proofErr w:type="spellStart"/>
      <w:r>
        <w:t>textbf</w:t>
      </w:r>
      <w:proofErr w:type="spellEnd"/>
      <w:r>
        <w:t>{1,84}\\</w:t>
      </w:r>
    </w:p>
    <w:p w:rsidR="0001789B" w:rsidRDefault="0001789B" w:rsidP="0001789B">
      <w:r>
        <w:t xml:space="preserve">    \</w:t>
      </w:r>
      <w:proofErr w:type="spellStart"/>
      <w:proofErr w:type="gramStart"/>
      <w:r>
        <w:t>textbf</w:t>
      </w:r>
      <w:proofErr w:type="spellEnd"/>
      <w:r>
        <w:t>{</w:t>
      </w:r>
      <w:proofErr w:type="gramEnd"/>
      <w:r>
        <w:t>Норвежский сыр}&amp; \</w:t>
      </w:r>
      <w:proofErr w:type="spellStart"/>
      <w:r>
        <w:t>textbf</w:t>
      </w:r>
      <w:proofErr w:type="spellEnd"/>
      <w:r>
        <w:t>{1,83}\\</w:t>
      </w:r>
    </w:p>
    <w:p w:rsidR="0001789B" w:rsidRDefault="0001789B" w:rsidP="0001789B">
      <w:r>
        <w:t xml:space="preserve">    \</w:t>
      </w:r>
      <w:proofErr w:type="spellStart"/>
      <w:proofErr w:type="gramStart"/>
      <w:r>
        <w:t>textbf</w:t>
      </w:r>
      <w:proofErr w:type="spellEnd"/>
      <w:r>
        <w:t>{</w:t>
      </w:r>
      <w:proofErr w:type="gramEnd"/>
      <w:r>
        <w:t>Итальянский сыр}&amp; \</w:t>
      </w:r>
      <w:proofErr w:type="spellStart"/>
      <w:r>
        <w:t>textbf</w:t>
      </w:r>
      <w:proofErr w:type="spellEnd"/>
      <w:r>
        <w:t>{1,75}\\</w:t>
      </w:r>
    </w:p>
    <w:p w:rsidR="0001789B" w:rsidRDefault="0001789B" w:rsidP="0001789B">
      <w:r>
        <w:t xml:space="preserve">    \</w:t>
      </w:r>
      <w:proofErr w:type="spellStart"/>
      <w:proofErr w:type="gramStart"/>
      <w:r>
        <w:t>textbf</w:t>
      </w:r>
      <w:proofErr w:type="spellEnd"/>
      <w:r>
        <w:t>{</w:t>
      </w:r>
      <w:proofErr w:type="gramEnd"/>
      <w:r>
        <w:t>Итальянский сыр(римский)}&amp; \</w:t>
      </w:r>
      <w:proofErr w:type="spellStart"/>
      <w:r>
        <w:t>textbf</w:t>
      </w:r>
      <w:proofErr w:type="spellEnd"/>
      <w:r>
        <w:t>{1,75}\\</w:t>
      </w:r>
    </w:p>
    <w:p w:rsidR="0001789B" w:rsidRDefault="0001789B" w:rsidP="0001789B">
      <w:r>
        <w:t xml:space="preserve">    \</w:t>
      </w:r>
      <w:proofErr w:type="spellStart"/>
      <w:proofErr w:type="gramStart"/>
      <w:r>
        <w:t>textbf</w:t>
      </w:r>
      <w:proofErr w:type="spellEnd"/>
      <w:r>
        <w:t>{</w:t>
      </w:r>
      <w:proofErr w:type="gramEnd"/>
      <w:r>
        <w:t>Вермонтский сыр}&amp; \</w:t>
      </w:r>
      <w:proofErr w:type="spellStart"/>
      <w:r>
        <w:t>textbf</w:t>
      </w:r>
      <w:proofErr w:type="spellEnd"/>
      <w:r>
        <w:t>{1,72}\\</w:t>
      </w:r>
    </w:p>
    <w:p w:rsidR="0001789B" w:rsidRDefault="0001789B" w:rsidP="0001789B">
      <w:r>
        <w:t xml:space="preserve">    \</w:t>
      </w:r>
      <w:proofErr w:type="spellStart"/>
      <w:proofErr w:type="gramStart"/>
      <w:r>
        <w:t>textbf</w:t>
      </w:r>
      <w:proofErr w:type="spellEnd"/>
      <w:r>
        <w:t>{</w:t>
      </w:r>
      <w:proofErr w:type="gramEnd"/>
      <w:r>
        <w:t>Швейцарский сыр}&amp; \</w:t>
      </w:r>
      <w:proofErr w:type="spellStart"/>
      <w:r>
        <w:t>textbf</w:t>
      </w:r>
      <w:proofErr w:type="spellEnd"/>
      <w:r>
        <w:t>{1,65}\\</w:t>
      </w:r>
    </w:p>
    <w:p w:rsidR="0001789B" w:rsidRDefault="0001789B" w:rsidP="0001789B">
      <w:r>
        <w:t xml:space="preserve">    \</w:t>
      </w:r>
      <w:proofErr w:type="spellStart"/>
      <w:proofErr w:type="gramStart"/>
      <w:r>
        <w:t>textbf</w:t>
      </w:r>
      <w:proofErr w:type="spellEnd"/>
      <w:r>
        <w:t>{</w:t>
      </w:r>
      <w:proofErr w:type="gramEnd"/>
      <w:r>
        <w:t>Висконсинский сыр} &amp; \</w:t>
      </w:r>
      <w:proofErr w:type="spellStart"/>
      <w:r>
        <w:t>textbf</w:t>
      </w:r>
      <w:proofErr w:type="spellEnd"/>
      <w:r>
        <w:t>{1,57}\\</w:t>
      </w:r>
    </w:p>
    <w:p w:rsidR="0001789B" w:rsidRDefault="0001789B" w:rsidP="0001789B">
      <w:r>
        <w:t xml:space="preserve">    \</w:t>
      </w:r>
      <w:proofErr w:type="spellStart"/>
      <w:proofErr w:type="gramStart"/>
      <w:r>
        <w:t>textbf</w:t>
      </w:r>
      <w:proofErr w:type="spellEnd"/>
      <w:r>
        <w:t>{</w:t>
      </w:r>
      <w:proofErr w:type="gramEnd"/>
      <w:r>
        <w:t>Образец лунной породы 10 046}&amp; \</w:t>
      </w:r>
      <w:proofErr w:type="spellStart"/>
      <w:r>
        <w:t>textbf</w:t>
      </w:r>
      <w:proofErr w:type="spellEnd"/>
      <w:r>
        <w:t>{1,25}</w:t>
      </w:r>
    </w:p>
    <w:p w:rsidR="0001789B" w:rsidRDefault="0001789B" w:rsidP="0001789B">
      <w:r>
        <w:t xml:space="preserve">    \</w:t>
      </w:r>
      <w:proofErr w:type="spellStart"/>
      <w:r>
        <w:t>end</w:t>
      </w:r>
      <w:proofErr w:type="spellEnd"/>
      <w:r>
        <w:t>{</w:t>
      </w:r>
      <w:proofErr w:type="spellStart"/>
      <w:r>
        <w:t>tabular</w:t>
      </w:r>
      <w:proofErr w:type="spellEnd"/>
      <w:r>
        <w:t>}</w:t>
      </w:r>
    </w:p>
    <w:p w:rsidR="0001789B" w:rsidRDefault="0001789B" w:rsidP="0001789B">
      <w:r>
        <w:t>\</w:t>
      </w:r>
      <w:proofErr w:type="spellStart"/>
      <w:r>
        <w:t>hspace</w:t>
      </w:r>
      <w:proofErr w:type="spellEnd"/>
      <w:r>
        <w:t>{20</w:t>
      </w:r>
      <w:proofErr w:type="gramStart"/>
      <w:r>
        <w:t>pt}Как</w:t>
      </w:r>
      <w:proofErr w:type="gramEnd"/>
      <w:r>
        <w:t xml:space="preserve"> видно из таблицы, по </w:t>
      </w:r>
      <w:proofErr w:type="spellStart"/>
      <w:r>
        <w:t>данно</w:t>
      </w:r>
      <w:proofErr w:type="spellEnd"/>
      <w:r>
        <w:t>-</w:t>
      </w:r>
    </w:p>
    <w:p w:rsidR="0001789B" w:rsidRDefault="0001789B" w:rsidP="0001789B">
      <w:proofErr w:type="spellStart"/>
      <w:r>
        <w:t>му</w:t>
      </w:r>
      <w:proofErr w:type="spellEnd"/>
      <w:r>
        <w:t xml:space="preserve"> физическому параметру показа-</w:t>
      </w:r>
    </w:p>
    <w:p w:rsidR="0001789B" w:rsidRDefault="0001789B" w:rsidP="0001789B">
      <w:proofErr w:type="spellStart"/>
      <w:r>
        <w:t>тели</w:t>
      </w:r>
      <w:proofErr w:type="spellEnd"/>
      <w:r>
        <w:t xml:space="preserve"> для сыров совпадают с показа-</w:t>
      </w:r>
    </w:p>
    <w:p w:rsidR="0001789B" w:rsidRDefault="0001789B" w:rsidP="0001789B">
      <w:proofErr w:type="spellStart"/>
      <w:r>
        <w:t>телями</w:t>
      </w:r>
      <w:proofErr w:type="spellEnd"/>
      <w:r>
        <w:t xml:space="preserve"> для образцов лунных пород.</w:t>
      </w:r>
    </w:p>
    <w:p w:rsidR="0001789B" w:rsidRDefault="0001789B" w:rsidP="0001789B">
      <w:r>
        <w:t>Таким образом, можно считать, что</w:t>
      </w:r>
    </w:p>
    <w:p w:rsidR="0001789B" w:rsidRDefault="0001789B" w:rsidP="0001789B">
      <w:r>
        <w:t>именно сыр — земной аналог лунно-</w:t>
      </w:r>
    </w:p>
    <w:p w:rsidR="0001789B" w:rsidRDefault="0001789B" w:rsidP="0001789B">
      <w:r>
        <w:t xml:space="preserve">го грунта. К сожалению, из </w:t>
      </w:r>
      <w:proofErr w:type="spellStart"/>
      <w:r>
        <w:t>приве</w:t>
      </w:r>
      <w:proofErr w:type="spellEnd"/>
      <w:r>
        <w:t>-</w:t>
      </w:r>
    </w:p>
    <w:p w:rsidR="0001789B" w:rsidRDefault="0001789B" w:rsidP="0001789B">
      <w:r>
        <w:t>денной таблицы по-прежнему неясно,</w:t>
      </w:r>
    </w:p>
    <w:p w:rsidR="0001789B" w:rsidRDefault="0001789B" w:rsidP="0001789B"/>
    <w:p w:rsidR="0001789B" w:rsidRDefault="0001789B" w:rsidP="0001789B">
      <w:r>
        <w:t>\</w:t>
      </w:r>
      <w:proofErr w:type="spellStart"/>
      <w:r>
        <w:t>end</w:t>
      </w:r>
      <w:proofErr w:type="spellEnd"/>
      <w:r>
        <w:t>{</w:t>
      </w:r>
      <w:proofErr w:type="spellStart"/>
      <w:r>
        <w:t>minipage</w:t>
      </w:r>
      <w:proofErr w:type="spellEnd"/>
      <w:r>
        <w:t>}</w:t>
      </w:r>
    </w:p>
    <w:p w:rsidR="0001789B" w:rsidRDefault="0001789B" w:rsidP="0001789B">
      <w:r>
        <w:t>\</w:t>
      </w:r>
      <w:proofErr w:type="spellStart"/>
      <w:r>
        <w:t>begin</w:t>
      </w:r>
      <w:proofErr w:type="spellEnd"/>
      <w:r>
        <w:t>{</w:t>
      </w:r>
      <w:proofErr w:type="spellStart"/>
      <w:r>
        <w:t>minipage</w:t>
      </w:r>
      <w:proofErr w:type="spellEnd"/>
      <w:r>
        <w:t>}{0.4\</w:t>
      </w:r>
      <w:proofErr w:type="spellStart"/>
      <w:r>
        <w:t>textwidth</w:t>
      </w:r>
      <w:proofErr w:type="spellEnd"/>
      <w:r>
        <w:t>}</w:t>
      </w:r>
    </w:p>
    <w:p w:rsidR="0001789B" w:rsidRDefault="0001789B" w:rsidP="0001789B">
      <w:r>
        <w:t xml:space="preserve">  </w:t>
      </w:r>
    </w:p>
    <w:p w:rsidR="0001789B" w:rsidRDefault="0001789B" w:rsidP="0001789B">
      <w:r>
        <w:tab/>
        <w:t>какой именно сорт сыра играет эту</w:t>
      </w:r>
    </w:p>
    <w:p w:rsidR="0001789B" w:rsidRDefault="0001789B" w:rsidP="0001789B">
      <w:r>
        <w:t>роль. Однако удалось решить и эту</w:t>
      </w:r>
    </w:p>
    <w:p w:rsidR="0001789B" w:rsidRDefault="0001789B" w:rsidP="0001789B">
      <w:r>
        <w:t>загадку.</w:t>
      </w:r>
    </w:p>
    <w:p w:rsidR="0001789B" w:rsidRDefault="0001789B" w:rsidP="0001789B"/>
    <w:p w:rsidR="0001789B" w:rsidRDefault="0001789B" w:rsidP="0001789B">
      <w:r>
        <w:t>\</w:t>
      </w:r>
      <w:proofErr w:type="spellStart"/>
      <w:r>
        <w:t>hspace</w:t>
      </w:r>
      <w:proofErr w:type="spellEnd"/>
      <w:r>
        <w:t>{20</w:t>
      </w:r>
      <w:proofErr w:type="gramStart"/>
      <w:r>
        <w:t>pt}Сейсмические</w:t>
      </w:r>
      <w:proofErr w:type="gramEnd"/>
      <w:r>
        <w:t xml:space="preserve"> колебания лунной</w:t>
      </w:r>
    </w:p>
    <w:p w:rsidR="0001789B" w:rsidRDefault="0001789B" w:rsidP="0001789B">
      <w:r>
        <w:t>почвы после сбрасывания на Луну</w:t>
      </w:r>
    </w:p>
    <w:p w:rsidR="0001789B" w:rsidRDefault="0001789B" w:rsidP="0001789B">
      <w:r>
        <w:t>взлетных ступеней ракет затухали не</w:t>
      </w:r>
    </w:p>
    <w:p w:rsidR="0001789B" w:rsidRDefault="0001789B" w:rsidP="0001789B">
      <w:r>
        <w:t>за секунды, как полагалось по всем</w:t>
      </w:r>
    </w:p>
    <w:p w:rsidR="0001789B" w:rsidRDefault="0001789B" w:rsidP="0001789B">
      <w:r>
        <w:t>правилам, а за десятки минут. Высказывалось предположение, что это может быть вызвано существованием</w:t>
      </w:r>
    </w:p>
    <w:p w:rsidR="0001789B" w:rsidRDefault="0001789B" w:rsidP="0001789B">
      <w:r>
        <w:t>каких-то таинственных полостей, про-</w:t>
      </w:r>
    </w:p>
    <w:p w:rsidR="0001789B" w:rsidRDefault="0001789B" w:rsidP="0001789B">
      <w:proofErr w:type="spellStart"/>
      <w:r>
        <w:t>исхождение</w:t>
      </w:r>
      <w:proofErr w:type="spellEnd"/>
      <w:r>
        <w:t xml:space="preserve"> которых неизвестно. Но</w:t>
      </w:r>
    </w:p>
    <w:p w:rsidR="0001789B" w:rsidRDefault="0001789B" w:rsidP="0001789B">
      <w:r>
        <w:t>ведь в сыре-то (по крайней мере в некоторых сортах) обязательно должны</w:t>
      </w:r>
    </w:p>
    <w:p w:rsidR="0001789B" w:rsidRDefault="0001789B" w:rsidP="0001789B">
      <w:r>
        <w:t xml:space="preserve">быть дырки! Пересчитайте на </w:t>
      </w:r>
      <w:proofErr w:type="spellStart"/>
      <w:r>
        <w:t>соот</w:t>
      </w:r>
      <w:proofErr w:type="spellEnd"/>
      <w:r>
        <w:t>-</w:t>
      </w:r>
    </w:p>
    <w:p w:rsidR="0001789B" w:rsidRDefault="0001789B" w:rsidP="0001789B">
      <w:proofErr w:type="spellStart"/>
      <w:r>
        <w:t>ветствующие</w:t>
      </w:r>
      <w:proofErr w:type="spellEnd"/>
      <w:r>
        <w:t xml:space="preserve"> размеры, и непонятный</w:t>
      </w:r>
    </w:p>
    <w:p w:rsidR="0001789B" w:rsidRDefault="0001789B" w:rsidP="0001789B">
      <w:r>
        <w:t>эффект будет полностью объяснен.</w:t>
      </w:r>
    </w:p>
    <w:p w:rsidR="0001789B" w:rsidRDefault="0001789B" w:rsidP="0001789B">
      <w:r>
        <w:t>Более того. Так как самые крупные</w:t>
      </w:r>
    </w:p>
    <w:p w:rsidR="0001789B" w:rsidRDefault="0001789B" w:rsidP="0001789B">
      <w:r>
        <w:t>дыры встречаются в сыре швейцар-</w:t>
      </w:r>
    </w:p>
    <w:p w:rsidR="0001789B" w:rsidRDefault="0001789B" w:rsidP="0001789B">
      <w:proofErr w:type="spellStart"/>
      <w:r>
        <w:t>ском</w:t>
      </w:r>
      <w:proofErr w:type="spellEnd"/>
      <w:r>
        <w:t xml:space="preserve">, то решается, наконец, и </w:t>
      </w:r>
      <w:proofErr w:type="spellStart"/>
      <w:r>
        <w:t>воп</w:t>
      </w:r>
      <w:proofErr w:type="spellEnd"/>
      <w:r>
        <w:t>-</w:t>
      </w:r>
    </w:p>
    <w:p w:rsidR="0001789B" w:rsidRDefault="0001789B" w:rsidP="0001789B">
      <w:r>
        <w:t>рос о сорте сыра.</w:t>
      </w:r>
    </w:p>
    <w:p w:rsidR="0001789B" w:rsidRDefault="0001789B" w:rsidP="0001789B"/>
    <w:p w:rsidR="0001789B" w:rsidRDefault="0001789B" w:rsidP="0001789B">
      <w:r>
        <w:t>\</w:t>
      </w:r>
      <w:proofErr w:type="spellStart"/>
      <w:r>
        <w:t>hspace</w:t>
      </w:r>
      <w:proofErr w:type="spellEnd"/>
      <w:r>
        <w:t>{20</w:t>
      </w:r>
      <w:proofErr w:type="gramStart"/>
      <w:r>
        <w:t>pt}Итак</w:t>
      </w:r>
      <w:proofErr w:type="gramEnd"/>
      <w:r>
        <w:t>, Луна не из чугуна, а из</w:t>
      </w:r>
    </w:p>
    <w:p w:rsidR="0001789B" w:rsidRDefault="0001789B" w:rsidP="0001789B">
      <w:r>
        <w:t>швейцарского сыра. Отсюда совет ученым — внимательно пересмотреть</w:t>
      </w:r>
    </w:p>
    <w:p w:rsidR="0001789B" w:rsidRDefault="0001789B" w:rsidP="0001789B">
      <w:r>
        <w:t>весь фольклор и все детские считалки.</w:t>
      </w:r>
    </w:p>
    <w:p w:rsidR="0001789B" w:rsidRDefault="0001789B" w:rsidP="0001789B">
      <w:r>
        <w:t>Лучше всего поручить это ЭВМ.</w:t>
      </w:r>
    </w:p>
    <w:p w:rsidR="0001789B" w:rsidRDefault="0001789B" w:rsidP="0001789B">
      <w:r>
        <w:lastRenderedPageBreak/>
        <w:t>\</w:t>
      </w:r>
      <w:proofErr w:type="spellStart"/>
      <w:r>
        <w:t>begin</w:t>
      </w:r>
      <w:proofErr w:type="spellEnd"/>
      <w:r>
        <w:t>{</w:t>
      </w:r>
      <w:proofErr w:type="spellStart"/>
      <w:r>
        <w:t>flushright</w:t>
      </w:r>
      <w:proofErr w:type="spellEnd"/>
      <w:r>
        <w:t>}</w:t>
      </w:r>
    </w:p>
    <w:p w:rsidR="0001789B" w:rsidRDefault="0001789B" w:rsidP="0001789B">
      <w:r>
        <w:t xml:space="preserve">  \</w:t>
      </w:r>
      <w:proofErr w:type="spellStart"/>
      <w:proofErr w:type="gramStart"/>
      <w:r>
        <w:t>textit</w:t>
      </w:r>
      <w:proofErr w:type="spellEnd"/>
      <w:r>
        <w:t xml:space="preserve">{  </w:t>
      </w:r>
      <w:proofErr w:type="gramEnd"/>
      <w:r>
        <w:t xml:space="preserve">М. А. Корец,\\ З. Л. </w:t>
      </w:r>
      <w:proofErr w:type="spellStart"/>
      <w:r>
        <w:t>Понизовский</w:t>
      </w:r>
      <w:proofErr w:type="spellEnd"/>
      <w:r>
        <w:t>}</w:t>
      </w:r>
    </w:p>
    <w:p w:rsidR="0001789B" w:rsidRDefault="0001789B" w:rsidP="0001789B">
      <w:r>
        <w:t>\</w:t>
      </w:r>
      <w:proofErr w:type="spellStart"/>
      <w:r>
        <w:t>end</w:t>
      </w:r>
      <w:proofErr w:type="spellEnd"/>
      <w:r>
        <w:t>{</w:t>
      </w:r>
      <w:proofErr w:type="spellStart"/>
      <w:r>
        <w:t>flushright</w:t>
      </w:r>
      <w:proofErr w:type="spellEnd"/>
      <w:r>
        <w:t>}</w:t>
      </w:r>
    </w:p>
    <w:p w:rsidR="0001789B" w:rsidRDefault="0001789B" w:rsidP="0001789B"/>
    <w:p w:rsidR="0001789B" w:rsidRDefault="0001789B" w:rsidP="0001789B">
      <w:r>
        <w:t>\</w:t>
      </w:r>
      <w:proofErr w:type="spellStart"/>
      <w:r>
        <w:t>end</w:t>
      </w:r>
      <w:proofErr w:type="spellEnd"/>
      <w:r>
        <w:t>{</w:t>
      </w:r>
      <w:proofErr w:type="spellStart"/>
      <w:r>
        <w:t>minipage</w:t>
      </w:r>
      <w:proofErr w:type="spellEnd"/>
      <w:r>
        <w:t>}</w:t>
      </w:r>
    </w:p>
    <w:p w:rsidR="0001789B" w:rsidRPr="0001789B" w:rsidRDefault="0001789B" w:rsidP="0001789B">
      <w:r>
        <w:t>\</w:t>
      </w:r>
      <w:proofErr w:type="spellStart"/>
      <w:r>
        <w:t>end</w:t>
      </w:r>
      <w:proofErr w:type="spellEnd"/>
      <w:r>
        <w:t>{</w:t>
      </w:r>
      <w:proofErr w:type="spellStart"/>
      <w:r>
        <w:t>document</w:t>
      </w:r>
      <w:proofErr w:type="spellEnd"/>
      <w:r>
        <w:t>}</w:t>
      </w:r>
    </w:p>
    <w:sectPr w:rsidR="0001789B" w:rsidRPr="000178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C16F12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7440B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B9A8FC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4627A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212DAD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06D1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A9E3D9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71E184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C447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C020FE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A21769"/>
    <w:multiLevelType w:val="hybridMultilevel"/>
    <w:tmpl w:val="00B69026"/>
    <w:lvl w:ilvl="0" w:tplc="83DABD9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B33E9D"/>
    <w:multiLevelType w:val="hybridMultilevel"/>
    <w:tmpl w:val="0F128AC4"/>
    <w:lvl w:ilvl="0" w:tplc="F6ACD4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7511D2"/>
    <w:multiLevelType w:val="hybridMultilevel"/>
    <w:tmpl w:val="FBA6AAA8"/>
    <w:lvl w:ilvl="0" w:tplc="7E9A6D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3002639">
    <w:abstractNumId w:val="0"/>
  </w:num>
  <w:num w:numId="2" w16cid:durableId="1636985511">
    <w:abstractNumId w:val="1"/>
  </w:num>
  <w:num w:numId="3" w16cid:durableId="561216321">
    <w:abstractNumId w:val="2"/>
  </w:num>
  <w:num w:numId="4" w16cid:durableId="541787013">
    <w:abstractNumId w:val="3"/>
  </w:num>
  <w:num w:numId="5" w16cid:durableId="777532518">
    <w:abstractNumId w:val="8"/>
  </w:num>
  <w:num w:numId="6" w16cid:durableId="1694645484">
    <w:abstractNumId w:val="4"/>
  </w:num>
  <w:num w:numId="7" w16cid:durableId="778337999">
    <w:abstractNumId w:val="5"/>
  </w:num>
  <w:num w:numId="8" w16cid:durableId="941183743">
    <w:abstractNumId w:val="6"/>
  </w:num>
  <w:num w:numId="9" w16cid:durableId="756828574">
    <w:abstractNumId w:val="7"/>
  </w:num>
  <w:num w:numId="10" w16cid:durableId="2042199678">
    <w:abstractNumId w:val="9"/>
  </w:num>
  <w:num w:numId="11" w16cid:durableId="653797538">
    <w:abstractNumId w:val="11"/>
  </w:num>
  <w:num w:numId="12" w16cid:durableId="1728265684">
    <w:abstractNumId w:val="10"/>
  </w:num>
  <w:num w:numId="13" w16cid:durableId="11648547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D25"/>
    <w:rsid w:val="0001789B"/>
    <w:rsid w:val="00073EA9"/>
    <w:rsid w:val="000B6642"/>
    <w:rsid w:val="0019773C"/>
    <w:rsid w:val="00235D28"/>
    <w:rsid w:val="00240D84"/>
    <w:rsid w:val="002554A0"/>
    <w:rsid w:val="00265829"/>
    <w:rsid w:val="002F6554"/>
    <w:rsid w:val="00326655"/>
    <w:rsid w:val="00362A73"/>
    <w:rsid w:val="00442E82"/>
    <w:rsid w:val="004518D9"/>
    <w:rsid w:val="00451F6B"/>
    <w:rsid w:val="00483DAE"/>
    <w:rsid w:val="00494C0E"/>
    <w:rsid w:val="00527C93"/>
    <w:rsid w:val="005317BA"/>
    <w:rsid w:val="00581C79"/>
    <w:rsid w:val="005960AA"/>
    <w:rsid w:val="005E6B4C"/>
    <w:rsid w:val="00624477"/>
    <w:rsid w:val="006A5DED"/>
    <w:rsid w:val="00735C71"/>
    <w:rsid w:val="007477BE"/>
    <w:rsid w:val="00772290"/>
    <w:rsid w:val="00775654"/>
    <w:rsid w:val="00890C74"/>
    <w:rsid w:val="008C09F1"/>
    <w:rsid w:val="00963660"/>
    <w:rsid w:val="009974A0"/>
    <w:rsid w:val="00997A5D"/>
    <w:rsid w:val="009A545D"/>
    <w:rsid w:val="00A36E54"/>
    <w:rsid w:val="00A70FB5"/>
    <w:rsid w:val="00AC6A16"/>
    <w:rsid w:val="00B037B4"/>
    <w:rsid w:val="00C33B61"/>
    <w:rsid w:val="00C44C25"/>
    <w:rsid w:val="00C72B14"/>
    <w:rsid w:val="00CA22D8"/>
    <w:rsid w:val="00D11E71"/>
    <w:rsid w:val="00D2320A"/>
    <w:rsid w:val="00DB459B"/>
    <w:rsid w:val="00E14D25"/>
    <w:rsid w:val="00E331EF"/>
    <w:rsid w:val="00E674A0"/>
    <w:rsid w:val="00E758F7"/>
    <w:rsid w:val="00EB7760"/>
    <w:rsid w:val="00EE126C"/>
    <w:rsid w:val="00F15028"/>
    <w:rsid w:val="00F21271"/>
    <w:rsid w:val="00F657FF"/>
    <w:rsid w:val="00F8252D"/>
    <w:rsid w:val="00FB1944"/>
    <w:rsid w:val="00FE5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1D3E5"/>
  <w15:chartTrackingRefBased/>
  <w15:docId w15:val="{97612CB1-E75D-2B44-9AB7-7CF59ECAD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ЛАБА ТЕКСТ"/>
    <w:qFormat/>
    <w:rsid w:val="0019773C"/>
    <w:pPr>
      <w:spacing w:after="160" w:line="259" w:lineRule="auto"/>
    </w:pPr>
    <w:rPr>
      <w:rFonts w:ascii="Times New Roman" w:eastAsia="Calibri" w:hAnsi="Times New Roman" w:cs="Calibri"/>
      <w:color w:val="000000"/>
      <w:sz w:val="28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C44C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77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77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9773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83DAE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lang w:bidi="ar-SA"/>
    </w:rPr>
  </w:style>
  <w:style w:type="character" w:customStyle="1" w:styleId="10">
    <w:name w:val="Заголовок 1 Знак"/>
    <w:basedOn w:val="a0"/>
    <w:link w:val="1"/>
    <w:uiPriority w:val="9"/>
    <w:rsid w:val="00C44C2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 w:bidi="ru-RU"/>
    </w:rPr>
  </w:style>
  <w:style w:type="paragraph" w:styleId="a4">
    <w:name w:val="TOC Heading"/>
    <w:basedOn w:val="1"/>
    <w:next w:val="a"/>
    <w:uiPriority w:val="39"/>
    <w:unhideWhenUsed/>
    <w:qFormat/>
    <w:rsid w:val="00C44C25"/>
    <w:pPr>
      <w:spacing w:before="480" w:line="276" w:lineRule="auto"/>
      <w:outlineLvl w:val="9"/>
    </w:pPr>
    <w:rPr>
      <w:b/>
      <w:bCs/>
      <w:sz w:val="28"/>
      <w:szCs w:val="28"/>
      <w:lang w:bidi="ar-SA"/>
    </w:rPr>
  </w:style>
  <w:style w:type="paragraph" w:styleId="11">
    <w:name w:val="toc 1"/>
    <w:aliases w:val="Оглавление для лабы"/>
    <w:basedOn w:val="a"/>
    <w:next w:val="a"/>
    <w:autoRedefine/>
    <w:uiPriority w:val="39"/>
    <w:unhideWhenUsed/>
    <w:rsid w:val="00581C79"/>
    <w:pPr>
      <w:spacing w:before="120" w:after="120"/>
    </w:pPr>
    <w:rPr>
      <w:rFonts w:cstheme="minorHAnsi"/>
      <w:bCs/>
      <w:caps/>
      <w:szCs w:val="20"/>
    </w:rPr>
  </w:style>
  <w:style w:type="paragraph" w:styleId="21">
    <w:name w:val="toc 2"/>
    <w:basedOn w:val="a"/>
    <w:next w:val="a"/>
    <w:autoRedefine/>
    <w:uiPriority w:val="39"/>
    <w:unhideWhenUsed/>
    <w:rsid w:val="00C44C25"/>
    <w:pPr>
      <w:spacing w:after="0"/>
      <w:ind w:left="280"/>
    </w:pPr>
    <w:rPr>
      <w:rFonts w:asciiTheme="minorHAnsi" w:hAnsiTheme="minorHAnsi"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C44C25"/>
    <w:pPr>
      <w:spacing w:after="0"/>
      <w:ind w:left="560"/>
    </w:pPr>
    <w:rPr>
      <w:rFonts w:asciiTheme="minorHAnsi" w:hAnsiTheme="minorHAnsi" w:cs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C44C25"/>
    <w:pPr>
      <w:spacing w:after="0"/>
      <w:ind w:left="84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C44C25"/>
    <w:pPr>
      <w:spacing w:after="0"/>
      <w:ind w:left="112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C44C25"/>
    <w:pPr>
      <w:spacing w:after="0"/>
      <w:ind w:left="14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C44C25"/>
    <w:pPr>
      <w:spacing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C44C25"/>
    <w:pPr>
      <w:spacing w:after="0"/>
      <w:ind w:left="196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C44C25"/>
    <w:pPr>
      <w:spacing w:after="0"/>
      <w:ind w:left="2240"/>
    </w:pPr>
    <w:rPr>
      <w:rFonts w:asciiTheme="minorHAnsi" w:hAnsiTheme="minorHAnsi" w:cstheme="minorHAnsi"/>
      <w:sz w:val="18"/>
      <w:szCs w:val="18"/>
    </w:rPr>
  </w:style>
  <w:style w:type="paragraph" w:styleId="a5">
    <w:name w:val="Title"/>
    <w:aliases w:val="Лаба заголовок"/>
    <w:basedOn w:val="a"/>
    <w:next w:val="a"/>
    <w:link w:val="a6"/>
    <w:uiPriority w:val="10"/>
    <w:qFormat/>
    <w:rsid w:val="00E674A0"/>
    <w:pPr>
      <w:pageBreakBefore/>
      <w:widowControl w:val="0"/>
      <w:spacing w:after="0" w:line="240" w:lineRule="auto"/>
      <w:contextualSpacing/>
      <w:jc w:val="center"/>
    </w:pPr>
    <w:rPr>
      <w:rFonts w:eastAsiaTheme="majorEastAsia" w:cstheme="majorBidi"/>
      <w:b/>
      <w:color w:val="auto"/>
      <w:spacing w:val="-10"/>
      <w:kern w:val="28"/>
      <w:sz w:val="32"/>
      <w:szCs w:val="56"/>
    </w:rPr>
  </w:style>
  <w:style w:type="character" w:customStyle="1" w:styleId="a6">
    <w:name w:val="Заголовок Знак"/>
    <w:aliases w:val="Лаба заголовок Знак"/>
    <w:basedOn w:val="a0"/>
    <w:link w:val="a5"/>
    <w:uiPriority w:val="10"/>
    <w:rsid w:val="00E674A0"/>
    <w:rPr>
      <w:rFonts w:ascii="Times New Roman" w:eastAsiaTheme="majorEastAsia" w:hAnsi="Times New Roman" w:cstheme="majorBidi"/>
      <w:b/>
      <w:spacing w:val="-10"/>
      <w:kern w:val="28"/>
      <w:sz w:val="32"/>
      <w:szCs w:val="56"/>
      <w:lang w:eastAsia="ru-RU" w:bidi="ru-RU"/>
    </w:rPr>
  </w:style>
  <w:style w:type="character" w:customStyle="1" w:styleId="20">
    <w:name w:val="Заголовок 2 Знак"/>
    <w:basedOn w:val="a0"/>
    <w:link w:val="2"/>
    <w:uiPriority w:val="9"/>
    <w:semiHidden/>
    <w:rsid w:val="0019773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 w:bidi="ru-RU"/>
    </w:rPr>
  </w:style>
  <w:style w:type="character" w:customStyle="1" w:styleId="30">
    <w:name w:val="Заголовок 3 Знак"/>
    <w:basedOn w:val="a0"/>
    <w:link w:val="3"/>
    <w:uiPriority w:val="9"/>
    <w:semiHidden/>
    <w:rsid w:val="0019773C"/>
    <w:rPr>
      <w:rFonts w:asciiTheme="majorHAnsi" w:eastAsiaTheme="majorEastAsia" w:hAnsiTheme="majorHAnsi" w:cstheme="majorBidi"/>
      <w:color w:val="1F3763" w:themeColor="accent1" w:themeShade="7F"/>
      <w:lang w:eastAsia="ru-RU" w:bidi="ru-RU"/>
    </w:rPr>
  </w:style>
  <w:style w:type="character" w:customStyle="1" w:styleId="40">
    <w:name w:val="Заголовок 4 Знак"/>
    <w:basedOn w:val="a0"/>
    <w:link w:val="4"/>
    <w:uiPriority w:val="9"/>
    <w:semiHidden/>
    <w:rsid w:val="0019773C"/>
    <w:rPr>
      <w:rFonts w:asciiTheme="majorHAnsi" w:eastAsiaTheme="majorEastAsia" w:hAnsiTheme="majorHAnsi" w:cstheme="majorBidi"/>
      <w:i/>
      <w:iCs/>
      <w:color w:val="2F5496" w:themeColor="accent1" w:themeShade="BF"/>
      <w:sz w:val="28"/>
      <w:lang w:eastAsia="ru-RU" w:bidi="ru-RU"/>
    </w:rPr>
  </w:style>
  <w:style w:type="character" w:styleId="a7">
    <w:name w:val="Hyperlink"/>
    <w:basedOn w:val="a0"/>
    <w:uiPriority w:val="99"/>
    <w:unhideWhenUsed/>
    <w:rsid w:val="0019773C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F8252D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A36E54"/>
    <w:rPr>
      <w:color w:val="808080"/>
    </w:rPr>
  </w:style>
  <w:style w:type="table" w:styleId="aa">
    <w:name w:val="Table Grid"/>
    <w:basedOn w:val="a1"/>
    <w:uiPriority w:val="39"/>
    <w:rsid w:val="005317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5960A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22">
    <w:name w:val="Загаловок лабы2"/>
    <w:qFormat/>
    <w:rsid w:val="00F657FF"/>
    <w:pPr>
      <w:jc w:val="center"/>
    </w:pPr>
    <w:rPr>
      <w:rFonts w:ascii="Times New Roman" w:eastAsiaTheme="majorEastAsia" w:hAnsi="Times New Roman" w:cstheme="majorBidi"/>
      <w:b/>
      <w:spacing w:val="-10"/>
      <w:kern w:val="28"/>
      <w:sz w:val="32"/>
      <w:szCs w:val="56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29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8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19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2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9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5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78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9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51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rigoryvolkov/Library/Group%20Containers/UBF8T346G9.Office/User%20Content.localized/Templates.localized/&#1064;&#1040;&#1041;&#1051;&#1054;&#1053;&#1051;&#1040;&#1041;&#1054;&#1056;&#1040;&#1058;&#1054;&#1056;&#1053;&#1067;&#1061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AB79D93-FE1A-9449-9647-5B1479D797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ШАБЛОНЛАБОРАТОРНЫХ.dotx</Template>
  <TotalTime>13</TotalTime>
  <Pages>14</Pages>
  <Words>1199</Words>
  <Characters>6839</Characters>
  <Application>Microsoft Office Word</Application>
  <DocSecurity>0</DocSecurity>
  <Lines>56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2022-12-21T08:08:00Z</dcterms:created>
  <dcterms:modified xsi:type="dcterms:W3CDTF">2023-01-18T17:13:00Z</dcterms:modified>
</cp:coreProperties>
</file>