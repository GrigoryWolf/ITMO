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Cs w:val="28"/>
          <w:lang w:bidi="ar-SA"/>
        </w:rPr>
        <w:t>Министерство науки и высшего образования Российской Федерации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>Федеральное государственное автономное образовательное учреждение высшего образования 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>«Национальный исследовательский университет ИТМО»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i/>
          <w:iCs/>
          <w:color w:val="00000A"/>
          <w:szCs w:val="28"/>
          <w:lang w:bidi="ar-SA"/>
        </w:rPr>
        <w:t xml:space="preserve">Факультет </w:t>
      </w:r>
      <w:r w:rsidR="00346DF7">
        <w:rPr>
          <w:rFonts w:eastAsia="Times New Roman" w:cs="Times New Roman"/>
          <w:i/>
          <w:iCs/>
          <w:color w:val="00000A"/>
          <w:szCs w:val="28"/>
          <w:lang w:bidi="ar-SA"/>
        </w:rPr>
        <w:t>п</w:t>
      </w:r>
      <w:r w:rsidRPr="005E6B4C">
        <w:rPr>
          <w:rFonts w:eastAsia="Times New Roman" w:cs="Times New Roman"/>
          <w:i/>
          <w:iCs/>
          <w:color w:val="00000A"/>
          <w:szCs w:val="28"/>
          <w:lang w:bidi="ar-SA"/>
        </w:rPr>
        <w:t>рограммной инженерии и компьютерной техники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>Лабораторная работа</w:t>
      </w:r>
      <w:r w:rsidR="00651B9F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 xml:space="preserve"> </w:t>
      </w:r>
      <w:r w:rsidR="00651B9F" w:rsidRPr="00651B9F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>№4</w:t>
      </w:r>
    </w:p>
    <w:p w:rsidR="005E6B4C" w:rsidRPr="00651B9F" w:rsidRDefault="00651B9F" w:rsidP="00651B9F">
      <w:pPr>
        <w:spacing w:line="360" w:lineRule="auto"/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color w:val="00000A"/>
          <w:sz w:val="32"/>
          <w:szCs w:val="32"/>
        </w:rPr>
        <w:t>Исследование протоколов, форматов обмена информацией и языков разметки документов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651B9F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 w:val="36"/>
          <w:szCs w:val="36"/>
          <w:lang w:bidi="ar-SA"/>
        </w:rPr>
        <w:t>Вариант №</w:t>
      </w:r>
      <w:r w:rsidR="000B37AA" w:rsidRPr="00651B9F">
        <w:rPr>
          <w:rFonts w:eastAsia="Times New Roman" w:cs="Times New Roman"/>
          <w:color w:val="00000A"/>
          <w:sz w:val="36"/>
          <w:szCs w:val="36"/>
          <w:lang w:bidi="ar-SA"/>
        </w:rPr>
        <w:t>12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Pr="005E6B4C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Группа: P3132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0128D" w:rsidRDefault="005E6B4C" w:rsidP="005E6B4C">
      <w:pPr>
        <w:spacing w:after="0" w:line="240" w:lineRule="auto"/>
        <w:ind w:left="4962"/>
        <w:rPr>
          <w:rFonts w:eastAsia="Times New Roman" w:cs="Times New Roman"/>
          <w:color w:val="00000A"/>
          <w:szCs w:val="28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Выполнил</w:t>
      </w:r>
      <w:r w:rsidRPr="005E6B4C">
        <w:rPr>
          <w:rFonts w:eastAsia="Times New Roman" w:cs="Times New Roman"/>
          <w:color w:val="00000A"/>
          <w:szCs w:val="28"/>
          <w:lang w:bidi="ar-SA"/>
        </w:rPr>
        <w:t xml:space="preserve">: </w:t>
      </w:r>
    </w:p>
    <w:p w:rsidR="005E6B4C" w:rsidRPr="005E6B4C" w:rsidRDefault="005E6B4C" w:rsidP="0050128D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>
        <w:rPr>
          <w:rFonts w:eastAsia="Times New Roman" w:cs="Times New Roman"/>
          <w:color w:val="00000A"/>
          <w:szCs w:val="28"/>
          <w:lang w:bidi="ar-SA"/>
        </w:rPr>
        <w:t>Волков Г</w:t>
      </w:r>
      <w:r w:rsidR="0050128D">
        <w:rPr>
          <w:rFonts w:eastAsia="Times New Roman" w:cs="Times New Roman"/>
          <w:color w:val="00000A"/>
          <w:szCs w:val="28"/>
          <w:lang w:bidi="ar-SA"/>
        </w:rPr>
        <w:t xml:space="preserve">ригорий </w:t>
      </w:r>
      <w:r>
        <w:rPr>
          <w:rFonts w:eastAsia="Times New Roman" w:cs="Times New Roman"/>
          <w:color w:val="00000A"/>
          <w:szCs w:val="28"/>
          <w:lang w:bidi="ar-SA"/>
        </w:rPr>
        <w:t>А</w:t>
      </w:r>
      <w:r w:rsidR="0050128D">
        <w:rPr>
          <w:rFonts w:eastAsia="Times New Roman" w:cs="Times New Roman"/>
          <w:color w:val="00000A"/>
          <w:szCs w:val="28"/>
          <w:lang w:bidi="ar-SA"/>
        </w:rPr>
        <w:t>лексеевич</w:t>
      </w:r>
    </w:p>
    <w:p w:rsidR="005E6B4C" w:rsidRPr="005E6B4C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Проверил</w:t>
      </w:r>
      <w:r w:rsidRPr="005E6B4C">
        <w:rPr>
          <w:rFonts w:eastAsia="Times New Roman" w:cs="Times New Roman"/>
          <w:color w:val="00000A"/>
          <w:szCs w:val="28"/>
          <w:lang w:bidi="ar-SA"/>
        </w:rPr>
        <w:t>:</w:t>
      </w:r>
    </w:p>
    <w:p w:rsidR="005E6B4C" w:rsidRDefault="005E6B4C" w:rsidP="005E6B4C">
      <w:pPr>
        <w:spacing w:after="0" w:line="240" w:lineRule="auto"/>
        <w:ind w:left="4962"/>
        <w:rPr>
          <w:rFonts w:eastAsia="Times New Roman" w:cs="Times New Roman"/>
          <w:color w:val="00000A"/>
          <w:szCs w:val="28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 xml:space="preserve">к.т.н. преподаватель </w:t>
      </w:r>
    </w:p>
    <w:p w:rsidR="00651B9F" w:rsidRPr="000B5C51" w:rsidRDefault="00651B9F" w:rsidP="00651B9F">
      <w:pPr>
        <w:ind w:left="4962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Белозубов Александр Владимирович </w:t>
      </w:r>
    </w:p>
    <w:p w:rsidR="00651B9F" w:rsidRPr="005E6B4C" w:rsidRDefault="00651B9F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1D4516">
      <w:pPr>
        <w:spacing w:after="24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Cs w:val="28"/>
          <w:lang w:bidi="ar-SA"/>
        </w:rPr>
        <w:t>г.</w:t>
      </w:r>
      <w:r w:rsidR="001D4516">
        <w:rPr>
          <w:rFonts w:eastAsia="Times New Roman" w:cs="Times New Roman"/>
          <w:szCs w:val="28"/>
          <w:lang w:bidi="ar-SA"/>
        </w:rPr>
        <w:t xml:space="preserve"> </w:t>
      </w:r>
      <w:r w:rsidRPr="005E6B4C">
        <w:rPr>
          <w:rFonts w:eastAsia="Times New Roman" w:cs="Times New Roman"/>
          <w:szCs w:val="28"/>
          <w:lang w:bidi="ar-SA"/>
        </w:rPr>
        <w:t>Санкт-Петербург</w:t>
      </w:r>
    </w:p>
    <w:p w:rsidR="005E6B4C" w:rsidRPr="001D4516" w:rsidRDefault="005E6B4C" w:rsidP="001D4516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Cs w:val="28"/>
          <w:lang w:bidi="ar-SA"/>
        </w:rPr>
        <w:t>2022г.</w:t>
      </w:r>
    </w:p>
    <w:p w:rsidR="00E758F7" w:rsidRDefault="00581C79" w:rsidP="00581C79">
      <w:pPr>
        <w:pStyle w:val="a5"/>
      </w:pPr>
      <w:bookmarkStart w:id="0" w:name="_Toc121301795"/>
      <w:r>
        <w:lastRenderedPageBreak/>
        <w:t>Оглавление</w:t>
      </w:r>
      <w:bookmarkEnd w:id="0"/>
    </w:p>
    <w:p w:rsidR="000F5953" w:rsidRDefault="00581C7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r>
        <w:fldChar w:fldCharType="begin"/>
      </w:r>
      <w:r>
        <w:instrText xml:space="preserve"> TOC \h \z \t "Заголовок;1" </w:instrText>
      </w:r>
      <w:r>
        <w:fldChar w:fldCharType="separate"/>
      </w:r>
      <w:hyperlink w:anchor="_Toc121301795" w:history="1">
        <w:r w:rsidR="000F5953" w:rsidRPr="008B594A">
          <w:rPr>
            <w:rStyle w:val="a7"/>
            <w:noProof/>
          </w:rPr>
          <w:t>Оглавление</w:t>
        </w:r>
        <w:r w:rsidR="000F5953">
          <w:rPr>
            <w:noProof/>
            <w:webHidden/>
          </w:rPr>
          <w:tab/>
        </w:r>
        <w:r w:rsidR="000F5953">
          <w:rPr>
            <w:noProof/>
            <w:webHidden/>
          </w:rPr>
          <w:fldChar w:fldCharType="begin"/>
        </w:r>
        <w:r w:rsidR="000F5953">
          <w:rPr>
            <w:noProof/>
            <w:webHidden/>
          </w:rPr>
          <w:instrText xml:space="preserve"> PAGEREF _Toc121301795 \h </w:instrText>
        </w:r>
        <w:r w:rsidR="000F5953">
          <w:rPr>
            <w:noProof/>
            <w:webHidden/>
          </w:rPr>
        </w:r>
        <w:r w:rsidR="000F5953">
          <w:rPr>
            <w:noProof/>
            <w:webHidden/>
          </w:rPr>
          <w:fldChar w:fldCharType="separate"/>
        </w:r>
        <w:r w:rsidR="000F5953">
          <w:rPr>
            <w:noProof/>
            <w:webHidden/>
          </w:rPr>
          <w:t>2</w:t>
        </w:r>
        <w:r w:rsidR="000F5953">
          <w:rPr>
            <w:noProof/>
            <w:webHidden/>
          </w:rPr>
          <w:fldChar w:fldCharType="end"/>
        </w:r>
      </w:hyperlink>
    </w:p>
    <w:p w:rsidR="000F595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hyperlink w:anchor="_Toc121301796" w:history="1">
        <w:r w:rsidR="000F5953" w:rsidRPr="008B594A">
          <w:rPr>
            <w:rStyle w:val="a7"/>
            <w:noProof/>
          </w:rPr>
          <w:t>Задание</w:t>
        </w:r>
        <w:r w:rsidR="000F5953">
          <w:rPr>
            <w:noProof/>
            <w:webHidden/>
          </w:rPr>
          <w:tab/>
        </w:r>
        <w:r w:rsidR="000F5953">
          <w:rPr>
            <w:noProof/>
            <w:webHidden/>
          </w:rPr>
          <w:fldChar w:fldCharType="begin"/>
        </w:r>
        <w:r w:rsidR="000F5953">
          <w:rPr>
            <w:noProof/>
            <w:webHidden/>
          </w:rPr>
          <w:instrText xml:space="preserve"> PAGEREF _Toc121301796 \h </w:instrText>
        </w:r>
        <w:r w:rsidR="000F5953">
          <w:rPr>
            <w:noProof/>
            <w:webHidden/>
          </w:rPr>
        </w:r>
        <w:r w:rsidR="000F5953">
          <w:rPr>
            <w:noProof/>
            <w:webHidden/>
          </w:rPr>
          <w:fldChar w:fldCharType="separate"/>
        </w:r>
        <w:r w:rsidR="000F5953">
          <w:rPr>
            <w:noProof/>
            <w:webHidden/>
          </w:rPr>
          <w:t>3</w:t>
        </w:r>
        <w:r w:rsidR="000F5953">
          <w:rPr>
            <w:noProof/>
            <w:webHidden/>
          </w:rPr>
          <w:fldChar w:fldCharType="end"/>
        </w:r>
      </w:hyperlink>
    </w:p>
    <w:p w:rsidR="000F595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hyperlink w:anchor="_Toc121301797" w:history="1">
        <w:r w:rsidR="000F5953" w:rsidRPr="008B594A">
          <w:rPr>
            <w:rStyle w:val="a7"/>
            <w:noProof/>
          </w:rPr>
          <w:t>Порядок выполнения работы</w:t>
        </w:r>
        <w:r w:rsidR="000F5953">
          <w:rPr>
            <w:noProof/>
            <w:webHidden/>
          </w:rPr>
          <w:tab/>
        </w:r>
        <w:r w:rsidR="000F5953">
          <w:rPr>
            <w:noProof/>
            <w:webHidden/>
          </w:rPr>
          <w:fldChar w:fldCharType="begin"/>
        </w:r>
        <w:r w:rsidR="000F5953">
          <w:rPr>
            <w:noProof/>
            <w:webHidden/>
          </w:rPr>
          <w:instrText xml:space="preserve"> PAGEREF _Toc121301797 \h </w:instrText>
        </w:r>
        <w:r w:rsidR="000F5953">
          <w:rPr>
            <w:noProof/>
            <w:webHidden/>
          </w:rPr>
        </w:r>
        <w:r w:rsidR="000F5953">
          <w:rPr>
            <w:noProof/>
            <w:webHidden/>
          </w:rPr>
          <w:fldChar w:fldCharType="separate"/>
        </w:r>
        <w:r w:rsidR="000F5953">
          <w:rPr>
            <w:noProof/>
            <w:webHidden/>
          </w:rPr>
          <w:t>4</w:t>
        </w:r>
        <w:r w:rsidR="000F5953">
          <w:rPr>
            <w:noProof/>
            <w:webHidden/>
          </w:rPr>
          <w:fldChar w:fldCharType="end"/>
        </w:r>
      </w:hyperlink>
    </w:p>
    <w:p w:rsidR="000F595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hyperlink w:anchor="_Toc121301798" w:history="1">
        <w:r w:rsidR="000F5953" w:rsidRPr="008B594A">
          <w:rPr>
            <w:rStyle w:val="a7"/>
            <w:rFonts w:eastAsia="Times New Roman"/>
            <w:noProof/>
          </w:rPr>
          <w:t>Обязательное задание</w:t>
        </w:r>
        <w:r w:rsidR="000F5953">
          <w:rPr>
            <w:noProof/>
            <w:webHidden/>
          </w:rPr>
          <w:tab/>
        </w:r>
        <w:r w:rsidR="000F5953">
          <w:rPr>
            <w:noProof/>
            <w:webHidden/>
          </w:rPr>
          <w:fldChar w:fldCharType="begin"/>
        </w:r>
        <w:r w:rsidR="000F5953">
          <w:rPr>
            <w:noProof/>
            <w:webHidden/>
          </w:rPr>
          <w:instrText xml:space="preserve"> PAGEREF _Toc121301798 \h </w:instrText>
        </w:r>
        <w:r w:rsidR="000F5953">
          <w:rPr>
            <w:noProof/>
            <w:webHidden/>
          </w:rPr>
        </w:r>
        <w:r w:rsidR="000F5953">
          <w:rPr>
            <w:noProof/>
            <w:webHidden/>
          </w:rPr>
          <w:fldChar w:fldCharType="separate"/>
        </w:r>
        <w:r w:rsidR="000F5953">
          <w:rPr>
            <w:noProof/>
            <w:webHidden/>
          </w:rPr>
          <w:t>6</w:t>
        </w:r>
        <w:r w:rsidR="000F5953">
          <w:rPr>
            <w:noProof/>
            <w:webHidden/>
          </w:rPr>
          <w:fldChar w:fldCharType="end"/>
        </w:r>
      </w:hyperlink>
    </w:p>
    <w:p w:rsidR="000F595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hyperlink w:anchor="_Toc121301799" w:history="1">
        <w:r w:rsidR="000F5953" w:rsidRPr="008B594A">
          <w:rPr>
            <w:rStyle w:val="a7"/>
            <w:noProof/>
          </w:rPr>
          <w:t xml:space="preserve">Дополнительное задание </w:t>
        </w:r>
        <w:r w:rsidR="000F5953" w:rsidRPr="008B594A">
          <w:rPr>
            <w:rStyle w:val="a7"/>
            <w:rFonts w:eastAsia="Times New Roman" w:cs="Times New Roman"/>
            <w:noProof/>
          </w:rPr>
          <w:t>№1</w:t>
        </w:r>
        <w:r w:rsidR="000F5953">
          <w:rPr>
            <w:noProof/>
            <w:webHidden/>
          </w:rPr>
          <w:tab/>
        </w:r>
        <w:r w:rsidR="000F5953">
          <w:rPr>
            <w:noProof/>
            <w:webHidden/>
          </w:rPr>
          <w:fldChar w:fldCharType="begin"/>
        </w:r>
        <w:r w:rsidR="000F5953">
          <w:rPr>
            <w:noProof/>
            <w:webHidden/>
          </w:rPr>
          <w:instrText xml:space="preserve"> PAGEREF _Toc121301799 \h </w:instrText>
        </w:r>
        <w:r w:rsidR="000F5953">
          <w:rPr>
            <w:noProof/>
            <w:webHidden/>
          </w:rPr>
        </w:r>
        <w:r w:rsidR="000F5953">
          <w:rPr>
            <w:noProof/>
            <w:webHidden/>
          </w:rPr>
          <w:fldChar w:fldCharType="separate"/>
        </w:r>
        <w:r w:rsidR="000F5953">
          <w:rPr>
            <w:noProof/>
            <w:webHidden/>
          </w:rPr>
          <w:t>8</w:t>
        </w:r>
        <w:r w:rsidR="000F5953">
          <w:rPr>
            <w:noProof/>
            <w:webHidden/>
          </w:rPr>
          <w:fldChar w:fldCharType="end"/>
        </w:r>
      </w:hyperlink>
    </w:p>
    <w:p w:rsidR="000F595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hyperlink w:anchor="_Toc121301800" w:history="1">
        <w:r w:rsidR="000F5953" w:rsidRPr="008B594A">
          <w:rPr>
            <w:rStyle w:val="a7"/>
            <w:noProof/>
          </w:rPr>
          <w:t xml:space="preserve">Дополнительное задание </w:t>
        </w:r>
        <w:r w:rsidR="000F5953" w:rsidRPr="008B594A">
          <w:rPr>
            <w:rStyle w:val="a7"/>
            <w:rFonts w:eastAsia="Times New Roman" w:cs="Times New Roman"/>
            <w:noProof/>
          </w:rPr>
          <w:t>№</w:t>
        </w:r>
        <w:r w:rsidR="000F5953" w:rsidRPr="008B594A">
          <w:rPr>
            <w:rStyle w:val="a7"/>
            <w:rFonts w:eastAsia="Times New Roman" w:cs="Times New Roman"/>
            <w:noProof/>
            <w:lang w:val="en-US"/>
          </w:rPr>
          <w:t>2</w:t>
        </w:r>
        <w:r w:rsidR="000F5953">
          <w:rPr>
            <w:noProof/>
            <w:webHidden/>
          </w:rPr>
          <w:tab/>
        </w:r>
        <w:r w:rsidR="000F5953">
          <w:rPr>
            <w:noProof/>
            <w:webHidden/>
          </w:rPr>
          <w:fldChar w:fldCharType="begin"/>
        </w:r>
        <w:r w:rsidR="000F5953">
          <w:rPr>
            <w:noProof/>
            <w:webHidden/>
          </w:rPr>
          <w:instrText xml:space="preserve"> PAGEREF _Toc121301800 \h </w:instrText>
        </w:r>
        <w:r w:rsidR="000F5953">
          <w:rPr>
            <w:noProof/>
            <w:webHidden/>
          </w:rPr>
        </w:r>
        <w:r w:rsidR="000F5953">
          <w:rPr>
            <w:noProof/>
            <w:webHidden/>
          </w:rPr>
          <w:fldChar w:fldCharType="separate"/>
        </w:r>
        <w:r w:rsidR="000F5953">
          <w:rPr>
            <w:noProof/>
            <w:webHidden/>
          </w:rPr>
          <w:t>10</w:t>
        </w:r>
        <w:r w:rsidR="000F5953">
          <w:rPr>
            <w:noProof/>
            <w:webHidden/>
          </w:rPr>
          <w:fldChar w:fldCharType="end"/>
        </w:r>
      </w:hyperlink>
    </w:p>
    <w:p w:rsidR="000F595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hyperlink w:anchor="_Toc121301801" w:history="1">
        <w:r w:rsidR="000F5953" w:rsidRPr="008B594A">
          <w:rPr>
            <w:rStyle w:val="a7"/>
            <w:noProof/>
          </w:rPr>
          <w:t xml:space="preserve">Дополнительное задание </w:t>
        </w:r>
        <w:r w:rsidR="000F5953" w:rsidRPr="008B594A">
          <w:rPr>
            <w:rStyle w:val="a7"/>
            <w:rFonts w:eastAsia="Times New Roman" w:cs="Times New Roman"/>
            <w:noProof/>
          </w:rPr>
          <w:t>№</w:t>
        </w:r>
        <w:r w:rsidR="000F5953" w:rsidRPr="008B594A">
          <w:rPr>
            <w:rStyle w:val="a7"/>
            <w:rFonts w:eastAsia="Times New Roman" w:cs="Times New Roman"/>
            <w:noProof/>
            <w:lang w:val="en-US"/>
          </w:rPr>
          <w:t>3</w:t>
        </w:r>
        <w:r w:rsidR="000F5953">
          <w:rPr>
            <w:noProof/>
            <w:webHidden/>
          </w:rPr>
          <w:tab/>
        </w:r>
        <w:r w:rsidR="000F5953">
          <w:rPr>
            <w:noProof/>
            <w:webHidden/>
          </w:rPr>
          <w:fldChar w:fldCharType="begin"/>
        </w:r>
        <w:r w:rsidR="000F5953">
          <w:rPr>
            <w:noProof/>
            <w:webHidden/>
          </w:rPr>
          <w:instrText xml:space="preserve"> PAGEREF _Toc121301801 \h </w:instrText>
        </w:r>
        <w:r w:rsidR="000F5953">
          <w:rPr>
            <w:noProof/>
            <w:webHidden/>
          </w:rPr>
        </w:r>
        <w:r w:rsidR="000F5953">
          <w:rPr>
            <w:noProof/>
            <w:webHidden/>
          </w:rPr>
          <w:fldChar w:fldCharType="separate"/>
        </w:r>
        <w:r w:rsidR="000F5953">
          <w:rPr>
            <w:noProof/>
            <w:webHidden/>
          </w:rPr>
          <w:t>12</w:t>
        </w:r>
        <w:r w:rsidR="000F5953">
          <w:rPr>
            <w:noProof/>
            <w:webHidden/>
          </w:rPr>
          <w:fldChar w:fldCharType="end"/>
        </w:r>
      </w:hyperlink>
    </w:p>
    <w:p w:rsidR="000F595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hyperlink w:anchor="_Toc121301802" w:history="1">
        <w:r w:rsidR="000F5953" w:rsidRPr="008B594A">
          <w:rPr>
            <w:rStyle w:val="a7"/>
            <w:noProof/>
          </w:rPr>
          <w:t>Заключение</w:t>
        </w:r>
        <w:r w:rsidR="000F5953">
          <w:rPr>
            <w:noProof/>
            <w:webHidden/>
          </w:rPr>
          <w:tab/>
        </w:r>
        <w:r w:rsidR="000F5953">
          <w:rPr>
            <w:noProof/>
            <w:webHidden/>
          </w:rPr>
          <w:fldChar w:fldCharType="begin"/>
        </w:r>
        <w:r w:rsidR="000F5953">
          <w:rPr>
            <w:noProof/>
            <w:webHidden/>
          </w:rPr>
          <w:instrText xml:space="preserve"> PAGEREF _Toc121301802 \h </w:instrText>
        </w:r>
        <w:r w:rsidR="000F5953">
          <w:rPr>
            <w:noProof/>
            <w:webHidden/>
          </w:rPr>
        </w:r>
        <w:r w:rsidR="000F5953">
          <w:rPr>
            <w:noProof/>
            <w:webHidden/>
          </w:rPr>
          <w:fldChar w:fldCharType="separate"/>
        </w:r>
        <w:r w:rsidR="000F5953">
          <w:rPr>
            <w:noProof/>
            <w:webHidden/>
          </w:rPr>
          <w:t>13</w:t>
        </w:r>
        <w:r w:rsidR="000F5953">
          <w:rPr>
            <w:noProof/>
            <w:webHidden/>
          </w:rPr>
          <w:fldChar w:fldCharType="end"/>
        </w:r>
      </w:hyperlink>
    </w:p>
    <w:p w:rsidR="00527C93" w:rsidRDefault="00581C79" w:rsidP="00963660">
      <w:r>
        <w:fldChar w:fldCharType="end"/>
      </w:r>
    </w:p>
    <w:p w:rsidR="001D4516" w:rsidRDefault="001D4516" w:rsidP="001D4516">
      <w:pPr>
        <w:pStyle w:val="a5"/>
      </w:pPr>
      <w:bookmarkStart w:id="1" w:name="_Toc121301796"/>
      <w:r>
        <w:lastRenderedPageBreak/>
        <w:t>Задание</w:t>
      </w:r>
      <w:bookmarkEnd w:id="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17"/>
        <w:gridCol w:w="2331"/>
        <w:gridCol w:w="2398"/>
        <w:gridCol w:w="2299"/>
      </w:tblGrid>
      <w:tr w:rsidR="001D4516" w:rsidTr="001D4516">
        <w:tc>
          <w:tcPr>
            <w:tcW w:w="2317" w:type="dxa"/>
            <w:vAlign w:val="center"/>
          </w:tcPr>
          <w:p w:rsidR="001D4516" w:rsidRPr="00C6138E" w:rsidRDefault="001D4516" w:rsidP="00180794">
            <w:pPr>
              <w:jc w:val="center"/>
              <w:rPr>
                <w:rFonts w:cs="Times New Roman"/>
                <w:szCs w:val="28"/>
              </w:rPr>
            </w:pPr>
            <w:r w:rsidRPr="00C6138E">
              <w:rPr>
                <w:rFonts w:cs="Times New Roman"/>
                <w:szCs w:val="28"/>
              </w:rPr>
              <w:t>№ варианта</w:t>
            </w:r>
          </w:p>
        </w:tc>
        <w:tc>
          <w:tcPr>
            <w:tcW w:w="2331" w:type="dxa"/>
            <w:vAlign w:val="center"/>
          </w:tcPr>
          <w:p w:rsidR="001D4516" w:rsidRPr="00C6138E" w:rsidRDefault="001D4516" w:rsidP="00180794">
            <w:pPr>
              <w:jc w:val="center"/>
              <w:rPr>
                <w:rFonts w:cs="Times New Roman"/>
                <w:szCs w:val="28"/>
              </w:rPr>
            </w:pPr>
            <w:r w:rsidRPr="00C6138E">
              <w:rPr>
                <w:rFonts w:cs="Times New Roman"/>
                <w:szCs w:val="28"/>
              </w:rPr>
              <w:t>Исходный формат</w:t>
            </w:r>
          </w:p>
        </w:tc>
        <w:tc>
          <w:tcPr>
            <w:tcW w:w="2398" w:type="dxa"/>
            <w:vAlign w:val="center"/>
          </w:tcPr>
          <w:p w:rsidR="001D4516" w:rsidRPr="00C6138E" w:rsidRDefault="001D4516" w:rsidP="00180794">
            <w:pPr>
              <w:jc w:val="center"/>
              <w:rPr>
                <w:rFonts w:cs="Times New Roman"/>
                <w:szCs w:val="28"/>
              </w:rPr>
            </w:pPr>
            <w:r w:rsidRPr="00C6138E">
              <w:rPr>
                <w:rFonts w:cs="Times New Roman"/>
                <w:szCs w:val="28"/>
              </w:rPr>
              <w:t>Результирующий формат</w:t>
            </w:r>
          </w:p>
        </w:tc>
        <w:tc>
          <w:tcPr>
            <w:tcW w:w="2299" w:type="dxa"/>
            <w:vAlign w:val="center"/>
          </w:tcPr>
          <w:p w:rsidR="001D4516" w:rsidRPr="00C6138E" w:rsidRDefault="001D4516" w:rsidP="00180794">
            <w:pPr>
              <w:jc w:val="center"/>
              <w:rPr>
                <w:rFonts w:cs="Times New Roman"/>
                <w:szCs w:val="28"/>
              </w:rPr>
            </w:pPr>
            <w:r w:rsidRPr="00C6138E">
              <w:rPr>
                <w:rFonts w:cs="Times New Roman"/>
                <w:szCs w:val="28"/>
              </w:rPr>
              <w:t>День недели</w:t>
            </w:r>
          </w:p>
        </w:tc>
      </w:tr>
      <w:tr w:rsidR="001D4516" w:rsidTr="001D4516">
        <w:trPr>
          <w:trHeight w:val="488"/>
        </w:trPr>
        <w:tc>
          <w:tcPr>
            <w:tcW w:w="2317" w:type="dxa"/>
            <w:vAlign w:val="center"/>
          </w:tcPr>
          <w:p w:rsidR="001D4516" w:rsidRPr="00C6138E" w:rsidRDefault="001D4516" w:rsidP="001807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2331" w:type="dxa"/>
            <w:vAlign w:val="center"/>
          </w:tcPr>
          <w:p w:rsidR="001D4516" w:rsidRPr="00C6138E" w:rsidRDefault="001D4516" w:rsidP="001807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JSON</w:t>
            </w:r>
          </w:p>
        </w:tc>
        <w:tc>
          <w:tcPr>
            <w:tcW w:w="2398" w:type="dxa"/>
            <w:vAlign w:val="center"/>
          </w:tcPr>
          <w:p w:rsidR="001D4516" w:rsidRPr="00C6138E" w:rsidRDefault="001D4516" w:rsidP="001807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XML</w:t>
            </w:r>
          </w:p>
        </w:tc>
        <w:tc>
          <w:tcPr>
            <w:tcW w:w="2299" w:type="dxa"/>
            <w:vAlign w:val="center"/>
          </w:tcPr>
          <w:p w:rsidR="001D4516" w:rsidRPr="001D4516" w:rsidRDefault="001D4516" w:rsidP="001807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Среда</w:t>
            </w:r>
          </w:p>
        </w:tc>
      </w:tr>
    </w:tbl>
    <w:p w:rsidR="001D4516" w:rsidRDefault="001D4516" w:rsidP="001D4516">
      <w:pPr>
        <w:pStyle w:val="a5"/>
      </w:pPr>
      <w:bookmarkStart w:id="2" w:name="_Toc121301797"/>
      <w:r w:rsidRPr="001D4516">
        <w:lastRenderedPageBreak/>
        <w:t>Порядок выполнения работы</w:t>
      </w:r>
      <w:bookmarkEnd w:id="2"/>
    </w:p>
    <w:p w:rsidR="001D4516" w:rsidRPr="001D4516" w:rsidRDefault="001D4516" w:rsidP="00EC1593">
      <w:pPr>
        <w:ind w:firstLine="567"/>
        <w:rPr>
          <w:lang w:bidi="ar-SA"/>
        </w:rPr>
      </w:pPr>
      <w:r w:rsidRPr="001D4516">
        <w:rPr>
          <w:lang w:bidi="ar-SA"/>
        </w:rPr>
        <w:t xml:space="preserve">Определить номер варианта как остаток деления на 36 порядкового номера в списке группы в ISU. В случае, если в </w:t>
      </w:r>
      <w:r w:rsidR="0050128D">
        <w:rPr>
          <w:lang w:bidi="ar-SA"/>
        </w:rPr>
        <w:t>данный</w:t>
      </w:r>
      <w:r w:rsidRPr="001D4516">
        <w:rPr>
          <w:lang w:bidi="ar-SA"/>
        </w:rPr>
        <w:t xml:space="preserve"> день недели нет занятий, то увеличить номер варианта на восемь. </w:t>
      </w:r>
    </w:p>
    <w:p w:rsidR="001D4516" w:rsidRPr="001D4516" w:rsidRDefault="001D4516" w:rsidP="00EC1593">
      <w:pPr>
        <w:ind w:firstLine="567"/>
        <w:rPr>
          <w:lang w:bidi="ar-SA"/>
        </w:rPr>
      </w:pPr>
      <w:r w:rsidRPr="001D4516">
        <w:rPr>
          <w:lang w:bidi="ar-SA"/>
        </w:rPr>
        <w:t xml:space="preserve">Изучить форму Бэкуса-Наура. </w:t>
      </w:r>
    </w:p>
    <w:p w:rsidR="001D4516" w:rsidRPr="001D4516" w:rsidRDefault="001D4516" w:rsidP="00EC1593">
      <w:pPr>
        <w:ind w:firstLine="567"/>
        <w:rPr>
          <w:lang w:bidi="ar-SA"/>
        </w:rPr>
      </w:pPr>
      <w:r w:rsidRPr="001D4516">
        <w:rPr>
          <w:lang w:bidi="ar-SA"/>
        </w:rPr>
        <w:t>Изучить</w:t>
      </w:r>
      <w:r w:rsidR="000F5953">
        <w:rPr>
          <w:lang w:bidi="ar-SA"/>
        </w:rPr>
        <w:t xml:space="preserve"> </w:t>
      </w:r>
      <w:r w:rsidRPr="001D4516">
        <w:rPr>
          <w:lang w:bidi="ar-SA"/>
        </w:rPr>
        <w:t>особенности</w:t>
      </w:r>
      <w:r w:rsidR="000F5953">
        <w:rPr>
          <w:lang w:bidi="ar-SA"/>
        </w:rPr>
        <w:t xml:space="preserve"> </w:t>
      </w:r>
      <w:r w:rsidRPr="001D4516">
        <w:rPr>
          <w:lang w:bidi="ar-SA"/>
        </w:rPr>
        <w:t>языков</w:t>
      </w:r>
      <w:r w:rsidR="000F5953">
        <w:rPr>
          <w:lang w:bidi="ar-SA"/>
        </w:rPr>
        <w:t xml:space="preserve"> </w:t>
      </w:r>
      <w:r w:rsidRPr="001D4516">
        <w:rPr>
          <w:lang w:bidi="ar-SA"/>
        </w:rPr>
        <w:t>разметки/</w:t>
      </w:r>
      <w:r w:rsidR="000F5953">
        <w:rPr>
          <w:lang w:bidi="ar-SA"/>
        </w:rPr>
        <w:t xml:space="preserve"> </w:t>
      </w:r>
      <w:r w:rsidR="0050128D">
        <w:rPr>
          <w:lang w:bidi="ar-SA"/>
        </w:rPr>
        <w:t>форматов</w:t>
      </w:r>
      <w:r w:rsidR="000F5953">
        <w:rPr>
          <w:lang w:bidi="ar-SA"/>
        </w:rPr>
        <w:t xml:space="preserve"> </w:t>
      </w:r>
      <w:r w:rsidRPr="001D4516">
        <w:rPr>
          <w:lang w:bidi="ar-SA"/>
        </w:rPr>
        <w:t>JSON,</w:t>
      </w:r>
      <w:r w:rsidR="0050128D">
        <w:rPr>
          <w:lang w:bidi="ar-SA"/>
        </w:rPr>
        <w:t xml:space="preserve"> </w:t>
      </w:r>
      <w:r w:rsidRPr="001D4516">
        <w:rPr>
          <w:lang w:bidi="ar-SA"/>
        </w:rPr>
        <w:t>YAML,</w:t>
      </w:r>
      <w:r w:rsidR="0050128D">
        <w:rPr>
          <w:lang w:bidi="ar-SA"/>
        </w:rPr>
        <w:t xml:space="preserve"> </w:t>
      </w:r>
      <w:r w:rsidRPr="001D4516">
        <w:rPr>
          <w:lang w:bidi="ar-SA"/>
        </w:rPr>
        <w:t xml:space="preserve">XML. </w:t>
      </w:r>
    </w:p>
    <w:p w:rsidR="001D4516" w:rsidRPr="001D4516" w:rsidRDefault="001D4516" w:rsidP="00EC1593">
      <w:pPr>
        <w:ind w:firstLine="567"/>
        <w:rPr>
          <w:lang w:bidi="ar-SA"/>
        </w:rPr>
      </w:pPr>
      <w:r w:rsidRPr="001D4516">
        <w:rPr>
          <w:lang w:bidi="ar-SA"/>
        </w:rPr>
        <w:t xml:space="preserve">Понять </w:t>
      </w:r>
      <w:r w:rsidR="000F5953" w:rsidRPr="001D4516">
        <w:rPr>
          <w:lang w:bidi="ar-SA"/>
        </w:rPr>
        <w:t>устройство</w:t>
      </w:r>
      <w:r w:rsidRPr="001D4516">
        <w:rPr>
          <w:lang w:bidi="ar-SA"/>
        </w:rPr>
        <w:t xml:space="preserve"> страницы с расписанием для </w:t>
      </w:r>
      <w:r w:rsidR="0050128D">
        <w:rPr>
          <w:lang w:bidi="ar-SA"/>
        </w:rPr>
        <w:t>своей</w:t>
      </w:r>
      <w:r w:rsidRPr="001D4516">
        <w:rPr>
          <w:lang w:bidi="ar-SA"/>
        </w:rPr>
        <w:t xml:space="preserve"> группы: </w:t>
      </w:r>
    </w:p>
    <w:p w:rsidR="001D4516" w:rsidRPr="001D4516" w:rsidRDefault="001D4516" w:rsidP="00EC1593">
      <w:pPr>
        <w:ind w:firstLine="567"/>
        <w:rPr>
          <w:lang w:bidi="ar-SA"/>
        </w:rPr>
      </w:pPr>
      <w:r w:rsidRPr="001D4516">
        <w:rPr>
          <w:color w:val="0000FF"/>
          <w:lang w:bidi="ar-SA"/>
        </w:rPr>
        <w:t xml:space="preserve">http://itmo.ru/ru/schedule/0/P3110/schedule.htm </w:t>
      </w:r>
    </w:p>
    <w:p w:rsidR="001D4516" w:rsidRPr="001D4516" w:rsidRDefault="001D4516" w:rsidP="00EC1593">
      <w:pPr>
        <w:ind w:firstLine="567"/>
        <w:jc w:val="both"/>
        <w:rPr>
          <w:lang w:bidi="ar-SA"/>
        </w:rPr>
      </w:pPr>
      <w:r w:rsidRPr="001D4516">
        <w:rPr>
          <w:lang w:bidi="ar-SA"/>
        </w:rPr>
        <w:t xml:space="preserve">Исходя из структуры расписания конкретного дня, сформировать </w:t>
      </w:r>
      <w:r w:rsidR="0050128D">
        <w:rPr>
          <w:lang w:bidi="ar-SA"/>
        </w:rPr>
        <w:t>файл</w:t>
      </w:r>
      <w:r w:rsidRPr="001D4516">
        <w:rPr>
          <w:lang w:bidi="ar-SA"/>
        </w:rPr>
        <w:t xml:space="preserve"> с расписанием в формате, указанном в задании в качестве исходного. При этом необходимо, чтобы в выбранном дне было не менее двух занятий (можно использовать своё персональное). В случае, если в </w:t>
      </w:r>
      <w:r w:rsidR="0050128D">
        <w:rPr>
          <w:lang w:bidi="ar-SA"/>
        </w:rPr>
        <w:t>данный</w:t>
      </w:r>
      <w:r w:rsidRPr="001D4516">
        <w:rPr>
          <w:lang w:bidi="ar-SA"/>
        </w:rPr>
        <w:t xml:space="preserve"> день недели нет таких занятий, то увеличить номер варианта ещё на восемь. </w:t>
      </w:r>
    </w:p>
    <w:p w:rsidR="001D4516" w:rsidRPr="001D4516" w:rsidRDefault="001D4516" w:rsidP="00EC1593">
      <w:pPr>
        <w:ind w:firstLine="567"/>
        <w:jc w:val="both"/>
        <w:rPr>
          <w:lang w:bidi="ar-SA"/>
        </w:rPr>
      </w:pPr>
      <w:r w:rsidRPr="001D4516">
        <w:rPr>
          <w:lang w:bidi="ar-SA"/>
        </w:rPr>
        <w:t xml:space="preserve">Обязательное задание (позволяет набрать до 65 процентов от максимального числа баллов </w:t>
      </w:r>
      <w:proofErr w:type="spellStart"/>
      <w:r w:rsidRPr="001D4516">
        <w:rPr>
          <w:lang w:bidi="ar-SA"/>
        </w:rPr>
        <w:t>БаРС</w:t>
      </w:r>
      <w:proofErr w:type="spellEnd"/>
      <w:r w:rsidRPr="001D4516">
        <w:rPr>
          <w:lang w:bidi="ar-SA"/>
        </w:rPr>
        <w:t xml:space="preserve"> за данную лабораторную): написать программу на языке Python 3.x, которая бы осуществляла </w:t>
      </w:r>
      <w:proofErr w:type="spellStart"/>
      <w:r w:rsidRPr="001D4516">
        <w:rPr>
          <w:lang w:bidi="ar-SA"/>
        </w:rPr>
        <w:t>парсинг</w:t>
      </w:r>
      <w:proofErr w:type="spellEnd"/>
      <w:r w:rsidRPr="001D4516">
        <w:rPr>
          <w:lang w:bidi="ar-SA"/>
        </w:rPr>
        <w:t xml:space="preserve"> и конвертацию исходного </w:t>
      </w:r>
      <w:r w:rsidR="00346DF7">
        <w:rPr>
          <w:lang w:bidi="ar-SA"/>
        </w:rPr>
        <w:t>файла</w:t>
      </w:r>
      <w:r w:rsidRPr="001D4516">
        <w:rPr>
          <w:lang w:bidi="ar-SA"/>
        </w:rPr>
        <w:t xml:space="preserve"> в </w:t>
      </w:r>
      <w:r w:rsidR="00346DF7">
        <w:rPr>
          <w:lang w:bidi="ar-SA"/>
        </w:rPr>
        <w:t>новый</w:t>
      </w:r>
      <w:r w:rsidRPr="001D4516">
        <w:rPr>
          <w:lang w:bidi="ar-SA"/>
        </w:rPr>
        <w:t xml:space="preserve">. </w:t>
      </w:r>
    </w:p>
    <w:p w:rsidR="001D4516" w:rsidRPr="001D4516" w:rsidRDefault="001D4516" w:rsidP="00EC1593">
      <w:pPr>
        <w:ind w:firstLine="567"/>
        <w:jc w:val="both"/>
        <w:rPr>
          <w:lang w:bidi="ar-SA"/>
        </w:rPr>
      </w:pPr>
      <w:r w:rsidRPr="001D4516">
        <w:rPr>
          <w:lang w:bidi="ar-SA"/>
        </w:rPr>
        <w:t>Нельзя использовать готовые библиотеки, в том числе регулярные выражения в Python и библиотеки для загрузки XML-</w:t>
      </w:r>
      <w:r w:rsidR="0050128D">
        <w:rPr>
          <w:lang w:bidi="ar-SA"/>
        </w:rPr>
        <w:t>файлов</w:t>
      </w:r>
      <w:r w:rsidRPr="001D4516">
        <w:rPr>
          <w:lang w:bidi="ar-SA"/>
        </w:rPr>
        <w:t xml:space="preserve">. </w:t>
      </w:r>
    </w:p>
    <w:p w:rsidR="001D4516" w:rsidRPr="001D4516" w:rsidRDefault="001D4516" w:rsidP="00EC1593">
      <w:pPr>
        <w:ind w:firstLine="567"/>
        <w:jc w:val="both"/>
        <w:rPr>
          <w:lang w:bidi="ar-SA"/>
        </w:rPr>
      </w:pPr>
      <w:r w:rsidRPr="001D4516">
        <w:rPr>
          <w:lang w:bidi="ar-SA"/>
        </w:rPr>
        <w:t xml:space="preserve">Дополнительное задание </w:t>
      </w:r>
      <w:r w:rsidR="00346DF7" w:rsidRPr="00346DF7">
        <w:rPr>
          <w:lang w:bidi="ar-SA"/>
        </w:rPr>
        <w:t>№</w:t>
      </w:r>
      <w:r w:rsidRPr="001D4516">
        <w:rPr>
          <w:lang w:bidi="ar-SA"/>
        </w:rPr>
        <w:t xml:space="preserve">1 (позволяет набрать +10 процентов от максимального числа баллов </w:t>
      </w:r>
      <w:proofErr w:type="spellStart"/>
      <w:r w:rsidRPr="001D4516">
        <w:rPr>
          <w:lang w:bidi="ar-SA"/>
        </w:rPr>
        <w:t>БаРС</w:t>
      </w:r>
      <w:proofErr w:type="spellEnd"/>
      <w:r w:rsidRPr="001D4516">
        <w:rPr>
          <w:lang w:bidi="ar-SA"/>
        </w:rPr>
        <w:t xml:space="preserve"> за данную лабораторную). </w:t>
      </w:r>
    </w:p>
    <w:p w:rsidR="001D4516" w:rsidRPr="001D4516" w:rsidRDefault="001D4516" w:rsidP="00EC1593">
      <w:pPr>
        <w:ind w:firstLine="567"/>
        <w:jc w:val="both"/>
        <w:rPr>
          <w:lang w:bidi="ar-SA"/>
        </w:rPr>
      </w:pPr>
      <w:r w:rsidRPr="001D4516">
        <w:rPr>
          <w:lang w:bidi="ar-SA"/>
        </w:rPr>
        <w:t>a)  </w:t>
      </w:r>
      <w:r w:rsidR="0050128D">
        <w:rPr>
          <w:lang w:bidi="ar-SA"/>
        </w:rPr>
        <w:t>Найти</w:t>
      </w:r>
      <w:r w:rsidRPr="001D4516">
        <w:rPr>
          <w:lang w:bidi="ar-SA"/>
        </w:rPr>
        <w:t xml:space="preserve"> готовые библиотеки, осуществляющие </w:t>
      </w:r>
      <w:r w:rsidR="0050128D">
        <w:rPr>
          <w:lang w:bidi="ar-SA"/>
        </w:rPr>
        <w:t>аналогичный</w:t>
      </w:r>
      <w:r w:rsidRPr="001D4516">
        <w:rPr>
          <w:lang w:bidi="ar-SA"/>
        </w:rPr>
        <w:t xml:space="preserve"> </w:t>
      </w:r>
      <w:proofErr w:type="spellStart"/>
      <w:r w:rsidRPr="001D4516">
        <w:rPr>
          <w:lang w:bidi="ar-SA"/>
        </w:rPr>
        <w:t>парсинг</w:t>
      </w:r>
      <w:proofErr w:type="spellEnd"/>
      <w:r w:rsidRPr="001D4516">
        <w:rPr>
          <w:lang w:bidi="ar-SA"/>
        </w:rPr>
        <w:t xml:space="preserve"> и конвертацию </w:t>
      </w:r>
      <w:r w:rsidR="0050128D">
        <w:rPr>
          <w:lang w:bidi="ar-SA"/>
        </w:rPr>
        <w:t>файлов</w:t>
      </w:r>
      <w:r w:rsidRPr="001D4516">
        <w:rPr>
          <w:lang w:bidi="ar-SA"/>
        </w:rPr>
        <w:t xml:space="preserve">. </w:t>
      </w:r>
    </w:p>
    <w:p w:rsidR="001D4516" w:rsidRPr="001D4516" w:rsidRDefault="001D4516" w:rsidP="00EC1593">
      <w:pPr>
        <w:ind w:firstLine="567"/>
        <w:jc w:val="both"/>
        <w:rPr>
          <w:lang w:bidi="ar-SA"/>
        </w:rPr>
      </w:pPr>
      <w:r w:rsidRPr="001D4516">
        <w:rPr>
          <w:lang w:bidi="ar-SA"/>
        </w:rPr>
        <w:t xml:space="preserve">b)  Переписать </w:t>
      </w:r>
      <w:r w:rsidR="0050128D">
        <w:rPr>
          <w:lang w:bidi="ar-SA"/>
        </w:rPr>
        <w:t>исходный</w:t>
      </w:r>
      <w:r w:rsidRPr="001D4516">
        <w:rPr>
          <w:lang w:bidi="ar-SA"/>
        </w:rPr>
        <w:t xml:space="preserve"> код, применив </w:t>
      </w:r>
      <w:r w:rsidR="0050128D">
        <w:rPr>
          <w:lang w:bidi="ar-SA"/>
        </w:rPr>
        <w:t>найденные</w:t>
      </w:r>
      <w:r w:rsidRPr="001D4516">
        <w:rPr>
          <w:lang w:bidi="ar-SA"/>
        </w:rPr>
        <w:t xml:space="preserve"> библиотеки. Регулярные выражения также нельзя использовать. </w:t>
      </w:r>
    </w:p>
    <w:p w:rsidR="001D4516" w:rsidRPr="001D4516" w:rsidRDefault="001D4516" w:rsidP="00EC1593">
      <w:pPr>
        <w:ind w:firstLine="567"/>
        <w:jc w:val="both"/>
        <w:rPr>
          <w:lang w:bidi="ar-SA"/>
        </w:rPr>
      </w:pPr>
      <w:r w:rsidRPr="001D4516">
        <w:rPr>
          <w:lang w:bidi="ar-SA"/>
        </w:rPr>
        <w:t xml:space="preserve">c)  Сравнить полученные результаты и объяснить их сходство/различие. </w:t>
      </w:r>
    </w:p>
    <w:p w:rsidR="001D4516" w:rsidRDefault="001D4516" w:rsidP="00EC1593">
      <w:pPr>
        <w:ind w:firstLine="567"/>
        <w:jc w:val="both"/>
        <w:rPr>
          <w:lang w:bidi="ar-SA"/>
        </w:rPr>
      </w:pPr>
      <w:r w:rsidRPr="001D4516">
        <w:rPr>
          <w:lang w:bidi="ar-SA"/>
        </w:rPr>
        <w:t xml:space="preserve">Дополнительное задание </w:t>
      </w:r>
      <w:r w:rsidR="00346DF7" w:rsidRPr="00346DF7">
        <w:rPr>
          <w:lang w:bidi="ar-SA"/>
        </w:rPr>
        <w:t>№</w:t>
      </w:r>
      <w:r w:rsidRPr="001D4516">
        <w:rPr>
          <w:lang w:bidi="ar-SA"/>
        </w:rPr>
        <w:t xml:space="preserve">2 (позволяет набрать +10 процентов от максимального числа баллов </w:t>
      </w:r>
      <w:proofErr w:type="spellStart"/>
      <w:r w:rsidRPr="001D4516">
        <w:rPr>
          <w:lang w:bidi="ar-SA"/>
        </w:rPr>
        <w:t>БаРС</w:t>
      </w:r>
      <w:proofErr w:type="spellEnd"/>
      <w:r w:rsidRPr="001D4516">
        <w:rPr>
          <w:lang w:bidi="ar-SA"/>
        </w:rPr>
        <w:t xml:space="preserve"> за данную лабораторную). </w:t>
      </w:r>
    </w:p>
    <w:p w:rsidR="0050128D" w:rsidRPr="0050128D" w:rsidRDefault="0050128D" w:rsidP="00EC1593">
      <w:pPr>
        <w:ind w:firstLine="567"/>
        <w:jc w:val="both"/>
        <w:rPr>
          <w:sz w:val="24"/>
          <w:lang w:bidi="ar-SA"/>
        </w:rPr>
      </w:pPr>
      <w:r w:rsidRPr="0050128D">
        <w:rPr>
          <w:lang w:bidi="ar-SA"/>
        </w:rPr>
        <w:t xml:space="preserve">a) Переписать </w:t>
      </w:r>
      <w:r>
        <w:rPr>
          <w:lang w:bidi="ar-SA"/>
        </w:rPr>
        <w:t>исходный</w:t>
      </w:r>
      <w:r w:rsidRPr="0050128D">
        <w:rPr>
          <w:lang w:bidi="ar-SA"/>
        </w:rPr>
        <w:t xml:space="preserve"> код, добавив в него использование регулярных выражений. </w:t>
      </w:r>
    </w:p>
    <w:p w:rsidR="0050128D" w:rsidRPr="0050128D" w:rsidRDefault="0050128D" w:rsidP="00EC1593">
      <w:pPr>
        <w:ind w:firstLine="567"/>
        <w:jc w:val="both"/>
        <w:rPr>
          <w:sz w:val="24"/>
          <w:lang w:bidi="ar-SA"/>
        </w:rPr>
      </w:pPr>
      <w:r w:rsidRPr="0050128D">
        <w:rPr>
          <w:lang w:bidi="ar-SA"/>
        </w:rPr>
        <w:t xml:space="preserve">b) Сравнить полученные результаты и объяснить их сходство/различие. </w:t>
      </w:r>
    </w:p>
    <w:p w:rsidR="0050128D" w:rsidRPr="001D4516" w:rsidRDefault="0050128D" w:rsidP="00EC1593">
      <w:pPr>
        <w:ind w:firstLine="567"/>
        <w:rPr>
          <w:lang w:bidi="ar-SA"/>
        </w:rPr>
      </w:pPr>
    </w:p>
    <w:p w:rsidR="001D4516" w:rsidRPr="0050128D" w:rsidRDefault="0050128D" w:rsidP="00EC1593">
      <w:pPr>
        <w:ind w:firstLine="567"/>
        <w:rPr>
          <w:sz w:val="24"/>
          <w:lang w:bidi="ar-SA"/>
        </w:rPr>
      </w:pPr>
      <w:r w:rsidRPr="0050128D">
        <w:rPr>
          <w:lang w:bidi="ar-SA"/>
        </w:rPr>
        <w:t xml:space="preserve"> </w:t>
      </w:r>
      <w:r w:rsidR="001D4516" w:rsidRPr="0050128D">
        <w:rPr>
          <w:lang w:bidi="ar-SA"/>
        </w:rPr>
        <w:t xml:space="preserve">Дополнительное задание </w:t>
      </w:r>
      <w:r w:rsidR="00346DF7" w:rsidRPr="00346DF7">
        <w:rPr>
          <w:lang w:bidi="ar-SA"/>
        </w:rPr>
        <w:t>№</w:t>
      </w:r>
      <w:r w:rsidR="001D4516" w:rsidRPr="0050128D">
        <w:rPr>
          <w:lang w:bidi="ar-SA"/>
        </w:rPr>
        <w:t xml:space="preserve">3 (позволяет набрать +10 процентов от максимального числа баллов </w:t>
      </w:r>
      <w:proofErr w:type="spellStart"/>
      <w:r w:rsidR="001D4516" w:rsidRPr="0050128D">
        <w:rPr>
          <w:lang w:bidi="ar-SA"/>
        </w:rPr>
        <w:t>БаРС</w:t>
      </w:r>
      <w:proofErr w:type="spellEnd"/>
      <w:r w:rsidR="001D4516" w:rsidRPr="0050128D">
        <w:rPr>
          <w:lang w:bidi="ar-SA"/>
        </w:rPr>
        <w:t xml:space="preserve"> за данную лабораторную). </w:t>
      </w:r>
    </w:p>
    <w:p w:rsidR="001D4516" w:rsidRPr="001D4516" w:rsidRDefault="001D4516" w:rsidP="00EC1593">
      <w:pPr>
        <w:ind w:firstLine="567"/>
        <w:rPr>
          <w:sz w:val="24"/>
          <w:lang w:bidi="ar-SA"/>
        </w:rPr>
      </w:pPr>
      <w:r w:rsidRPr="001D4516">
        <w:rPr>
          <w:lang w:bidi="ar-SA"/>
        </w:rPr>
        <w:lastRenderedPageBreak/>
        <w:t xml:space="preserve">a)  Используя свою исходную программу из обязательного задания, программу из дополнительного задания </w:t>
      </w:r>
      <w:r w:rsidR="00346DF7" w:rsidRPr="00346DF7">
        <w:rPr>
          <w:lang w:bidi="ar-SA"/>
        </w:rPr>
        <w:t>№</w:t>
      </w:r>
      <w:r w:rsidRPr="001D4516">
        <w:rPr>
          <w:lang w:bidi="ar-SA"/>
        </w:rPr>
        <w:t xml:space="preserve">1 и программу из дополнительного задания </w:t>
      </w:r>
      <w:r w:rsidR="00346DF7" w:rsidRPr="00346DF7">
        <w:rPr>
          <w:lang w:bidi="ar-SA"/>
        </w:rPr>
        <w:t>№</w:t>
      </w:r>
      <w:r w:rsidRPr="001D4516">
        <w:rPr>
          <w:lang w:bidi="ar-SA"/>
        </w:rPr>
        <w:t xml:space="preserve">2, сравнить стократное время выполнения </w:t>
      </w:r>
      <w:proofErr w:type="spellStart"/>
      <w:r w:rsidRPr="001D4516">
        <w:rPr>
          <w:lang w:bidi="ar-SA"/>
        </w:rPr>
        <w:t>парсинга</w:t>
      </w:r>
      <w:proofErr w:type="spellEnd"/>
      <w:r w:rsidRPr="001D4516">
        <w:rPr>
          <w:lang w:bidi="ar-SA"/>
        </w:rPr>
        <w:t xml:space="preserve"> + конвертации в цикле. </w:t>
      </w:r>
    </w:p>
    <w:p w:rsidR="001D4516" w:rsidRPr="001D4516" w:rsidRDefault="001D4516" w:rsidP="00EC1593">
      <w:pPr>
        <w:ind w:firstLine="567"/>
        <w:rPr>
          <w:sz w:val="24"/>
          <w:lang w:bidi="ar-SA"/>
        </w:rPr>
      </w:pPr>
      <w:r w:rsidRPr="001D4516">
        <w:rPr>
          <w:lang w:bidi="ar-SA"/>
        </w:rPr>
        <w:t xml:space="preserve">b)  Проанализировать полученные результаты и объяснить их сходство/различие. </w:t>
      </w:r>
    </w:p>
    <w:p w:rsidR="001D4516" w:rsidRPr="001D4516" w:rsidRDefault="001D4516" w:rsidP="00EC1593">
      <w:pPr>
        <w:ind w:firstLine="567"/>
        <w:rPr>
          <w:sz w:val="24"/>
          <w:lang w:bidi="ar-SA"/>
        </w:rPr>
      </w:pPr>
      <w:r w:rsidRPr="001D4516">
        <w:rPr>
          <w:lang w:bidi="ar-SA"/>
        </w:rPr>
        <w:t xml:space="preserve">11.Дополнительное задание </w:t>
      </w:r>
      <w:r w:rsidR="0050128D">
        <w:rPr>
          <w:lang w:bidi="ar-SA"/>
        </w:rPr>
        <w:t>№</w:t>
      </w:r>
      <w:r w:rsidRPr="001D4516">
        <w:rPr>
          <w:lang w:bidi="ar-SA"/>
        </w:rPr>
        <w:t xml:space="preserve">4 (позволяет набрать +5 процентов от максимального числа баллов </w:t>
      </w:r>
      <w:proofErr w:type="spellStart"/>
      <w:r w:rsidRPr="001D4516">
        <w:rPr>
          <w:lang w:bidi="ar-SA"/>
        </w:rPr>
        <w:t>БаРС</w:t>
      </w:r>
      <w:proofErr w:type="spellEnd"/>
      <w:r w:rsidRPr="001D4516">
        <w:rPr>
          <w:lang w:bidi="ar-SA"/>
        </w:rPr>
        <w:t xml:space="preserve"> за данную лабораторную). </w:t>
      </w:r>
    </w:p>
    <w:p w:rsidR="001D4516" w:rsidRPr="001D4516" w:rsidRDefault="001D4516" w:rsidP="00EC1593">
      <w:pPr>
        <w:ind w:firstLine="567"/>
        <w:rPr>
          <w:sz w:val="24"/>
          <w:lang w:bidi="ar-SA"/>
        </w:rPr>
      </w:pPr>
      <w:r w:rsidRPr="001D4516">
        <w:rPr>
          <w:lang w:bidi="ar-SA"/>
        </w:rPr>
        <w:t xml:space="preserve">c) Переписать исходную программу, чтобы она осуществляла </w:t>
      </w:r>
      <w:proofErr w:type="spellStart"/>
      <w:r w:rsidRPr="001D4516">
        <w:rPr>
          <w:lang w:bidi="ar-SA"/>
        </w:rPr>
        <w:t>парсинг</w:t>
      </w:r>
      <w:proofErr w:type="spellEnd"/>
      <w:r w:rsidRPr="001D4516">
        <w:rPr>
          <w:lang w:bidi="ar-SA"/>
        </w:rPr>
        <w:t xml:space="preserve"> и конвертацию исходного </w:t>
      </w:r>
      <w:r w:rsidR="0050128D">
        <w:rPr>
          <w:lang w:bidi="ar-SA"/>
        </w:rPr>
        <w:t>файла</w:t>
      </w:r>
      <w:r w:rsidRPr="001D4516">
        <w:rPr>
          <w:lang w:bidi="ar-SA"/>
        </w:rPr>
        <w:t xml:space="preserve"> в </w:t>
      </w:r>
      <w:r w:rsidR="0050128D">
        <w:rPr>
          <w:lang w:bidi="ar-SA"/>
        </w:rPr>
        <w:t>любой</w:t>
      </w:r>
      <w:r w:rsidRPr="001D4516">
        <w:rPr>
          <w:lang w:bidi="ar-SA"/>
        </w:rPr>
        <w:t xml:space="preserve"> </w:t>
      </w:r>
      <w:r w:rsidR="0050128D">
        <w:rPr>
          <w:lang w:bidi="ar-SA"/>
        </w:rPr>
        <w:t>другой</w:t>
      </w:r>
      <w:r w:rsidRPr="001D4516">
        <w:rPr>
          <w:lang w:bidi="ar-SA"/>
        </w:rPr>
        <w:t xml:space="preserve"> формат (кроме JSON, YAML, XML, HTML): PROTOBUF, TSV, CSV, WML и т.п. </w:t>
      </w:r>
    </w:p>
    <w:p w:rsidR="001D4516" w:rsidRDefault="001D4516" w:rsidP="00EC1593">
      <w:pPr>
        <w:ind w:firstLine="567"/>
        <w:rPr>
          <w:lang w:bidi="ar-SA"/>
        </w:rPr>
      </w:pPr>
      <w:r w:rsidRPr="001D4516">
        <w:rPr>
          <w:lang w:bidi="ar-SA"/>
        </w:rPr>
        <w:t xml:space="preserve">d) Проанализировать полученные результаты, объяснить особенности использования формата. </w:t>
      </w:r>
    </w:p>
    <w:p w:rsidR="001D4516" w:rsidRDefault="001D4516" w:rsidP="001D4516">
      <w:pPr>
        <w:pStyle w:val="a5"/>
        <w:rPr>
          <w:rFonts w:eastAsia="Times New Roman"/>
          <w:lang w:bidi="ar-SA"/>
        </w:rPr>
      </w:pPr>
      <w:bookmarkStart w:id="3" w:name="_Toc121301798"/>
      <w:r>
        <w:rPr>
          <w:rFonts w:eastAsia="Times New Roman"/>
          <w:lang w:bidi="ar-SA"/>
        </w:rPr>
        <w:lastRenderedPageBreak/>
        <w:t>Обязательное задание</w:t>
      </w:r>
      <w:bookmarkEnd w:id="3"/>
    </w:p>
    <w:p w:rsidR="001D4516" w:rsidRPr="000F5953" w:rsidRDefault="001D4516" w:rsidP="00346DF7">
      <w:pPr>
        <w:pStyle w:val="a3"/>
        <w:spacing w:line="360" w:lineRule="auto"/>
        <w:ind w:firstLine="708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</w:rPr>
        <w:t xml:space="preserve">Написать программу на языке Python 3.x, которая бы осуществляла </w:t>
      </w:r>
      <w:proofErr w:type="spellStart"/>
      <w:r>
        <w:rPr>
          <w:rFonts w:ascii="TimesNewRomanPSMT" w:hAnsi="TimesNewRomanPSMT"/>
          <w:sz w:val="28"/>
          <w:szCs w:val="28"/>
        </w:rPr>
        <w:t>парсинг</w:t>
      </w:r>
      <w:proofErr w:type="spellEnd"/>
      <w:r>
        <w:rPr>
          <w:rFonts w:ascii="TimesNewRomanPSMT" w:hAnsi="TimesNewRomanPSMT"/>
          <w:sz w:val="28"/>
          <w:szCs w:val="28"/>
        </w:rPr>
        <w:t xml:space="preserve"> и конвертацию </w:t>
      </w:r>
      <w:r>
        <w:rPr>
          <w:rFonts w:ascii="TimesNewRomanPSMT" w:hAnsi="TimesNewRomanPSMT"/>
          <w:sz w:val="28"/>
          <w:szCs w:val="28"/>
          <w:lang w:val="en-US"/>
        </w:rPr>
        <w:t>JSON</w:t>
      </w:r>
      <w:r w:rsidRPr="000F5953">
        <w:rPr>
          <w:rFonts w:ascii="TimesNewRomanPSMT" w:hAnsi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sz w:val="28"/>
          <w:szCs w:val="28"/>
        </w:rPr>
        <w:t>файла</w:t>
      </w:r>
      <w:r w:rsidRPr="000F5953">
        <w:rPr>
          <w:rFonts w:ascii="TimesNewRomanPSMT" w:hAnsi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sz w:val="28"/>
          <w:szCs w:val="28"/>
        </w:rPr>
        <w:t>в</w:t>
      </w:r>
      <w:r w:rsidRPr="000F5953">
        <w:rPr>
          <w:rFonts w:ascii="TimesNewRomanPSMT" w:hAnsi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sz w:val="28"/>
          <w:szCs w:val="28"/>
          <w:lang w:val="en-US"/>
        </w:rPr>
        <w:t>XML</w:t>
      </w:r>
      <w:r w:rsidRPr="000F5953">
        <w:rPr>
          <w:rFonts w:ascii="TimesNewRomanPSMT" w:hAnsi="TimesNewRomanPSMT"/>
          <w:sz w:val="28"/>
          <w:szCs w:val="28"/>
          <w:lang w:val="en-US"/>
        </w:rPr>
        <w:t xml:space="preserve">. </w:t>
      </w:r>
    </w:p>
    <w:p w:rsidR="001D4516" w:rsidRPr="000F5953" w:rsidRDefault="001D4516" w:rsidP="001D4516">
      <w:pPr>
        <w:pStyle w:val="22"/>
        <w:rPr>
          <w:lang w:val="en-US" w:bidi="ar-SA"/>
        </w:rPr>
      </w:pPr>
      <w:r>
        <w:rPr>
          <w:lang w:bidi="ar-SA"/>
        </w:rPr>
        <w:t>Исходный</w:t>
      </w:r>
      <w:r w:rsidRPr="000F5953">
        <w:rPr>
          <w:lang w:val="en-US" w:bidi="ar-SA"/>
        </w:rPr>
        <w:t xml:space="preserve"> </w:t>
      </w:r>
      <w:r>
        <w:rPr>
          <w:lang w:bidi="ar-SA"/>
        </w:rPr>
        <w:t>код</w:t>
      </w:r>
    </w:p>
    <w:p w:rsidR="00340422" w:rsidRPr="00340422" w:rsidRDefault="00340422" w:rsidP="00340422">
      <w:pPr>
        <w:pStyle w:val="HTML"/>
        <w:shd w:val="clear" w:color="auto" w:fill="2B2B2B"/>
        <w:rPr>
          <w:color w:val="A9B7C6"/>
          <w:lang w:val="en-US"/>
        </w:rPr>
      </w:pPr>
      <w:r w:rsidRPr="00340422">
        <w:rPr>
          <w:color w:val="CC7832"/>
          <w:lang w:val="en-US"/>
        </w:rPr>
        <w:t xml:space="preserve">import </w:t>
      </w:r>
      <w:r w:rsidRPr="00340422">
        <w:rPr>
          <w:color w:val="A9B7C6"/>
          <w:lang w:val="en-US"/>
        </w:rPr>
        <w:t>time</w:t>
      </w:r>
      <w:r w:rsidRPr="00340422">
        <w:rPr>
          <w:color w:val="A9B7C6"/>
          <w:lang w:val="en-US"/>
        </w:rPr>
        <w:br/>
      </w:r>
      <w:r w:rsidRPr="00340422">
        <w:rPr>
          <w:color w:val="A9B7C6"/>
          <w:lang w:val="en-US"/>
        </w:rPr>
        <w:br/>
      </w:r>
      <w:proofErr w:type="spellStart"/>
      <w:r w:rsidRPr="00340422">
        <w:rPr>
          <w:color w:val="A9B7C6"/>
          <w:lang w:val="en-US"/>
        </w:rPr>
        <w:t>starttime</w:t>
      </w:r>
      <w:proofErr w:type="spellEnd"/>
      <w:r w:rsidRPr="00340422">
        <w:rPr>
          <w:color w:val="A9B7C6"/>
          <w:lang w:val="en-US"/>
        </w:rPr>
        <w:t xml:space="preserve"> = </w:t>
      </w:r>
      <w:proofErr w:type="spellStart"/>
      <w:r w:rsidRPr="00340422">
        <w:rPr>
          <w:color w:val="A9B7C6"/>
          <w:lang w:val="en-US"/>
        </w:rPr>
        <w:t>time.perf_counter</w:t>
      </w:r>
      <w:proofErr w:type="spellEnd"/>
      <w:r w:rsidRPr="00340422">
        <w:rPr>
          <w:color w:val="A9B7C6"/>
          <w:lang w:val="en-US"/>
        </w:rPr>
        <w:t xml:space="preserve">()  </w:t>
      </w:r>
      <w:r w:rsidRPr="00340422">
        <w:rPr>
          <w:color w:val="808080"/>
          <w:lang w:val="en-US"/>
        </w:rPr>
        <w:t xml:space="preserve"># </w:t>
      </w:r>
      <w:r>
        <w:rPr>
          <w:color w:val="808080"/>
        </w:rPr>
        <w:t>Запускаем</w:t>
      </w:r>
      <w:r w:rsidRPr="00340422">
        <w:rPr>
          <w:color w:val="808080"/>
          <w:lang w:val="en-US"/>
        </w:rPr>
        <w:t xml:space="preserve"> </w:t>
      </w:r>
      <w:r>
        <w:rPr>
          <w:color w:val="808080"/>
        </w:rPr>
        <w:t>таймер</w:t>
      </w:r>
      <w:r w:rsidRPr="00340422">
        <w:rPr>
          <w:color w:val="808080"/>
          <w:lang w:val="en-US"/>
        </w:rPr>
        <w:br/>
      </w:r>
      <w:proofErr w:type="spellStart"/>
      <w:r w:rsidRPr="00340422">
        <w:rPr>
          <w:color w:val="A9B7C6"/>
          <w:lang w:val="en-US"/>
        </w:rPr>
        <w:t>json_file</w:t>
      </w:r>
      <w:proofErr w:type="spellEnd"/>
      <w:r w:rsidRPr="00340422">
        <w:rPr>
          <w:color w:val="A9B7C6"/>
          <w:lang w:val="en-US"/>
        </w:rPr>
        <w:t xml:space="preserve"> = </w:t>
      </w:r>
      <w:r w:rsidRPr="00340422">
        <w:rPr>
          <w:color w:val="8888C6"/>
          <w:lang w:val="en-US"/>
        </w:rPr>
        <w:t>open</w:t>
      </w:r>
      <w:r w:rsidRPr="00340422">
        <w:rPr>
          <w:color w:val="A9B7C6"/>
          <w:lang w:val="en-US"/>
        </w:rPr>
        <w:t>(</w:t>
      </w:r>
      <w:r w:rsidRPr="00340422">
        <w:rPr>
          <w:color w:val="6A8759"/>
          <w:lang w:val="en-US"/>
        </w:rPr>
        <w:t>'</w:t>
      </w:r>
      <w:proofErr w:type="spellStart"/>
      <w:r w:rsidRPr="00340422">
        <w:rPr>
          <w:color w:val="6A8759"/>
          <w:lang w:val="en-US"/>
        </w:rPr>
        <w:t>timetable.json</w:t>
      </w:r>
      <w:proofErr w:type="spellEnd"/>
      <w:r w:rsidRPr="00340422">
        <w:rPr>
          <w:color w:val="6A8759"/>
          <w:lang w:val="en-US"/>
        </w:rPr>
        <w:t>'</w:t>
      </w:r>
      <w:r w:rsidRPr="00340422">
        <w:rPr>
          <w:color w:val="CC7832"/>
          <w:lang w:val="en-US"/>
        </w:rPr>
        <w:t xml:space="preserve">, </w:t>
      </w:r>
      <w:r w:rsidRPr="00340422">
        <w:rPr>
          <w:color w:val="6A8759"/>
          <w:lang w:val="en-US"/>
        </w:rPr>
        <w:t>'r'</w:t>
      </w:r>
      <w:r w:rsidRPr="00340422">
        <w:rPr>
          <w:color w:val="A9B7C6"/>
          <w:lang w:val="en-US"/>
        </w:rPr>
        <w:t xml:space="preserve">)  </w:t>
      </w:r>
      <w:r w:rsidRPr="00340422">
        <w:rPr>
          <w:color w:val="808080"/>
          <w:lang w:val="en-US"/>
        </w:rPr>
        <w:t xml:space="preserve"># </w:t>
      </w:r>
      <w:r>
        <w:rPr>
          <w:color w:val="808080"/>
        </w:rPr>
        <w:t>Открываем</w:t>
      </w:r>
      <w:r w:rsidRPr="00340422">
        <w:rPr>
          <w:color w:val="808080"/>
          <w:lang w:val="en-US"/>
        </w:rPr>
        <w:t xml:space="preserve"> </w:t>
      </w:r>
      <w:proofErr w:type="spellStart"/>
      <w:r w:rsidRPr="00340422">
        <w:rPr>
          <w:color w:val="808080"/>
          <w:lang w:val="en-US"/>
        </w:rPr>
        <w:t>json</w:t>
      </w:r>
      <w:proofErr w:type="spellEnd"/>
      <w:r w:rsidRPr="00340422">
        <w:rPr>
          <w:color w:val="808080"/>
          <w:lang w:val="en-US"/>
        </w:rPr>
        <w:t>-</w:t>
      </w:r>
      <w:r>
        <w:rPr>
          <w:color w:val="808080"/>
        </w:rPr>
        <w:t>файл</w:t>
      </w:r>
      <w:r w:rsidRPr="0034042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340422">
        <w:rPr>
          <w:color w:val="808080"/>
          <w:lang w:val="en-US"/>
        </w:rPr>
        <w:t xml:space="preserve"> </w:t>
      </w:r>
      <w:r>
        <w:rPr>
          <w:color w:val="808080"/>
        </w:rPr>
        <w:t>чтения</w:t>
      </w:r>
      <w:r w:rsidRPr="00340422">
        <w:rPr>
          <w:color w:val="808080"/>
          <w:lang w:val="en-US"/>
        </w:rPr>
        <w:br/>
      </w:r>
      <w:proofErr w:type="spellStart"/>
      <w:r w:rsidRPr="00340422">
        <w:rPr>
          <w:color w:val="A9B7C6"/>
          <w:lang w:val="en-US"/>
        </w:rPr>
        <w:t>xml_file</w:t>
      </w:r>
      <w:proofErr w:type="spellEnd"/>
      <w:r w:rsidRPr="00340422">
        <w:rPr>
          <w:color w:val="A9B7C6"/>
          <w:lang w:val="en-US"/>
        </w:rPr>
        <w:t xml:space="preserve"> = </w:t>
      </w:r>
      <w:r w:rsidRPr="00340422">
        <w:rPr>
          <w:color w:val="8888C6"/>
          <w:lang w:val="en-US"/>
        </w:rPr>
        <w:t>open</w:t>
      </w:r>
      <w:r w:rsidRPr="00340422">
        <w:rPr>
          <w:color w:val="A9B7C6"/>
          <w:lang w:val="en-US"/>
        </w:rPr>
        <w:t>(</w:t>
      </w:r>
      <w:r w:rsidRPr="00340422">
        <w:rPr>
          <w:color w:val="6A8759"/>
          <w:lang w:val="en-US"/>
        </w:rPr>
        <w:t>'timetable_no_lib.xml'</w:t>
      </w:r>
      <w:r w:rsidRPr="00340422">
        <w:rPr>
          <w:color w:val="CC7832"/>
          <w:lang w:val="en-US"/>
        </w:rPr>
        <w:t xml:space="preserve">, </w:t>
      </w:r>
      <w:r w:rsidRPr="00340422">
        <w:rPr>
          <w:color w:val="6A8759"/>
          <w:lang w:val="en-US"/>
        </w:rPr>
        <w:t>'w'</w:t>
      </w:r>
      <w:r w:rsidRPr="00340422">
        <w:rPr>
          <w:color w:val="A9B7C6"/>
          <w:lang w:val="en-US"/>
        </w:rPr>
        <w:t xml:space="preserve">)  </w:t>
      </w:r>
      <w:r w:rsidRPr="00340422">
        <w:rPr>
          <w:color w:val="808080"/>
          <w:lang w:val="en-US"/>
        </w:rPr>
        <w:t xml:space="preserve"># </w:t>
      </w:r>
      <w:r>
        <w:rPr>
          <w:color w:val="808080"/>
        </w:rPr>
        <w:t>Открываем</w:t>
      </w:r>
      <w:r w:rsidRPr="00340422">
        <w:rPr>
          <w:color w:val="808080"/>
          <w:lang w:val="en-US"/>
        </w:rPr>
        <w:t xml:space="preserve"> XML-</w:t>
      </w:r>
      <w:r>
        <w:rPr>
          <w:color w:val="808080"/>
        </w:rPr>
        <w:t>файл</w:t>
      </w:r>
      <w:r w:rsidRPr="0034042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340422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340422">
        <w:rPr>
          <w:color w:val="808080"/>
          <w:lang w:val="en-US"/>
        </w:rPr>
        <w:br/>
      </w:r>
      <w:proofErr w:type="spellStart"/>
      <w:r w:rsidRPr="00340422">
        <w:rPr>
          <w:color w:val="A9B7C6"/>
          <w:lang w:val="en-US"/>
        </w:rPr>
        <w:t>xml_file.write</w:t>
      </w:r>
      <w:proofErr w:type="spellEnd"/>
      <w:r w:rsidRPr="00340422">
        <w:rPr>
          <w:color w:val="A9B7C6"/>
          <w:lang w:val="en-US"/>
        </w:rPr>
        <w:t>(</w:t>
      </w:r>
      <w:r w:rsidRPr="00340422">
        <w:rPr>
          <w:color w:val="6A8759"/>
          <w:lang w:val="en-US"/>
        </w:rPr>
        <w:t>'&lt;?xml version="1.0" encoding="UTF-8" ?&gt;</w:t>
      </w:r>
      <w:r w:rsidRPr="00340422">
        <w:rPr>
          <w:color w:val="CC7832"/>
          <w:lang w:val="en-US"/>
        </w:rPr>
        <w:t>\n</w:t>
      </w:r>
      <w:r w:rsidRPr="00340422">
        <w:rPr>
          <w:color w:val="6A8759"/>
          <w:lang w:val="en-US"/>
        </w:rPr>
        <w:t>&lt;root&gt;</w:t>
      </w:r>
      <w:r w:rsidRPr="00340422">
        <w:rPr>
          <w:color w:val="CC7832"/>
          <w:lang w:val="en-US"/>
        </w:rPr>
        <w:t>\n</w:t>
      </w:r>
      <w:r w:rsidRPr="00340422">
        <w:rPr>
          <w:color w:val="6A8759"/>
          <w:lang w:val="en-US"/>
        </w:rPr>
        <w:t>'</w:t>
      </w:r>
      <w:r w:rsidRPr="00340422">
        <w:rPr>
          <w:color w:val="A9B7C6"/>
          <w:lang w:val="en-US"/>
        </w:rPr>
        <w:t>)</w:t>
      </w:r>
      <w:r w:rsidRPr="00340422">
        <w:rPr>
          <w:color w:val="A9B7C6"/>
          <w:lang w:val="en-US"/>
        </w:rPr>
        <w:br/>
      </w:r>
      <w:proofErr w:type="spellStart"/>
      <w:r w:rsidRPr="00340422">
        <w:rPr>
          <w:color w:val="A9B7C6"/>
          <w:lang w:val="en-US"/>
        </w:rPr>
        <w:t>json_text</w:t>
      </w:r>
      <w:proofErr w:type="spellEnd"/>
      <w:r w:rsidRPr="00340422">
        <w:rPr>
          <w:color w:val="A9B7C6"/>
          <w:lang w:val="en-US"/>
        </w:rPr>
        <w:t xml:space="preserve"> = </w:t>
      </w:r>
      <w:proofErr w:type="spellStart"/>
      <w:r w:rsidRPr="00340422">
        <w:rPr>
          <w:color w:val="A9B7C6"/>
          <w:lang w:val="en-US"/>
        </w:rPr>
        <w:t>json_file.read</w:t>
      </w:r>
      <w:proofErr w:type="spellEnd"/>
      <w:r w:rsidRPr="00340422">
        <w:rPr>
          <w:color w:val="A9B7C6"/>
          <w:lang w:val="en-US"/>
        </w:rPr>
        <w:t>()</w:t>
      </w:r>
      <w:r w:rsidRPr="00340422">
        <w:rPr>
          <w:color w:val="A9B7C6"/>
          <w:lang w:val="en-US"/>
        </w:rPr>
        <w:br/>
      </w:r>
      <w:proofErr w:type="spellStart"/>
      <w:r w:rsidRPr="00340422">
        <w:rPr>
          <w:color w:val="A9B7C6"/>
          <w:lang w:val="en-US"/>
        </w:rPr>
        <w:t>json_text</w:t>
      </w:r>
      <w:proofErr w:type="spellEnd"/>
      <w:r w:rsidRPr="00340422">
        <w:rPr>
          <w:color w:val="A9B7C6"/>
          <w:lang w:val="en-US"/>
        </w:rPr>
        <w:t xml:space="preserve"> = </w:t>
      </w:r>
      <w:proofErr w:type="spellStart"/>
      <w:r w:rsidRPr="00340422">
        <w:rPr>
          <w:color w:val="A9B7C6"/>
          <w:lang w:val="en-US"/>
        </w:rPr>
        <w:t>json_text.replace</w:t>
      </w:r>
      <w:proofErr w:type="spellEnd"/>
      <w:r w:rsidRPr="00340422">
        <w:rPr>
          <w:color w:val="A9B7C6"/>
          <w:lang w:val="en-US"/>
        </w:rPr>
        <w:t>(</w:t>
      </w:r>
      <w:r w:rsidRPr="00340422">
        <w:rPr>
          <w:color w:val="6A8759"/>
          <w:lang w:val="en-US"/>
        </w:rPr>
        <w:t>'</w:t>
      </w:r>
      <w:r w:rsidRPr="00340422">
        <w:rPr>
          <w:color w:val="CC7832"/>
          <w:lang w:val="en-US"/>
        </w:rPr>
        <w:t>\n</w:t>
      </w:r>
      <w:r w:rsidRPr="00340422">
        <w:rPr>
          <w:color w:val="6A8759"/>
          <w:lang w:val="en-US"/>
        </w:rPr>
        <w:t>'</w:t>
      </w:r>
      <w:r w:rsidRPr="00340422">
        <w:rPr>
          <w:color w:val="CC7832"/>
          <w:lang w:val="en-US"/>
        </w:rPr>
        <w:t xml:space="preserve">, </w:t>
      </w:r>
      <w:r w:rsidRPr="00340422">
        <w:rPr>
          <w:color w:val="6A8759"/>
          <w:lang w:val="en-US"/>
        </w:rPr>
        <w:t>''</w:t>
      </w:r>
      <w:r w:rsidRPr="00340422">
        <w:rPr>
          <w:color w:val="A9B7C6"/>
          <w:lang w:val="en-US"/>
        </w:rPr>
        <w:t>)</w:t>
      </w:r>
      <w:r w:rsidRPr="00340422">
        <w:rPr>
          <w:color w:val="A9B7C6"/>
          <w:lang w:val="en-US"/>
        </w:rPr>
        <w:br/>
      </w:r>
      <w:proofErr w:type="spellStart"/>
      <w:r w:rsidRPr="00340422">
        <w:rPr>
          <w:color w:val="A9B7C6"/>
          <w:lang w:val="en-US"/>
        </w:rPr>
        <w:t>json_text</w:t>
      </w:r>
      <w:proofErr w:type="spellEnd"/>
      <w:r w:rsidRPr="00340422">
        <w:rPr>
          <w:color w:val="A9B7C6"/>
          <w:lang w:val="en-US"/>
        </w:rPr>
        <w:t xml:space="preserve"> = </w:t>
      </w:r>
      <w:proofErr w:type="spellStart"/>
      <w:r w:rsidRPr="00340422">
        <w:rPr>
          <w:color w:val="A9B7C6"/>
          <w:lang w:val="en-US"/>
        </w:rPr>
        <w:t>json_text.replace</w:t>
      </w:r>
      <w:proofErr w:type="spellEnd"/>
      <w:r w:rsidRPr="00340422">
        <w:rPr>
          <w:color w:val="A9B7C6"/>
          <w:lang w:val="en-US"/>
        </w:rPr>
        <w:t>(</w:t>
      </w:r>
      <w:r w:rsidRPr="00340422">
        <w:rPr>
          <w:color w:val="6A8759"/>
          <w:lang w:val="en-US"/>
        </w:rPr>
        <w:t>'  '</w:t>
      </w:r>
      <w:r w:rsidRPr="00340422">
        <w:rPr>
          <w:color w:val="CC7832"/>
          <w:lang w:val="en-US"/>
        </w:rPr>
        <w:t xml:space="preserve">, </w:t>
      </w:r>
      <w:r w:rsidRPr="00340422">
        <w:rPr>
          <w:color w:val="6A8759"/>
          <w:lang w:val="en-US"/>
        </w:rPr>
        <w:t>' '</w:t>
      </w:r>
      <w:r w:rsidRPr="00340422">
        <w:rPr>
          <w:color w:val="A9B7C6"/>
          <w:lang w:val="en-US"/>
        </w:rPr>
        <w:t xml:space="preserve">)  </w:t>
      </w:r>
      <w:r w:rsidRPr="00340422">
        <w:rPr>
          <w:color w:val="808080"/>
          <w:lang w:val="en-US"/>
        </w:rPr>
        <w:t>#</w:t>
      </w:r>
      <w:r>
        <w:rPr>
          <w:color w:val="808080"/>
        </w:rPr>
        <w:t>приводим</w:t>
      </w:r>
      <w:r w:rsidRPr="00340422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340422">
        <w:rPr>
          <w:color w:val="808080"/>
          <w:lang w:val="en-US"/>
        </w:rPr>
        <w:t xml:space="preserve"> </w:t>
      </w:r>
      <w:r>
        <w:rPr>
          <w:color w:val="808080"/>
        </w:rPr>
        <w:t>виду</w:t>
      </w:r>
      <w:r w:rsidRPr="0034042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40422">
        <w:rPr>
          <w:color w:val="808080"/>
          <w:lang w:val="en-US"/>
        </w:rPr>
        <w:t xml:space="preserve"> </w:t>
      </w:r>
      <w:r>
        <w:rPr>
          <w:color w:val="808080"/>
        </w:rPr>
        <w:t>одну</w:t>
      </w:r>
      <w:r w:rsidRPr="00340422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340422">
        <w:rPr>
          <w:color w:val="808080"/>
          <w:lang w:val="en-US"/>
        </w:rPr>
        <w:br/>
      </w:r>
      <w:proofErr w:type="spellStart"/>
      <w:r w:rsidRPr="00340422">
        <w:rPr>
          <w:color w:val="A9B7C6"/>
          <w:lang w:val="en-US"/>
        </w:rPr>
        <w:t>quotesnumber</w:t>
      </w:r>
      <w:proofErr w:type="spellEnd"/>
      <w:r w:rsidRPr="00340422">
        <w:rPr>
          <w:color w:val="A9B7C6"/>
          <w:lang w:val="en-US"/>
        </w:rPr>
        <w:t xml:space="preserve"> = </w:t>
      </w:r>
      <w:r w:rsidRPr="00340422">
        <w:rPr>
          <w:color w:val="6897BB"/>
          <w:lang w:val="en-US"/>
        </w:rPr>
        <w:t xml:space="preserve">0  </w:t>
      </w:r>
      <w:r w:rsidRPr="00340422">
        <w:rPr>
          <w:color w:val="808080"/>
          <w:lang w:val="en-US"/>
        </w:rPr>
        <w:t xml:space="preserve"># </w:t>
      </w:r>
      <w:r>
        <w:rPr>
          <w:color w:val="808080"/>
        </w:rPr>
        <w:t>счетчик</w:t>
      </w:r>
      <w:r w:rsidRPr="00340422">
        <w:rPr>
          <w:color w:val="808080"/>
          <w:lang w:val="en-US"/>
        </w:rPr>
        <w:t xml:space="preserve"> </w:t>
      </w:r>
      <w:r>
        <w:rPr>
          <w:color w:val="808080"/>
        </w:rPr>
        <w:t>кавычек</w:t>
      </w:r>
      <w:r w:rsidRPr="00340422">
        <w:rPr>
          <w:color w:val="808080"/>
          <w:lang w:val="en-US"/>
        </w:rPr>
        <w:br/>
      </w:r>
      <w:proofErr w:type="spellStart"/>
      <w:r w:rsidRPr="00340422">
        <w:rPr>
          <w:color w:val="A9B7C6"/>
          <w:lang w:val="en-US"/>
        </w:rPr>
        <w:t>iskey</w:t>
      </w:r>
      <w:proofErr w:type="spellEnd"/>
      <w:r w:rsidRPr="00340422">
        <w:rPr>
          <w:color w:val="A9B7C6"/>
          <w:lang w:val="en-US"/>
        </w:rPr>
        <w:t xml:space="preserve"> = </w:t>
      </w:r>
      <w:r w:rsidRPr="00340422">
        <w:rPr>
          <w:color w:val="6897BB"/>
          <w:lang w:val="en-US"/>
        </w:rPr>
        <w:t>0</w:t>
      </w:r>
      <w:r w:rsidRPr="00340422">
        <w:rPr>
          <w:color w:val="6897BB"/>
          <w:lang w:val="en-US"/>
        </w:rPr>
        <w:br/>
      </w:r>
      <w:proofErr w:type="spellStart"/>
      <w:r w:rsidRPr="00340422">
        <w:rPr>
          <w:color w:val="A9B7C6"/>
          <w:lang w:val="en-US"/>
        </w:rPr>
        <w:t>isznach</w:t>
      </w:r>
      <w:proofErr w:type="spellEnd"/>
      <w:r w:rsidRPr="00340422">
        <w:rPr>
          <w:color w:val="A9B7C6"/>
          <w:lang w:val="en-US"/>
        </w:rPr>
        <w:t xml:space="preserve"> = </w:t>
      </w:r>
      <w:r w:rsidRPr="00340422">
        <w:rPr>
          <w:color w:val="6897BB"/>
          <w:lang w:val="en-US"/>
        </w:rPr>
        <w:t>0</w:t>
      </w:r>
      <w:r w:rsidRPr="00340422">
        <w:rPr>
          <w:color w:val="6897BB"/>
          <w:lang w:val="en-US"/>
        </w:rPr>
        <w:br/>
      </w:r>
      <w:proofErr w:type="spellStart"/>
      <w:r w:rsidRPr="00340422">
        <w:rPr>
          <w:color w:val="A9B7C6"/>
          <w:lang w:val="en-US"/>
        </w:rPr>
        <w:t>isznachmassive</w:t>
      </w:r>
      <w:proofErr w:type="spellEnd"/>
      <w:r w:rsidRPr="00340422">
        <w:rPr>
          <w:color w:val="A9B7C6"/>
          <w:lang w:val="en-US"/>
        </w:rPr>
        <w:t xml:space="preserve"> = </w:t>
      </w:r>
      <w:r w:rsidRPr="00340422">
        <w:rPr>
          <w:color w:val="6897BB"/>
          <w:lang w:val="en-US"/>
        </w:rPr>
        <w:t>0</w:t>
      </w:r>
      <w:r w:rsidRPr="00340422">
        <w:rPr>
          <w:color w:val="6897BB"/>
          <w:lang w:val="en-US"/>
        </w:rPr>
        <w:br/>
      </w:r>
      <w:proofErr w:type="spellStart"/>
      <w:r w:rsidRPr="00340422">
        <w:rPr>
          <w:color w:val="A9B7C6"/>
          <w:lang w:val="en-US"/>
        </w:rPr>
        <w:t>keysmassive</w:t>
      </w:r>
      <w:proofErr w:type="spellEnd"/>
      <w:r w:rsidRPr="00340422">
        <w:rPr>
          <w:color w:val="A9B7C6"/>
          <w:lang w:val="en-US"/>
        </w:rPr>
        <w:t xml:space="preserve"> = [</w:t>
      </w:r>
      <w:r w:rsidRPr="00340422">
        <w:rPr>
          <w:color w:val="6A8759"/>
          <w:lang w:val="en-US"/>
        </w:rPr>
        <w:t>'root'</w:t>
      </w:r>
      <w:r w:rsidRPr="00340422">
        <w:rPr>
          <w:color w:val="A9B7C6"/>
          <w:lang w:val="en-US"/>
        </w:rPr>
        <w:t>]</w:t>
      </w:r>
      <w:r w:rsidRPr="00340422">
        <w:rPr>
          <w:color w:val="A9B7C6"/>
          <w:lang w:val="en-US"/>
        </w:rPr>
        <w:br/>
        <w:t xml:space="preserve">key = </w:t>
      </w:r>
      <w:r w:rsidRPr="00340422">
        <w:rPr>
          <w:color w:val="6A8759"/>
          <w:lang w:val="en-US"/>
        </w:rPr>
        <w:t>''</w:t>
      </w:r>
      <w:r w:rsidRPr="00340422">
        <w:rPr>
          <w:color w:val="6A8759"/>
          <w:lang w:val="en-US"/>
        </w:rPr>
        <w:br/>
      </w:r>
      <w:proofErr w:type="spellStart"/>
      <w:r w:rsidRPr="00340422">
        <w:rPr>
          <w:color w:val="A9B7C6"/>
          <w:lang w:val="en-US"/>
        </w:rPr>
        <w:t>znach</w:t>
      </w:r>
      <w:proofErr w:type="spellEnd"/>
      <w:r w:rsidRPr="00340422">
        <w:rPr>
          <w:color w:val="A9B7C6"/>
          <w:lang w:val="en-US"/>
        </w:rPr>
        <w:t xml:space="preserve"> = </w:t>
      </w:r>
      <w:r w:rsidRPr="00340422">
        <w:rPr>
          <w:color w:val="6A8759"/>
          <w:lang w:val="en-US"/>
        </w:rPr>
        <w:t>''</w:t>
      </w:r>
      <w:r w:rsidRPr="00340422">
        <w:rPr>
          <w:color w:val="6A8759"/>
          <w:lang w:val="en-US"/>
        </w:rPr>
        <w:br/>
      </w:r>
      <w:proofErr w:type="spellStart"/>
      <w:r w:rsidRPr="00340422">
        <w:rPr>
          <w:color w:val="A9B7C6"/>
          <w:lang w:val="en-US"/>
        </w:rPr>
        <w:t>znachmassive</w:t>
      </w:r>
      <w:proofErr w:type="spellEnd"/>
      <w:r w:rsidRPr="00340422">
        <w:rPr>
          <w:color w:val="A9B7C6"/>
          <w:lang w:val="en-US"/>
        </w:rPr>
        <w:t xml:space="preserve"> = []</w:t>
      </w:r>
      <w:r w:rsidRPr="00340422">
        <w:rPr>
          <w:color w:val="A9B7C6"/>
          <w:lang w:val="en-US"/>
        </w:rPr>
        <w:br/>
      </w:r>
      <w:proofErr w:type="spellStart"/>
      <w:r w:rsidRPr="00340422">
        <w:rPr>
          <w:color w:val="A9B7C6"/>
          <w:lang w:val="en-US"/>
        </w:rPr>
        <w:t>tabcount</w:t>
      </w:r>
      <w:proofErr w:type="spellEnd"/>
      <w:r w:rsidRPr="00340422">
        <w:rPr>
          <w:color w:val="A9B7C6"/>
          <w:lang w:val="en-US"/>
        </w:rPr>
        <w:t xml:space="preserve"> = </w:t>
      </w:r>
      <w:r w:rsidRPr="00340422">
        <w:rPr>
          <w:color w:val="6897BB"/>
          <w:lang w:val="en-US"/>
        </w:rPr>
        <w:t>0</w:t>
      </w:r>
      <w:r w:rsidRPr="00340422">
        <w:rPr>
          <w:color w:val="6897BB"/>
          <w:lang w:val="en-US"/>
        </w:rPr>
        <w:br/>
      </w:r>
      <w:r w:rsidRPr="00340422">
        <w:rPr>
          <w:color w:val="CC7832"/>
          <w:lang w:val="en-US"/>
        </w:rPr>
        <w:t xml:space="preserve">for </w:t>
      </w:r>
      <w:proofErr w:type="spellStart"/>
      <w:r w:rsidRPr="00340422">
        <w:rPr>
          <w:color w:val="A9B7C6"/>
          <w:lang w:val="en-US"/>
        </w:rPr>
        <w:t>i</w:t>
      </w:r>
      <w:proofErr w:type="spellEnd"/>
      <w:r w:rsidRPr="00340422">
        <w:rPr>
          <w:color w:val="A9B7C6"/>
          <w:lang w:val="en-US"/>
        </w:rPr>
        <w:t xml:space="preserve"> </w:t>
      </w:r>
      <w:r w:rsidRPr="00340422">
        <w:rPr>
          <w:color w:val="CC7832"/>
          <w:lang w:val="en-US"/>
        </w:rPr>
        <w:t xml:space="preserve">in </w:t>
      </w:r>
      <w:proofErr w:type="spellStart"/>
      <w:r w:rsidRPr="00340422">
        <w:rPr>
          <w:color w:val="A9B7C6"/>
          <w:lang w:val="en-US"/>
        </w:rPr>
        <w:t>json_text</w:t>
      </w:r>
      <w:proofErr w:type="spellEnd"/>
      <w:r w:rsidRPr="00340422">
        <w:rPr>
          <w:color w:val="A9B7C6"/>
          <w:lang w:val="en-US"/>
        </w:rPr>
        <w:t>:</w:t>
      </w:r>
      <w:r w:rsidRPr="00340422">
        <w:rPr>
          <w:color w:val="A9B7C6"/>
          <w:lang w:val="en-US"/>
        </w:rPr>
        <w:br/>
        <w:t xml:space="preserve">    </w:t>
      </w:r>
      <w:r w:rsidRPr="00340422">
        <w:rPr>
          <w:color w:val="CC7832"/>
          <w:lang w:val="en-US"/>
        </w:rPr>
        <w:t xml:space="preserve">if </w:t>
      </w:r>
      <w:proofErr w:type="spellStart"/>
      <w:r w:rsidRPr="00340422">
        <w:rPr>
          <w:color w:val="A9B7C6"/>
          <w:lang w:val="en-US"/>
        </w:rPr>
        <w:t>i</w:t>
      </w:r>
      <w:proofErr w:type="spellEnd"/>
      <w:r w:rsidRPr="00340422">
        <w:rPr>
          <w:color w:val="A9B7C6"/>
          <w:lang w:val="en-US"/>
        </w:rPr>
        <w:t xml:space="preserve"> == </w:t>
      </w:r>
      <w:r w:rsidRPr="00340422">
        <w:rPr>
          <w:color w:val="6A8759"/>
          <w:lang w:val="en-US"/>
        </w:rPr>
        <w:t>'{'</w:t>
      </w:r>
      <w:r w:rsidRPr="00340422">
        <w:rPr>
          <w:color w:val="A9B7C6"/>
          <w:lang w:val="en-US"/>
        </w:rPr>
        <w:t>:</w:t>
      </w:r>
      <w:r w:rsidRPr="00340422">
        <w:rPr>
          <w:color w:val="A9B7C6"/>
          <w:lang w:val="en-US"/>
        </w:rPr>
        <w:br/>
        <w:t xml:space="preserve">        </w:t>
      </w:r>
      <w:proofErr w:type="spellStart"/>
      <w:r w:rsidRPr="00340422">
        <w:rPr>
          <w:color w:val="A9B7C6"/>
          <w:lang w:val="en-US"/>
        </w:rPr>
        <w:t>tabcount</w:t>
      </w:r>
      <w:proofErr w:type="spellEnd"/>
      <w:r w:rsidRPr="00340422">
        <w:rPr>
          <w:color w:val="A9B7C6"/>
          <w:lang w:val="en-US"/>
        </w:rPr>
        <w:t xml:space="preserve"> += </w:t>
      </w:r>
      <w:r w:rsidRPr="00340422">
        <w:rPr>
          <w:color w:val="6897BB"/>
          <w:lang w:val="en-US"/>
        </w:rPr>
        <w:t>1</w:t>
      </w:r>
      <w:r w:rsidRPr="00340422">
        <w:rPr>
          <w:color w:val="6897BB"/>
          <w:lang w:val="en-US"/>
        </w:rPr>
        <w:br/>
        <w:t xml:space="preserve">    </w:t>
      </w:r>
      <w:proofErr w:type="spellStart"/>
      <w:r w:rsidRPr="00340422">
        <w:rPr>
          <w:color w:val="CC7832"/>
          <w:lang w:val="en-US"/>
        </w:rPr>
        <w:t>elif</w:t>
      </w:r>
      <w:proofErr w:type="spellEnd"/>
      <w:r w:rsidRPr="00340422">
        <w:rPr>
          <w:color w:val="CC7832"/>
          <w:lang w:val="en-US"/>
        </w:rPr>
        <w:t xml:space="preserve"> </w:t>
      </w:r>
      <w:proofErr w:type="spellStart"/>
      <w:r w:rsidRPr="00340422">
        <w:rPr>
          <w:color w:val="A9B7C6"/>
          <w:lang w:val="en-US"/>
        </w:rPr>
        <w:t>i</w:t>
      </w:r>
      <w:proofErr w:type="spellEnd"/>
      <w:r w:rsidRPr="00340422">
        <w:rPr>
          <w:color w:val="A9B7C6"/>
          <w:lang w:val="en-US"/>
        </w:rPr>
        <w:t xml:space="preserve"> == </w:t>
      </w:r>
      <w:r w:rsidRPr="00340422">
        <w:rPr>
          <w:color w:val="6A8759"/>
          <w:lang w:val="en-US"/>
        </w:rPr>
        <w:t>'}'</w:t>
      </w:r>
      <w:r w:rsidRPr="00340422">
        <w:rPr>
          <w:color w:val="A9B7C6"/>
          <w:lang w:val="en-US"/>
        </w:rPr>
        <w:t>:</w:t>
      </w:r>
      <w:r w:rsidRPr="00340422">
        <w:rPr>
          <w:color w:val="A9B7C6"/>
          <w:lang w:val="en-US"/>
        </w:rPr>
        <w:br/>
        <w:t xml:space="preserve">        </w:t>
      </w:r>
      <w:proofErr w:type="spellStart"/>
      <w:r w:rsidRPr="00340422">
        <w:rPr>
          <w:color w:val="A9B7C6"/>
          <w:lang w:val="en-US"/>
        </w:rPr>
        <w:t>tabcount</w:t>
      </w:r>
      <w:proofErr w:type="spellEnd"/>
      <w:r w:rsidRPr="00340422">
        <w:rPr>
          <w:color w:val="A9B7C6"/>
          <w:lang w:val="en-US"/>
        </w:rPr>
        <w:t xml:space="preserve"> -= </w:t>
      </w:r>
      <w:r w:rsidRPr="00340422">
        <w:rPr>
          <w:color w:val="6897BB"/>
          <w:lang w:val="en-US"/>
        </w:rPr>
        <w:t>1</w:t>
      </w:r>
      <w:r w:rsidRPr="00340422">
        <w:rPr>
          <w:color w:val="6897BB"/>
          <w:lang w:val="en-US"/>
        </w:rPr>
        <w:br/>
        <w:t xml:space="preserve">        </w:t>
      </w:r>
      <w:proofErr w:type="spellStart"/>
      <w:r w:rsidRPr="00340422">
        <w:rPr>
          <w:color w:val="A9B7C6"/>
          <w:lang w:val="en-US"/>
        </w:rPr>
        <w:t>xml_file.write</w:t>
      </w:r>
      <w:proofErr w:type="spellEnd"/>
      <w:r w:rsidRPr="00340422">
        <w:rPr>
          <w:color w:val="A9B7C6"/>
          <w:lang w:val="en-US"/>
        </w:rPr>
        <w:t>(</w:t>
      </w:r>
      <w:r w:rsidRPr="00340422">
        <w:rPr>
          <w:color w:val="6A8759"/>
          <w:lang w:val="en-US"/>
        </w:rPr>
        <w:t>'</w:t>
      </w:r>
      <w:r w:rsidRPr="00340422">
        <w:rPr>
          <w:color w:val="CC7832"/>
          <w:lang w:val="en-US"/>
        </w:rPr>
        <w:t>\t</w:t>
      </w:r>
      <w:r w:rsidRPr="00340422">
        <w:rPr>
          <w:color w:val="6A8759"/>
          <w:lang w:val="en-US"/>
        </w:rPr>
        <w:t xml:space="preserve">' </w:t>
      </w:r>
      <w:r w:rsidRPr="00340422">
        <w:rPr>
          <w:color w:val="A9B7C6"/>
          <w:lang w:val="en-US"/>
        </w:rPr>
        <w:t xml:space="preserve">* </w:t>
      </w:r>
      <w:proofErr w:type="spellStart"/>
      <w:r w:rsidRPr="00340422">
        <w:rPr>
          <w:color w:val="A9B7C6"/>
          <w:lang w:val="en-US"/>
        </w:rPr>
        <w:t>tabcount</w:t>
      </w:r>
      <w:proofErr w:type="spellEnd"/>
      <w:r w:rsidRPr="00340422">
        <w:rPr>
          <w:color w:val="A9B7C6"/>
          <w:lang w:val="en-US"/>
        </w:rPr>
        <w:t xml:space="preserve"> + </w:t>
      </w:r>
      <w:r w:rsidRPr="00340422">
        <w:rPr>
          <w:color w:val="6A8759"/>
          <w:lang w:val="en-US"/>
        </w:rPr>
        <w:t xml:space="preserve">'&lt;/' </w:t>
      </w:r>
      <w:r w:rsidRPr="00340422">
        <w:rPr>
          <w:color w:val="A9B7C6"/>
          <w:lang w:val="en-US"/>
        </w:rPr>
        <w:t xml:space="preserve">+ </w:t>
      </w:r>
      <w:proofErr w:type="spellStart"/>
      <w:r w:rsidRPr="00340422">
        <w:rPr>
          <w:color w:val="A9B7C6"/>
          <w:lang w:val="en-US"/>
        </w:rPr>
        <w:t>keysmassive</w:t>
      </w:r>
      <w:proofErr w:type="spellEnd"/>
      <w:r w:rsidRPr="00340422">
        <w:rPr>
          <w:color w:val="A9B7C6"/>
          <w:lang w:val="en-US"/>
        </w:rPr>
        <w:t>[-</w:t>
      </w:r>
      <w:r w:rsidRPr="00340422">
        <w:rPr>
          <w:color w:val="6897BB"/>
          <w:lang w:val="en-US"/>
        </w:rPr>
        <w:t>1</w:t>
      </w:r>
      <w:r w:rsidRPr="00340422">
        <w:rPr>
          <w:color w:val="A9B7C6"/>
          <w:lang w:val="en-US"/>
        </w:rPr>
        <w:t xml:space="preserve">] + </w:t>
      </w:r>
      <w:r w:rsidRPr="00340422">
        <w:rPr>
          <w:color w:val="6A8759"/>
          <w:lang w:val="en-US"/>
        </w:rPr>
        <w:t>'&gt;</w:t>
      </w:r>
      <w:r w:rsidRPr="00340422">
        <w:rPr>
          <w:color w:val="CC7832"/>
          <w:lang w:val="en-US"/>
        </w:rPr>
        <w:t>\n</w:t>
      </w:r>
      <w:r w:rsidRPr="00340422">
        <w:rPr>
          <w:color w:val="6A8759"/>
          <w:lang w:val="en-US"/>
        </w:rPr>
        <w:t>'</w:t>
      </w:r>
      <w:r w:rsidRPr="00340422">
        <w:rPr>
          <w:color w:val="A9B7C6"/>
          <w:lang w:val="en-US"/>
        </w:rPr>
        <w:t>)</w:t>
      </w:r>
      <w:r w:rsidRPr="00340422">
        <w:rPr>
          <w:color w:val="A9B7C6"/>
          <w:lang w:val="en-US"/>
        </w:rPr>
        <w:br/>
        <w:t xml:space="preserve">        </w:t>
      </w:r>
      <w:proofErr w:type="spellStart"/>
      <w:r w:rsidRPr="00340422">
        <w:rPr>
          <w:color w:val="A9B7C6"/>
          <w:lang w:val="en-US"/>
        </w:rPr>
        <w:t>keysmassive</w:t>
      </w:r>
      <w:proofErr w:type="spellEnd"/>
      <w:r w:rsidRPr="00340422">
        <w:rPr>
          <w:color w:val="A9B7C6"/>
          <w:lang w:val="en-US"/>
        </w:rPr>
        <w:t xml:space="preserve"> = </w:t>
      </w:r>
      <w:proofErr w:type="spellStart"/>
      <w:r w:rsidRPr="00340422">
        <w:rPr>
          <w:color w:val="A9B7C6"/>
          <w:lang w:val="en-US"/>
        </w:rPr>
        <w:t>keysmassive</w:t>
      </w:r>
      <w:proofErr w:type="spellEnd"/>
      <w:r w:rsidRPr="00340422">
        <w:rPr>
          <w:color w:val="A9B7C6"/>
          <w:lang w:val="en-US"/>
        </w:rPr>
        <w:t>[:-</w:t>
      </w:r>
      <w:r w:rsidRPr="00340422">
        <w:rPr>
          <w:color w:val="6897BB"/>
          <w:lang w:val="en-US"/>
        </w:rPr>
        <w:t>1</w:t>
      </w:r>
      <w:r w:rsidRPr="00340422">
        <w:rPr>
          <w:color w:val="A9B7C6"/>
          <w:lang w:val="en-US"/>
        </w:rPr>
        <w:t>]</w:t>
      </w:r>
      <w:r w:rsidRPr="00340422">
        <w:rPr>
          <w:color w:val="A9B7C6"/>
          <w:lang w:val="en-US"/>
        </w:rPr>
        <w:br/>
      </w:r>
      <w:r w:rsidRPr="00340422">
        <w:rPr>
          <w:color w:val="A9B7C6"/>
          <w:lang w:val="en-US"/>
        </w:rPr>
        <w:br/>
        <w:t xml:space="preserve">    </w:t>
      </w:r>
      <w:r w:rsidRPr="00340422">
        <w:rPr>
          <w:color w:val="CC7832"/>
          <w:lang w:val="en-US"/>
        </w:rPr>
        <w:t xml:space="preserve">if </w:t>
      </w:r>
      <w:proofErr w:type="spellStart"/>
      <w:r w:rsidRPr="00340422">
        <w:rPr>
          <w:color w:val="A9B7C6"/>
          <w:lang w:val="en-US"/>
        </w:rPr>
        <w:t>i</w:t>
      </w:r>
      <w:proofErr w:type="spellEnd"/>
      <w:r w:rsidRPr="00340422">
        <w:rPr>
          <w:color w:val="A9B7C6"/>
          <w:lang w:val="en-US"/>
        </w:rPr>
        <w:t xml:space="preserve"> == </w:t>
      </w:r>
      <w:r w:rsidRPr="00340422">
        <w:rPr>
          <w:color w:val="6A8759"/>
          <w:lang w:val="en-US"/>
        </w:rPr>
        <w:t>'"'</w:t>
      </w:r>
      <w:r w:rsidRPr="00340422">
        <w:rPr>
          <w:color w:val="A9B7C6"/>
          <w:lang w:val="en-US"/>
        </w:rPr>
        <w:t>:</w:t>
      </w:r>
      <w:r w:rsidRPr="00340422">
        <w:rPr>
          <w:color w:val="A9B7C6"/>
          <w:lang w:val="en-US"/>
        </w:rPr>
        <w:br/>
        <w:t xml:space="preserve">        </w:t>
      </w:r>
      <w:proofErr w:type="spellStart"/>
      <w:r w:rsidRPr="00340422">
        <w:rPr>
          <w:color w:val="A9B7C6"/>
          <w:lang w:val="en-US"/>
        </w:rPr>
        <w:t>quotesnumber</w:t>
      </w:r>
      <w:proofErr w:type="spellEnd"/>
      <w:r w:rsidRPr="00340422">
        <w:rPr>
          <w:color w:val="A9B7C6"/>
          <w:lang w:val="en-US"/>
        </w:rPr>
        <w:t xml:space="preserve"> += </w:t>
      </w:r>
      <w:r w:rsidRPr="00340422">
        <w:rPr>
          <w:color w:val="6897BB"/>
          <w:lang w:val="en-US"/>
        </w:rPr>
        <w:t>1</w:t>
      </w:r>
      <w:r w:rsidRPr="00340422">
        <w:rPr>
          <w:color w:val="6897BB"/>
          <w:lang w:val="en-US"/>
        </w:rPr>
        <w:br/>
        <w:t xml:space="preserve">        </w:t>
      </w:r>
      <w:r w:rsidRPr="00340422">
        <w:rPr>
          <w:color w:val="CC7832"/>
          <w:lang w:val="en-US"/>
        </w:rPr>
        <w:t xml:space="preserve">if </w:t>
      </w:r>
      <w:proofErr w:type="spellStart"/>
      <w:r w:rsidRPr="00340422">
        <w:rPr>
          <w:color w:val="A9B7C6"/>
          <w:lang w:val="en-US"/>
        </w:rPr>
        <w:t>quotesnumber</w:t>
      </w:r>
      <w:proofErr w:type="spellEnd"/>
      <w:r w:rsidRPr="00340422">
        <w:rPr>
          <w:color w:val="A9B7C6"/>
          <w:lang w:val="en-US"/>
        </w:rPr>
        <w:t xml:space="preserve"> == </w:t>
      </w:r>
      <w:r w:rsidRPr="00340422">
        <w:rPr>
          <w:color w:val="6897BB"/>
          <w:lang w:val="en-US"/>
        </w:rPr>
        <w:t>1</w:t>
      </w:r>
      <w:r w:rsidRPr="00340422">
        <w:rPr>
          <w:color w:val="A9B7C6"/>
          <w:lang w:val="en-US"/>
        </w:rPr>
        <w:t>:</w:t>
      </w:r>
      <w:r w:rsidRPr="00340422">
        <w:rPr>
          <w:color w:val="A9B7C6"/>
          <w:lang w:val="en-US"/>
        </w:rPr>
        <w:br/>
        <w:t xml:space="preserve">            </w:t>
      </w:r>
      <w:proofErr w:type="spellStart"/>
      <w:r w:rsidRPr="00340422">
        <w:rPr>
          <w:color w:val="A9B7C6"/>
          <w:lang w:val="en-US"/>
        </w:rPr>
        <w:t>iskey</w:t>
      </w:r>
      <w:proofErr w:type="spellEnd"/>
      <w:r w:rsidRPr="00340422">
        <w:rPr>
          <w:color w:val="A9B7C6"/>
          <w:lang w:val="en-US"/>
        </w:rPr>
        <w:t xml:space="preserve"> = </w:t>
      </w:r>
      <w:r w:rsidRPr="00340422">
        <w:rPr>
          <w:color w:val="6897BB"/>
          <w:lang w:val="en-US"/>
        </w:rPr>
        <w:t>1</w:t>
      </w:r>
      <w:r w:rsidRPr="00340422">
        <w:rPr>
          <w:color w:val="6897BB"/>
          <w:lang w:val="en-US"/>
        </w:rPr>
        <w:br/>
        <w:t xml:space="preserve">        </w:t>
      </w:r>
      <w:proofErr w:type="spellStart"/>
      <w:r w:rsidRPr="00340422">
        <w:rPr>
          <w:color w:val="CC7832"/>
          <w:lang w:val="en-US"/>
        </w:rPr>
        <w:t>elif</w:t>
      </w:r>
      <w:proofErr w:type="spellEnd"/>
      <w:r w:rsidRPr="00340422">
        <w:rPr>
          <w:color w:val="CC7832"/>
          <w:lang w:val="en-US"/>
        </w:rPr>
        <w:t xml:space="preserve"> </w:t>
      </w:r>
      <w:proofErr w:type="spellStart"/>
      <w:r w:rsidRPr="00340422">
        <w:rPr>
          <w:color w:val="A9B7C6"/>
          <w:lang w:val="en-US"/>
        </w:rPr>
        <w:t>quotesnumber</w:t>
      </w:r>
      <w:proofErr w:type="spellEnd"/>
      <w:r w:rsidRPr="00340422">
        <w:rPr>
          <w:color w:val="A9B7C6"/>
          <w:lang w:val="en-US"/>
        </w:rPr>
        <w:t xml:space="preserve"> == </w:t>
      </w:r>
      <w:r w:rsidRPr="00340422">
        <w:rPr>
          <w:color w:val="6897BB"/>
          <w:lang w:val="en-US"/>
        </w:rPr>
        <w:t>2</w:t>
      </w:r>
      <w:r w:rsidRPr="00340422">
        <w:rPr>
          <w:color w:val="A9B7C6"/>
          <w:lang w:val="en-US"/>
        </w:rPr>
        <w:t>:</w:t>
      </w:r>
      <w:r w:rsidRPr="00340422">
        <w:rPr>
          <w:color w:val="A9B7C6"/>
          <w:lang w:val="en-US"/>
        </w:rPr>
        <w:br/>
        <w:t xml:space="preserve">            </w:t>
      </w:r>
      <w:r w:rsidRPr="00340422">
        <w:rPr>
          <w:color w:val="CC7832"/>
          <w:lang w:val="en-US"/>
        </w:rPr>
        <w:t xml:space="preserve">if </w:t>
      </w:r>
      <w:proofErr w:type="spellStart"/>
      <w:r w:rsidRPr="00340422">
        <w:rPr>
          <w:color w:val="A9B7C6"/>
          <w:lang w:val="en-US"/>
        </w:rPr>
        <w:t>iskey</w:t>
      </w:r>
      <w:proofErr w:type="spellEnd"/>
      <w:r w:rsidRPr="00340422">
        <w:rPr>
          <w:color w:val="A9B7C6"/>
          <w:lang w:val="en-US"/>
        </w:rPr>
        <w:t xml:space="preserve"> == </w:t>
      </w:r>
      <w:r w:rsidRPr="00340422">
        <w:rPr>
          <w:color w:val="6897BB"/>
          <w:lang w:val="en-US"/>
        </w:rPr>
        <w:t>1</w:t>
      </w:r>
      <w:r w:rsidRPr="00340422">
        <w:rPr>
          <w:color w:val="A9B7C6"/>
          <w:lang w:val="en-US"/>
        </w:rPr>
        <w:t>:</w:t>
      </w:r>
      <w:r w:rsidRPr="00340422">
        <w:rPr>
          <w:color w:val="A9B7C6"/>
          <w:lang w:val="en-US"/>
        </w:rPr>
        <w:br/>
        <w:t xml:space="preserve">                </w:t>
      </w:r>
      <w:proofErr w:type="spellStart"/>
      <w:r w:rsidRPr="00340422">
        <w:rPr>
          <w:color w:val="A9B7C6"/>
          <w:lang w:val="en-US"/>
        </w:rPr>
        <w:t>keysmassive.append</w:t>
      </w:r>
      <w:proofErr w:type="spellEnd"/>
      <w:r w:rsidRPr="00340422">
        <w:rPr>
          <w:color w:val="A9B7C6"/>
          <w:lang w:val="en-US"/>
        </w:rPr>
        <w:t>(</w:t>
      </w:r>
      <w:proofErr w:type="spellStart"/>
      <w:r w:rsidRPr="00340422">
        <w:rPr>
          <w:color w:val="A9B7C6"/>
          <w:lang w:val="en-US"/>
        </w:rPr>
        <w:t>key.replace</w:t>
      </w:r>
      <w:proofErr w:type="spellEnd"/>
      <w:r w:rsidRPr="00340422">
        <w:rPr>
          <w:color w:val="A9B7C6"/>
          <w:lang w:val="en-US"/>
        </w:rPr>
        <w:t>(</w:t>
      </w:r>
      <w:r w:rsidRPr="00340422">
        <w:rPr>
          <w:color w:val="6A8759"/>
          <w:lang w:val="en-US"/>
        </w:rPr>
        <w:t>' '</w:t>
      </w:r>
      <w:r w:rsidRPr="00340422">
        <w:rPr>
          <w:color w:val="CC7832"/>
          <w:lang w:val="en-US"/>
        </w:rPr>
        <w:t xml:space="preserve">, </w:t>
      </w:r>
      <w:r w:rsidRPr="00340422">
        <w:rPr>
          <w:color w:val="6A8759"/>
          <w:lang w:val="en-US"/>
        </w:rPr>
        <w:t>''</w:t>
      </w:r>
      <w:r w:rsidRPr="00340422">
        <w:rPr>
          <w:color w:val="A9B7C6"/>
          <w:lang w:val="en-US"/>
        </w:rPr>
        <w:t>))</w:t>
      </w:r>
      <w:r w:rsidRPr="00340422">
        <w:rPr>
          <w:color w:val="A9B7C6"/>
          <w:lang w:val="en-US"/>
        </w:rPr>
        <w:br/>
        <w:t xml:space="preserve">                </w:t>
      </w:r>
      <w:proofErr w:type="spellStart"/>
      <w:r w:rsidRPr="00340422">
        <w:rPr>
          <w:color w:val="A9B7C6"/>
          <w:lang w:val="en-US"/>
        </w:rPr>
        <w:t>xml_file.write</w:t>
      </w:r>
      <w:proofErr w:type="spellEnd"/>
      <w:r w:rsidRPr="00340422">
        <w:rPr>
          <w:color w:val="A9B7C6"/>
          <w:lang w:val="en-US"/>
        </w:rPr>
        <w:t>(</w:t>
      </w:r>
      <w:r w:rsidRPr="00340422">
        <w:rPr>
          <w:color w:val="6A8759"/>
          <w:lang w:val="en-US"/>
        </w:rPr>
        <w:t>'</w:t>
      </w:r>
      <w:r w:rsidRPr="00340422">
        <w:rPr>
          <w:color w:val="CC7832"/>
          <w:lang w:val="en-US"/>
        </w:rPr>
        <w:t>\t</w:t>
      </w:r>
      <w:r w:rsidRPr="00340422">
        <w:rPr>
          <w:color w:val="6A8759"/>
          <w:lang w:val="en-US"/>
        </w:rPr>
        <w:t xml:space="preserve">' </w:t>
      </w:r>
      <w:r w:rsidRPr="00340422">
        <w:rPr>
          <w:color w:val="A9B7C6"/>
          <w:lang w:val="en-US"/>
        </w:rPr>
        <w:t xml:space="preserve">* </w:t>
      </w:r>
      <w:proofErr w:type="spellStart"/>
      <w:r w:rsidRPr="00340422">
        <w:rPr>
          <w:color w:val="A9B7C6"/>
          <w:lang w:val="en-US"/>
        </w:rPr>
        <w:t>tabcount</w:t>
      </w:r>
      <w:proofErr w:type="spellEnd"/>
      <w:r w:rsidRPr="00340422">
        <w:rPr>
          <w:color w:val="A9B7C6"/>
          <w:lang w:val="en-US"/>
        </w:rPr>
        <w:t xml:space="preserve"> + </w:t>
      </w:r>
      <w:r w:rsidRPr="00340422">
        <w:rPr>
          <w:color w:val="6A8759"/>
          <w:lang w:val="en-US"/>
        </w:rPr>
        <w:t xml:space="preserve">'&lt;' </w:t>
      </w:r>
      <w:r w:rsidRPr="00340422">
        <w:rPr>
          <w:color w:val="A9B7C6"/>
          <w:lang w:val="en-US"/>
        </w:rPr>
        <w:t xml:space="preserve">+ </w:t>
      </w:r>
      <w:proofErr w:type="spellStart"/>
      <w:r w:rsidRPr="00340422">
        <w:rPr>
          <w:color w:val="A9B7C6"/>
          <w:lang w:val="en-US"/>
        </w:rPr>
        <w:t>keysmassive</w:t>
      </w:r>
      <w:proofErr w:type="spellEnd"/>
      <w:r w:rsidRPr="00340422">
        <w:rPr>
          <w:color w:val="A9B7C6"/>
          <w:lang w:val="en-US"/>
        </w:rPr>
        <w:t>[-</w:t>
      </w:r>
      <w:r w:rsidRPr="00340422">
        <w:rPr>
          <w:color w:val="6897BB"/>
          <w:lang w:val="en-US"/>
        </w:rPr>
        <w:t>1</w:t>
      </w:r>
      <w:r w:rsidRPr="00340422">
        <w:rPr>
          <w:color w:val="A9B7C6"/>
          <w:lang w:val="en-US"/>
        </w:rPr>
        <w:t xml:space="preserve">] + </w:t>
      </w:r>
      <w:r w:rsidRPr="00340422">
        <w:rPr>
          <w:color w:val="6A8759"/>
          <w:lang w:val="en-US"/>
        </w:rPr>
        <w:t>'&gt;'</w:t>
      </w:r>
      <w:r w:rsidRPr="00340422">
        <w:rPr>
          <w:color w:val="A9B7C6"/>
          <w:lang w:val="en-US"/>
        </w:rPr>
        <w:t>)</w:t>
      </w:r>
      <w:r w:rsidRPr="00340422">
        <w:rPr>
          <w:color w:val="A9B7C6"/>
          <w:lang w:val="en-US"/>
        </w:rPr>
        <w:br/>
        <w:t xml:space="preserve">                </w:t>
      </w:r>
      <w:proofErr w:type="spellStart"/>
      <w:r w:rsidRPr="00340422">
        <w:rPr>
          <w:color w:val="A9B7C6"/>
          <w:lang w:val="en-US"/>
        </w:rPr>
        <w:t>iskey</w:t>
      </w:r>
      <w:proofErr w:type="spellEnd"/>
      <w:r w:rsidRPr="00340422">
        <w:rPr>
          <w:color w:val="A9B7C6"/>
          <w:lang w:val="en-US"/>
        </w:rPr>
        <w:t xml:space="preserve"> = </w:t>
      </w:r>
      <w:r w:rsidRPr="00340422">
        <w:rPr>
          <w:color w:val="6897BB"/>
          <w:lang w:val="en-US"/>
        </w:rPr>
        <w:t>0</w:t>
      </w:r>
      <w:r w:rsidRPr="00340422">
        <w:rPr>
          <w:color w:val="6897BB"/>
          <w:lang w:val="en-US"/>
        </w:rPr>
        <w:br/>
        <w:t xml:space="preserve">                </w:t>
      </w:r>
      <w:r w:rsidRPr="00340422">
        <w:rPr>
          <w:color w:val="A9B7C6"/>
          <w:lang w:val="en-US"/>
        </w:rPr>
        <w:t xml:space="preserve">key = </w:t>
      </w:r>
      <w:r w:rsidRPr="00340422">
        <w:rPr>
          <w:color w:val="6A8759"/>
          <w:lang w:val="en-US"/>
        </w:rPr>
        <w:t>''</w:t>
      </w:r>
      <w:r w:rsidRPr="00340422">
        <w:rPr>
          <w:color w:val="6A8759"/>
          <w:lang w:val="en-US"/>
        </w:rPr>
        <w:br/>
        <w:t xml:space="preserve">        </w:t>
      </w:r>
      <w:proofErr w:type="spellStart"/>
      <w:r w:rsidRPr="00340422">
        <w:rPr>
          <w:color w:val="CC7832"/>
          <w:lang w:val="en-US"/>
        </w:rPr>
        <w:t>elif</w:t>
      </w:r>
      <w:proofErr w:type="spellEnd"/>
      <w:r w:rsidRPr="00340422">
        <w:rPr>
          <w:color w:val="CC7832"/>
          <w:lang w:val="en-US"/>
        </w:rPr>
        <w:t xml:space="preserve"> </w:t>
      </w:r>
      <w:proofErr w:type="spellStart"/>
      <w:r w:rsidRPr="00340422">
        <w:rPr>
          <w:color w:val="A9B7C6"/>
          <w:lang w:val="en-US"/>
        </w:rPr>
        <w:t>quotesnumber</w:t>
      </w:r>
      <w:proofErr w:type="spellEnd"/>
      <w:r w:rsidRPr="00340422">
        <w:rPr>
          <w:color w:val="A9B7C6"/>
          <w:lang w:val="en-US"/>
        </w:rPr>
        <w:t xml:space="preserve"> == </w:t>
      </w:r>
      <w:r w:rsidRPr="00340422">
        <w:rPr>
          <w:color w:val="6897BB"/>
          <w:lang w:val="en-US"/>
        </w:rPr>
        <w:t>3</w:t>
      </w:r>
      <w:r w:rsidRPr="00340422">
        <w:rPr>
          <w:color w:val="A9B7C6"/>
          <w:lang w:val="en-US"/>
        </w:rPr>
        <w:t>:</w:t>
      </w:r>
      <w:r w:rsidRPr="00340422">
        <w:rPr>
          <w:color w:val="A9B7C6"/>
          <w:lang w:val="en-US"/>
        </w:rPr>
        <w:br/>
        <w:t xml:space="preserve">            </w:t>
      </w:r>
      <w:proofErr w:type="spellStart"/>
      <w:r w:rsidRPr="00340422">
        <w:rPr>
          <w:color w:val="A9B7C6"/>
          <w:lang w:val="en-US"/>
        </w:rPr>
        <w:t>isznach</w:t>
      </w:r>
      <w:proofErr w:type="spellEnd"/>
      <w:r w:rsidRPr="00340422">
        <w:rPr>
          <w:color w:val="A9B7C6"/>
          <w:lang w:val="en-US"/>
        </w:rPr>
        <w:t xml:space="preserve"> = </w:t>
      </w:r>
      <w:r w:rsidRPr="00340422">
        <w:rPr>
          <w:color w:val="6897BB"/>
          <w:lang w:val="en-US"/>
        </w:rPr>
        <w:t>1</w:t>
      </w:r>
      <w:r w:rsidRPr="00340422">
        <w:rPr>
          <w:color w:val="6897BB"/>
          <w:lang w:val="en-US"/>
        </w:rPr>
        <w:br/>
        <w:t xml:space="preserve">        </w:t>
      </w:r>
      <w:proofErr w:type="spellStart"/>
      <w:r w:rsidRPr="00340422">
        <w:rPr>
          <w:color w:val="CC7832"/>
          <w:lang w:val="en-US"/>
        </w:rPr>
        <w:t>elif</w:t>
      </w:r>
      <w:proofErr w:type="spellEnd"/>
      <w:r w:rsidRPr="00340422">
        <w:rPr>
          <w:color w:val="CC7832"/>
          <w:lang w:val="en-US"/>
        </w:rPr>
        <w:t xml:space="preserve"> </w:t>
      </w:r>
      <w:proofErr w:type="spellStart"/>
      <w:r w:rsidRPr="00340422">
        <w:rPr>
          <w:color w:val="A9B7C6"/>
          <w:lang w:val="en-US"/>
        </w:rPr>
        <w:t>quotesnumber</w:t>
      </w:r>
      <w:proofErr w:type="spellEnd"/>
      <w:r w:rsidRPr="00340422">
        <w:rPr>
          <w:color w:val="A9B7C6"/>
          <w:lang w:val="en-US"/>
        </w:rPr>
        <w:t xml:space="preserve"> == </w:t>
      </w:r>
      <w:r w:rsidRPr="00340422">
        <w:rPr>
          <w:color w:val="6897BB"/>
          <w:lang w:val="en-US"/>
        </w:rPr>
        <w:t>4</w:t>
      </w:r>
      <w:r w:rsidRPr="00340422">
        <w:rPr>
          <w:color w:val="A9B7C6"/>
          <w:lang w:val="en-US"/>
        </w:rPr>
        <w:t>:</w:t>
      </w:r>
      <w:r w:rsidRPr="00340422">
        <w:rPr>
          <w:color w:val="A9B7C6"/>
          <w:lang w:val="en-US"/>
        </w:rPr>
        <w:br/>
        <w:t xml:space="preserve">            </w:t>
      </w:r>
      <w:r w:rsidRPr="00340422">
        <w:rPr>
          <w:color w:val="CC7832"/>
          <w:lang w:val="en-US"/>
        </w:rPr>
        <w:t xml:space="preserve">if </w:t>
      </w:r>
      <w:proofErr w:type="spellStart"/>
      <w:r w:rsidRPr="00340422">
        <w:rPr>
          <w:color w:val="A9B7C6"/>
          <w:lang w:val="en-US"/>
        </w:rPr>
        <w:t>isznach</w:t>
      </w:r>
      <w:proofErr w:type="spellEnd"/>
      <w:r w:rsidRPr="00340422">
        <w:rPr>
          <w:color w:val="A9B7C6"/>
          <w:lang w:val="en-US"/>
        </w:rPr>
        <w:t xml:space="preserve"> == </w:t>
      </w:r>
      <w:r w:rsidRPr="00340422">
        <w:rPr>
          <w:color w:val="6897BB"/>
          <w:lang w:val="en-US"/>
        </w:rPr>
        <w:t>1</w:t>
      </w:r>
      <w:r w:rsidRPr="00340422">
        <w:rPr>
          <w:color w:val="A9B7C6"/>
          <w:lang w:val="en-US"/>
        </w:rPr>
        <w:t>:</w:t>
      </w:r>
      <w:r w:rsidRPr="00340422">
        <w:rPr>
          <w:color w:val="A9B7C6"/>
          <w:lang w:val="en-US"/>
        </w:rPr>
        <w:br/>
        <w:t xml:space="preserve">                </w:t>
      </w:r>
      <w:proofErr w:type="spellStart"/>
      <w:r w:rsidRPr="00340422">
        <w:rPr>
          <w:color w:val="A9B7C6"/>
          <w:lang w:val="en-US"/>
        </w:rPr>
        <w:t>xml_file.write</w:t>
      </w:r>
      <w:proofErr w:type="spellEnd"/>
      <w:r w:rsidRPr="00340422">
        <w:rPr>
          <w:color w:val="A9B7C6"/>
          <w:lang w:val="en-US"/>
        </w:rPr>
        <w:t>(</w:t>
      </w:r>
      <w:proofErr w:type="spellStart"/>
      <w:r w:rsidRPr="00340422">
        <w:rPr>
          <w:color w:val="A9B7C6"/>
          <w:lang w:val="en-US"/>
        </w:rPr>
        <w:t>znach</w:t>
      </w:r>
      <w:proofErr w:type="spellEnd"/>
      <w:r w:rsidRPr="00340422">
        <w:rPr>
          <w:color w:val="A9B7C6"/>
          <w:lang w:val="en-US"/>
        </w:rPr>
        <w:t xml:space="preserve"> + </w:t>
      </w:r>
      <w:r w:rsidRPr="00340422">
        <w:rPr>
          <w:color w:val="6A8759"/>
          <w:lang w:val="en-US"/>
        </w:rPr>
        <w:t xml:space="preserve">'&lt;/' </w:t>
      </w:r>
      <w:r w:rsidRPr="00340422">
        <w:rPr>
          <w:color w:val="A9B7C6"/>
          <w:lang w:val="en-US"/>
        </w:rPr>
        <w:t xml:space="preserve">+ </w:t>
      </w:r>
      <w:proofErr w:type="spellStart"/>
      <w:r w:rsidRPr="00340422">
        <w:rPr>
          <w:color w:val="A9B7C6"/>
          <w:lang w:val="en-US"/>
        </w:rPr>
        <w:t>keysmassive</w:t>
      </w:r>
      <w:proofErr w:type="spellEnd"/>
      <w:r w:rsidRPr="00340422">
        <w:rPr>
          <w:color w:val="A9B7C6"/>
          <w:lang w:val="en-US"/>
        </w:rPr>
        <w:t>[-</w:t>
      </w:r>
      <w:r w:rsidRPr="00340422">
        <w:rPr>
          <w:color w:val="6897BB"/>
          <w:lang w:val="en-US"/>
        </w:rPr>
        <w:t>1</w:t>
      </w:r>
      <w:r w:rsidRPr="00340422">
        <w:rPr>
          <w:color w:val="A9B7C6"/>
          <w:lang w:val="en-US"/>
        </w:rPr>
        <w:t xml:space="preserve">] + </w:t>
      </w:r>
      <w:r w:rsidRPr="00340422">
        <w:rPr>
          <w:color w:val="6A8759"/>
          <w:lang w:val="en-US"/>
        </w:rPr>
        <w:t>'&gt;</w:t>
      </w:r>
      <w:r w:rsidRPr="00340422">
        <w:rPr>
          <w:color w:val="CC7832"/>
          <w:lang w:val="en-US"/>
        </w:rPr>
        <w:t>\n</w:t>
      </w:r>
      <w:r w:rsidRPr="00340422">
        <w:rPr>
          <w:color w:val="6A8759"/>
          <w:lang w:val="en-US"/>
        </w:rPr>
        <w:t>'</w:t>
      </w:r>
      <w:r w:rsidRPr="00340422">
        <w:rPr>
          <w:color w:val="A9B7C6"/>
          <w:lang w:val="en-US"/>
        </w:rPr>
        <w:t>)</w:t>
      </w:r>
      <w:r w:rsidRPr="00340422">
        <w:rPr>
          <w:color w:val="A9B7C6"/>
          <w:lang w:val="en-US"/>
        </w:rPr>
        <w:br/>
        <w:t xml:space="preserve">                </w:t>
      </w:r>
      <w:proofErr w:type="spellStart"/>
      <w:r w:rsidRPr="00340422">
        <w:rPr>
          <w:color w:val="A9B7C6"/>
          <w:lang w:val="en-US"/>
        </w:rPr>
        <w:t>keysmassive</w:t>
      </w:r>
      <w:proofErr w:type="spellEnd"/>
      <w:r w:rsidRPr="00340422">
        <w:rPr>
          <w:color w:val="A9B7C6"/>
          <w:lang w:val="en-US"/>
        </w:rPr>
        <w:t xml:space="preserve"> = </w:t>
      </w:r>
      <w:proofErr w:type="spellStart"/>
      <w:r w:rsidRPr="00340422">
        <w:rPr>
          <w:color w:val="A9B7C6"/>
          <w:lang w:val="en-US"/>
        </w:rPr>
        <w:t>keysmassive</w:t>
      </w:r>
      <w:proofErr w:type="spellEnd"/>
      <w:r w:rsidRPr="00340422">
        <w:rPr>
          <w:color w:val="A9B7C6"/>
          <w:lang w:val="en-US"/>
        </w:rPr>
        <w:t>[:-</w:t>
      </w:r>
      <w:r w:rsidRPr="00340422">
        <w:rPr>
          <w:color w:val="6897BB"/>
          <w:lang w:val="en-US"/>
        </w:rPr>
        <w:t>1</w:t>
      </w:r>
      <w:r w:rsidRPr="00340422">
        <w:rPr>
          <w:color w:val="A9B7C6"/>
          <w:lang w:val="en-US"/>
        </w:rPr>
        <w:t>]</w:t>
      </w:r>
      <w:r w:rsidRPr="00340422">
        <w:rPr>
          <w:color w:val="A9B7C6"/>
          <w:lang w:val="en-US"/>
        </w:rPr>
        <w:br/>
        <w:t xml:space="preserve">                </w:t>
      </w:r>
      <w:proofErr w:type="spellStart"/>
      <w:r w:rsidRPr="00340422">
        <w:rPr>
          <w:color w:val="A9B7C6"/>
          <w:lang w:val="en-US"/>
        </w:rPr>
        <w:t>isznach</w:t>
      </w:r>
      <w:proofErr w:type="spellEnd"/>
      <w:r w:rsidRPr="00340422">
        <w:rPr>
          <w:color w:val="A9B7C6"/>
          <w:lang w:val="en-US"/>
        </w:rPr>
        <w:t xml:space="preserve"> = </w:t>
      </w:r>
      <w:r w:rsidRPr="00340422">
        <w:rPr>
          <w:color w:val="6897BB"/>
          <w:lang w:val="en-US"/>
        </w:rPr>
        <w:t>0</w:t>
      </w:r>
      <w:r w:rsidRPr="00340422">
        <w:rPr>
          <w:color w:val="6897BB"/>
          <w:lang w:val="en-US"/>
        </w:rPr>
        <w:br/>
        <w:t xml:space="preserve">                </w:t>
      </w:r>
      <w:proofErr w:type="spellStart"/>
      <w:r w:rsidRPr="00340422">
        <w:rPr>
          <w:color w:val="A9B7C6"/>
          <w:lang w:val="en-US"/>
        </w:rPr>
        <w:t>quotesnumber</w:t>
      </w:r>
      <w:proofErr w:type="spellEnd"/>
      <w:r w:rsidRPr="00340422">
        <w:rPr>
          <w:color w:val="A9B7C6"/>
          <w:lang w:val="en-US"/>
        </w:rPr>
        <w:t xml:space="preserve"> = </w:t>
      </w:r>
      <w:r w:rsidRPr="00340422">
        <w:rPr>
          <w:color w:val="6897BB"/>
          <w:lang w:val="en-US"/>
        </w:rPr>
        <w:t>0</w:t>
      </w:r>
      <w:r w:rsidRPr="00340422">
        <w:rPr>
          <w:color w:val="6897BB"/>
          <w:lang w:val="en-US"/>
        </w:rPr>
        <w:br/>
        <w:t xml:space="preserve">                </w:t>
      </w:r>
      <w:proofErr w:type="spellStart"/>
      <w:r w:rsidRPr="00340422">
        <w:rPr>
          <w:color w:val="A9B7C6"/>
          <w:lang w:val="en-US"/>
        </w:rPr>
        <w:t>znach</w:t>
      </w:r>
      <w:proofErr w:type="spellEnd"/>
      <w:r w:rsidRPr="00340422">
        <w:rPr>
          <w:color w:val="A9B7C6"/>
          <w:lang w:val="en-US"/>
        </w:rPr>
        <w:t xml:space="preserve"> = </w:t>
      </w:r>
      <w:r w:rsidRPr="00340422">
        <w:rPr>
          <w:color w:val="6A8759"/>
          <w:lang w:val="en-US"/>
        </w:rPr>
        <w:t>''</w:t>
      </w:r>
      <w:r w:rsidRPr="00340422">
        <w:rPr>
          <w:color w:val="6A8759"/>
          <w:lang w:val="en-US"/>
        </w:rPr>
        <w:br/>
      </w:r>
      <w:r w:rsidRPr="00340422">
        <w:rPr>
          <w:color w:val="6A8759"/>
          <w:lang w:val="en-US"/>
        </w:rPr>
        <w:br/>
        <w:t xml:space="preserve">    </w:t>
      </w:r>
      <w:proofErr w:type="spellStart"/>
      <w:r w:rsidRPr="00340422">
        <w:rPr>
          <w:color w:val="CC7832"/>
          <w:lang w:val="en-US"/>
        </w:rPr>
        <w:t>elif</w:t>
      </w:r>
      <w:proofErr w:type="spellEnd"/>
      <w:r w:rsidRPr="00340422">
        <w:rPr>
          <w:color w:val="CC7832"/>
          <w:lang w:val="en-US"/>
        </w:rPr>
        <w:t xml:space="preserve"> </w:t>
      </w:r>
      <w:proofErr w:type="spellStart"/>
      <w:r w:rsidRPr="00340422">
        <w:rPr>
          <w:color w:val="A9B7C6"/>
          <w:lang w:val="en-US"/>
        </w:rPr>
        <w:t>i</w:t>
      </w:r>
      <w:proofErr w:type="spellEnd"/>
      <w:r w:rsidRPr="00340422">
        <w:rPr>
          <w:color w:val="A9B7C6"/>
          <w:lang w:val="en-US"/>
        </w:rPr>
        <w:t xml:space="preserve"> == </w:t>
      </w:r>
      <w:r w:rsidRPr="00340422">
        <w:rPr>
          <w:color w:val="6A8759"/>
          <w:lang w:val="en-US"/>
        </w:rPr>
        <w:t>'['</w:t>
      </w:r>
      <w:r w:rsidRPr="00340422">
        <w:rPr>
          <w:color w:val="A9B7C6"/>
          <w:lang w:val="en-US"/>
        </w:rPr>
        <w:t>:</w:t>
      </w:r>
      <w:r w:rsidRPr="00340422">
        <w:rPr>
          <w:color w:val="A9B7C6"/>
          <w:lang w:val="en-US"/>
        </w:rPr>
        <w:br/>
        <w:t xml:space="preserve">        </w:t>
      </w:r>
      <w:proofErr w:type="spellStart"/>
      <w:r w:rsidRPr="00340422">
        <w:rPr>
          <w:color w:val="A9B7C6"/>
          <w:lang w:val="en-US"/>
        </w:rPr>
        <w:t>isznachmassive</w:t>
      </w:r>
      <w:proofErr w:type="spellEnd"/>
      <w:r w:rsidRPr="00340422">
        <w:rPr>
          <w:color w:val="A9B7C6"/>
          <w:lang w:val="en-US"/>
        </w:rPr>
        <w:t xml:space="preserve"> = </w:t>
      </w:r>
      <w:r w:rsidRPr="00340422">
        <w:rPr>
          <w:color w:val="6897BB"/>
          <w:lang w:val="en-US"/>
        </w:rPr>
        <w:t>1</w:t>
      </w:r>
      <w:r w:rsidRPr="00340422">
        <w:rPr>
          <w:color w:val="6897BB"/>
          <w:lang w:val="en-US"/>
        </w:rPr>
        <w:br/>
        <w:t xml:space="preserve">        </w:t>
      </w:r>
      <w:proofErr w:type="spellStart"/>
      <w:r w:rsidRPr="00340422">
        <w:rPr>
          <w:color w:val="A9B7C6"/>
          <w:lang w:val="en-US"/>
        </w:rPr>
        <w:t>isznach</w:t>
      </w:r>
      <w:proofErr w:type="spellEnd"/>
      <w:r w:rsidRPr="00340422">
        <w:rPr>
          <w:color w:val="A9B7C6"/>
          <w:lang w:val="en-US"/>
        </w:rPr>
        <w:t xml:space="preserve"> = </w:t>
      </w:r>
      <w:r w:rsidRPr="00340422">
        <w:rPr>
          <w:color w:val="6897BB"/>
          <w:lang w:val="en-US"/>
        </w:rPr>
        <w:t>0</w:t>
      </w:r>
      <w:r w:rsidRPr="00340422">
        <w:rPr>
          <w:color w:val="6897BB"/>
          <w:lang w:val="en-US"/>
        </w:rPr>
        <w:br/>
        <w:t xml:space="preserve">    </w:t>
      </w:r>
      <w:proofErr w:type="spellStart"/>
      <w:r w:rsidRPr="00340422">
        <w:rPr>
          <w:color w:val="CC7832"/>
          <w:lang w:val="en-US"/>
        </w:rPr>
        <w:t>elif</w:t>
      </w:r>
      <w:proofErr w:type="spellEnd"/>
      <w:r w:rsidRPr="00340422">
        <w:rPr>
          <w:color w:val="CC7832"/>
          <w:lang w:val="en-US"/>
        </w:rPr>
        <w:t xml:space="preserve"> </w:t>
      </w:r>
      <w:proofErr w:type="spellStart"/>
      <w:r w:rsidRPr="00340422">
        <w:rPr>
          <w:color w:val="A9B7C6"/>
          <w:lang w:val="en-US"/>
        </w:rPr>
        <w:t>isznachmassive</w:t>
      </w:r>
      <w:proofErr w:type="spellEnd"/>
      <w:r w:rsidRPr="00340422">
        <w:rPr>
          <w:color w:val="A9B7C6"/>
          <w:lang w:val="en-US"/>
        </w:rPr>
        <w:t xml:space="preserve"> == </w:t>
      </w:r>
      <w:r w:rsidRPr="00340422">
        <w:rPr>
          <w:color w:val="6897BB"/>
          <w:lang w:val="en-US"/>
        </w:rPr>
        <w:t>1</w:t>
      </w:r>
      <w:r w:rsidRPr="00340422">
        <w:rPr>
          <w:color w:val="A9B7C6"/>
          <w:lang w:val="en-US"/>
        </w:rPr>
        <w:t>:</w:t>
      </w:r>
      <w:r w:rsidRPr="00340422">
        <w:rPr>
          <w:color w:val="A9B7C6"/>
          <w:lang w:val="en-US"/>
        </w:rPr>
        <w:br/>
        <w:t xml:space="preserve">        </w:t>
      </w:r>
      <w:r w:rsidRPr="00340422">
        <w:rPr>
          <w:color w:val="CC7832"/>
          <w:lang w:val="en-US"/>
        </w:rPr>
        <w:t xml:space="preserve">if </w:t>
      </w:r>
      <w:proofErr w:type="spellStart"/>
      <w:r w:rsidRPr="00340422">
        <w:rPr>
          <w:color w:val="A9B7C6"/>
          <w:lang w:val="en-US"/>
        </w:rPr>
        <w:t>i</w:t>
      </w:r>
      <w:proofErr w:type="spellEnd"/>
      <w:r w:rsidRPr="00340422">
        <w:rPr>
          <w:color w:val="A9B7C6"/>
          <w:lang w:val="en-US"/>
        </w:rPr>
        <w:t xml:space="preserve"> == </w:t>
      </w:r>
      <w:r w:rsidRPr="00340422">
        <w:rPr>
          <w:color w:val="6A8759"/>
          <w:lang w:val="en-US"/>
        </w:rPr>
        <w:t>'{'</w:t>
      </w:r>
      <w:r w:rsidRPr="00340422">
        <w:rPr>
          <w:color w:val="A9B7C6"/>
          <w:lang w:val="en-US"/>
        </w:rPr>
        <w:t>:</w:t>
      </w:r>
      <w:r w:rsidRPr="00340422">
        <w:rPr>
          <w:color w:val="A9B7C6"/>
          <w:lang w:val="en-US"/>
        </w:rPr>
        <w:br/>
        <w:t xml:space="preserve">            </w:t>
      </w:r>
      <w:proofErr w:type="spellStart"/>
      <w:r w:rsidRPr="00340422">
        <w:rPr>
          <w:color w:val="A9B7C6"/>
          <w:lang w:val="en-US"/>
        </w:rPr>
        <w:t>xml_file.write</w:t>
      </w:r>
      <w:proofErr w:type="spellEnd"/>
      <w:r w:rsidRPr="00340422">
        <w:rPr>
          <w:color w:val="A9B7C6"/>
          <w:lang w:val="en-US"/>
        </w:rPr>
        <w:t>(</w:t>
      </w:r>
      <w:r w:rsidRPr="00340422">
        <w:rPr>
          <w:color w:val="6A8759"/>
          <w:lang w:val="en-US"/>
        </w:rPr>
        <w:t>'</w:t>
      </w:r>
      <w:r w:rsidRPr="00340422">
        <w:rPr>
          <w:color w:val="CC7832"/>
          <w:lang w:val="en-US"/>
        </w:rPr>
        <w:t>\n</w:t>
      </w:r>
      <w:r w:rsidRPr="00340422">
        <w:rPr>
          <w:color w:val="6A8759"/>
          <w:lang w:val="en-US"/>
        </w:rPr>
        <w:t>'</w:t>
      </w:r>
      <w:r w:rsidRPr="00340422">
        <w:rPr>
          <w:color w:val="A9B7C6"/>
          <w:lang w:val="en-US"/>
        </w:rPr>
        <w:t>)</w:t>
      </w:r>
      <w:r w:rsidRPr="00340422">
        <w:rPr>
          <w:color w:val="A9B7C6"/>
          <w:lang w:val="en-US"/>
        </w:rPr>
        <w:br/>
        <w:t xml:space="preserve">            </w:t>
      </w:r>
      <w:proofErr w:type="spellStart"/>
      <w:r w:rsidRPr="00340422">
        <w:rPr>
          <w:color w:val="A9B7C6"/>
          <w:lang w:val="en-US"/>
        </w:rPr>
        <w:t>isznachmassive</w:t>
      </w:r>
      <w:proofErr w:type="spellEnd"/>
      <w:r w:rsidRPr="00340422">
        <w:rPr>
          <w:color w:val="A9B7C6"/>
          <w:lang w:val="en-US"/>
        </w:rPr>
        <w:t xml:space="preserve"> = </w:t>
      </w:r>
      <w:r w:rsidRPr="00340422">
        <w:rPr>
          <w:color w:val="6897BB"/>
          <w:lang w:val="en-US"/>
        </w:rPr>
        <w:t>0</w:t>
      </w:r>
      <w:r w:rsidRPr="00340422">
        <w:rPr>
          <w:color w:val="6897BB"/>
          <w:lang w:val="en-US"/>
        </w:rPr>
        <w:br/>
        <w:t xml:space="preserve">            </w:t>
      </w:r>
      <w:proofErr w:type="spellStart"/>
      <w:r w:rsidRPr="00340422">
        <w:rPr>
          <w:color w:val="A9B7C6"/>
          <w:lang w:val="en-US"/>
        </w:rPr>
        <w:t>znachmassive</w:t>
      </w:r>
      <w:proofErr w:type="spellEnd"/>
      <w:r w:rsidRPr="00340422">
        <w:rPr>
          <w:color w:val="A9B7C6"/>
          <w:lang w:val="en-US"/>
        </w:rPr>
        <w:t xml:space="preserve"> = []</w:t>
      </w:r>
      <w:r w:rsidRPr="00340422">
        <w:rPr>
          <w:color w:val="A9B7C6"/>
          <w:lang w:val="en-US"/>
        </w:rPr>
        <w:br/>
      </w:r>
      <w:r w:rsidRPr="00340422">
        <w:rPr>
          <w:color w:val="A9B7C6"/>
          <w:lang w:val="en-US"/>
        </w:rPr>
        <w:lastRenderedPageBreak/>
        <w:t xml:space="preserve">            </w:t>
      </w:r>
      <w:proofErr w:type="spellStart"/>
      <w:r w:rsidRPr="00340422">
        <w:rPr>
          <w:color w:val="A9B7C6"/>
          <w:lang w:val="en-US"/>
        </w:rPr>
        <w:t>znach</w:t>
      </w:r>
      <w:proofErr w:type="spellEnd"/>
      <w:r w:rsidRPr="00340422">
        <w:rPr>
          <w:color w:val="A9B7C6"/>
          <w:lang w:val="en-US"/>
        </w:rPr>
        <w:t xml:space="preserve"> = </w:t>
      </w:r>
      <w:r w:rsidRPr="00340422">
        <w:rPr>
          <w:color w:val="6A8759"/>
          <w:lang w:val="en-US"/>
        </w:rPr>
        <w:t>''</w:t>
      </w:r>
      <w:r w:rsidRPr="00340422">
        <w:rPr>
          <w:color w:val="6A8759"/>
          <w:lang w:val="en-US"/>
        </w:rPr>
        <w:br/>
        <w:t xml:space="preserve">            </w:t>
      </w:r>
      <w:proofErr w:type="spellStart"/>
      <w:r w:rsidRPr="00340422">
        <w:rPr>
          <w:color w:val="A9B7C6"/>
          <w:lang w:val="en-US"/>
        </w:rPr>
        <w:t>quotesnumber</w:t>
      </w:r>
      <w:proofErr w:type="spellEnd"/>
      <w:r w:rsidRPr="00340422">
        <w:rPr>
          <w:color w:val="A9B7C6"/>
          <w:lang w:val="en-US"/>
        </w:rPr>
        <w:t xml:space="preserve"> = </w:t>
      </w:r>
      <w:r w:rsidRPr="00340422">
        <w:rPr>
          <w:color w:val="6897BB"/>
          <w:lang w:val="en-US"/>
        </w:rPr>
        <w:t>0</w:t>
      </w:r>
      <w:r w:rsidRPr="00340422">
        <w:rPr>
          <w:color w:val="6897BB"/>
          <w:lang w:val="en-US"/>
        </w:rPr>
        <w:br/>
        <w:t xml:space="preserve">        </w:t>
      </w:r>
      <w:proofErr w:type="spellStart"/>
      <w:r w:rsidRPr="00340422">
        <w:rPr>
          <w:color w:val="CC7832"/>
          <w:lang w:val="en-US"/>
        </w:rPr>
        <w:t>elif</w:t>
      </w:r>
      <w:proofErr w:type="spellEnd"/>
      <w:r w:rsidRPr="00340422">
        <w:rPr>
          <w:color w:val="CC7832"/>
          <w:lang w:val="en-US"/>
        </w:rPr>
        <w:t xml:space="preserve"> </w:t>
      </w:r>
      <w:proofErr w:type="spellStart"/>
      <w:r w:rsidRPr="00340422">
        <w:rPr>
          <w:color w:val="A9B7C6"/>
          <w:lang w:val="en-US"/>
        </w:rPr>
        <w:t>i</w:t>
      </w:r>
      <w:proofErr w:type="spellEnd"/>
      <w:r w:rsidRPr="00340422">
        <w:rPr>
          <w:color w:val="A9B7C6"/>
          <w:lang w:val="en-US"/>
        </w:rPr>
        <w:t xml:space="preserve"> == </w:t>
      </w:r>
      <w:r w:rsidRPr="00340422">
        <w:rPr>
          <w:color w:val="6A8759"/>
          <w:lang w:val="en-US"/>
        </w:rPr>
        <w:t>','</w:t>
      </w:r>
      <w:r w:rsidRPr="00340422">
        <w:rPr>
          <w:color w:val="A9B7C6"/>
          <w:lang w:val="en-US"/>
        </w:rPr>
        <w:t>:</w:t>
      </w:r>
      <w:r w:rsidRPr="00340422">
        <w:rPr>
          <w:color w:val="A9B7C6"/>
          <w:lang w:val="en-US"/>
        </w:rPr>
        <w:br/>
        <w:t xml:space="preserve">            </w:t>
      </w:r>
      <w:proofErr w:type="spellStart"/>
      <w:r w:rsidRPr="00340422">
        <w:rPr>
          <w:color w:val="A9B7C6"/>
          <w:lang w:val="en-US"/>
        </w:rPr>
        <w:t>znachmassive.append</w:t>
      </w:r>
      <w:proofErr w:type="spellEnd"/>
      <w:r w:rsidRPr="00340422">
        <w:rPr>
          <w:color w:val="A9B7C6"/>
          <w:lang w:val="en-US"/>
        </w:rPr>
        <w:t>(</w:t>
      </w:r>
      <w:proofErr w:type="spellStart"/>
      <w:r w:rsidRPr="00340422">
        <w:rPr>
          <w:color w:val="A9B7C6"/>
          <w:lang w:val="en-US"/>
        </w:rPr>
        <w:t>znach.strip</w:t>
      </w:r>
      <w:proofErr w:type="spellEnd"/>
      <w:r w:rsidRPr="00340422">
        <w:rPr>
          <w:color w:val="A9B7C6"/>
          <w:lang w:val="en-US"/>
        </w:rPr>
        <w:t>())</w:t>
      </w:r>
      <w:r w:rsidRPr="00340422">
        <w:rPr>
          <w:color w:val="A9B7C6"/>
          <w:lang w:val="en-US"/>
        </w:rPr>
        <w:br/>
        <w:t xml:space="preserve">            </w:t>
      </w:r>
      <w:proofErr w:type="spellStart"/>
      <w:r w:rsidRPr="00340422">
        <w:rPr>
          <w:color w:val="A9B7C6"/>
          <w:lang w:val="en-US"/>
        </w:rPr>
        <w:t>znach</w:t>
      </w:r>
      <w:proofErr w:type="spellEnd"/>
      <w:r w:rsidRPr="00340422">
        <w:rPr>
          <w:color w:val="A9B7C6"/>
          <w:lang w:val="en-US"/>
        </w:rPr>
        <w:t xml:space="preserve"> = </w:t>
      </w:r>
      <w:r w:rsidRPr="00340422">
        <w:rPr>
          <w:color w:val="6A8759"/>
          <w:lang w:val="en-US"/>
        </w:rPr>
        <w:t>''</w:t>
      </w:r>
      <w:r w:rsidRPr="00340422">
        <w:rPr>
          <w:color w:val="6A8759"/>
          <w:lang w:val="en-US"/>
        </w:rPr>
        <w:br/>
        <w:t xml:space="preserve">        </w:t>
      </w:r>
      <w:proofErr w:type="spellStart"/>
      <w:r w:rsidRPr="00340422">
        <w:rPr>
          <w:color w:val="CC7832"/>
          <w:lang w:val="en-US"/>
        </w:rPr>
        <w:t>elif</w:t>
      </w:r>
      <w:proofErr w:type="spellEnd"/>
      <w:r w:rsidRPr="00340422">
        <w:rPr>
          <w:color w:val="CC7832"/>
          <w:lang w:val="en-US"/>
        </w:rPr>
        <w:t xml:space="preserve"> </w:t>
      </w:r>
      <w:proofErr w:type="spellStart"/>
      <w:r w:rsidRPr="00340422">
        <w:rPr>
          <w:color w:val="A9B7C6"/>
          <w:lang w:val="en-US"/>
        </w:rPr>
        <w:t>i</w:t>
      </w:r>
      <w:proofErr w:type="spellEnd"/>
      <w:r w:rsidRPr="00340422">
        <w:rPr>
          <w:color w:val="A9B7C6"/>
          <w:lang w:val="en-US"/>
        </w:rPr>
        <w:t xml:space="preserve"> == </w:t>
      </w:r>
      <w:r w:rsidRPr="00340422">
        <w:rPr>
          <w:color w:val="6A8759"/>
          <w:lang w:val="en-US"/>
        </w:rPr>
        <w:t>']'</w:t>
      </w:r>
      <w:r w:rsidRPr="00340422">
        <w:rPr>
          <w:color w:val="A9B7C6"/>
          <w:lang w:val="en-US"/>
        </w:rPr>
        <w:t>:</w:t>
      </w:r>
      <w:r w:rsidRPr="00340422">
        <w:rPr>
          <w:color w:val="A9B7C6"/>
          <w:lang w:val="en-US"/>
        </w:rPr>
        <w:br/>
        <w:t xml:space="preserve">            </w:t>
      </w:r>
      <w:proofErr w:type="spellStart"/>
      <w:r w:rsidRPr="00340422">
        <w:rPr>
          <w:color w:val="A9B7C6"/>
          <w:lang w:val="en-US"/>
        </w:rPr>
        <w:t>znachmassive.append</w:t>
      </w:r>
      <w:proofErr w:type="spellEnd"/>
      <w:r w:rsidRPr="00340422">
        <w:rPr>
          <w:color w:val="A9B7C6"/>
          <w:lang w:val="en-US"/>
        </w:rPr>
        <w:t>(</w:t>
      </w:r>
      <w:proofErr w:type="spellStart"/>
      <w:r w:rsidRPr="00340422">
        <w:rPr>
          <w:color w:val="A9B7C6"/>
          <w:lang w:val="en-US"/>
        </w:rPr>
        <w:t>znach.strip</w:t>
      </w:r>
      <w:proofErr w:type="spellEnd"/>
      <w:r w:rsidRPr="00340422">
        <w:rPr>
          <w:color w:val="A9B7C6"/>
          <w:lang w:val="en-US"/>
        </w:rPr>
        <w:t>())</w:t>
      </w:r>
      <w:r w:rsidRPr="00340422">
        <w:rPr>
          <w:color w:val="A9B7C6"/>
          <w:lang w:val="en-US"/>
        </w:rPr>
        <w:br/>
        <w:t xml:space="preserve">            </w:t>
      </w:r>
      <w:proofErr w:type="spellStart"/>
      <w:r w:rsidRPr="00340422">
        <w:rPr>
          <w:color w:val="A9B7C6"/>
          <w:lang w:val="en-US"/>
        </w:rPr>
        <w:t>xml_file.write</w:t>
      </w:r>
      <w:proofErr w:type="spellEnd"/>
      <w:r w:rsidRPr="00340422">
        <w:rPr>
          <w:color w:val="A9B7C6"/>
          <w:lang w:val="en-US"/>
        </w:rPr>
        <w:t>(</w:t>
      </w:r>
      <w:proofErr w:type="spellStart"/>
      <w:r w:rsidRPr="00340422">
        <w:rPr>
          <w:color w:val="A9B7C6"/>
          <w:lang w:val="en-US"/>
        </w:rPr>
        <w:t>znachmassive</w:t>
      </w:r>
      <w:proofErr w:type="spellEnd"/>
      <w:r w:rsidRPr="00340422">
        <w:rPr>
          <w:color w:val="A9B7C6"/>
          <w:lang w:val="en-US"/>
        </w:rPr>
        <w:t>[</w:t>
      </w:r>
      <w:r w:rsidRPr="00340422">
        <w:rPr>
          <w:color w:val="6897BB"/>
          <w:lang w:val="en-US"/>
        </w:rPr>
        <w:t>0</w:t>
      </w:r>
      <w:r w:rsidRPr="00340422">
        <w:rPr>
          <w:color w:val="A9B7C6"/>
          <w:lang w:val="en-US"/>
        </w:rPr>
        <w:t xml:space="preserve">] + </w:t>
      </w:r>
      <w:r w:rsidRPr="00340422">
        <w:rPr>
          <w:color w:val="6A8759"/>
          <w:lang w:val="en-US"/>
        </w:rPr>
        <w:t xml:space="preserve">'&lt;/' </w:t>
      </w:r>
      <w:r w:rsidRPr="00340422">
        <w:rPr>
          <w:color w:val="A9B7C6"/>
          <w:lang w:val="en-US"/>
        </w:rPr>
        <w:t xml:space="preserve">+ </w:t>
      </w:r>
      <w:proofErr w:type="spellStart"/>
      <w:r w:rsidRPr="00340422">
        <w:rPr>
          <w:color w:val="A9B7C6"/>
          <w:lang w:val="en-US"/>
        </w:rPr>
        <w:t>keysmassive</w:t>
      </w:r>
      <w:proofErr w:type="spellEnd"/>
      <w:r w:rsidRPr="00340422">
        <w:rPr>
          <w:color w:val="A9B7C6"/>
          <w:lang w:val="en-US"/>
        </w:rPr>
        <w:t>[-</w:t>
      </w:r>
      <w:r w:rsidRPr="00340422">
        <w:rPr>
          <w:color w:val="6897BB"/>
          <w:lang w:val="en-US"/>
        </w:rPr>
        <w:t>1</w:t>
      </w:r>
      <w:r w:rsidRPr="00340422">
        <w:rPr>
          <w:color w:val="A9B7C6"/>
          <w:lang w:val="en-US"/>
        </w:rPr>
        <w:t xml:space="preserve">] + </w:t>
      </w:r>
      <w:r w:rsidRPr="00340422">
        <w:rPr>
          <w:color w:val="6A8759"/>
          <w:lang w:val="en-US"/>
        </w:rPr>
        <w:t>'&gt;</w:t>
      </w:r>
      <w:r w:rsidRPr="00340422">
        <w:rPr>
          <w:color w:val="CC7832"/>
          <w:lang w:val="en-US"/>
        </w:rPr>
        <w:t>\n</w:t>
      </w:r>
      <w:r w:rsidRPr="00340422">
        <w:rPr>
          <w:color w:val="6A8759"/>
          <w:lang w:val="en-US"/>
        </w:rPr>
        <w:t>'</w:t>
      </w:r>
      <w:r w:rsidRPr="00340422">
        <w:rPr>
          <w:color w:val="A9B7C6"/>
          <w:lang w:val="en-US"/>
        </w:rPr>
        <w:t>)</w:t>
      </w:r>
      <w:r w:rsidRPr="00340422">
        <w:rPr>
          <w:color w:val="A9B7C6"/>
          <w:lang w:val="en-US"/>
        </w:rPr>
        <w:br/>
        <w:t xml:space="preserve">            </w:t>
      </w:r>
      <w:proofErr w:type="spellStart"/>
      <w:r w:rsidRPr="00340422">
        <w:rPr>
          <w:color w:val="A9B7C6"/>
          <w:lang w:val="en-US"/>
        </w:rPr>
        <w:t>znachmassive</w:t>
      </w:r>
      <w:proofErr w:type="spellEnd"/>
      <w:r w:rsidRPr="00340422">
        <w:rPr>
          <w:color w:val="A9B7C6"/>
          <w:lang w:val="en-US"/>
        </w:rPr>
        <w:t xml:space="preserve"> = </w:t>
      </w:r>
      <w:proofErr w:type="spellStart"/>
      <w:r w:rsidRPr="00340422">
        <w:rPr>
          <w:color w:val="A9B7C6"/>
          <w:lang w:val="en-US"/>
        </w:rPr>
        <w:t>znachmassive</w:t>
      </w:r>
      <w:proofErr w:type="spellEnd"/>
      <w:r w:rsidRPr="00340422">
        <w:rPr>
          <w:color w:val="A9B7C6"/>
          <w:lang w:val="en-US"/>
        </w:rPr>
        <w:t>[</w:t>
      </w:r>
      <w:r w:rsidRPr="00340422">
        <w:rPr>
          <w:color w:val="6897BB"/>
          <w:lang w:val="en-US"/>
        </w:rPr>
        <w:t>1</w:t>
      </w:r>
      <w:r w:rsidRPr="00340422">
        <w:rPr>
          <w:color w:val="A9B7C6"/>
          <w:lang w:val="en-US"/>
        </w:rPr>
        <w:t>:]</w:t>
      </w:r>
      <w:r w:rsidRPr="00340422">
        <w:rPr>
          <w:color w:val="A9B7C6"/>
          <w:lang w:val="en-US"/>
        </w:rPr>
        <w:br/>
        <w:t xml:space="preserve">            </w:t>
      </w:r>
      <w:r w:rsidRPr="00340422">
        <w:rPr>
          <w:color w:val="CC7832"/>
          <w:lang w:val="en-US"/>
        </w:rPr>
        <w:t xml:space="preserve">for </w:t>
      </w:r>
      <w:r w:rsidRPr="00340422">
        <w:rPr>
          <w:color w:val="A9B7C6"/>
          <w:lang w:val="en-US"/>
        </w:rPr>
        <w:t xml:space="preserve">a </w:t>
      </w:r>
      <w:r w:rsidRPr="00340422">
        <w:rPr>
          <w:color w:val="CC7832"/>
          <w:lang w:val="en-US"/>
        </w:rPr>
        <w:t xml:space="preserve">in </w:t>
      </w:r>
      <w:proofErr w:type="spellStart"/>
      <w:r w:rsidRPr="00340422">
        <w:rPr>
          <w:color w:val="A9B7C6"/>
          <w:lang w:val="en-US"/>
        </w:rPr>
        <w:t>znachmassive</w:t>
      </w:r>
      <w:proofErr w:type="spellEnd"/>
      <w:r w:rsidRPr="00340422">
        <w:rPr>
          <w:color w:val="A9B7C6"/>
          <w:lang w:val="en-US"/>
        </w:rPr>
        <w:t>:</w:t>
      </w:r>
      <w:r w:rsidRPr="00340422">
        <w:rPr>
          <w:color w:val="A9B7C6"/>
          <w:lang w:val="en-US"/>
        </w:rPr>
        <w:br/>
        <w:t xml:space="preserve">                </w:t>
      </w:r>
      <w:proofErr w:type="spellStart"/>
      <w:r w:rsidRPr="00340422">
        <w:rPr>
          <w:color w:val="A9B7C6"/>
          <w:lang w:val="en-US"/>
        </w:rPr>
        <w:t>xml_file.write</w:t>
      </w:r>
      <w:proofErr w:type="spellEnd"/>
      <w:r w:rsidRPr="00340422">
        <w:rPr>
          <w:color w:val="A9B7C6"/>
          <w:lang w:val="en-US"/>
        </w:rPr>
        <w:t>(</w:t>
      </w:r>
      <w:r w:rsidRPr="00340422">
        <w:rPr>
          <w:color w:val="6A8759"/>
          <w:lang w:val="en-US"/>
        </w:rPr>
        <w:t>'</w:t>
      </w:r>
      <w:r w:rsidRPr="00340422">
        <w:rPr>
          <w:color w:val="CC7832"/>
          <w:lang w:val="en-US"/>
        </w:rPr>
        <w:t>\t</w:t>
      </w:r>
      <w:r w:rsidRPr="00340422">
        <w:rPr>
          <w:color w:val="6A8759"/>
          <w:lang w:val="en-US"/>
        </w:rPr>
        <w:t xml:space="preserve">' </w:t>
      </w:r>
      <w:r w:rsidRPr="00340422">
        <w:rPr>
          <w:color w:val="A9B7C6"/>
          <w:lang w:val="en-US"/>
        </w:rPr>
        <w:t xml:space="preserve">* </w:t>
      </w:r>
      <w:proofErr w:type="spellStart"/>
      <w:r w:rsidRPr="00340422">
        <w:rPr>
          <w:color w:val="A9B7C6"/>
          <w:lang w:val="en-US"/>
        </w:rPr>
        <w:t>tabcount</w:t>
      </w:r>
      <w:proofErr w:type="spellEnd"/>
      <w:r w:rsidRPr="00340422">
        <w:rPr>
          <w:color w:val="A9B7C6"/>
          <w:lang w:val="en-US"/>
        </w:rPr>
        <w:t xml:space="preserve"> + </w:t>
      </w:r>
      <w:r w:rsidRPr="00340422">
        <w:rPr>
          <w:color w:val="6A8759"/>
          <w:lang w:val="en-US"/>
        </w:rPr>
        <w:t xml:space="preserve">'&lt;' </w:t>
      </w:r>
      <w:r w:rsidRPr="00340422">
        <w:rPr>
          <w:color w:val="A9B7C6"/>
          <w:lang w:val="en-US"/>
        </w:rPr>
        <w:t xml:space="preserve">+ </w:t>
      </w:r>
      <w:proofErr w:type="spellStart"/>
      <w:r w:rsidRPr="00340422">
        <w:rPr>
          <w:color w:val="A9B7C6"/>
          <w:lang w:val="en-US"/>
        </w:rPr>
        <w:t>keysmassive</w:t>
      </w:r>
      <w:proofErr w:type="spellEnd"/>
      <w:r w:rsidRPr="00340422">
        <w:rPr>
          <w:color w:val="A9B7C6"/>
          <w:lang w:val="en-US"/>
        </w:rPr>
        <w:t>[-</w:t>
      </w:r>
      <w:r w:rsidRPr="00340422">
        <w:rPr>
          <w:color w:val="6897BB"/>
          <w:lang w:val="en-US"/>
        </w:rPr>
        <w:t>1</w:t>
      </w:r>
      <w:r w:rsidRPr="00340422">
        <w:rPr>
          <w:color w:val="A9B7C6"/>
          <w:lang w:val="en-US"/>
        </w:rPr>
        <w:t xml:space="preserve">] + </w:t>
      </w:r>
      <w:r w:rsidRPr="00340422">
        <w:rPr>
          <w:color w:val="6A8759"/>
          <w:lang w:val="en-US"/>
        </w:rPr>
        <w:t xml:space="preserve">'&gt;' </w:t>
      </w:r>
      <w:r w:rsidRPr="00340422">
        <w:rPr>
          <w:color w:val="A9B7C6"/>
          <w:lang w:val="en-US"/>
        </w:rPr>
        <w:t xml:space="preserve">+ a + </w:t>
      </w:r>
      <w:r w:rsidRPr="00340422">
        <w:rPr>
          <w:color w:val="6A8759"/>
          <w:lang w:val="en-US"/>
        </w:rPr>
        <w:t xml:space="preserve">'&lt;/' </w:t>
      </w:r>
      <w:r w:rsidRPr="00340422">
        <w:rPr>
          <w:color w:val="A9B7C6"/>
          <w:lang w:val="en-US"/>
        </w:rPr>
        <w:t xml:space="preserve">+ </w:t>
      </w:r>
      <w:proofErr w:type="spellStart"/>
      <w:r w:rsidRPr="00340422">
        <w:rPr>
          <w:color w:val="A9B7C6"/>
          <w:lang w:val="en-US"/>
        </w:rPr>
        <w:t>keysmassive</w:t>
      </w:r>
      <w:proofErr w:type="spellEnd"/>
      <w:r w:rsidRPr="00340422">
        <w:rPr>
          <w:color w:val="A9B7C6"/>
          <w:lang w:val="en-US"/>
        </w:rPr>
        <w:t>[-</w:t>
      </w:r>
      <w:r w:rsidRPr="00340422">
        <w:rPr>
          <w:color w:val="6897BB"/>
          <w:lang w:val="en-US"/>
        </w:rPr>
        <w:t>1</w:t>
      </w:r>
      <w:r w:rsidRPr="00340422">
        <w:rPr>
          <w:color w:val="A9B7C6"/>
          <w:lang w:val="en-US"/>
        </w:rPr>
        <w:t xml:space="preserve">] + </w:t>
      </w:r>
      <w:r w:rsidRPr="00340422">
        <w:rPr>
          <w:color w:val="6A8759"/>
          <w:lang w:val="en-US"/>
        </w:rPr>
        <w:t>'&gt;</w:t>
      </w:r>
      <w:r w:rsidRPr="00340422">
        <w:rPr>
          <w:color w:val="CC7832"/>
          <w:lang w:val="en-US"/>
        </w:rPr>
        <w:t>\n</w:t>
      </w:r>
      <w:r w:rsidRPr="00340422">
        <w:rPr>
          <w:color w:val="6A8759"/>
          <w:lang w:val="en-US"/>
        </w:rPr>
        <w:t>'</w:t>
      </w:r>
      <w:r w:rsidRPr="00340422">
        <w:rPr>
          <w:color w:val="A9B7C6"/>
          <w:lang w:val="en-US"/>
        </w:rPr>
        <w:t>)</w:t>
      </w:r>
      <w:r w:rsidRPr="00340422">
        <w:rPr>
          <w:color w:val="A9B7C6"/>
          <w:lang w:val="en-US"/>
        </w:rPr>
        <w:br/>
        <w:t xml:space="preserve">            </w:t>
      </w:r>
      <w:proofErr w:type="spellStart"/>
      <w:r w:rsidRPr="00340422">
        <w:rPr>
          <w:color w:val="A9B7C6"/>
          <w:lang w:val="en-US"/>
        </w:rPr>
        <w:t>keysmassive</w:t>
      </w:r>
      <w:proofErr w:type="spellEnd"/>
      <w:r w:rsidRPr="00340422">
        <w:rPr>
          <w:color w:val="A9B7C6"/>
          <w:lang w:val="en-US"/>
        </w:rPr>
        <w:t xml:space="preserve"> = </w:t>
      </w:r>
      <w:proofErr w:type="spellStart"/>
      <w:r w:rsidRPr="00340422">
        <w:rPr>
          <w:color w:val="A9B7C6"/>
          <w:lang w:val="en-US"/>
        </w:rPr>
        <w:t>keysmassive</w:t>
      </w:r>
      <w:proofErr w:type="spellEnd"/>
      <w:r w:rsidRPr="00340422">
        <w:rPr>
          <w:color w:val="A9B7C6"/>
          <w:lang w:val="en-US"/>
        </w:rPr>
        <w:t>[:-</w:t>
      </w:r>
      <w:r w:rsidRPr="00340422">
        <w:rPr>
          <w:color w:val="6897BB"/>
          <w:lang w:val="en-US"/>
        </w:rPr>
        <w:t>1</w:t>
      </w:r>
      <w:r w:rsidRPr="00340422">
        <w:rPr>
          <w:color w:val="A9B7C6"/>
          <w:lang w:val="en-US"/>
        </w:rPr>
        <w:t>]</w:t>
      </w:r>
      <w:r w:rsidRPr="00340422">
        <w:rPr>
          <w:color w:val="A9B7C6"/>
          <w:lang w:val="en-US"/>
        </w:rPr>
        <w:br/>
        <w:t xml:space="preserve">            </w:t>
      </w:r>
      <w:proofErr w:type="spellStart"/>
      <w:r w:rsidRPr="00340422">
        <w:rPr>
          <w:color w:val="A9B7C6"/>
          <w:lang w:val="en-US"/>
        </w:rPr>
        <w:t>znach</w:t>
      </w:r>
      <w:proofErr w:type="spellEnd"/>
      <w:r w:rsidRPr="00340422">
        <w:rPr>
          <w:color w:val="A9B7C6"/>
          <w:lang w:val="en-US"/>
        </w:rPr>
        <w:t xml:space="preserve"> = </w:t>
      </w:r>
      <w:r w:rsidRPr="00340422">
        <w:rPr>
          <w:color w:val="6A8759"/>
          <w:lang w:val="en-US"/>
        </w:rPr>
        <w:t>''</w:t>
      </w:r>
      <w:r w:rsidRPr="00340422">
        <w:rPr>
          <w:color w:val="6A8759"/>
          <w:lang w:val="en-US"/>
        </w:rPr>
        <w:br/>
        <w:t xml:space="preserve">            </w:t>
      </w:r>
      <w:proofErr w:type="spellStart"/>
      <w:r w:rsidRPr="00340422">
        <w:rPr>
          <w:color w:val="A9B7C6"/>
          <w:lang w:val="en-US"/>
        </w:rPr>
        <w:t>znachmassive</w:t>
      </w:r>
      <w:proofErr w:type="spellEnd"/>
      <w:r w:rsidRPr="00340422">
        <w:rPr>
          <w:color w:val="A9B7C6"/>
          <w:lang w:val="en-US"/>
        </w:rPr>
        <w:t xml:space="preserve"> = []</w:t>
      </w:r>
      <w:r w:rsidRPr="00340422">
        <w:rPr>
          <w:color w:val="A9B7C6"/>
          <w:lang w:val="en-US"/>
        </w:rPr>
        <w:br/>
        <w:t xml:space="preserve">            </w:t>
      </w:r>
      <w:proofErr w:type="spellStart"/>
      <w:r w:rsidRPr="00340422">
        <w:rPr>
          <w:color w:val="A9B7C6"/>
          <w:lang w:val="en-US"/>
        </w:rPr>
        <w:t>isznachmassive</w:t>
      </w:r>
      <w:proofErr w:type="spellEnd"/>
      <w:r w:rsidRPr="00340422">
        <w:rPr>
          <w:color w:val="A9B7C6"/>
          <w:lang w:val="en-US"/>
        </w:rPr>
        <w:t xml:space="preserve"> = </w:t>
      </w:r>
      <w:r w:rsidRPr="00340422">
        <w:rPr>
          <w:color w:val="6897BB"/>
          <w:lang w:val="en-US"/>
        </w:rPr>
        <w:t>0</w:t>
      </w:r>
      <w:r w:rsidRPr="00340422">
        <w:rPr>
          <w:color w:val="6897BB"/>
          <w:lang w:val="en-US"/>
        </w:rPr>
        <w:br/>
        <w:t xml:space="preserve">            </w:t>
      </w:r>
      <w:proofErr w:type="spellStart"/>
      <w:r w:rsidRPr="00340422">
        <w:rPr>
          <w:color w:val="A9B7C6"/>
          <w:lang w:val="en-US"/>
        </w:rPr>
        <w:t>quotesnumber</w:t>
      </w:r>
      <w:proofErr w:type="spellEnd"/>
      <w:r w:rsidRPr="00340422">
        <w:rPr>
          <w:color w:val="A9B7C6"/>
          <w:lang w:val="en-US"/>
        </w:rPr>
        <w:t xml:space="preserve"> = </w:t>
      </w:r>
      <w:r w:rsidRPr="00340422">
        <w:rPr>
          <w:color w:val="6897BB"/>
          <w:lang w:val="en-US"/>
        </w:rPr>
        <w:t>0</w:t>
      </w:r>
      <w:r w:rsidRPr="00340422">
        <w:rPr>
          <w:color w:val="6897BB"/>
          <w:lang w:val="en-US"/>
        </w:rPr>
        <w:br/>
        <w:t xml:space="preserve">        </w:t>
      </w:r>
      <w:r w:rsidRPr="00340422">
        <w:rPr>
          <w:color w:val="CC7832"/>
          <w:lang w:val="en-US"/>
        </w:rPr>
        <w:t>else</w:t>
      </w:r>
      <w:r w:rsidRPr="00340422">
        <w:rPr>
          <w:color w:val="A9B7C6"/>
          <w:lang w:val="en-US"/>
        </w:rPr>
        <w:t>:</w:t>
      </w:r>
      <w:r w:rsidRPr="00340422">
        <w:rPr>
          <w:color w:val="A9B7C6"/>
          <w:lang w:val="en-US"/>
        </w:rPr>
        <w:br/>
        <w:t xml:space="preserve">            </w:t>
      </w:r>
      <w:proofErr w:type="spellStart"/>
      <w:r w:rsidRPr="00340422">
        <w:rPr>
          <w:color w:val="A9B7C6"/>
          <w:lang w:val="en-US"/>
        </w:rPr>
        <w:t>znach</w:t>
      </w:r>
      <w:proofErr w:type="spellEnd"/>
      <w:r w:rsidRPr="00340422">
        <w:rPr>
          <w:color w:val="A9B7C6"/>
          <w:lang w:val="en-US"/>
        </w:rPr>
        <w:t xml:space="preserve"> += </w:t>
      </w:r>
      <w:proofErr w:type="spellStart"/>
      <w:r w:rsidRPr="00340422">
        <w:rPr>
          <w:color w:val="A9B7C6"/>
          <w:lang w:val="en-US"/>
        </w:rPr>
        <w:t>i</w:t>
      </w:r>
      <w:proofErr w:type="spellEnd"/>
      <w:r w:rsidRPr="00340422">
        <w:rPr>
          <w:color w:val="A9B7C6"/>
          <w:lang w:val="en-US"/>
        </w:rPr>
        <w:br/>
        <w:t xml:space="preserve">    </w:t>
      </w:r>
      <w:proofErr w:type="spellStart"/>
      <w:r w:rsidRPr="00340422">
        <w:rPr>
          <w:color w:val="CC7832"/>
          <w:lang w:val="en-US"/>
        </w:rPr>
        <w:t>elif</w:t>
      </w:r>
      <w:proofErr w:type="spellEnd"/>
      <w:r w:rsidRPr="00340422">
        <w:rPr>
          <w:color w:val="CC7832"/>
          <w:lang w:val="en-US"/>
        </w:rPr>
        <w:t xml:space="preserve"> </w:t>
      </w:r>
      <w:proofErr w:type="spellStart"/>
      <w:r w:rsidRPr="00340422">
        <w:rPr>
          <w:color w:val="A9B7C6"/>
          <w:lang w:val="en-US"/>
        </w:rPr>
        <w:t>isznach</w:t>
      </w:r>
      <w:proofErr w:type="spellEnd"/>
      <w:r w:rsidRPr="00340422">
        <w:rPr>
          <w:color w:val="A9B7C6"/>
          <w:lang w:val="en-US"/>
        </w:rPr>
        <w:t xml:space="preserve"> == </w:t>
      </w:r>
      <w:r w:rsidRPr="00340422">
        <w:rPr>
          <w:color w:val="6897BB"/>
          <w:lang w:val="en-US"/>
        </w:rPr>
        <w:t>1</w:t>
      </w:r>
      <w:r w:rsidRPr="00340422">
        <w:rPr>
          <w:color w:val="A9B7C6"/>
          <w:lang w:val="en-US"/>
        </w:rPr>
        <w:t>:</w:t>
      </w:r>
      <w:r w:rsidRPr="00340422">
        <w:rPr>
          <w:color w:val="A9B7C6"/>
          <w:lang w:val="en-US"/>
        </w:rPr>
        <w:br/>
        <w:t xml:space="preserve">        </w:t>
      </w:r>
      <w:proofErr w:type="spellStart"/>
      <w:r w:rsidRPr="00340422">
        <w:rPr>
          <w:color w:val="A9B7C6"/>
          <w:lang w:val="en-US"/>
        </w:rPr>
        <w:t>znach</w:t>
      </w:r>
      <w:proofErr w:type="spellEnd"/>
      <w:r w:rsidRPr="00340422">
        <w:rPr>
          <w:color w:val="A9B7C6"/>
          <w:lang w:val="en-US"/>
        </w:rPr>
        <w:t xml:space="preserve"> += </w:t>
      </w:r>
      <w:proofErr w:type="spellStart"/>
      <w:r w:rsidRPr="00340422">
        <w:rPr>
          <w:color w:val="A9B7C6"/>
          <w:lang w:val="en-US"/>
        </w:rPr>
        <w:t>i</w:t>
      </w:r>
      <w:proofErr w:type="spellEnd"/>
      <w:r w:rsidRPr="00340422">
        <w:rPr>
          <w:color w:val="A9B7C6"/>
          <w:lang w:val="en-US"/>
        </w:rPr>
        <w:br/>
        <w:t xml:space="preserve">    </w:t>
      </w:r>
      <w:proofErr w:type="spellStart"/>
      <w:r w:rsidRPr="00340422">
        <w:rPr>
          <w:color w:val="CC7832"/>
          <w:lang w:val="en-US"/>
        </w:rPr>
        <w:t>elif</w:t>
      </w:r>
      <w:proofErr w:type="spellEnd"/>
      <w:r w:rsidRPr="00340422">
        <w:rPr>
          <w:color w:val="CC7832"/>
          <w:lang w:val="en-US"/>
        </w:rPr>
        <w:t xml:space="preserve"> </w:t>
      </w:r>
      <w:proofErr w:type="spellStart"/>
      <w:r w:rsidRPr="00340422">
        <w:rPr>
          <w:color w:val="A9B7C6"/>
          <w:lang w:val="en-US"/>
        </w:rPr>
        <w:t>iskey</w:t>
      </w:r>
      <w:proofErr w:type="spellEnd"/>
      <w:r w:rsidRPr="00340422">
        <w:rPr>
          <w:color w:val="A9B7C6"/>
          <w:lang w:val="en-US"/>
        </w:rPr>
        <w:t xml:space="preserve"> == </w:t>
      </w:r>
      <w:r w:rsidRPr="00340422">
        <w:rPr>
          <w:color w:val="6897BB"/>
          <w:lang w:val="en-US"/>
        </w:rPr>
        <w:t>1</w:t>
      </w:r>
      <w:r w:rsidRPr="00340422">
        <w:rPr>
          <w:color w:val="A9B7C6"/>
          <w:lang w:val="en-US"/>
        </w:rPr>
        <w:t>:</w:t>
      </w:r>
      <w:r w:rsidRPr="00340422">
        <w:rPr>
          <w:color w:val="A9B7C6"/>
          <w:lang w:val="en-US"/>
        </w:rPr>
        <w:br/>
        <w:t xml:space="preserve">        key += </w:t>
      </w:r>
      <w:proofErr w:type="spellStart"/>
      <w:r w:rsidRPr="00340422">
        <w:rPr>
          <w:color w:val="A9B7C6"/>
          <w:lang w:val="en-US"/>
        </w:rPr>
        <w:t>i</w:t>
      </w:r>
      <w:proofErr w:type="spellEnd"/>
      <w:r w:rsidRPr="00340422">
        <w:rPr>
          <w:color w:val="A9B7C6"/>
          <w:lang w:val="en-US"/>
        </w:rPr>
        <w:br/>
      </w:r>
      <w:r w:rsidRPr="00340422">
        <w:rPr>
          <w:color w:val="8888C6"/>
          <w:lang w:val="en-US"/>
        </w:rPr>
        <w:t>print</w:t>
      </w:r>
      <w:r w:rsidRPr="00340422">
        <w:rPr>
          <w:color w:val="A9B7C6"/>
          <w:lang w:val="en-US"/>
        </w:rPr>
        <w:t>(</w:t>
      </w:r>
      <w:proofErr w:type="spellStart"/>
      <w:r w:rsidRPr="00340422">
        <w:rPr>
          <w:color w:val="A9B7C6"/>
          <w:lang w:val="en-US"/>
        </w:rPr>
        <w:t>time.perf_counter</w:t>
      </w:r>
      <w:proofErr w:type="spellEnd"/>
      <w:r w:rsidRPr="00340422">
        <w:rPr>
          <w:color w:val="A9B7C6"/>
          <w:lang w:val="en-US"/>
        </w:rPr>
        <w:t xml:space="preserve">() - </w:t>
      </w:r>
      <w:proofErr w:type="spellStart"/>
      <w:r w:rsidRPr="00340422">
        <w:rPr>
          <w:color w:val="A9B7C6"/>
          <w:lang w:val="en-US"/>
        </w:rPr>
        <w:t>starttime</w:t>
      </w:r>
      <w:proofErr w:type="spellEnd"/>
      <w:r w:rsidRPr="00340422">
        <w:rPr>
          <w:color w:val="A9B7C6"/>
          <w:lang w:val="en-US"/>
        </w:rPr>
        <w:t>)</w:t>
      </w:r>
      <w:r w:rsidRPr="00340422">
        <w:rPr>
          <w:color w:val="A9B7C6"/>
          <w:lang w:val="en-US"/>
        </w:rPr>
        <w:br/>
      </w:r>
      <w:proofErr w:type="spellStart"/>
      <w:r w:rsidRPr="00340422">
        <w:rPr>
          <w:color w:val="A9B7C6"/>
          <w:lang w:val="en-US"/>
        </w:rPr>
        <w:t>json_file.close</w:t>
      </w:r>
      <w:proofErr w:type="spellEnd"/>
      <w:r w:rsidRPr="00340422">
        <w:rPr>
          <w:color w:val="A9B7C6"/>
          <w:lang w:val="en-US"/>
        </w:rPr>
        <w:t>()</w:t>
      </w:r>
      <w:r w:rsidRPr="00340422">
        <w:rPr>
          <w:color w:val="A9B7C6"/>
          <w:lang w:val="en-US"/>
        </w:rPr>
        <w:br/>
      </w:r>
      <w:proofErr w:type="spellStart"/>
      <w:r w:rsidRPr="00340422">
        <w:rPr>
          <w:color w:val="A9B7C6"/>
          <w:lang w:val="en-US"/>
        </w:rPr>
        <w:t>xml_file.close</w:t>
      </w:r>
      <w:proofErr w:type="spellEnd"/>
      <w:r w:rsidRPr="00340422">
        <w:rPr>
          <w:color w:val="A9B7C6"/>
          <w:lang w:val="en-US"/>
        </w:rPr>
        <w:t>()</w:t>
      </w:r>
    </w:p>
    <w:p w:rsidR="00081B93" w:rsidRPr="00081B93" w:rsidRDefault="00081B93" w:rsidP="00081B93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081B93">
        <w:rPr>
          <w:color w:val="A9B7C6"/>
          <w:lang w:val="en-US"/>
        </w:rPr>
        <w:br/>
      </w:r>
    </w:p>
    <w:p w:rsidR="001D4516" w:rsidRPr="001D4516" w:rsidRDefault="001D4516" w:rsidP="001D4516">
      <w:pPr>
        <w:pStyle w:val="22"/>
        <w:rPr>
          <w:lang w:bidi="ar-SA"/>
        </w:rPr>
      </w:pPr>
      <w:r>
        <w:rPr>
          <w:lang w:bidi="ar-SA"/>
        </w:rPr>
        <w:t>Результат выполнения программы</w:t>
      </w:r>
    </w:p>
    <w:p w:rsidR="001D4516" w:rsidRDefault="001D4516" w:rsidP="001D4516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version</w:t>
      </w:r>
      <w:proofErr w:type="spellEnd"/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 xml:space="preserve">="UTF-8" 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root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day</w:t>
      </w:r>
      <w:proofErr w:type="spellEnd"/>
      <w:r>
        <w:rPr>
          <w:color w:val="E8BF6A"/>
        </w:rPr>
        <w:t>&gt;</w:t>
      </w:r>
      <w:r>
        <w:rPr>
          <w:color w:val="A9B7C6"/>
        </w:rPr>
        <w:t>Среда</w:t>
      </w:r>
      <w:r>
        <w:rPr>
          <w:color w:val="E8BF6A"/>
        </w:rPr>
        <w:t>&lt;/</w:t>
      </w:r>
      <w:proofErr w:type="spellStart"/>
      <w:r>
        <w:rPr>
          <w:color w:val="E8BF6A"/>
        </w:rPr>
        <w:t>day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classes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firstclass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time</w:t>
      </w:r>
      <w:proofErr w:type="spellEnd"/>
      <w:r>
        <w:rPr>
          <w:color w:val="E8BF6A"/>
        </w:rPr>
        <w:t>&gt;</w:t>
      </w:r>
      <w:r>
        <w:rPr>
          <w:color w:val="A9B7C6"/>
        </w:rPr>
        <w:t>8:20 - 9:50</w:t>
      </w:r>
      <w:r>
        <w:rPr>
          <w:color w:val="E8BF6A"/>
        </w:rPr>
        <w:t>&lt;/</w:t>
      </w:r>
      <w:proofErr w:type="spellStart"/>
      <w:r>
        <w:rPr>
          <w:color w:val="E8BF6A"/>
        </w:rPr>
        <w:t>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A9B7C6"/>
        </w:rPr>
        <w:t>3</w:t>
      </w:r>
      <w:r>
        <w:rPr>
          <w:color w:val="E8BF6A"/>
        </w:rPr>
        <w:t>&lt;/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A9B7C6"/>
        </w:rPr>
        <w:t>7</w:t>
      </w:r>
      <w:r>
        <w:rPr>
          <w:color w:val="E8BF6A"/>
        </w:rPr>
        <w:t>&lt;/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A9B7C6"/>
        </w:rPr>
        <w:t>9</w:t>
      </w:r>
      <w:r>
        <w:rPr>
          <w:color w:val="E8BF6A"/>
        </w:rPr>
        <w:t>&lt;/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A9B7C6"/>
        </w:rPr>
        <w:t>11</w:t>
      </w:r>
      <w:r>
        <w:rPr>
          <w:color w:val="E8BF6A"/>
        </w:rPr>
        <w:t>&lt;/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A9B7C6"/>
        </w:rPr>
        <w:t>13</w:t>
      </w:r>
      <w:r>
        <w:rPr>
          <w:color w:val="E8BF6A"/>
        </w:rPr>
        <w:t>&lt;/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A9B7C6"/>
        </w:rPr>
        <w:t>15</w:t>
      </w:r>
      <w:r>
        <w:rPr>
          <w:color w:val="E8BF6A"/>
        </w:rPr>
        <w:t>&lt;/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A9B7C6"/>
        </w:rPr>
        <w:t>17</w:t>
      </w:r>
      <w:r>
        <w:rPr>
          <w:color w:val="E8BF6A"/>
        </w:rPr>
        <w:t>&lt;/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A9B7C6"/>
        </w:rPr>
        <w:t xml:space="preserve">Кронверкский пр., д.49, </w:t>
      </w:r>
      <w:proofErr w:type="spellStart"/>
      <w:r>
        <w:rPr>
          <w:color w:val="A9B7C6"/>
        </w:rPr>
        <w:t>лит.А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room</w:t>
      </w:r>
      <w:proofErr w:type="spellEnd"/>
      <w:r>
        <w:rPr>
          <w:color w:val="E8BF6A"/>
        </w:rPr>
        <w:t>&gt;</w:t>
      </w:r>
      <w:r>
        <w:rPr>
          <w:color w:val="A9B7C6"/>
        </w:rPr>
        <w:t>2306/2 (БЫВШ. 305) АУД.</w:t>
      </w:r>
      <w:r>
        <w:rPr>
          <w:color w:val="E8BF6A"/>
        </w:rPr>
        <w:t>&lt;/</w:t>
      </w:r>
      <w:proofErr w:type="spellStart"/>
      <w:r>
        <w:rPr>
          <w:color w:val="E8BF6A"/>
        </w:rPr>
        <w:t>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lesson</w:t>
      </w:r>
      <w:proofErr w:type="spellEnd"/>
      <w:r>
        <w:rPr>
          <w:color w:val="E8BF6A"/>
        </w:rPr>
        <w:t>&gt;</w:t>
      </w:r>
      <w:r>
        <w:rPr>
          <w:color w:val="A9B7C6"/>
        </w:rPr>
        <w:t>ИНФОРМАТИКА(ЛАБ)</w:t>
      </w:r>
      <w:r>
        <w:rPr>
          <w:color w:val="E8BF6A"/>
        </w:rPr>
        <w:t>&lt;/</w:t>
      </w:r>
      <w:proofErr w:type="spellStart"/>
      <w:r>
        <w:rPr>
          <w:color w:val="E8BF6A"/>
        </w:rPr>
        <w:t>lesson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A9B7C6"/>
        </w:rPr>
        <w:t>Белозубов Александр Владимирович</w:t>
      </w:r>
      <w:r>
        <w:rPr>
          <w:color w:val="E8BF6A"/>
        </w:rPr>
        <w:t>&lt;/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lesson-format</w:t>
      </w:r>
      <w:proofErr w:type="spellEnd"/>
      <w:r>
        <w:rPr>
          <w:color w:val="E8BF6A"/>
        </w:rPr>
        <w:t>&gt;</w:t>
      </w:r>
      <w:r>
        <w:rPr>
          <w:color w:val="A9B7C6"/>
        </w:rPr>
        <w:t>Очно - дистанционный</w:t>
      </w:r>
      <w:r>
        <w:rPr>
          <w:color w:val="E8BF6A"/>
        </w:rPr>
        <w:t>&lt;/</w:t>
      </w:r>
      <w:proofErr w:type="spellStart"/>
      <w:r>
        <w:rPr>
          <w:color w:val="E8BF6A"/>
        </w:rPr>
        <w:t>lesson-format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&lt;/</w:t>
      </w:r>
      <w:proofErr w:type="spellStart"/>
      <w:r>
        <w:rPr>
          <w:color w:val="E8BF6A"/>
        </w:rPr>
        <w:t>firstclass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secondclass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time</w:t>
      </w:r>
      <w:proofErr w:type="spellEnd"/>
      <w:r>
        <w:rPr>
          <w:color w:val="E8BF6A"/>
        </w:rPr>
        <w:t>&gt;</w:t>
      </w:r>
      <w:r>
        <w:rPr>
          <w:color w:val="A9B7C6"/>
        </w:rPr>
        <w:t>10:00-11:30</w:t>
      </w:r>
      <w:r>
        <w:rPr>
          <w:color w:val="E8BF6A"/>
        </w:rPr>
        <w:t>&lt;/</w:t>
      </w:r>
      <w:proofErr w:type="spellStart"/>
      <w:r>
        <w:rPr>
          <w:color w:val="E8BF6A"/>
        </w:rPr>
        <w:t>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A9B7C6"/>
        </w:rPr>
        <w:t>3</w:t>
      </w:r>
      <w:r>
        <w:rPr>
          <w:color w:val="E8BF6A"/>
        </w:rPr>
        <w:t>&lt;/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A9B7C6"/>
        </w:rPr>
        <w:t>7</w:t>
      </w:r>
      <w:r>
        <w:rPr>
          <w:color w:val="E8BF6A"/>
        </w:rPr>
        <w:t>&lt;/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A9B7C6"/>
        </w:rPr>
        <w:t>9</w:t>
      </w:r>
      <w:r>
        <w:rPr>
          <w:color w:val="E8BF6A"/>
        </w:rPr>
        <w:t>&lt;/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A9B7C6"/>
        </w:rPr>
        <w:t>11</w:t>
      </w:r>
      <w:r>
        <w:rPr>
          <w:color w:val="E8BF6A"/>
        </w:rPr>
        <w:t>&lt;/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A9B7C6"/>
        </w:rPr>
        <w:t>13</w:t>
      </w:r>
      <w:r>
        <w:rPr>
          <w:color w:val="E8BF6A"/>
        </w:rPr>
        <w:t>&lt;/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A9B7C6"/>
        </w:rPr>
        <w:t>15</w:t>
      </w:r>
      <w:r>
        <w:rPr>
          <w:color w:val="E8BF6A"/>
        </w:rPr>
        <w:t>&lt;/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A9B7C6"/>
        </w:rPr>
        <w:t>17</w:t>
      </w:r>
      <w:r>
        <w:rPr>
          <w:color w:val="E8BF6A"/>
        </w:rPr>
        <w:t>&lt;/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A9B7C6"/>
        </w:rPr>
        <w:t xml:space="preserve">Кронверкский пр., д.49, </w:t>
      </w:r>
      <w:proofErr w:type="spellStart"/>
      <w:r>
        <w:rPr>
          <w:color w:val="A9B7C6"/>
        </w:rPr>
        <w:t>лит.А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room</w:t>
      </w:r>
      <w:proofErr w:type="spellEnd"/>
      <w:r>
        <w:rPr>
          <w:color w:val="E8BF6A"/>
        </w:rPr>
        <w:t>&gt;</w:t>
      </w:r>
      <w:r>
        <w:rPr>
          <w:color w:val="A9B7C6"/>
        </w:rPr>
        <w:t>2306/2 (БЫВШ. 305) АУД.</w:t>
      </w:r>
      <w:r>
        <w:rPr>
          <w:color w:val="E8BF6A"/>
        </w:rPr>
        <w:t>&lt;/</w:t>
      </w:r>
      <w:proofErr w:type="spellStart"/>
      <w:r>
        <w:rPr>
          <w:color w:val="E8BF6A"/>
        </w:rPr>
        <w:t>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</w:t>
      </w:r>
      <w:proofErr w:type="gramStart"/>
      <w:r>
        <w:rPr>
          <w:color w:val="E8BF6A"/>
        </w:rPr>
        <w:t xml:space="preserve">   &lt;</w:t>
      </w:r>
      <w:proofErr w:type="spellStart"/>
      <w:proofErr w:type="gramEnd"/>
      <w:r>
        <w:rPr>
          <w:color w:val="E8BF6A"/>
        </w:rPr>
        <w:t>lesson</w:t>
      </w:r>
      <w:proofErr w:type="spellEnd"/>
      <w:r>
        <w:rPr>
          <w:color w:val="E8BF6A"/>
        </w:rPr>
        <w:t>&gt;</w:t>
      </w:r>
      <w:r>
        <w:rPr>
          <w:color w:val="A9B7C6"/>
        </w:rPr>
        <w:t>ИНФОРМАТИКА(ЛАБ)</w:t>
      </w:r>
      <w:r>
        <w:rPr>
          <w:color w:val="E8BF6A"/>
        </w:rPr>
        <w:t>&lt;/</w:t>
      </w:r>
      <w:proofErr w:type="spellStart"/>
      <w:r>
        <w:rPr>
          <w:color w:val="E8BF6A"/>
        </w:rPr>
        <w:t>lesson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A9B7C6"/>
        </w:rPr>
        <w:t>Белозубов Александр Владимирович</w:t>
      </w:r>
      <w:r>
        <w:rPr>
          <w:color w:val="E8BF6A"/>
        </w:rPr>
        <w:t>&lt;/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lesson-format</w:t>
      </w:r>
      <w:proofErr w:type="spellEnd"/>
      <w:r>
        <w:rPr>
          <w:color w:val="E8BF6A"/>
        </w:rPr>
        <w:t>&gt;</w:t>
      </w:r>
      <w:r>
        <w:rPr>
          <w:color w:val="A9B7C6"/>
        </w:rPr>
        <w:t>Очно - дистанционный</w:t>
      </w:r>
      <w:r>
        <w:rPr>
          <w:color w:val="E8BF6A"/>
        </w:rPr>
        <w:t>&lt;/</w:t>
      </w:r>
      <w:proofErr w:type="spellStart"/>
      <w:r>
        <w:rPr>
          <w:color w:val="E8BF6A"/>
        </w:rPr>
        <w:t>lesson-format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&lt;/</w:t>
      </w:r>
      <w:proofErr w:type="spellStart"/>
      <w:r>
        <w:rPr>
          <w:color w:val="E8BF6A"/>
        </w:rPr>
        <w:t>secondclass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&lt;/</w:t>
      </w:r>
      <w:proofErr w:type="spellStart"/>
      <w:r>
        <w:rPr>
          <w:color w:val="E8BF6A"/>
        </w:rPr>
        <w:t>classes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root</w:t>
      </w:r>
      <w:proofErr w:type="spellEnd"/>
      <w:r>
        <w:rPr>
          <w:color w:val="E8BF6A"/>
        </w:rPr>
        <w:t>&gt;</w:t>
      </w:r>
    </w:p>
    <w:p w:rsidR="001D4516" w:rsidRDefault="001D4516" w:rsidP="001D4516">
      <w:pPr>
        <w:pStyle w:val="a5"/>
        <w:rPr>
          <w:rFonts w:eastAsia="Times New Roman" w:cs="Times New Roman"/>
          <w:bCs/>
          <w:color w:val="00000A"/>
          <w:sz w:val="36"/>
          <w:szCs w:val="36"/>
          <w:lang w:bidi="ar-SA"/>
        </w:rPr>
      </w:pPr>
      <w:bookmarkStart w:id="4" w:name="_Toc121301799"/>
      <w:r>
        <w:lastRenderedPageBreak/>
        <w:t xml:space="preserve">Дополнительное задание </w:t>
      </w:r>
      <w:r w:rsidRPr="00651B9F">
        <w:rPr>
          <w:rFonts w:eastAsia="Times New Roman" w:cs="Times New Roman"/>
          <w:bCs/>
          <w:color w:val="00000A"/>
          <w:sz w:val="36"/>
          <w:szCs w:val="36"/>
          <w:lang w:bidi="ar-SA"/>
        </w:rPr>
        <w:t>№</w:t>
      </w:r>
      <w:r>
        <w:rPr>
          <w:rFonts w:eastAsia="Times New Roman" w:cs="Times New Roman"/>
          <w:bCs/>
          <w:color w:val="00000A"/>
          <w:sz w:val="36"/>
          <w:szCs w:val="36"/>
          <w:lang w:bidi="ar-SA"/>
        </w:rPr>
        <w:t>1</w:t>
      </w:r>
      <w:bookmarkEnd w:id="4"/>
    </w:p>
    <w:p w:rsidR="001D4516" w:rsidRDefault="001D4516" w:rsidP="00346DF7">
      <w:pPr>
        <w:spacing w:line="360" w:lineRule="auto"/>
        <w:ind w:firstLine="709"/>
        <w:rPr>
          <w:rFonts w:cs="Times New Roman"/>
          <w:szCs w:val="28"/>
        </w:rPr>
      </w:pPr>
      <w:r w:rsidRPr="00BF500A">
        <w:rPr>
          <w:rFonts w:cs="Times New Roman"/>
          <w:szCs w:val="28"/>
        </w:rPr>
        <w:t xml:space="preserve">Найти готовые библиотеки осуществляющие </w:t>
      </w:r>
      <w:proofErr w:type="spellStart"/>
      <w:r w:rsidRPr="00BF500A">
        <w:rPr>
          <w:rFonts w:cs="Times New Roman"/>
          <w:szCs w:val="28"/>
        </w:rPr>
        <w:t>парсинг</w:t>
      </w:r>
      <w:proofErr w:type="spellEnd"/>
      <w:r w:rsidRPr="00BF500A">
        <w:rPr>
          <w:rFonts w:cs="Times New Roman"/>
          <w:szCs w:val="28"/>
        </w:rPr>
        <w:t xml:space="preserve"> и конвертацию файлов, переписать исходный код используя данные библиотеки (без регулярных выражений)</w:t>
      </w:r>
      <w:r>
        <w:rPr>
          <w:rFonts w:cs="Times New Roman"/>
          <w:szCs w:val="28"/>
        </w:rPr>
        <w:t xml:space="preserve">. Сравнить полученные результаты и объяснить их сходства/различия. </w:t>
      </w:r>
    </w:p>
    <w:p w:rsidR="001D4516" w:rsidRDefault="001D4516" w:rsidP="001D4516">
      <w:pPr>
        <w:pStyle w:val="22"/>
        <w:rPr>
          <w:lang w:bidi="ar-SA"/>
        </w:rPr>
      </w:pPr>
      <w:r>
        <w:rPr>
          <w:lang w:bidi="ar-SA"/>
        </w:rPr>
        <w:t>Исходный код</w:t>
      </w:r>
    </w:p>
    <w:p w:rsidR="00340422" w:rsidRDefault="00340422" w:rsidP="00340422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json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 xml:space="preserve"># импортируем </w:t>
      </w:r>
      <w:proofErr w:type="spellStart"/>
      <w:r>
        <w:rPr>
          <w:color w:val="808080"/>
        </w:rPr>
        <w:t>библотеку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json2xml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json2xml </w:t>
      </w:r>
      <w:r>
        <w:rPr>
          <w:color w:val="808080"/>
        </w:rPr>
        <w:t xml:space="preserve">#подключаем </w:t>
      </w:r>
      <w:proofErr w:type="spellStart"/>
      <w:r>
        <w:rPr>
          <w:color w:val="808080"/>
        </w:rPr>
        <w:t>биболтеку</w:t>
      </w:r>
      <w:proofErr w:type="spellEnd"/>
      <w:r>
        <w:rPr>
          <w:color w:val="808080"/>
        </w:rPr>
        <w:t xml:space="preserve"> для конвертации 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-файла в </w:t>
      </w:r>
      <w:proofErr w:type="spellStart"/>
      <w:r>
        <w:rPr>
          <w:color w:val="808080"/>
        </w:rPr>
        <w:t>xml</w:t>
      </w:r>
      <w:proofErr w:type="spellEnd"/>
      <w:r>
        <w:rPr>
          <w:color w:val="808080"/>
        </w:rPr>
        <w:t>-файл</w:t>
      </w:r>
      <w:r>
        <w:rPr>
          <w:color w:val="808080"/>
        </w:rPr>
        <w:br/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time.perf_counter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#Запускаем таймер</w:t>
      </w:r>
      <w:r>
        <w:rPr>
          <w:color w:val="808080"/>
        </w:rPr>
        <w:br/>
      </w:r>
      <w:proofErr w:type="spellStart"/>
      <w:r>
        <w:rPr>
          <w:color w:val="A9B7C6"/>
        </w:rPr>
        <w:t>xml_file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r'timetable_with_lib.xml'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 xml:space="preserve">) </w:t>
      </w:r>
      <w:r>
        <w:rPr>
          <w:color w:val="808080"/>
        </w:rPr>
        <w:t xml:space="preserve">#открываем </w:t>
      </w:r>
      <w:proofErr w:type="spellStart"/>
      <w:r>
        <w:rPr>
          <w:color w:val="808080"/>
        </w:rPr>
        <w:t>xml</w:t>
      </w:r>
      <w:proofErr w:type="spellEnd"/>
      <w:r>
        <w:rPr>
          <w:color w:val="808080"/>
        </w:rPr>
        <w:t>-файл для записи</w:t>
      </w:r>
      <w:r>
        <w:rPr>
          <w:color w:val="808080"/>
        </w:rPr>
        <w:br/>
      </w:r>
      <w:proofErr w:type="spellStart"/>
      <w:r>
        <w:rPr>
          <w:color w:val="A9B7C6"/>
        </w:rPr>
        <w:t>json_file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timetable.json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</w:t>
      </w:r>
      <w:r>
        <w:rPr>
          <w:color w:val="808080"/>
        </w:rPr>
        <w:t xml:space="preserve"># открываем 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-файл и называем его как </w:t>
      </w:r>
      <w:proofErr w:type="spellStart"/>
      <w:r>
        <w:rPr>
          <w:color w:val="808080"/>
        </w:rPr>
        <w:t>json_file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json.load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json_file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#используем метод </w:t>
      </w:r>
      <w:proofErr w:type="spellStart"/>
      <w:r>
        <w:rPr>
          <w:color w:val="808080"/>
        </w:rPr>
        <w:t>load</w:t>
      </w:r>
      <w:proofErr w:type="spellEnd"/>
      <w:r>
        <w:rPr>
          <w:color w:val="808080"/>
        </w:rPr>
        <w:t xml:space="preserve">, который считывает 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>-файл и возвращает объект питона(словарь)</w:t>
      </w:r>
      <w:r>
        <w:rPr>
          <w:color w:val="808080"/>
        </w:rPr>
        <w:br/>
      </w:r>
      <w:proofErr w:type="spellStart"/>
      <w:r>
        <w:rPr>
          <w:color w:val="A9B7C6"/>
        </w:rPr>
        <w:t>xml_file.write</w:t>
      </w:r>
      <w:proofErr w:type="spellEnd"/>
      <w:r>
        <w:rPr>
          <w:color w:val="A9B7C6"/>
        </w:rPr>
        <w:t>(json2xml.Json2xml(</w:t>
      </w:r>
      <w:proofErr w:type="spellStart"/>
      <w:r>
        <w:rPr>
          <w:color w:val="A9B7C6"/>
        </w:rPr>
        <w:t>data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wrapper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root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pretty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attr_type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item_wrap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to_xml</w:t>
      </w:r>
      <w:proofErr w:type="spellEnd"/>
      <w:r>
        <w:rPr>
          <w:color w:val="A9B7C6"/>
        </w:rPr>
        <w:t xml:space="preserve">()) </w:t>
      </w:r>
      <w:r>
        <w:rPr>
          <w:color w:val="808080"/>
        </w:rPr>
        <w:t xml:space="preserve">#используем функцию json2xml для </w:t>
      </w:r>
      <w:proofErr w:type="spellStart"/>
      <w:r>
        <w:rPr>
          <w:color w:val="808080"/>
        </w:rPr>
        <w:t>парсинга</w:t>
      </w:r>
      <w:proofErr w:type="spellEnd"/>
      <w:r>
        <w:rPr>
          <w:color w:val="808080"/>
        </w:rPr>
        <w:t xml:space="preserve"> файла</w:t>
      </w:r>
      <w:r>
        <w:rPr>
          <w:color w:val="808080"/>
        </w:rPr>
        <w:br/>
      </w:r>
      <w:proofErr w:type="spellStart"/>
      <w:r>
        <w:rPr>
          <w:color w:val="A9B7C6"/>
        </w:rPr>
        <w:t>xml_file.close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json_file.close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#закрываем файлы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time.perf_counter</w:t>
      </w:r>
      <w:proofErr w:type="spellEnd"/>
      <w:r>
        <w:rPr>
          <w:color w:val="A9B7C6"/>
        </w:rPr>
        <w:t>()-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#Выводим время выполнения программы</w:t>
      </w:r>
    </w:p>
    <w:p w:rsidR="001D4516" w:rsidRPr="001D4516" w:rsidRDefault="001D4516" w:rsidP="001D4516">
      <w:pPr>
        <w:pStyle w:val="22"/>
        <w:rPr>
          <w:lang w:bidi="ar-SA"/>
        </w:rPr>
      </w:pPr>
      <w:r>
        <w:rPr>
          <w:lang w:bidi="ar-SA"/>
        </w:rPr>
        <w:t>Результат выполнения программы</w:t>
      </w:r>
    </w:p>
    <w:p w:rsidR="001D4516" w:rsidRDefault="001D4516" w:rsidP="001D4516">
      <w:pPr>
        <w:pStyle w:val="HTML"/>
        <w:shd w:val="clear" w:color="auto" w:fill="2B2B2B"/>
        <w:rPr>
          <w:color w:val="E8BF6A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version</w:t>
      </w:r>
      <w:proofErr w:type="spellEnd"/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 xml:space="preserve">="UTF-8" 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root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day</w:t>
      </w:r>
      <w:proofErr w:type="spellEnd"/>
      <w:r>
        <w:rPr>
          <w:color w:val="E8BF6A"/>
        </w:rPr>
        <w:t>&gt;</w:t>
      </w:r>
      <w:r>
        <w:rPr>
          <w:color w:val="A9B7C6"/>
        </w:rPr>
        <w:t>Среда</w:t>
      </w:r>
      <w:r>
        <w:rPr>
          <w:color w:val="E8BF6A"/>
        </w:rPr>
        <w:t>&lt;/</w:t>
      </w:r>
      <w:proofErr w:type="spellStart"/>
      <w:r>
        <w:rPr>
          <w:color w:val="E8BF6A"/>
        </w:rPr>
        <w:t>day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classes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firstclass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time</w:t>
      </w:r>
      <w:proofErr w:type="spellEnd"/>
      <w:r>
        <w:rPr>
          <w:color w:val="E8BF6A"/>
        </w:rPr>
        <w:t>&gt;</w:t>
      </w:r>
      <w:r>
        <w:rPr>
          <w:color w:val="A9B7C6"/>
        </w:rPr>
        <w:t>8:20 - 9:50</w:t>
      </w:r>
      <w:r>
        <w:rPr>
          <w:color w:val="E8BF6A"/>
        </w:rPr>
        <w:t>&lt;/</w:t>
      </w:r>
      <w:proofErr w:type="spellStart"/>
      <w:r>
        <w:rPr>
          <w:color w:val="E8BF6A"/>
        </w:rPr>
        <w:t>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A9B7C6"/>
        </w:rPr>
        <w:t>3</w:t>
      </w:r>
      <w:r>
        <w:rPr>
          <w:color w:val="E8BF6A"/>
        </w:rPr>
        <w:t>&lt;/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A9B7C6"/>
        </w:rPr>
        <w:t>7</w:t>
      </w:r>
      <w:r>
        <w:rPr>
          <w:color w:val="E8BF6A"/>
        </w:rPr>
        <w:t>&lt;/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A9B7C6"/>
        </w:rPr>
        <w:t>9</w:t>
      </w:r>
      <w:r>
        <w:rPr>
          <w:color w:val="E8BF6A"/>
        </w:rPr>
        <w:t>&lt;/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A9B7C6"/>
        </w:rPr>
        <w:t>11</w:t>
      </w:r>
      <w:r>
        <w:rPr>
          <w:color w:val="E8BF6A"/>
        </w:rPr>
        <w:t>&lt;/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A9B7C6"/>
        </w:rPr>
        <w:t>13</w:t>
      </w:r>
      <w:r>
        <w:rPr>
          <w:color w:val="E8BF6A"/>
        </w:rPr>
        <w:t>&lt;/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A9B7C6"/>
        </w:rPr>
        <w:t>15</w:t>
      </w:r>
      <w:r>
        <w:rPr>
          <w:color w:val="E8BF6A"/>
        </w:rPr>
        <w:t>&lt;/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A9B7C6"/>
        </w:rPr>
        <w:t>17</w:t>
      </w:r>
      <w:r>
        <w:rPr>
          <w:color w:val="E8BF6A"/>
        </w:rPr>
        <w:t>&lt;/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A9B7C6"/>
        </w:rPr>
        <w:t xml:space="preserve">Кронверкский пр., д.49, </w:t>
      </w:r>
      <w:proofErr w:type="spellStart"/>
      <w:r>
        <w:rPr>
          <w:color w:val="A9B7C6"/>
        </w:rPr>
        <w:t>лит.А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room</w:t>
      </w:r>
      <w:proofErr w:type="spellEnd"/>
      <w:r>
        <w:rPr>
          <w:color w:val="E8BF6A"/>
        </w:rPr>
        <w:t>&gt;</w:t>
      </w:r>
      <w:r>
        <w:rPr>
          <w:color w:val="A9B7C6"/>
        </w:rPr>
        <w:t>2306/2 (БЫВШ. 305) АУД.</w:t>
      </w:r>
      <w:r>
        <w:rPr>
          <w:color w:val="E8BF6A"/>
        </w:rPr>
        <w:t>&lt;/</w:t>
      </w:r>
      <w:proofErr w:type="spellStart"/>
      <w:r>
        <w:rPr>
          <w:color w:val="E8BF6A"/>
        </w:rPr>
        <w:t>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lesson</w:t>
      </w:r>
      <w:proofErr w:type="spellEnd"/>
      <w:r>
        <w:rPr>
          <w:color w:val="E8BF6A"/>
        </w:rPr>
        <w:t>&gt;</w:t>
      </w:r>
      <w:r>
        <w:rPr>
          <w:color w:val="A9B7C6"/>
        </w:rPr>
        <w:t>ИНФОРМАТИКА(ЛАБ)</w:t>
      </w:r>
      <w:r>
        <w:rPr>
          <w:color w:val="E8BF6A"/>
        </w:rPr>
        <w:t>&lt;/</w:t>
      </w:r>
      <w:proofErr w:type="spellStart"/>
      <w:r>
        <w:rPr>
          <w:color w:val="E8BF6A"/>
        </w:rPr>
        <w:t>lesson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A9B7C6"/>
        </w:rPr>
        <w:t>Белозубов Александр Владимирович</w:t>
      </w:r>
      <w:r>
        <w:rPr>
          <w:color w:val="E8BF6A"/>
        </w:rPr>
        <w:t>&lt;/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lesson-format</w:t>
      </w:r>
      <w:proofErr w:type="spellEnd"/>
      <w:r>
        <w:rPr>
          <w:color w:val="E8BF6A"/>
        </w:rPr>
        <w:t>&gt;</w:t>
      </w:r>
      <w:r>
        <w:rPr>
          <w:color w:val="A9B7C6"/>
        </w:rPr>
        <w:t>Очно - дистанционный</w:t>
      </w:r>
      <w:r>
        <w:rPr>
          <w:color w:val="E8BF6A"/>
        </w:rPr>
        <w:t>&lt;/</w:t>
      </w:r>
      <w:proofErr w:type="spellStart"/>
      <w:r>
        <w:rPr>
          <w:color w:val="E8BF6A"/>
        </w:rPr>
        <w:t>lesson-format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&lt;/</w:t>
      </w:r>
      <w:proofErr w:type="spellStart"/>
      <w:r>
        <w:rPr>
          <w:color w:val="E8BF6A"/>
        </w:rPr>
        <w:t>firstclass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secondclass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time</w:t>
      </w:r>
      <w:proofErr w:type="spellEnd"/>
      <w:r>
        <w:rPr>
          <w:color w:val="E8BF6A"/>
        </w:rPr>
        <w:t>&gt;</w:t>
      </w:r>
      <w:r>
        <w:rPr>
          <w:color w:val="A9B7C6"/>
        </w:rPr>
        <w:t>10:00-11:30</w:t>
      </w:r>
      <w:r>
        <w:rPr>
          <w:color w:val="E8BF6A"/>
        </w:rPr>
        <w:t>&lt;/</w:t>
      </w:r>
      <w:proofErr w:type="spellStart"/>
      <w:r>
        <w:rPr>
          <w:color w:val="E8BF6A"/>
        </w:rPr>
        <w:t>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A9B7C6"/>
        </w:rPr>
        <w:t>3</w:t>
      </w:r>
      <w:r>
        <w:rPr>
          <w:color w:val="E8BF6A"/>
        </w:rPr>
        <w:t>&lt;/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A9B7C6"/>
        </w:rPr>
        <w:t>7</w:t>
      </w:r>
      <w:r>
        <w:rPr>
          <w:color w:val="E8BF6A"/>
        </w:rPr>
        <w:t>&lt;/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A9B7C6"/>
        </w:rPr>
        <w:t>9</w:t>
      </w:r>
      <w:r>
        <w:rPr>
          <w:color w:val="E8BF6A"/>
        </w:rPr>
        <w:t>&lt;/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A9B7C6"/>
        </w:rPr>
        <w:t>11</w:t>
      </w:r>
      <w:r>
        <w:rPr>
          <w:color w:val="E8BF6A"/>
        </w:rPr>
        <w:t>&lt;/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A9B7C6"/>
        </w:rPr>
        <w:t>13</w:t>
      </w:r>
      <w:r>
        <w:rPr>
          <w:color w:val="E8BF6A"/>
        </w:rPr>
        <w:t>&lt;/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A9B7C6"/>
        </w:rPr>
        <w:t>15</w:t>
      </w:r>
      <w:r>
        <w:rPr>
          <w:color w:val="E8BF6A"/>
        </w:rPr>
        <w:t>&lt;/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A9B7C6"/>
        </w:rPr>
        <w:t>17</w:t>
      </w:r>
      <w:r>
        <w:rPr>
          <w:color w:val="E8BF6A"/>
        </w:rPr>
        <w:t>&lt;/</w:t>
      </w:r>
      <w:proofErr w:type="spellStart"/>
      <w:r>
        <w:rPr>
          <w:color w:val="E8BF6A"/>
        </w:rPr>
        <w:t>week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A9B7C6"/>
        </w:rPr>
        <w:t xml:space="preserve">Кронверкский пр., д.49, </w:t>
      </w:r>
      <w:proofErr w:type="spellStart"/>
      <w:r>
        <w:rPr>
          <w:color w:val="A9B7C6"/>
        </w:rPr>
        <w:t>лит.А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room</w:t>
      </w:r>
      <w:proofErr w:type="spellEnd"/>
      <w:r>
        <w:rPr>
          <w:color w:val="E8BF6A"/>
        </w:rPr>
        <w:t>&gt;</w:t>
      </w:r>
      <w:r>
        <w:rPr>
          <w:color w:val="A9B7C6"/>
        </w:rPr>
        <w:t>2306/2 (БЫВШ. 305) АУД.</w:t>
      </w:r>
      <w:r>
        <w:rPr>
          <w:color w:val="E8BF6A"/>
        </w:rPr>
        <w:t>&lt;/</w:t>
      </w:r>
      <w:proofErr w:type="spellStart"/>
      <w:r>
        <w:rPr>
          <w:color w:val="E8BF6A"/>
        </w:rPr>
        <w:t>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</w:t>
      </w:r>
      <w:proofErr w:type="gramStart"/>
      <w:r>
        <w:rPr>
          <w:color w:val="E8BF6A"/>
        </w:rPr>
        <w:t xml:space="preserve">   &lt;</w:t>
      </w:r>
      <w:proofErr w:type="spellStart"/>
      <w:proofErr w:type="gramEnd"/>
      <w:r>
        <w:rPr>
          <w:color w:val="E8BF6A"/>
        </w:rPr>
        <w:t>lesson</w:t>
      </w:r>
      <w:proofErr w:type="spellEnd"/>
      <w:r>
        <w:rPr>
          <w:color w:val="E8BF6A"/>
        </w:rPr>
        <w:t>&gt;</w:t>
      </w:r>
      <w:r>
        <w:rPr>
          <w:color w:val="A9B7C6"/>
        </w:rPr>
        <w:t>ИНФОРМАТИКА(ЛАБ)</w:t>
      </w:r>
      <w:r>
        <w:rPr>
          <w:color w:val="E8BF6A"/>
        </w:rPr>
        <w:t>&lt;/</w:t>
      </w:r>
      <w:proofErr w:type="spellStart"/>
      <w:r>
        <w:rPr>
          <w:color w:val="E8BF6A"/>
        </w:rPr>
        <w:t>lesson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A9B7C6"/>
        </w:rPr>
        <w:t>Белозубов Александр Владимирович</w:t>
      </w:r>
      <w:r>
        <w:rPr>
          <w:color w:val="E8BF6A"/>
        </w:rPr>
        <w:t>&lt;/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lesson-format</w:t>
      </w:r>
      <w:proofErr w:type="spellEnd"/>
      <w:r>
        <w:rPr>
          <w:color w:val="E8BF6A"/>
        </w:rPr>
        <w:t>&gt;</w:t>
      </w:r>
      <w:r>
        <w:rPr>
          <w:color w:val="A9B7C6"/>
        </w:rPr>
        <w:t>Очно - дистанционный</w:t>
      </w:r>
      <w:r>
        <w:rPr>
          <w:color w:val="E8BF6A"/>
        </w:rPr>
        <w:t>&lt;/</w:t>
      </w:r>
      <w:proofErr w:type="spellStart"/>
      <w:r>
        <w:rPr>
          <w:color w:val="E8BF6A"/>
        </w:rPr>
        <w:t>lesson-format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&lt;/</w:t>
      </w:r>
      <w:proofErr w:type="spellStart"/>
      <w:r>
        <w:rPr>
          <w:color w:val="E8BF6A"/>
        </w:rPr>
        <w:t>secondclass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&lt;/</w:t>
      </w:r>
      <w:proofErr w:type="spellStart"/>
      <w:r>
        <w:rPr>
          <w:color w:val="E8BF6A"/>
        </w:rPr>
        <w:t>classes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root</w:t>
      </w:r>
      <w:proofErr w:type="spellEnd"/>
      <w:r>
        <w:rPr>
          <w:color w:val="E8BF6A"/>
        </w:rPr>
        <w:t>&gt;</w:t>
      </w:r>
    </w:p>
    <w:p w:rsidR="001D4516" w:rsidRDefault="003C4C2D" w:rsidP="00346DF7">
      <w:pPr>
        <w:ind w:firstLine="708"/>
      </w:pPr>
      <w:r>
        <w:t>Код с использованием библиотек имеет улучшенную читаемость</w:t>
      </w:r>
      <w:r w:rsidRPr="003C4C2D">
        <w:t xml:space="preserve">, </w:t>
      </w:r>
      <w:r>
        <w:t xml:space="preserve">чем </w:t>
      </w:r>
      <w:proofErr w:type="gramStart"/>
      <w:r>
        <w:t>код</w:t>
      </w:r>
      <w:proofErr w:type="gramEnd"/>
      <w:r>
        <w:t xml:space="preserve"> написанный без них</w:t>
      </w:r>
      <w:r w:rsidRPr="003C4C2D">
        <w:t xml:space="preserve">. </w:t>
      </w:r>
      <w:r>
        <w:t>Уменьшается количество строк исходного кода при использовании библиотек</w:t>
      </w:r>
      <w:r w:rsidRPr="003C4C2D">
        <w:t xml:space="preserve">, </w:t>
      </w:r>
      <w:r>
        <w:t>они позволяют пропускать уже реализованные в них шаги</w:t>
      </w:r>
      <w:r w:rsidRPr="003C4C2D">
        <w:t xml:space="preserve">, </w:t>
      </w:r>
      <w:r>
        <w:t>как например чтения файла</w:t>
      </w:r>
      <w:r w:rsidRPr="003C4C2D">
        <w:t>.</w:t>
      </w:r>
    </w:p>
    <w:p w:rsidR="003C4C2D" w:rsidRPr="000F5953" w:rsidRDefault="003C4C2D" w:rsidP="003C4C2D">
      <w:pPr>
        <w:pStyle w:val="a5"/>
        <w:rPr>
          <w:rFonts w:eastAsia="Times New Roman" w:cs="Times New Roman"/>
          <w:bCs/>
          <w:color w:val="00000A"/>
          <w:sz w:val="36"/>
          <w:szCs w:val="36"/>
          <w:lang w:bidi="ar-SA"/>
        </w:rPr>
      </w:pPr>
      <w:bookmarkStart w:id="5" w:name="_Toc121301800"/>
      <w:r>
        <w:lastRenderedPageBreak/>
        <w:t xml:space="preserve">Дополнительное задание </w:t>
      </w:r>
      <w:r w:rsidRPr="00651B9F">
        <w:rPr>
          <w:rFonts w:eastAsia="Times New Roman" w:cs="Times New Roman"/>
          <w:bCs/>
          <w:color w:val="00000A"/>
          <w:sz w:val="36"/>
          <w:szCs w:val="36"/>
          <w:lang w:bidi="ar-SA"/>
        </w:rPr>
        <w:t>№</w:t>
      </w:r>
      <w:r w:rsidRPr="000F5953">
        <w:rPr>
          <w:rFonts w:eastAsia="Times New Roman" w:cs="Times New Roman"/>
          <w:bCs/>
          <w:color w:val="00000A"/>
          <w:sz w:val="36"/>
          <w:szCs w:val="36"/>
          <w:lang w:bidi="ar-SA"/>
        </w:rPr>
        <w:t>2</w:t>
      </w:r>
      <w:bookmarkEnd w:id="5"/>
    </w:p>
    <w:p w:rsidR="003C4C2D" w:rsidRDefault="003C4C2D" w:rsidP="0050128D">
      <w:pPr>
        <w:spacing w:line="360" w:lineRule="auto"/>
        <w:ind w:firstLine="708"/>
        <w:rPr>
          <w:rFonts w:cs="Times New Roman"/>
          <w:szCs w:val="28"/>
        </w:rPr>
      </w:pPr>
      <w:r w:rsidRPr="00040B49">
        <w:rPr>
          <w:rFonts w:cs="Times New Roman"/>
          <w:szCs w:val="28"/>
        </w:rPr>
        <w:t>Переписать исходный код, добавив в него использование регулярных выражений</w:t>
      </w:r>
      <w:r>
        <w:rPr>
          <w:rFonts w:cs="Times New Roman"/>
          <w:szCs w:val="28"/>
        </w:rPr>
        <w:t xml:space="preserve">. </w:t>
      </w:r>
      <w:r w:rsidRPr="00040B49">
        <w:rPr>
          <w:rFonts w:cs="Times New Roman"/>
          <w:szCs w:val="28"/>
        </w:rPr>
        <w:t>Сравнить полученные результаты и объяснить их сходства/различия</w:t>
      </w:r>
      <w:r>
        <w:rPr>
          <w:rFonts w:cs="Times New Roman"/>
          <w:szCs w:val="28"/>
        </w:rPr>
        <w:t xml:space="preserve">. </w:t>
      </w:r>
    </w:p>
    <w:p w:rsidR="003C4C2D" w:rsidRDefault="003C4C2D" w:rsidP="003C4C2D">
      <w:pPr>
        <w:pStyle w:val="22"/>
      </w:pPr>
      <w:r>
        <w:t>Исходный код</w:t>
      </w:r>
    </w:p>
    <w:p w:rsidR="00340422" w:rsidRPr="00340422" w:rsidRDefault="00340422" w:rsidP="00340422">
      <w:pPr>
        <w:pStyle w:val="HTML"/>
        <w:shd w:val="clear" w:color="auto" w:fill="2B2B2B"/>
        <w:spacing w:after="240"/>
        <w:rPr>
          <w:color w:val="A9B7C6"/>
          <w:lang w:val="en-US"/>
        </w:rPr>
      </w:pPr>
      <w:bookmarkStart w:id="6" w:name="_Toc121301801"/>
      <w:r w:rsidRPr="00340422">
        <w:rPr>
          <w:color w:val="CC7832"/>
          <w:lang w:val="en-US"/>
        </w:rPr>
        <w:t xml:space="preserve">import </w:t>
      </w:r>
      <w:proofErr w:type="spellStart"/>
      <w:r w:rsidRPr="00340422">
        <w:rPr>
          <w:color w:val="A9B7C6"/>
          <w:lang w:val="en-US"/>
        </w:rPr>
        <w:t>json</w:t>
      </w:r>
      <w:proofErr w:type="spellEnd"/>
      <w:r w:rsidRPr="00340422">
        <w:rPr>
          <w:color w:val="A9B7C6"/>
          <w:lang w:val="en-US"/>
        </w:rPr>
        <w:br/>
      </w:r>
      <w:r w:rsidRPr="00340422">
        <w:rPr>
          <w:color w:val="CC7832"/>
          <w:lang w:val="en-US"/>
        </w:rPr>
        <w:t xml:space="preserve">import </w:t>
      </w:r>
      <w:r w:rsidRPr="00340422">
        <w:rPr>
          <w:color w:val="A9B7C6"/>
          <w:lang w:val="en-US"/>
        </w:rPr>
        <w:t>re</w:t>
      </w:r>
      <w:r w:rsidRPr="00340422">
        <w:rPr>
          <w:color w:val="A9B7C6"/>
          <w:lang w:val="en-US"/>
        </w:rPr>
        <w:br/>
      </w:r>
      <w:r w:rsidRPr="00340422">
        <w:rPr>
          <w:color w:val="CC7832"/>
          <w:lang w:val="en-US"/>
        </w:rPr>
        <w:t xml:space="preserve">import </w:t>
      </w:r>
      <w:r w:rsidRPr="00340422">
        <w:rPr>
          <w:color w:val="A9B7C6"/>
          <w:lang w:val="en-US"/>
        </w:rPr>
        <w:t>time</w:t>
      </w:r>
      <w:r w:rsidRPr="00340422">
        <w:rPr>
          <w:color w:val="A9B7C6"/>
          <w:lang w:val="en-US"/>
        </w:rPr>
        <w:br/>
      </w:r>
      <w:proofErr w:type="spellStart"/>
      <w:r w:rsidRPr="00340422">
        <w:rPr>
          <w:color w:val="A9B7C6"/>
          <w:lang w:val="en-US"/>
        </w:rPr>
        <w:t>starttime</w:t>
      </w:r>
      <w:proofErr w:type="spellEnd"/>
      <w:r w:rsidRPr="00340422">
        <w:rPr>
          <w:color w:val="A9B7C6"/>
          <w:lang w:val="en-US"/>
        </w:rPr>
        <w:t xml:space="preserve"> = </w:t>
      </w:r>
      <w:proofErr w:type="spellStart"/>
      <w:r w:rsidRPr="00340422">
        <w:rPr>
          <w:color w:val="A9B7C6"/>
          <w:lang w:val="en-US"/>
        </w:rPr>
        <w:t>time.perf_counter</w:t>
      </w:r>
      <w:proofErr w:type="spellEnd"/>
      <w:r w:rsidRPr="00340422">
        <w:rPr>
          <w:color w:val="A9B7C6"/>
          <w:lang w:val="en-US"/>
        </w:rPr>
        <w:t xml:space="preserve">() </w:t>
      </w:r>
      <w:r w:rsidRPr="00340422">
        <w:rPr>
          <w:color w:val="808080"/>
          <w:lang w:val="en-US"/>
        </w:rPr>
        <w:t>#</w:t>
      </w:r>
      <w:r>
        <w:rPr>
          <w:color w:val="808080"/>
        </w:rPr>
        <w:t>Запускаем</w:t>
      </w:r>
      <w:r w:rsidRPr="00340422">
        <w:rPr>
          <w:color w:val="808080"/>
          <w:lang w:val="en-US"/>
        </w:rPr>
        <w:t xml:space="preserve"> </w:t>
      </w:r>
      <w:r>
        <w:rPr>
          <w:color w:val="808080"/>
        </w:rPr>
        <w:t>таймер</w:t>
      </w:r>
      <w:r w:rsidRPr="00340422">
        <w:rPr>
          <w:color w:val="808080"/>
          <w:lang w:val="en-US"/>
        </w:rPr>
        <w:br/>
      </w:r>
      <w:proofErr w:type="spellStart"/>
      <w:r w:rsidRPr="00340422">
        <w:rPr>
          <w:color w:val="A9B7C6"/>
          <w:lang w:val="en-US"/>
        </w:rPr>
        <w:t>json_file</w:t>
      </w:r>
      <w:proofErr w:type="spellEnd"/>
      <w:r w:rsidRPr="00340422">
        <w:rPr>
          <w:color w:val="A9B7C6"/>
          <w:lang w:val="en-US"/>
        </w:rPr>
        <w:t xml:space="preserve"> = </w:t>
      </w:r>
      <w:r w:rsidRPr="00340422">
        <w:rPr>
          <w:color w:val="8888C6"/>
          <w:lang w:val="en-US"/>
        </w:rPr>
        <w:t>open</w:t>
      </w:r>
      <w:r w:rsidRPr="00340422">
        <w:rPr>
          <w:color w:val="A9B7C6"/>
          <w:lang w:val="en-US"/>
        </w:rPr>
        <w:t>(</w:t>
      </w:r>
      <w:r w:rsidRPr="00340422">
        <w:rPr>
          <w:color w:val="6A8759"/>
          <w:lang w:val="en-US"/>
        </w:rPr>
        <w:t>'</w:t>
      </w:r>
      <w:proofErr w:type="spellStart"/>
      <w:r w:rsidRPr="00340422">
        <w:rPr>
          <w:color w:val="6A8759"/>
          <w:lang w:val="en-US"/>
        </w:rPr>
        <w:t>timetable.json</w:t>
      </w:r>
      <w:proofErr w:type="spellEnd"/>
      <w:r w:rsidRPr="00340422">
        <w:rPr>
          <w:color w:val="6A8759"/>
          <w:lang w:val="en-US"/>
        </w:rPr>
        <w:t>'</w:t>
      </w:r>
      <w:r w:rsidRPr="00340422">
        <w:rPr>
          <w:color w:val="CC7832"/>
          <w:lang w:val="en-US"/>
        </w:rPr>
        <w:t xml:space="preserve">, </w:t>
      </w:r>
      <w:r w:rsidRPr="00340422">
        <w:rPr>
          <w:color w:val="6A8759"/>
          <w:lang w:val="en-US"/>
        </w:rPr>
        <w:t>'r'</w:t>
      </w:r>
      <w:r w:rsidRPr="00340422">
        <w:rPr>
          <w:color w:val="A9B7C6"/>
          <w:lang w:val="en-US"/>
        </w:rPr>
        <w:t xml:space="preserve">) </w:t>
      </w:r>
      <w:r w:rsidRPr="00340422">
        <w:rPr>
          <w:color w:val="808080"/>
          <w:lang w:val="en-US"/>
        </w:rPr>
        <w:t>#</w:t>
      </w:r>
      <w:r>
        <w:rPr>
          <w:color w:val="808080"/>
        </w:rPr>
        <w:t>Открываем</w:t>
      </w:r>
      <w:r w:rsidRPr="00340422">
        <w:rPr>
          <w:color w:val="808080"/>
          <w:lang w:val="en-US"/>
        </w:rPr>
        <w:t xml:space="preserve"> </w:t>
      </w:r>
      <w:proofErr w:type="spellStart"/>
      <w:r w:rsidRPr="00340422">
        <w:rPr>
          <w:color w:val="808080"/>
          <w:lang w:val="en-US"/>
        </w:rPr>
        <w:t>json</w:t>
      </w:r>
      <w:proofErr w:type="spellEnd"/>
      <w:r w:rsidRPr="00340422">
        <w:rPr>
          <w:color w:val="808080"/>
          <w:lang w:val="en-US"/>
        </w:rPr>
        <w:t>-</w:t>
      </w:r>
      <w:r>
        <w:rPr>
          <w:color w:val="808080"/>
        </w:rPr>
        <w:t>файл</w:t>
      </w:r>
      <w:r w:rsidRPr="0034042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340422">
        <w:rPr>
          <w:color w:val="808080"/>
          <w:lang w:val="en-US"/>
        </w:rPr>
        <w:t xml:space="preserve"> </w:t>
      </w:r>
      <w:r>
        <w:rPr>
          <w:color w:val="808080"/>
        </w:rPr>
        <w:t>чтения</w:t>
      </w:r>
      <w:r w:rsidRPr="00340422">
        <w:rPr>
          <w:color w:val="808080"/>
          <w:lang w:val="en-US"/>
        </w:rPr>
        <w:br/>
      </w:r>
      <w:proofErr w:type="spellStart"/>
      <w:r w:rsidRPr="00340422">
        <w:rPr>
          <w:color w:val="A9B7C6"/>
          <w:lang w:val="en-US"/>
        </w:rPr>
        <w:t>xml_file</w:t>
      </w:r>
      <w:proofErr w:type="spellEnd"/>
      <w:r w:rsidRPr="00340422">
        <w:rPr>
          <w:color w:val="A9B7C6"/>
          <w:lang w:val="en-US"/>
        </w:rPr>
        <w:t xml:space="preserve"> = </w:t>
      </w:r>
      <w:r w:rsidRPr="00340422">
        <w:rPr>
          <w:color w:val="8888C6"/>
          <w:lang w:val="en-US"/>
        </w:rPr>
        <w:t>open</w:t>
      </w:r>
      <w:r w:rsidRPr="00340422">
        <w:rPr>
          <w:color w:val="A9B7C6"/>
          <w:lang w:val="en-US"/>
        </w:rPr>
        <w:t>(</w:t>
      </w:r>
      <w:r w:rsidRPr="00340422">
        <w:rPr>
          <w:color w:val="6A8759"/>
          <w:lang w:val="en-US"/>
        </w:rPr>
        <w:t>'timetable_regular.xml'</w:t>
      </w:r>
      <w:r w:rsidRPr="00340422">
        <w:rPr>
          <w:color w:val="CC7832"/>
          <w:lang w:val="en-US"/>
        </w:rPr>
        <w:t xml:space="preserve">, </w:t>
      </w:r>
      <w:r w:rsidRPr="00340422">
        <w:rPr>
          <w:color w:val="6A8759"/>
          <w:lang w:val="en-US"/>
        </w:rPr>
        <w:t>'w'</w:t>
      </w:r>
      <w:r w:rsidRPr="00340422">
        <w:rPr>
          <w:color w:val="A9B7C6"/>
          <w:lang w:val="en-US"/>
        </w:rPr>
        <w:t xml:space="preserve">) </w:t>
      </w:r>
      <w:r w:rsidRPr="00340422">
        <w:rPr>
          <w:color w:val="808080"/>
          <w:lang w:val="en-US"/>
        </w:rPr>
        <w:t>#</w:t>
      </w:r>
      <w:r>
        <w:rPr>
          <w:color w:val="808080"/>
        </w:rPr>
        <w:t>Открываем</w:t>
      </w:r>
      <w:r w:rsidRPr="00340422">
        <w:rPr>
          <w:color w:val="808080"/>
          <w:lang w:val="en-US"/>
        </w:rPr>
        <w:t xml:space="preserve"> XML-</w:t>
      </w:r>
      <w:r>
        <w:rPr>
          <w:color w:val="808080"/>
        </w:rPr>
        <w:t>файл</w:t>
      </w:r>
      <w:r w:rsidRPr="0034042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340422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340422">
        <w:rPr>
          <w:color w:val="808080"/>
          <w:lang w:val="en-US"/>
        </w:rPr>
        <w:br/>
      </w:r>
      <w:proofErr w:type="spellStart"/>
      <w:r w:rsidRPr="00340422">
        <w:rPr>
          <w:color w:val="A9B7C6"/>
          <w:lang w:val="en-US"/>
        </w:rPr>
        <w:t>xml_file.write</w:t>
      </w:r>
      <w:proofErr w:type="spellEnd"/>
      <w:r w:rsidRPr="00340422">
        <w:rPr>
          <w:color w:val="A9B7C6"/>
          <w:lang w:val="en-US"/>
        </w:rPr>
        <w:t>(</w:t>
      </w:r>
      <w:r w:rsidRPr="00340422">
        <w:rPr>
          <w:color w:val="6A8759"/>
          <w:lang w:val="en-US"/>
        </w:rPr>
        <w:t>'&lt;?xml version="1.0" encoding="UTF-8" ?&gt;</w:t>
      </w:r>
      <w:r w:rsidRPr="00340422">
        <w:rPr>
          <w:color w:val="CC7832"/>
          <w:lang w:val="en-US"/>
        </w:rPr>
        <w:t>\n</w:t>
      </w:r>
      <w:r w:rsidRPr="00340422">
        <w:rPr>
          <w:color w:val="6A8759"/>
          <w:lang w:val="en-US"/>
        </w:rPr>
        <w:t>&lt;root&gt;</w:t>
      </w:r>
      <w:r w:rsidRPr="00340422">
        <w:rPr>
          <w:color w:val="CC7832"/>
          <w:lang w:val="en-US"/>
        </w:rPr>
        <w:t>\n</w:t>
      </w:r>
      <w:r w:rsidRPr="00340422">
        <w:rPr>
          <w:color w:val="6A8759"/>
          <w:lang w:val="en-US"/>
        </w:rPr>
        <w:t>'</w:t>
      </w:r>
      <w:r w:rsidRPr="00340422">
        <w:rPr>
          <w:color w:val="A9B7C6"/>
          <w:lang w:val="en-US"/>
        </w:rPr>
        <w:t>)</w:t>
      </w:r>
      <w:r w:rsidRPr="00340422">
        <w:rPr>
          <w:color w:val="A9B7C6"/>
          <w:lang w:val="en-US"/>
        </w:rPr>
        <w:br/>
      </w:r>
      <w:proofErr w:type="spellStart"/>
      <w:r w:rsidRPr="00340422">
        <w:rPr>
          <w:color w:val="A9B7C6"/>
          <w:lang w:val="en-US"/>
        </w:rPr>
        <w:t>json_text</w:t>
      </w:r>
      <w:proofErr w:type="spellEnd"/>
      <w:r w:rsidRPr="00340422">
        <w:rPr>
          <w:color w:val="A9B7C6"/>
          <w:lang w:val="en-US"/>
        </w:rPr>
        <w:t xml:space="preserve"> = </w:t>
      </w:r>
      <w:proofErr w:type="spellStart"/>
      <w:r w:rsidRPr="00340422">
        <w:rPr>
          <w:color w:val="A9B7C6"/>
          <w:lang w:val="en-US"/>
        </w:rPr>
        <w:t>json_file.read</w:t>
      </w:r>
      <w:proofErr w:type="spellEnd"/>
      <w:r w:rsidRPr="00340422">
        <w:rPr>
          <w:color w:val="A9B7C6"/>
          <w:lang w:val="en-US"/>
        </w:rPr>
        <w:t>()</w:t>
      </w:r>
      <w:r w:rsidRPr="00340422">
        <w:rPr>
          <w:color w:val="A9B7C6"/>
          <w:lang w:val="en-US"/>
        </w:rPr>
        <w:br/>
      </w:r>
      <w:proofErr w:type="spellStart"/>
      <w:r w:rsidRPr="00340422">
        <w:rPr>
          <w:color w:val="A9B7C6"/>
          <w:lang w:val="en-US"/>
        </w:rPr>
        <w:t>json_text</w:t>
      </w:r>
      <w:proofErr w:type="spellEnd"/>
      <w:r w:rsidRPr="00340422">
        <w:rPr>
          <w:color w:val="A9B7C6"/>
          <w:lang w:val="en-US"/>
        </w:rPr>
        <w:t xml:space="preserve"> = </w:t>
      </w:r>
      <w:proofErr w:type="spellStart"/>
      <w:r w:rsidRPr="00340422">
        <w:rPr>
          <w:color w:val="A9B7C6"/>
          <w:lang w:val="en-US"/>
        </w:rPr>
        <w:t>re.sub</w:t>
      </w:r>
      <w:proofErr w:type="spellEnd"/>
      <w:r w:rsidRPr="00340422">
        <w:rPr>
          <w:color w:val="A9B7C6"/>
          <w:lang w:val="en-US"/>
        </w:rPr>
        <w:t>(</w:t>
      </w:r>
      <w:r w:rsidRPr="00340422">
        <w:rPr>
          <w:color w:val="6A8759"/>
          <w:lang w:val="en-US"/>
        </w:rPr>
        <w:t>r'</w:t>
      </w:r>
      <w:r w:rsidRPr="00340422">
        <w:rPr>
          <w:color w:val="6A8759"/>
          <w:shd w:val="clear" w:color="auto" w:fill="364135"/>
          <w:lang w:val="en-US"/>
        </w:rPr>
        <w:t>\n\s*</w:t>
      </w:r>
      <w:r w:rsidRPr="00340422">
        <w:rPr>
          <w:color w:val="6A8759"/>
          <w:lang w:val="en-US"/>
        </w:rPr>
        <w:t>'</w:t>
      </w:r>
      <w:r w:rsidRPr="00340422">
        <w:rPr>
          <w:color w:val="CC7832"/>
          <w:lang w:val="en-US"/>
        </w:rPr>
        <w:t xml:space="preserve">, </w:t>
      </w:r>
      <w:r w:rsidRPr="00340422">
        <w:rPr>
          <w:color w:val="6A8759"/>
          <w:lang w:val="en-US"/>
        </w:rPr>
        <w:t>' '</w:t>
      </w:r>
      <w:r w:rsidRPr="00340422">
        <w:rPr>
          <w:color w:val="CC7832"/>
          <w:lang w:val="en-US"/>
        </w:rPr>
        <w:t xml:space="preserve">, </w:t>
      </w:r>
      <w:proofErr w:type="spellStart"/>
      <w:r w:rsidRPr="00340422">
        <w:rPr>
          <w:color w:val="A9B7C6"/>
          <w:lang w:val="en-US"/>
        </w:rPr>
        <w:t>json_text</w:t>
      </w:r>
      <w:proofErr w:type="spellEnd"/>
      <w:r w:rsidRPr="00340422">
        <w:rPr>
          <w:color w:val="A9B7C6"/>
          <w:lang w:val="en-US"/>
        </w:rPr>
        <w:t>)</w:t>
      </w:r>
      <w:r w:rsidRPr="00340422">
        <w:rPr>
          <w:color w:val="A9B7C6"/>
          <w:lang w:val="en-US"/>
        </w:rPr>
        <w:br/>
      </w:r>
      <w:r w:rsidRPr="00340422">
        <w:rPr>
          <w:color w:val="8888C6"/>
          <w:lang w:val="en-US"/>
        </w:rPr>
        <w:t>print</w:t>
      </w:r>
      <w:r w:rsidRPr="00340422">
        <w:rPr>
          <w:color w:val="A9B7C6"/>
          <w:lang w:val="en-US"/>
        </w:rPr>
        <w:t>(</w:t>
      </w:r>
      <w:proofErr w:type="spellStart"/>
      <w:r w:rsidRPr="00340422">
        <w:rPr>
          <w:color w:val="A9B7C6"/>
          <w:lang w:val="en-US"/>
        </w:rPr>
        <w:t>json_text</w:t>
      </w:r>
      <w:proofErr w:type="spellEnd"/>
      <w:r w:rsidRPr="00340422">
        <w:rPr>
          <w:color w:val="A9B7C6"/>
          <w:lang w:val="en-US"/>
        </w:rPr>
        <w:t>)</w:t>
      </w:r>
      <w:r w:rsidRPr="00340422">
        <w:rPr>
          <w:color w:val="A9B7C6"/>
          <w:lang w:val="en-US"/>
        </w:rPr>
        <w:br/>
      </w:r>
      <w:proofErr w:type="spellStart"/>
      <w:r w:rsidRPr="00340422">
        <w:rPr>
          <w:color w:val="A9B7C6"/>
          <w:lang w:val="en-US"/>
        </w:rPr>
        <w:t>tabcount</w:t>
      </w:r>
      <w:proofErr w:type="spellEnd"/>
      <w:r w:rsidRPr="00340422">
        <w:rPr>
          <w:color w:val="A9B7C6"/>
          <w:lang w:val="en-US"/>
        </w:rPr>
        <w:t xml:space="preserve"> = </w:t>
      </w:r>
      <w:r w:rsidRPr="00340422">
        <w:rPr>
          <w:color w:val="6897BB"/>
          <w:lang w:val="en-US"/>
        </w:rPr>
        <w:t>1</w:t>
      </w:r>
      <w:r w:rsidRPr="00340422">
        <w:rPr>
          <w:color w:val="6897BB"/>
          <w:lang w:val="en-US"/>
        </w:rPr>
        <w:br/>
      </w:r>
      <w:proofErr w:type="spellStart"/>
      <w:r w:rsidRPr="00340422">
        <w:rPr>
          <w:color w:val="A9B7C6"/>
          <w:lang w:val="en-US"/>
        </w:rPr>
        <w:t>keymassive</w:t>
      </w:r>
      <w:proofErr w:type="spellEnd"/>
      <w:r w:rsidRPr="00340422">
        <w:rPr>
          <w:color w:val="A9B7C6"/>
          <w:lang w:val="en-US"/>
        </w:rPr>
        <w:t xml:space="preserve"> = [</w:t>
      </w:r>
      <w:r w:rsidRPr="00340422">
        <w:rPr>
          <w:color w:val="6A8759"/>
          <w:lang w:val="en-US"/>
        </w:rPr>
        <w:t>'root'</w:t>
      </w:r>
      <w:r w:rsidRPr="00340422">
        <w:rPr>
          <w:color w:val="A9B7C6"/>
          <w:lang w:val="en-US"/>
        </w:rPr>
        <w:t>]</w:t>
      </w:r>
      <w:r w:rsidRPr="00340422">
        <w:rPr>
          <w:color w:val="A9B7C6"/>
          <w:lang w:val="en-US"/>
        </w:rPr>
        <w:br/>
        <w:t>massive = []</w:t>
      </w:r>
      <w:r w:rsidRPr="00340422">
        <w:rPr>
          <w:color w:val="A9B7C6"/>
          <w:lang w:val="en-US"/>
        </w:rPr>
        <w:br/>
        <w:t xml:space="preserve">key = </w:t>
      </w:r>
      <w:r w:rsidRPr="00340422">
        <w:rPr>
          <w:color w:val="6A8759"/>
          <w:lang w:val="en-US"/>
        </w:rPr>
        <w:t>''</w:t>
      </w:r>
      <w:r w:rsidRPr="00340422">
        <w:rPr>
          <w:color w:val="6A8759"/>
          <w:lang w:val="en-US"/>
        </w:rPr>
        <w:br/>
      </w:r>
      <w:proofErr w:type="spellStart"/>
      <w:r w:rsidRPr="00340422">
        <w:rPr>
          <w:color w:val="A9B7C6"/>
          <w:lang w:val="en-US"/>
        </w:rPr>
        <w:t>key_znach_pattern</w:t>
      </w:r>
      <w:proofErr w:type="spellEnd"/>
      <w:r w:rsidRPr="00340422">
        <w:rPr>
          <w:color w:val="A9B7C6"/>
          <w:lang w:val="en-US"/>
        </w:rPr>
        <w:t xml:space="preserve"> = </w:t>
      </w:r>
      <w:proofErr w:type="spellStart"/>
      <w:r w:rsidRPr="00340422">
        <w:rPr>
          <w:color w:val="A9B7C6"/>
          <w:lang w:val="en-US"/>
        </w:rPr>
        <w:t>re.compile</w:t>
      </w:r>
      <w:proofErr w:type="spellEnd"/>
      <w:r w:rsidRPr="00340422">
        <w:rPr>
          <w:color w:val="A9B7C6"/>
          <w:lang w:val="en-US"/>
        </w:rPr>
        <w:t>(</w:t>
      </w:r>
      <w:r w:rsidRPr="00340422">
        <w:rPr>
          <w:color w:val="6A8759"/>
          <w:lang w:val="en-US"/>
        </w:rPr>
        <w:t>r'</w:t>
      </w:r>
      <w:r w:rsidRPr="00340422">
        <w:rPr>
          <w:color w:val="6A8759"/>
          <w:shd w:val="clear" w:color="auto" w:fill="364135"/>
          <w:lang w:val="en-US"/>
        </w:rPr>
        <w:t>(?:(?&lt;=\")\s*[^"]*\":\s*(?: \".*?(?=\")|\[[\w*?,?\s*]*?\]|(?=\[\s\{))|\})</w:t>
      </w:r>
      <w:r w:rsidRPr="00340422">
        <w:rPr>
          <w:color w:val="6A8759"/>
          <w:lang w:val="en-US"/>
        </w:rPr>
        <w:t>'</w:t>
      </w:r>
      <w:r w:rsidRPr="00340422">
        <w:rPr>
          <w:color w:val="A9B7C6"/>
          <w:lang w:val="en-US"/>
        </w:rPr>
        <w:t>)</w:t>
      </w:r>
      <w:r w:rsidRPr="00340422">
        <w:rPr>
          <w:color w:val="A9B7C6"/>
          <w:lang w:val="en-US"/>
        </w:rPr>
        <w:br/>
        <w:t xml:space="preserve">a = </w:t>
      </w:r>
      <w:proofErr w:type="spellStart"/>
      <w:r w:rsidRPr="00340422">
        <w:rPr>
          <w:color w:val="A9B7C6"/>
          <w:lang w:val="en-US"/>
        </w:rPr>
        <w:t>re.findall</w:t>
      </w:r>
      <w:proofErr w:type="spellEnd"/>
      <w:r w:rsidRPr="00340422">
        <w:rPr>
          <w:color w:val="A9B7C6"/>
          <w:lang w:val="en-US"/>
        </w:rPr>
        <w:t>(</w:t>
      </w:r>
      <w:proofErr w:type="spellStart"/>
      <w:r w:rsidRPr="00340422">
        <w:rPr>
          <w:color w:val="A9B7C6"/>
          <w:lang w:val="en-US"/>
        </w:rPr>
        <w:t>key_znach_pattern</w:t>
      </w:r>
      <w:proofErr w:type="spellEnd"/>
      <w:r w:rsidRPr="00340422">
        <w:rPr>
          <w:color w:val="CC7832"/>
          <w:lang w:val="en-US"/>
        </w:rPr>
        <w:t xml:space="preserve">, </w:t>
      </w:r>
      <w:proofErr w:type="spellStart"/>
      <w:r w:rsidRPr="00340422">
        <w:rPr>
          <w:color w:val="A9B7C6"/>
          <w:lang w:val="en-US"/>
        </w:rPr>
        <w:t>json_text</w:t>
      </w:r>
      <w:proofErr w:type="spellEnd"/>
      <w:r w:rsidRPr="00340422">
        <w:rPr>
          <w:color w:val="A9B7C6"/>
          <w:lang w:val="en-US"/>
        </w:rPr>
        <w:t>)</w:t>
      </w:r>
      <w:r w:rsidRPr="00340422">
        <w:rPr>
          <w:color w:val="A9B7C6"/>
          <w:lang w:val="en-US"/>
        </w:rPr>
        <w:br/>
      </w:r>
      <w:r w:rsidRPr="00340422">
        <w:rPr>
          <w:color w:val="CC7832"/>
          <w:lang w:val="en-US"/>
        </w:rPr>
        <w:t xml:space="preserve">for </w:t>
      </w:r>
      <w:proofErr w:type="spellStart"/>
      <w:r w:rsidRPr="00340422">
        <w:rPr>
          <w:color w:val="A9B7C6"/>
          <w:lang w:val="en-US"/>
        </w:rPr>
        <w:t>i</w:t>
      </w:r>
      <w:proofErr w:type="spellEnd"/>
      <w:r w:rsidRPr="00340422">
        <w:rPr>
          <w:color w:val="A9B7C6"/>
          <w:lang w:val="en-US"/>
        </w:rPr>
        <w:t xml:space="preserve"> </w:t>
      </w:r>
      <w:r w:rsidRPr="00340422">
        <w:rPr>
          <w:color w:val="CC7832"/>
          <w:lang w:val="en-US"/>
        </w:rPr>
        <w:t xml:space="preserve">in </w:t>
      </w:r>
      <w:r w:rsidRPr="00340422">
        <w:rPr>
          <w:color w:val="A9B7C6"/>
          <w:lang w:val="en-US"/>
        </w:rPr>
        <w:t>a:</w:t>
      </w:r>
      <w:r w:rsidRPr="00340422">
        <w:rPr>
          <w:color w:val="A9B7C6"/>
          <w:lang w:val="en-US"/>
        </w:rPr>
        <w:br/>
        <w:t xml:space="preserve">    </w:t>
      </w:r>
      <w:proofErr w:type="spellStart"/>
      <w:r w:rsidRPr="00340422">
        <w:rPr>
          <w:color w:val="A9B7C6"/>
          <w:lang w:val="en-US"/>
        </w:rPr>
        <w:t>key_znach</w:t>
      </w:r>
      <w:proofErr w:type="spellEnd"/>
      <w:r w:rsidRPr="00340422">
        <w:rPr>
          <w:color w:val="A9B7C6"/>
          <w:lang w:val="en-US"/>
        </w:rPr>
        <w:t xml:space="preserve"> = </w:t>
      </w:r>
      <w:proofErr w:type="spellStart"/>
      <w:r w:rsidRPr="00340422">
        <w:rPr>
          <w:color w:val="A9B7C6"/>
          <w:lang w:val="en-US"/>
        </w:rPr>
        <w:t>re.split</w:t>
      </w:r>
      <w:proofErr w:type="spellEnd"/>
      <w:r w:rsidRPr="00340422">
        <w:rPr>
          <w:color w:val="A9B7C6"/>
          <w:lang w:val="en-US"/>
        </w:rPr>
        <w:t>(</w:t>
      </w:r>
      <w:r w:rsidRPr="00340422">
        <w:rPr>
          <w:color w:val="6A8759"/>
          <w:lang w:val="en-US"/>
        </w:rPr>
        <w:t>r'</w:t>
      </w:r>
      <w:r w:rsidRPr="00340422">
        <w:rPr>
          <w:color w:val="6A8759"/>
          <w:shd w:val="clear" w:color="auto" w:fill="364135"/>
          <w:lang w:val="en-US"/>
        </w:rPr>
        <w:t>\":\s*(?:\"|\[)</w:t>
      </w:r>
      <w:r w:rsidRPr="00340422">
        <w:rPr>
          <w:color w:val="6A8759"/>
          <w:lang w:val="en-US"/>
        </w:rPr>
        <w:t>'</w:t>
      </w:r>
      <w:r w:rsidRPr="00340422">
        <w:rPr>
          <w:color w:val="CC7832"/>
          <w:lang w:val="en-US"/>
        </w:rPr>
        <w:t xml:space="preserve">, </w:t>
      </w:r>
      <w:proofErr w:type="spellStart"/>
      <w:r w:rsidRPr="00340422">
        <w:rPr>
          <w:color w:val="A9B7C6"/>
          <w:lang w:val="en-US"/>
        </w:rPr>
        <w:t>i</w:t>
      </w:r>
      <w:proofErr w:type="spellEnd"/>
      <w:r w:rsidRPr="00340422">
        <w:rPr>
          <w:color w:val="A9B7C6"/>
          <w:lang w:val="en-US"/>
        </w:rPr>
        <w:t>)</w:t>
      </w:r>
      <w:r w:rsidRPr="00340422">
        <w:rPr>
          <w:color w:val="A9B7C6"/>
          <w:lang w:val="en-US"/>
        </w:rPr>
        <w:br/>
        <w:t xml:space="preserve">    </w:t>
      </w:r>
      <w:r w:rsidRPr="00340422">
        <w:rPr>
          <w:color w:val="CC7832"/>
          <w:lang w:val="en-US"/>
        </w:rPr>
        <w:t xml:space="preserve">if </w:t>
      </w:r>
      <w:proofErr w:type="spellStart"/>
      <w:r w:rsidRPr="00340422">
        <w:rPr>
          <w:color w:val="A9B7C6"/>
          <w:lang w:val="en-US"/>
        </w:rPr>
        <w:t>key_znach</w:t>
      </w:r>
      <w:proofErr w:type="spellEnd"/>
      <w:r w:rsidRPr="00340422">
        <w:rPr>
          <w:color w:val="A9B7C6"/>
          <w:lang w:val="en-US"/>
        </w:rPr>
        <w:t>==[</w:t>
      </w:r>
      <w:r w:rsidRPr="00340422">
        <w:rPr>
          <w:color w:val="6A8759"/>
          <w:lang w:val="en-US"/>
        </w:rPr>
        <w:t>'}'</w:t>
      </w:r>
      <w:r w:rsidRPr="00340422">
        <w:rPr>
          <w:color w:val="A9B7C6"/>
          <w:lang w:val="en-US"/>
        </w:rPr>
        <w:t>]:</w:t>
      </w:r>
      <w:r w:rsidRPr="00340422">
        <w:rPr>
          <w:color w:val="A9B7C6"/>
          <w:lang w:val="en-US"/>
        </w:rPr>
        <w:br/>
        <w:t xml:space="preserve">        </w:t>
      </w:r>
      <w:proofErr w:type="spellStart"/>
      <w:r w:rsidRPr="00340422">
        <w:rPr>
          <w:color w:val="A9B7C6"/>
          <w:lang w:val="en-US"/>
        </w:rPr>
        <w:t>tabcount</w:t>
      </w:r>
      <w:proofErr w:type="spellEnd"/>
      <w:r w:rsidRPr="00340422">
        <w:rPr>
          <w:color w:val="A9B7C6"/>
          <w:lang w:val="en-US"/>
        </w:rPr>
        <w:t xml:space="preserve"> -= </w:t>
      </w:r>
      <w:r w:rsidRPr="00340422">
        <w:rPr>
          <w:color w:val="6897BB"/>
          <w:lang w:val="en-US"/>
        </w:rPr>
        <w:t>1</w:t>
      </w:r>
      <w:r w:rsidRPr="00340422">
        <w:rPr>
          <w:color w:val="6897BB"/>
          <w:lang w:val="en-US"/>
        </w:rPr>
        <w:br/>
        <w:t xml:space="preserve">        </w:t>
      </w:r>
      <w:proofErr w:type="spellStart"/>
      <w:r w:rsidRPr="00340422">
        <w:rPr>
          <w:color w:val="A9B7C6"/>
          <w:lang w:val="en-US"/>
        </w:rPr>
        <w:t>xml_file.write</w:t>
      </w:r>
      <w:proofErr w:type="spellEnd"/>
      <w:r w:rsidRPr="00340422">
        <w:rPr>
          <w:color w:val="A9B7C6"/>
          <w:lang w:val="en-US"/>
        </w:rPr>
        <w:t>(</w:t>
      </w:r>
      <w:r w:rsidRPr="00340422">
        <w:rPr>
          <w:color w:val="6A8759"/>
          <w:lang w:val="en-US"/>
        </w:rPr>
        <w:t>'</w:t>
      </w:r>
      <w:r w:rsidRPr="00340422">
        <w:rPr>
          <w:color w:val="CC7832"/>
          <w:lang w:val="en-US"/>
        </w:rPr>
        <w:t>\t</w:t>
      </w:r>
      <w:r w:rsidRPr="00340422">
        <w:rPr>
          <w:color w:val="6A8759"/>
          <w:lang w:val="en-US"/>
        </w:rPr>
        <w:t xml:space="preserve">' </w:t>
      </w:r>
      <w:r w:rsidRPr="00340422">
        <w:rPr>
          <w:color w:val="A9B7C6"/>
          <w:lang w:val="en-US"/>
        </w:rPr>
        <w:t xml:space="preserve">* </w:t>
      </w:r>
      <w:proofErr w:type="spellStart"/>
      <w:r w:rsidRPr="00340422">
        <w:rPr>
          <w:color w:val="A9B7C6"/>
          <w:lang w:val="en-US"/>
        </w:rPr>
        <w:t>tabcount</w:t>
      </w:r>
      <w:proofErr w:type="spellEnd"/>
      <w:r w:rsidRPr="00340422">
        <w:rPr>
          <w:color w:val="A9B7C6"/>
          <w:lang w:val="en-US"/>
        </w:rPr>
        <w:t xml:space="preserve"> + </w:t>
      </w:r>
      <w:r w:rsidRPr="00340422">
        <w:rPr>
          <w:color w:val="6A8759"/>
          <w:lang w:val="en-US"/>
        </w:rPr>
        <w:t xml:space="preserve">'&lt;/' </w:t>
      </w:r>
      <w:r w:rsidRPr="00340422">
        <w:rPr>
          <w:color w:val="A9B7C6"/>
          <w:lang w:val="en-US"/>
        </w:rPr>
        <w:t xml:space="preserve">+ </w:t>
      </w:r>
      <w:proofErr w:type="spellStart"/>
      <w:r w:rsidRPr="00340422">
        <w:rPr>
          <w:color w:val="A9B7C6"/>
          <w:lang w:val="en-US"/>
        </w:rPr>
        <w:t>keymassive</w:t>
      </w:r>
      <w:proofErr w:type="spellEnd"/>
      <w:r w:rsidRPr="00340422">
        <w:rPr>
          <w:color w:val="A9B7C6"/>
          <w:lang w:val="en-US"/>
        </w:rPr>
        <w:t>[-</w:t>
      </w:r>
      <w:r w:rsidRPr="00340422">
        <w:rPr>
          <w:color w:val="6897BB"/>
          <w:lang w:val="en-US"/>
        </w:rPr>
        <w:t>1</w:t>
      </w:r>
      <w:r w:rsidRPr="00340422">
        <w:rPr>
          <w:color w:val="A9B7C6"/>
          <w:lang w:val="en-US"/>
        </w:rPr>
        <w:t xml:space="preserve">] + </w:t>
      </w:r>
      <w:r w:rsidRPr="00340422">
        <w:rPr>
          <w:color w:val="6A8759"/>
          <w:lang w:val="en-US"/>
        </w:rPr>
        <w:t>'&gt;</w:t>
      </w:r>
      <w:r w:rsidRPr="00340422">
        <w:rPr>
          <w:color w:val="CC7832"/>
          <w:lang w:val="en-US"/>
        </w:rPr>
        <w:t>\n</w:t>
      </w:r>
      <w:r w:rsidRPr="00340422">
        <w:rPr>
          <w:color w:val="6A8759"/>
          <w:lang w:val="en-US"/>
        </w:rPr>
        <w:t>'</w:t>
      </w:r>
      <w:r w:rsidRPr="00340422">
        <w:rPr>
          <w:color w:val="A9B7C6"/>
          <w:lang w:val="en-US"/>
        </w:rPr>
        <w:t>)</w:t>
      </w:r>
      <w:r w:rsidRPr="00340422">
        <w:rPr>
          <w:color w:val="A9B7C6"/>
          <w:lang w:val="en-US"/>
        </w:rPr>
        <w:br/>
        <w:t xml:space="preserve">        </w:t>
      </w:r>
      <w:proofErr w:type="spellStart"/>
      <w:r w:rsidRPr="00340422">
        <w:rPr>
          <w:color w:val="A9B7C6"/>
          <w:lang w:val="en-US"/>
        </w:rPr>
        <w:t>keymassive</w:t>
      </w:r>
      <w:proofErr w:type="spellEnd"/>
      <w:r w:rsidRPr="00340422">
        <w:rPr>
          <w:color w:val="A9B7C6"/>
          <w:lang w:val="en-US"/>
        </w:rPr>
        <w:t xml:space="preserve"> = </w:t>
      </w:r>
      <w:proofErr w:type="spellStart"/>
      <w:r w:rsidRPr="00340422">
        <w:rPr>
          <w:color w:val="A9B7C6"/>
          <w:lang w:val="en-US"/>
        </w:rPr>
        <w:t>keymassive</w:t>
      </w:r>
      <w:proofErr w:type="spellEnd"/>
      <w:r w:rsidRPr="00340422">
        <w:rPr>
          <w:color w:val="A9B7C6"/>
          <w:lang w:val="en-US"/>
        </w:rPr>
        <w:t>[:-</w:t>
      </w:r>
      <w:r w:rsidRPr="00340422">
        <w:rPr>
          <w:color w:val="6897BB"/>
          <w:lang w:val="en-US"/>
        </w:rPr>
        <w:t>1</w:t>
      </w:r>
      <w:r w:rsidRPr="00340422">
        <w:rPr>
          <w:color w:val="A9B7C6"/>
          <w:lang w:val="en-US"/>
        </w:rPr>
        <w:t>]</w:t>
      </w:r>
      <w:r w:rsidRPr="00340422">
        <w:rPr>
          <w:color w:val="A9B7C6"/>
          <w:lang w:val="en-US"/>
        </w:rPr>
        <w:br/>
        <w:t xml:space="preserve">    </w:t>
      </w:r>
      <w:proofErr w:type="spellStart"/>
      <w:r w:rsidRPr="00340422">
        <w:rPr>
          <w:color w:val="CC7832"/>
          <w:lang w:val="en-US"/>
        </w:rPr>
        <w:t>elif</w:t>
      </w:r>
      <w:proofErr w:type="spellEnd"/>
      <w:r w:rsidRPr="00340422">
        <w:rPr>
          <w:color w:val="CC7832"/>
          <w:lang w:val="en-US"/>
        </w:rPr>
        <w:t xml:space="preserve"> </w:t>
      </w:r>
      <w:proofErr w:type="spellStart"/>
      <w:r w:rsidRPr="00340422">
        <w:rPr>
          <w:color w:val="8888C6"/>
          <w:lang w:val="en-US"/>
        </w:rPr>
        <w:t>len</w:t>
      </w:r>
      <w:proofErr w:type="spellEnd"/>
      <w:r w:rsidRPr="00340422">
        <w:rPr>
          <w:color w:val="A9B7C6"/>
          <w:lang w:val="en-US"/>
        </w:rPr>
        <w:t>(</w:t>
      </w:r>
      <w:proofErr w:type="spellStart"/>
      <w:r w:rsidRPr="00340422">
        <w:rPr>
          <w:color w:val="A9B7C6"/>
          <w:lang w:val="en-US"/>
        </w:rPr>
        <w:t>key_znach</w:t>
      </w:r>
      <w:proofErr w:type="spellEnd"/>
      <w:r w:rsidRPr="00340422">
        <w:rPr>
          <w:color w:val="A9B7C6"/>
          <w:lang w:val="en-US"/>
        </w:rPr>
        <w:t xml:space="preserve">) == </w:t>
      </w:r>
      <w:r w:rsidRPr="00340422">
        <w:rPr>
          <w:color w:val="6897BB"/>
          <w:lang w:val="en-US"/>
        </w:rPr>
        <w:t>1</w:t>
      </w:r>
      <w:r w:rsidRPr="00340422">
        <w:rPr>
          <w:color w:val="A9B7C6"/>
          <w:lang w:val="en-US"/>
        </w:rPr>
        <w:t>:</w:t>
      </w:r>
      <w:r w:rsidRPr="00340422">
        <w:rPr>
          <w:color w:val="A9B7C6"/>
          <w:lang w:val="en-US"/>
        </w:rPr>
        <w:br/>
        <w:t xml:space="preserve">        key = </w:t>
      </w:r>
      <w:proofErr w:type="spellStart"/>
      <w:r w:rsidRPr="00340422">
        <w:rPr>
          <w:color w:val="A9B7C6"/>
          <w:lang w:val="en-US"/>
        </w:rPr>
        <w:t>key_znach</w:t>
      </w:r>
      <w:proofErr w:type="spellEnd"/>
      <w:r w:rsidRPr="00340422">
        <w:rPr>
          <w:color w:val="A9B7C6"/>
          <w:lang w:val="en-US"/>
        </w:rPr>
        <w:t>[</w:t>
      </w:r>
      <w:r w:rsidRPr="00340422">
        <w:rPr>
          <w:color w:val="6897BB"/>
          <w:lang w:val="en-US"/>
        </w:rPr>
        <w:t>0</w:t>
      </w:r>
      <w:r w:rsidRPr="00340422">
        <w:rPr>
          <w:color w:val="A9B7C6"/>
          <w:lang w:val="en-US"/>
        </w:rPr>
        <w:t>].replace(</w:t>
      </w:r>
      <w:r w:rsidRPr="00340422">
        <w:rPr>
          <w:color w:val="6A8759"/>
          <w:lang w:val="en-US"/>
        </w:rPr>
        <w:t>'": '</w:t>
      </w:r>
      <w:r w:rsidRPr="00340422">
        <w:rPr>
          <w:color w:val="CC7832"/>
          <w:lang w:val="en-US"/>
        </w:rPr>
        <w:t xml:space="preserve">, </w:t>
      </w:r>
      <w:r w:rsidRPr="00340422">
        <w:rPr>
          <w:color w:val="6A8759"/>
          <w:lang w:val="en-US"/>
        </w:rPr>
        <w:t>''</w:t>
      </w:r>
      <w:r w:rsidRPr="00340422">
        <w:rPr>
          <w:color w:val="A9B7C6"/>
          <w:lang w:val="en-US"/>
        </w:rPr>
        <w:t>)</w:t>
      </w:r>
      <w:r w:rsidRPr="00340422">
        <w:rPr>
          <w:color w:val="A9B7C6"/>
          <w:lang w:val="en-US"/>
        </w:rPr>
        <w:br/>
        <w:t xml:space="preserve">        </w:t>
      </w:r>
      <w:proofErr w:type="spellStart"/>
      <w:r w:rsidRPr="00340422">
        <w:rPr>
          <w:color w:val="A9B7C6"/>
          <w:lang w:val="en-US"/>
        </w:rPr>
        <w:t>xml_file.write</w:t>
      </w:r>
      <w:proofErr w:type="spellEnd"/>
      <w:r w:rsidRPr="00340422">
        <w:rPr>
          <w:color w:val="A9B7C6"/>
          <w:lang w:val="en-US"/>
        </w:rPr>
        <w:t>(</w:t>
      </w:r>
      <w:r w:rsidRPr="00340422">
        <w:rPr>
          <w:color w:val="6A8759"/>
          <w:lang w:val="en-US"/>
        </w:rPr>
        <w:t>'</w:t>
      </w:r>
      <w:r w:rsidRPr="00340422">
        <w:rPr>
          <w:color w:val="CC7832"/>
          <w:lang w:val="en-US"/>
        </w:rPr>
        <w:t>\t</w:t>
      </w:r>
      <w:r w:rsidRPr="00340422">
        <w:rPr>
          <w:color w:val="6A8759"/>
          <w:lang w:val="en-US"/>
        </w:rPr>
        <w:t xml:space="preserve">' </w:t>
      </w:r>
      <w:r w:rsidRPr="00340422">
        <w:rPr>
          <w:color w:val="A9B7C6"/>
          <w:lang w:val="en-US"/>
        </w:rPr>
        <w:t xml:space="preserve">* </w:t>
      </w:r>
      <w:proofErr w:type="spellStart"/>
      <w:r w:rsidRPr="00340422">
        <w:rPr>
          <w:color w:val="A9B7C6"/>
          <w:lang w:val="en-US"/>
        </w:rPr>
        <w:t>tabcount</w:t>
      </w:r>
      <w:proofErr w:type="spellEnd"/>
      <w:r w:rsidRPr="00340422">
        <w:rPr>
          <w:color w:val="A9B7C6"/>
          <w:lang w:val="en-US"/>
        </w:rPr>
        <w:t xml:space="preserve"> + </w:t>
      </w:r>
      <w:r w:rsidRPr="00340422">
        <w:rPr>
          <w:color w:val="6A8759"/>
          <w:lang w:val="en-US"/>
        </w:rPr>
        <w:t xml:space="preserve">'&lt;' </w:t>
      </w:r>
      <w:r w:rsidRPr="00340422">
        <w:rPr>
          <w:color w:val="A9B7C6"/>
          <w:lang w:val="en-US"/>
        </w:rPr>
        <w:t xml:space="preserve">+ key + </w:t>
      </w:r>
      <w:r w:rsidRPr="00340422">
        <w:rPr>
          <w:color w:val="6A8759"/>
          <w:lang w:val="en-US"/>
        </w:rPr>
        <w:t>'&gt;</w:t>
      </w:r>
      <w:r w:rsidRPr="00340422">
        <w:rPr>
          <w:color w:val="CC7832"/>
          <w:lang w:val="en-US"/>
        </w:rPr>
        <w:t>\n</w:t>
      </w:r>
      <w:r w:rsidRPr="00340422">
        <w:rPr>
          <w:color w:val="6A8759"/>
          <w:lang w:val="en-US"/>
        </w:rPr>
        <w:t>'</w:t>
      </w:r>
      <w:r w:rsidRPr="00340422">
        <w:rPr>
          <w:color w:val="A9B7C6"/>
          <w:lang w:val="en-US"/>
        </w:rPr>
        <w:t>)</w:t>
      </w:r>
      <w:r w:rsidRPr="00340422">
        <w:rPr>
          <w:color w:val="A9B7C6"/>
          <w:lang w:val="en-US"/>
        </w:rPr>
        <w:br/>
        <w:t xml:space="preserve">        </w:t>
      </w:r>
      <w:proofErr w:type="spellStart"/>
      <w:r w:rsidRPr="00340422">
        <w:rPr>
          <w:color w:val="A9B7C6"/>
          <w:lang w:val="en-US"/>
        </w:rPr>
        <w:t>keymassive.append</w:t>
      </w:r>
      <w:proofErr w:type="spellEnd"/>
      <w:r w:rsidRPr="00340422">
        <w:rPr>
          <w:color w:val="A9B7C6"/>
          <w:lang w:val="en-US"/>
        </w:rPr>
        <w:t>(key)</w:t>
      </w:r>
      <w:r w:rsidRPr="00340422">
        <w:rPr>
          <w:color w:val="A9B7C6"/>
          <w:lang w:val="en-US"/>
        </w:rPr>
        <w:br/>
        <w:t xml:space="preserve">        </w:t>
      </w:r>
      <w:proofErr w:type="spellStart"/>
      <w:r w:rsidRPr="00340422">
        <w:rPr>
          <w:color w:val="A9B7C6"/>
          <w:lang w:val="en-US"/>
        </w:rPr>
        <w:t>tabcount</w:t>
      </w:r>
      <w:proofErr w:type="spellEnd"/>
      <w:r w:rsidRPr="00340422">
        <w:rPr>
          <w:color w:val="A9B7C6"/>
          <w:lang w:val="en-US"/>
        </w:rPr>
        <w:t>+=</w:t>
      </w:r>
      <w:r w:rsidRPr="00340422">
        <w:rPr>
          <w:color w:val="6897BB"/>
          <w:lang w:val="en-US"/>
        </w:rPr>
        <w:t>1</w:t>
      </w:r>
      <w:r w:rsidRPr="00340422">
        <w:rPr>
          <w:color w:val="6897BB"/>
          <w:lang w:val="en-US"/>
        </w:rPr>
        <w:br/>
        <w:t xml:space="preserve">    </w:t>
      </w:r>
      <w:proofErr w:type="spellStart"/>
      <w:r w:rsidRPr="00340422">
        <w:rPr>
          <w:color w:val="CC7832"/>
          <w:lang w:val="en-US"/>
        </w:rPr>
        <w:t>elif</w:t>
      </w:r>
      <w:proofErr w:type="spellEnd"/>
      <w:r w:rsidRPr="00340422">
        <w:rPr>
          <w:color w:val="CC7832"/>
          <w:lang w:val="en-US"/>
        </w:rPr>
        <w:t xml:space="preserve"> </w:t>
      </w:r>
      <w:proofErr w:type="spellStart"/>
      <w:r w:rsidRPr="00340422">
        <w:rPr>
          <w:color w:val="A9B7C6"/>
          <w:lang w:val="en-US"/>
        </w:rPr>
        <w:t>i</w:t>
      </w:r>
      <w:proofErr w:type="spellEnd"/>
      <w:r w:rsidRPr="00340422">
        <w:rPr>
          <w:color w:val="A9B7C6"/>
          <w:lang w:val="en-US"/>
        </w:rPr>
        <w:t>[-</w:t>
      </w:r>
      <w:r w:rsidRPr="00340422">
        <w:rPr>
          <w:color w:val="6897BB"/>
          <w:lang w:val="en-US"/>
        </w:rPr>
        <w:t>1</w:t>
      </w:r>
      <w:r w:rsidRPr="00340422">
        <w:rPr>
          <w:color w:val="A9B7C6"/>
          <w:lang w:val="en-US"/>
        </w:rPr>
        <w:t xml:space="preserve">] == </w:t>
      </w:r>
      <w:r w:rsidRPr="00340422">
        <w:rPr>
          <w:color w:val="6A8759"/>
          <w:lang w:val="en-US"/>
        </w:rPr>
        <w:t>']'</w:t>
      </w:r>
      <w:r w:rsidRPr="00340422">
        <w:rPr>
          <w:color w:val="A9B7C6"/>
          <w:lang w:val="en-US"/>
        </w:rPr>
        <w:t>:</w:t>
      </w:r>
      <w:r w:rsidRPr="00340422">
        <w:rPr>
          <w:color w:val="A9B7C6"/>
          <w:lang w:val="en-US"/>
        </w:rPr>
        <w:br/>
        <w:t xml:space="preserve">        massive = </w:t>
      </w:r>
      <w:proofErr w:type="spellStart"/>
      <w:r w:rsidRPr="00340422">
        <w:rPr>
          <w:color w:val="A9B7C6"/>
          <w:lang w:val="en-US"/>
        </w:rPr>
        <w:t>key_znach</w:t>
      </w:r>
      <w:proofErr w:type="spellEnd"/>
      <w:r w:rsidRPr="00340422">
        <w:rPr>
          <w:color w:val="A9B7C6"/>
          <w:lang w:val="en-US"/>
        </w:rPr>
        <w:t>[</w:t>
      </w:r>
      <w:r w:rsidRPr="00340422">
        <w:rPr>
          <w:color w:val="6897BB"/>
          <w:lang w:val="en-US"/>
        </w:rPr>
        <w:t>1</w:t>
      </w:r>
      <w:r w:rsidRPr="00340422">
        <w:rPr>
          <w:color w:val="A9B7C6"/>
          <w:lang w:val="en-US"/>
        </w:rPr>
        <w:t>][:-</w:t>
      </w:r>
      <w:r w:rsidRPr="00340422">
        <w:rPr>
          <w:color w:val="6897BB"/>
          <w:lang w:val="en-US"/>
        </w:rPr>
        <w:t>1</w:t>
      </w:r>
      <w:r w:rsidRPr="00340422">
        <w:rPr>
          <w:color w:val="A9B7C6"/>
          <w:lang w:val="en-US"/>
        </w:rPr>
        <w:t>].split(</w:t>
      </w:r>
      <w:r w:rsidRPr="00340422">
        <w:rPr>
          <w:color w:val="6A8759"/>
          <w:lang w:val="en-US"/>
        </w:rPr>
        <w:t>', '</w:t>
      </w:r>
      <w:r w:rsidRPr="00340422">
        <w:rPr>
          <w:color w:val="A9B7C6"/>
          <w:lang w:val="en-US"/>
        </w:rPr>
        <w:t>)</w:t>
      </w:r>
      <w:r w:rsidRPr="00340422">
        <w:rPr>
          <w:color w:val="A9B7C6"/>
          <w:lang w:val="en-US"/>
        </w:rPr>
        <w:br/>
        <w:t xml:space="preserve">        </w:t>
      </w:r>
      <w:r w:rsidRPr="00340422">
        <w:rPr>
          <w:color w:val="CC7832"/>
          <w:lang w:val="en-US"/>
        </w:rPr>
        <w:t xml:space="preserve">for </w:t>
      </w:r>
      <w:r w:rsidRPr="00340422">
        <w:rPr>
          <w:color w:val="A9B7C6"/>
          <w:lang w:val="en-US"/>
        </w:rPr>
        <w:t xml:space="preserve">a </w:t>
      </w:r>
      <w:r w:rsidRPr="00340422">
        <w:rPr>
          <w:color w:val="CC7832"/>
          <w:lang w:val="en-US"/>
        </w:rPr>
        <w:t xml:space="preserve">in </w:t>
      </w:r>
      <w:r w:rsidRPr="00340422">
        <w:rPr>
          <w:color w:val="A9B7C6"/>
          <w:lang w:val="en-US"/>
        </w:rPr>
        <w:t>massive:</w:t>
      </w:r>
      <w:r w:rsidRPr="00340422">
        <w:rPr>
          <w:color w:val="A9B7C6"/>
          <w:lang w:val="en-US"/>
        </w:rPr>
        <w:br/>
        <w:t xml:space="preserve">            </w:t>
      </w:r>
      <w:proofErr w:type="spellStart"/>
      <w:r w:rsidRPr="00340422">
        <w:rPr>
          <w:color w:val="A9B7C6"/>
          <w:lang w:val="en-US"/>
        </w:rPr>
        <w:t>xml_file.write</w:t>
      </w:r>
      <w:proofErr w:type="spellEnd"/>
      <w:r w:rsidRPr="00340422">
        <w:rPr>
          <w:color w:val="A9B7C6"/>
          <w:lang w:val="en-US"/>
        </w:rPr>
        <w:t>(</w:t>
      </w:r>
      <w:r w:rsidRPr="00340422">
        <w:rPr>
          <w:color w:val="6A8759"/>
          <w:lang w:val="en-US"/>
        </w:rPr>
        <w:t>'</w:t>
      </w:r>
      <w:r w:rsidRPr="00340422">
        <w:rPr>
          <w:color w:val="CC7832"/>
          <w:lang w:val="en-US"/>
        </w:rPr>
        <w:t>\t</w:t>
      </w:r>
      <w:r w:rsidRPr="00340422">
        <w:rPr>
          <w:color w:val="6A8759"/>
          <w:lang w:val="en-US"/>
        </w:rPr>
        <w:t xml:space="preserve">' </w:t>
      </w:r>
      <w:r w:rsidRPr="00340422">
        <w:rPr>
          <w:color w:val="A9B7C6"/>
          <w:lang w:val="en-US"/>
        </w:rPr>
        <w:t xml:space="preserve">* </w:t>
      </w:r>
      <w:proofErr w:type="spellStart"/>
      <w:r w:rsidRPr="00340422">
        <w:rPr>
          <w:color w:val="A9B7C6"/>
          <w:lang w:val="en-US"/>
        </w:rPr>
        <w:t>tabcount</w:t>
      </w:r>
      <w:proofErr w:type="spellEnd"/>
      <w:r w:rsidRPr="00340422">
        <w:rPr>
          <w:color w:val="A9B7C6"/>
          <w:lang w:val="en-US"/>
        </w:rPr>
        <w:t xml:space="preserve"> + </w:t>
      </w:r>
      <w:r w:rsidRPr="00340422">
        <w:rPr>
          <w:color w:val="6A8759"/>
          <w:lang w:val="en-US"/>
        </w:rPr>
        <w:t xml:space="preserve">'&lt;' </w:t>
      </w:r>
      <w:r w:rsidRPr="00340422">
        <w:rPr>
          <w:color w:val="A9B7C6"/>
          <w:lang w:val="en-US"/>
        </w:rPr>
        <w:t xml:space="preserve">+ </w:t>
      </w:r>
      <w:proofErr w:type="spellStart"/>
      <w:r w:rsidRPr="00340422">
        <w:rPr>
          <w:color w:val="A9B7C6"/>
          <w:lang w:val="en-US"/>
        </w:rPr>
        <w:t>key_znach</w:t>
      </w:r>
      <w:proofErr w:type="spellEnd"/>
      <w:r w:rsidRPr="00340422">
        <w:rPr>
          <w:color w:val="A9B7C6"/>
          <w:lang w:val="en-US"/>
        </w:rPr>
        <w:t>[</w:t>
      </w:r>
      <w:r w:rsidRPr="00340422">
        <w:rPr>
          <w:color w:val="6897BB"/>
          <w:lang w:val="en-US"/>
        </w:rPr>
        <w:t>0</w:t>
      </w:r>
      <w:r w:rsidRPr="00340422">
        <w:rPr>
          <w:color w:val="A9B7C6"/>
          <w:lang w:val="en-US"/>
        </w:rPr>
        <w:t xml:space="preserve">] + </w:t>
      </w:r>
      <w:r w:rsidRPr="00340422">
        <w:rPr>
          <w:color w:val="6A8759"/>
          <w:lang w:val="en-US"/>
        </w:rPr>
        <w:t xml:space="preserve">'&gt;' </w:t>
      </w:r>
      <w:r w:rsidRPr="00340422">
        <w:rPr>
          <w:color w:val="A9B7C6"/>
          <w:lang w:val="en-US"/>
        </w:rPr>
        <w:t xml:space="preserve">+ a + </w:t>
      </w:r>
      <w:r w:rsidRPr="00340422">
        <w:rPr>
          <w:color w:val="6A8759"/>
          <w:lang w:val="en-US"/>
        </w:rPr>
        <w:t xml:space="preserve">'&lt;/' </w:t>
      </w:r>
      <w:r w:rsidRPr="00340422">
        <w:rPr>
          <w:color w:val="A9B7C6"/>
          <w:lang w:val="en-US"/>
        </w:rPr>
        <w:t xml:space="preserve">+ </w:t>
      </w:r>
      <w:proofErr w:type="spellStart"/>
      <w:r w:rsidRPr="00340422">
        <w:rPr>
          <w:color w:val="A9B7C6"/>
          <w:lang w:val="en-US"/>
        </w:rPr>
        <w:t>key_znach</w:t>
      </w:r>
      <w:proofErr w:type="spellEnd"/>
      <w:r w:rsidRPr="00340422">
        <w:rPr>
          <w:color w:val="A9B7C6"/>
          <w:lang w:val="en-US"/>
        </w:rPr>
        <w:t>[</w:t>
      </w:r>
      <w:r w:rsidRPr="00340422">
        <w:rPr>
          <w:color w:val="6897BB"/>
          <w:lang w:val="en-US"/>
        </w:rPr>
        <w:t>0</w:t>
      </w:r>
      <w:r w:rsidRPr="00340422">
        <w:rPr>
          <w:color w:val="A9B7C6"/>
          <w:lang w:val="en-US"/>
        </w:rPr>
        <w:t xml:space="preserve">] + </w:t>
      </w:r>
      <w:r w:rsidRPr="00340422">
        <w:rPr>
          <w:color w:val="6A8759"/>
          <w:lang w:val="en-US"/>
        </w:rPr>
        <w:t>'&gt;</w:t>
      </w:r>
      <w:r w:rsidRPr="00340422">
        <w:rPr>
          <w:color w:val="CC7832"/>
          <w:lang w:val="en-US"/>
        </w:rPr>
        <w:t>\n</w:t>
      </w:r>
      <w:r w:rsidRPr="00340422">
        <w:rPr>
          <w:color w:val="6A8759"/>
          <w:lang w:val="en-US"/>
        </w:rPr>
        <w:t>'</w:t>
      </w:r>
      <w:r w:rsidRPr="00340422">
        <w:rPr>
          <w:color w:val="A9B7C6"/>
          <w:lang w:val="en-US"/>
        </w:rPr>
        <w:t>)</w:t>
      </w:r>
      <w:r w:rsidRPr="00340422">
        <w:rPr>
          <w:color w:val="A9B7C6"/>
          <w:lang w:val="en-US"/>
        </w:rPr>
        <w:br/>
        <w:t xml:space="preserve">    </w:t>
      </w:r>
      <w:r w:rsidRPr="00340422">
        <w:rPr>
          <w:color w:val="CC7832"/>
          <w:lang w:val="en-US"/>
        </w:rPr>
        <w:t>else</w:t>
      </w:r>
      <w:r w:rsidRPr="00340422">
        <w:rPr>
          <w:color w:val="A9B7C6"/>
          <w:lang w:val="en-US"/>
        </w:rPr>
        <w:t>:</w:t>
      </w:r>
      <w:r w:rsidRPr="00340422">
        <w:rPr>
          <w:color w:val="A9B7C6"/>
          <w:lang w:val="en-US"/>
        </w:rPr>
        <w:br/>
        <w:t xml:space="preserve">        </w:t>
      </w:r>
      <w:proofErr w:type="spellStart"/>
      <w:r w:rsidRPr="00340422">
        <w:rPr>
          <w:color w:val="A9B7C6"/>
          <w:lang w:val="en-US"/>
        </w:rPr>
        <w:t>xml_file.write</w:t>
      </w:r>
      <w:proofErr w:type="spellEnd"/>
      <w:r w:rsidRPr="00340422">
        <w:rPr>
          <w:color w:val="A9B7C6"/>
          <w:lang w:val="en-US"/>
        </w:rPr>
        <w:t>(</w:t>
      </w:r>
      <w:r w:rsidRPr="00340422">
        <w:rPr>
          <w:color w:val="6A8759"/>
          <w:lang w:val="en-US"/>
        </w:rPr>
        <w:t>'</w:t>
      </w:r>
      <w:r w:rsidRPr="00340422">
        <w:rPr>
          <w:color w:val="CC7832"/>
          <w:lang w:val="en-US"/>
        </w:rPr>
        <w:t>\t</w:t>
      </w:r>
      <w:r w:rsidRPr="00340422">
        <w:rPr>
          <w:color w:val="6A8759"/>
          <w:lang w:val="en-US"/>
        </w:rPr>
        <w:t xml:space="preserve">' </w:t>
      </w:r>
      <w:r w:rsidRPr="00340422">
        <w:rPr>
          <w:color w:val="A9B7C6"/>
          <w:lang w:val="en-US"/>
        </w:rPr>
        <w:t xml:space="preserve">* </w:t>
      </w:r>
      <w:proofErr w:type="spellStart"/>
      <w:r w:rsidRPr="00340422">
        <w:rPr>
          <w:color w:val="A9B7C6"/>
          <w:lang w:val="en-US"/>
        </w:rPr>
        <w:t>tabcount</w:t>
      </w:r>
      <w:proofErr w:type="spellEnd"/>
      <w:r w:rsidRPr="00340422">
        <w:rPr>
          <w:color w:val="A9B7C6"/>
          <w:lang w:val="en-US"/>
        </w:rPr>
        <w:t xml:space="preserve"> + </w:t>
      </w:r>
      <w:r w:rsidRPr="00340422">
        <w:rPr>
          <w:color w:val="6A8759"/>
          <w:lang w:val="en-US"/>
        </w:rPr>
        <w:t xml:space="preserve">'&lt;' </w:t>
      </w:r>
      <w:r w:rsidRPr="00340422">
        <w:rPr>
          <w:color w:val="A9B7C6"/>
          <w:lang w:val="en-US"/>
        </w:rPr>
        <w:t xml:space="preserve">+ </w:t>
      </w:r>
      <w:proofErr w:type="spellStart"/>
      <w:r w:rsidRPr="00340422">
        <w:rPr>
          <w:color w:val="A9B7C6"/>
          <w:lang w:val="en-US"/>
        </w:rPr>
        <w:t>key_znach</w:t>
      </w:r>
      <w:proofErr w:type="spellEnd"/>
      <w:r w:rsidRPr="00340422">
        <w:rPr>
          <w:color w:val="A9B7C6"/>
          <w:lang w:val="en-US"/>
        </w:rPr>
        <w:t>[</w:t>
      </w:r>
      <w:r w:rsidRPr="00340422">
        <w:rPr>
          <w:color w:val="6897BB"/>
          <w:lang w:val="en-US"/>
        </w:rPr>
        <w:t>0</w:t>
      </w:r>
      <w:r w:rsidRPr="00340422">
        <w:rPr>
          <w:color w:val="A9B7C6"/>
          <w:lang w:val="en-US"/>
        </w:rPr>
        <w:t xml:space="preserve">] + </w:t>
      </w:r>
      <w:r w:rsidRPr="00340422">
        <w:rPr>
          <w:color w:val="6A8759"/>
          <w:lang w:val="en-US"/>
        </w:rPr>
        <w:t xml:space="preserve">'&gt;' </w:t>
      </w:r>
      <w:r w:rsidRPr="00340422">
        <w:rPr>
          <w:color w:val="A9B7C6"/>
          <w:lang w:val="en-US"/>
        </w:rPr>
        <w:t xml:space="preserve">+ </w:t>
      </w:r>
      <w:proofErr w:type="spellStart"/>
      <w:r w:rsidRPr="00340422">
        <w:rPr>
          <w:color w:val="A9B7C6"/>
          <w:lang w:val="en-US"/>
        </w:rPr>
        <w:t>key_znach</w:t>
      </w:r>
      <w:proofErr w:type="spellEnd"/>
      <w:r w:rsidRPr="00340422">
        <w:rPr>
          <w:color w:val="A9B7C6"/>
          <w:lang w:val="en-US"/>
        </w:rPr>
        <w:t>[</w:t>
      </w:r>
      <w:r w:rsidRPr="00340422">
        <w:rPr>
          <w:color w:val="6897BB"/>
          <w:lang w:val="en-US"/>
        </w:rPr>
        <w:t>1</w:t>
      </w:r>
      <w:r w:rsidRPr="00340422">
        <w:rPr>
          <w:color w:val="A9B7C6"/>
          <w:lang w:val="en-US"/>
        </w:rPr>
        <w:t xml:space="preserve">] + </w:t>
      </w:r>
      <w:r w:rsidRPr="00340422">
        <w:rPr>
          <w:color w:val="6A8759"/>
          <w:lang w:val="en-US"/>
        </w:rPr>
        <w:t xml:space="preserve">'&lt;/' </w:t>
      </w:r>
      <w:r w:rsidRPr="00340422">
        <w:rPr>
          <w:color w:val="A9B7C6"/>
          <w:lang w:val="en-US"/>
        </w:rPr>
        <w:t xml:space="preserve">+ </w:t>
      </w:r>
      <w:proofErr w:type="spellStart"/>
      <w:r w:rsidRPr="00340422">
        <w:rPr>
          <w:color w:val="A9B7C6"/>
          <w:lang w:val="en-US"/>
        </w:rPr>
        <w:t>key_znach</w:t>
      </w:r>
      <w:proofErr w:type="spellEnd"/>
      <w:r w:rsidRPr="00340422">
        <w:rPr>
          <w:color w:val="A9B7C6"/>
          <w:lang w:val="en-US"/>
        </w:rPr>
        <w:t>[</w:t>
      </w:r>
      <w:r w:rsidRPr="00340422">
        <w:rPr>
          <w:color w:val="6897BB"/>
          <w:lang w:val="en-US"/>
        </w:rPr>
        <w:t>0</w:t>
      </w:r>
      <w:r w:rsidRPr="00340422">
        <w:rPr>
          <w:color w:val="A9B7C6"/>
          <w:lang w:val="en-US"/>
        </w:rPr>
        <w:t xml:space="preserve">] + </w:t>
      </w:r>
      <w:r w:rsidRPr="00340422">
        <w:rPr>
          <w:color w:val="6A8759"/>
          <w:lang w:val="en-US"/>
        </w:rPr>
        <w:t>'&gt;</w:t>
      </w:r>
      <w:r w:rsidRPr="00340422">
        <w:rPr>
          <w:color w:val="CC7832"/>
          <w:lang w:val="en-US"/>
        </w:rPr>
        <w:t>\n</w:t>
      </w:r>
      <w:r w:rsidRPr="00340422">
        <w:rPr>
          <w:color w:val="6A8759"/>
          <w:lang w:val="en-US"/>
        </w:rPr>
        <w:t>'</w:t>
      </w:r>
      <w:r w:rsidRPr="00340422">
        <w:rPr>
          <w:color w:val="A9B7C6"/>
          <w:lang w:val="en-US"/>
        </w:rPr>
        <w:t>)</w:t>
      </w:r>
      <w:r w:rsidRPr="00340422">
        <w:rPr>
          <w:color w:val="A9B7C6"/>
          <w:lang w:val="en-US"/>
        </w:rPr>
        <w:br/>
      </w:r>
      <w:r w:rsidRPr="00340422">
        <w:rPr>
          <w:color w:val="A9B7C6"/>
          <w:lang w:val="en-US"/>
        </w:rPr>
        <w:br/>
      </w:r>
      <w:r w:rsidRPr="00340422">
        <w:rPr>
          <w:color w:val="8888C6"/>
          <w:lang w:val="en-US"/>
        </w:rPr>
        <w:t>print</w:t>
      </w:r>
      <w:r w:rsidRPr="00340422">
        <w:rPr>
          <w:color w:val="A9B7C6"/>
          <w:lang w:val="en-US"/>
        </w:rPr>
        <w:t>(</w:t>
      </w:r>
      <w:proofErr w:type="spellStart"/>
      <w:r w:rsidRPr="00340422">
        <w:rPr>
          <w:color w:val="A9B7C6"/>
          <w:lang w:val="en-US"/>
        </w:rPr>
        <w:t>time.perf_counter</w:t>
      </w:r>
      <w:proofErr w:type="spellEnd"/>
      <w:r w:rsidRPr="00340422">
        <w:rPr>
          <w:color w:val="A9B7C6"/>
          <w:lang w:val="en-US"/>
        </w:rPr>
        <w:t xml:space="preserve">() - </w:t>
      </w:r>
      <w:proofErr w:type="spellStart"/>
      <w:r w:rsidRPr="00340422">
        <w:rPr>
          <w:color w:val="A9B7C6"/>
          <w:lang w:val="en-US"/>
        </w:rPr>
        <w:t>starttime</w:t>
      </w:r>
      <w:proofErr w:type="spellEnd"/>
      <w:r w:rsidRPr="00340422">
        <w:rPr>
          <w:color w:val="A9B7C6"/>
          <w:lang w:val="en-US"/>
        </w:rPr>
        <w:t>)</w:t>
      </w:r>
      <w:r w:rsidRPr="00340422">
        <w:rPr>
          <w:color w:val="A9B7C6"/>
          <w:lang w:val="en-US"/>
        </w:rPr>
        <w:br/>
      </w:r>
      <w:proofErr w:type="spellStart"/>
      <w:r w:rsidRPr="00340422">
        <w:rPr>
          <w:color w:val="A9B7C6"/>
          <w:lang w:val="en-US"/>
        </w:rPr>
        <w:t>json_file.close</w:t>
      </w:r>
      <w:proofErr w:type="spellEnd"/>
      <w:r w:rsidRPr="00340422">
        <w:rPr>
          <w:color w:val="A9B7C6"/>
          <w:lang w:val="en-US"/>
        </w:rPr>
        <w:t>()</w:t>
      </w:r>
      <w:r w:rsidRPr="00340422">
        <w:rPr>
          <w:color w:val="A9B7C6"/>
          <w:lang w:val="en-US"/>
        </w:rPr>
        <w:br/>
      </w:r>
      <w:proofErr w:type="spellStart"/>
      <w:r w:rsidRPr="00340422">
        <w:rPr>
          <w:color w:val="A9B7C6"/>
          <w:lang w:val="en-US"/>
        </w:rPr>
        <w:t>xml_file.close</w:t>
      </w:r>
      <w:proofErr w:type="spellEnd"/>
      <w:r w:rsidRPr="00340422">
        <w:rPr>
          <w:color w:val="A9B7C6"/>
          <w:lang w:val="en-US"/>
        </w:rPr>
        <w:t>()</w:t>
      </w:r>
      <w:r w:rsidRPr="00340422">
        <w:rPr>
          <w:color w:val="A9B7C6"/>
          <w:lang w:val="en-US"/>
        </w:rPr>
        <w:br/>
      </w:r>
      <w:r w:rsidRPr="00340422">
        <w:rPr>
          <w:color w:val="A9B7C6"/>
          <w:lang w:val="en-US"/>
        </w:rPr>
        <w:br/>
      </w:r>
    </w:p>
    <w:p w:rsidR="00497949" w:rsidRPr="000F5953" w:rsidRDefault="00497949" w:rsidP="00497949">
      <w:pPr>
        <w:pStyle w:val="a5"/>
        <w:rPr>
          <w:rFonts w:eastAsia="Times New Roman" w:cs="Times New Roman"/>
          <w:bCs/>
          <w:color w:val="00000A"/>
          <w:sz w:val="36"/>
          <w:szCs w:val="36"/>
          <w:lang w:bidi="ar-SA"/>
        </w:rPr>
      </w:pPr>
      <w:r>
        <w:lastRenderedPageBreak/>
        <w:t xml:space="preserve">Дополнительное задание </w:t>
      </w:r>
      <w:r w:rsidRPr="00651B9F">
        <w:rPr>
          <w:rFonts w:eastAsia="Times New Roman" w:cs="Times New Roman"/>
          <w:bCs/>
          <w:color w:val="00000A"/>
          <w:sz w:val="36"/>
          <w:szCs w:val="36"/>
          <w:lang w:bidi="ar-SA"/>
        </w:rPr>
        <w:t>№</w:t>
      </w:r>
      <w:r w:rsidRPr="000F5953">
        <w:rPr>
          <w:rFonts w:eastAsia="Times New Roman" w:cs="Times New Roman"/>
          <w:bCs/>
          <w:color w:val="00000A"/>
          <w:sz w:val="36"/>
          <w:szCs w:val="36"/>
          <w:lang w:bidi="ar-SA"/>
        </w:rPr>
        <w:t>3</w:t>
      </w:r>
      <w:bookmarkEnd w:id="6"/>
    </w:p>
    <w:p w:rsidR="009613F1" w:rsidRDefault="009613F1" w:rsidP="00346DF7">
      <w:pPr>
        <w:ind w:firstLine="708"/>
        <w:jc w:val="both"/>
      </w:pPr>
      <w:r w:rsidRPr="00F66B19">
        <w:t xml:space="preserve">Используя программу из обязательного задания, дополнительного задания №1 и дополнительного задания №2 сравнить стократное время выполнения </w:t>
      </w:r>
      <w:proofErr w:type="spellStart"/>
      <w:r w:rsidRPr="00F66B19">
        <w:t>парсинга</w:t>
      </w:r>
      <w:proofErr w:type="spellEnd"/>
      <w:r w:rsidRPr="00F66B19">
        <w:t xml:space="preserve"> + конвертации файла. Проанализировать полученные результаты и объяснить их сходство/различие.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20"/>
        <w:gridCol w:w="2343"/>
        <w:gridCol w:w="2391"/>
        <w:gridCol w:w="2391"/>
      </w:tblGrid>
      <w:tr w:rsidR="009613F1" w:rsidTr="009613F1">
        <w:tc>
          <w:tcPr>
            <w:tcW w:w="2220" w:type="dxa"/>
            <w:vAlign w:val="center"/>
          </w:tcPr>
          <w:p w:rsidR="009613F1" w:rsidRPr="00F66B19" w:rsidRDefault="009613F1" w:rsidP="009613F1">
            <w:r w:rsidRPr="00F66B19">
              <w:t>Номер теста</w:t>
            </w:r>
          </w:p>
        </w:tc>
        <w:tc>
          <w:tcPr>
            <w:tcW w:w="2343" w:type="dxa"/>
            <w:vAlign w:val="center"/>
          </w:tcPr>
          <w:p w:rsidR="009613F1" w:rsidRPr="00F66B19" w:rsidRDefault="009613F1" w:rsidP="009613F1">
            <w:r w:rsidRPr="00F66B19">
              <w:t>Время выполнения обязательного задания</w:t>
            </w:r>
            <w:r>
              <w:t>. (сек)</w:t>
            </w:r>
          </w:p>
        </w:tc>
        <w:tc>
          <w:tcPr>
            <w:tcW w:w="2391" w:type="dxa"/>
            <w:vAlign w:val="center"/>
          </w:tcPr>
          <w:p w:rsidR="009613F1" w:rsidRPr="00F66B19" w:rsidRDefault="009613F1" w:rsidP="009613F1">
            <w:r w:rsidRPr="00F66B19">
              <w:t>Время выполнения дополнительного задания №1</w:t>
            </w:r>
            <w:r>
              <w:t xml:space="preserve"> (сек)</w:t>
            </w:r>
          </w:p>
        </w:tc>
        <w:tc>
          <w:tcPr>
            <w:tcW w:w="2391" w:type="dxa"/>
            <w:vAlign w:val="center"/>
          </w:tcPr>
          <w:p w:rsidR="009613F1" w:rsidRPr="00F66B19" w:rsidRDefault="009613F1" w:rsidP="009613F1">
            <w:r w:rsidRPr="00F66B19">
              <w:t>Время выполнения дополнительного задания №2</w:t>
            </w:r>
            <w:r>
              <w:t>. (сек)</w:t>
            </w:r>
          </w:p>
        </w:tc>
      </w:tr>
      <w:tr w:rsidR="009613F1" w:rsidTr="009613F1">
        <w:trPr>
          <w:trHeight w:val="71"/>
        </w:trPr>
        <w:tc>
          <w:tcPr>
            <w:tcW w:w="2220" w:type="dxa"/>
            <w:vAlign w:val="center"/>
          </w:tcPr>
          <w:p w:rsidR="009613F1" w:rsidRPr="000F6853" w:rsidRDefault="009613F1" w:rsidP="009613F1">
            <w:pPr>
              <w:rPr>
                <w:sz w:val="26"/>
                <w:szCs w:val="26"/>
              </w:rPr>
            </w:pPr>
            <w:r w:rsidRPr="000F6853">
              <w:rPr>
                <w:sz w:val="26"/>
                <w:szCs w:val="26"/>
              </w:rPr>
              <w:t>1</w:t>
            </w:r>
          </w:p>
        </w:tc>
        <w:tc>
          <w:tcPr>
            <w:tcW w:w="2343" w:type="dxa"/>
            <w:vAlign w:val="center"/>
          </w:tcPr>
          <w:p w:rsidR="009613F1" w:rsidRPr="000F6853" w:rsidRDefault="00081B93" w:rsidP="009613F1">
            <w:pPr>
              <w:rPr>
                <w:sz w:val="26"/>
                <w:szCs w:val="26"/>
              </w:rPr>
            </w:pPr>
            <w:r w:rsidRPr="00081B93">
              <w:rPr>
                <w:sz w:val="26"/>
                <w:szCs w:val="26"/>
              </w:rPr>
              <w:t>0.00095</w:t>
            </w:r>
          </w:p>
        </w:tc>
        <w:tc>
          <w:tcPr>
            <w:tcW w:w="2391" w:type="dxa"/>
            <w:vAlign w:val="center"/>
          </w:tcPr>
          <w:p w:rsidR="009613F1" w:rsidRPr="000F6853" w:rsidRDefault="00081B93" w:rsidP="009613F1">
            <w:pPr>
              <w:rPr>
                <w:sz w:val="26"/>
                <w:szCs w:val="26"/>
              </w:rPr>
            </w:pPr>
            <w:r w:rsidRPr="00081B93">
              <w:rPr>
                <w:sz w:val="26"/>
                <w:szCs w:val="26"/>
              </w:rPr>
              <w:t>0.003858</w:t>
            </w:r>
          </w:p>
        </w:tc>
        <w:tc>
          <w:tcPr>
            <w:tcW w:w="2391" w:type="dxa"/>
            <w:vAlign w:val="center"/>
          </w:tcPr>
          <w:p w:rsidR="009613F1" w:rsidRPr="000F6853" w:rsidRDefault="00081B93" w:rsidP="009613F1">
            <w:pPr>
              <w:rPr>
                <w:sz w:val="26"/>
                <w:szCs w:val="26"/>
              </w:rPr>
            </w:pPr>
            <w:r w:rsidRPr="00081B93">
              <w:rPr>
                <w:sz w:val="26"/>
                <w:szCs w:val="26"/>
              </w:rPr>
              <w:t>0.001283</w:t>
            </w:r>
          </w:p>
        </w:tc>
      </w:tr>
      <w:tr w:rsidR="009613F1" w:rsidTr="009613F1">
        <w:trPr>
          <w:trHeight w:val="71"/>
        </w:trPr>
        <w:tc>
          <w:tcPr>
            <w:tcW w:w="2220" w:type="dxa"/>
            <w:vAlign w:val="center"/>
          </w:tcPr>
          <w:p w:rsidR="009613F1" w:rsidRPr="000F6853" w:rsidRDefault="009613F1" w:rsidP="009613F1">
            <w:pPr>
              <w:rPr>
                <w:sz w:val="26"/>
                <w:szCs w:val="26"/>
              </w:rPr>
            </w:pPr>
            <w:r w:rsidRPr="000F6853">
              <w:rPr>
                <w:sz w:val="26"/>
                <w:szCs w:val="26"/>
              </w:rPr>
              <w:t>2</w:t>
            </w:r>
          </w:p>
        </w:tc>
        <w:tc>
          <w:tcPr>
            <w:tcW w:w="2343" w:type="dxa"/>
            <w:vAlign w:val="center"/>
          </w:tcPr>
          <w:p w:rsidR="009613F1" w:rsidRPr="000F6853" w:rsidRDefault="00081B93" w:rsidP="009613F1">
            <w:pPr>
              <w:rPr>
                <w:sz w:val="26"/>
                <w:szCs w:val="26"/>
              </w:rPr>
            </w:pPr>
            <w:r w:rsidRPr="00081B93">
              <w:rPr>
                <w:sz w:val="26"/>
                <w:szCs w:val="26"/>
              </w:rPr>
              <w:t>0.000746</w:t>
            </w:r>
          </w:p>
        </w:tc>
        <w:tc>
          <w:tcPr>
            <w:tcW w:w="2391" w:type="dxa"/>
            <w:vAlign w:val="center"/>
          </w:tcPr>
          <w:p w:rsidR="009613F1" w:rsidRPr="000F6853" w:rsidRDefault="00081B93" w:rsidP="009613F1">
            <w:pPr>
              <w:rPr>
                <w:sz w:val="26"/>
                <w:szCs w:val="26"/>
              </w:rPr>
            </w:pPr>
            <w:r w:rsidRPr="00081B93">
              <w:rPr>
                <w:sz w:val="26"/>
                <w:szCs w:val="26"/>
              </w:rPr>
              <w:t>0.004141</w:t>
            </w:r>
          </w:p>
        </w:tc>
        <w:tc>
          <w:tcPr>
            <w:tcW w:w="2391" w:type="dxa"/>
            <w:vAlign w:val="center"/>
          </w:tcPr>
          <w:p w:rsidR="009613F1" w:rsidRPr="000F6853" w:rsidRDefault="00081B93" w:rsidP="009613F1">
            <w:pPr>
              <w:rPr>
                <w:sz w:val="26"/>
                <w:szCs w:val="26"/>
              </w:rPr>
            </w:pPr>
            <w:r w:rsidRPr="00081B93">
              <w:rPr>
                <w:sz w:val="26"/>
                <w:szCs w:val="26"/>
              </w:rPr>
              <w:t>0.001362</w:t>
            </w:r>
          </w:p>
        </w:tc>
      </w:tr>
      <w:tr w:rsidR="009613F1" w:rsidTr="009613F1">
        <w:tc>
          <w:tcPr>
            <w:tcW w:w="2220" w:type="dxa"/>
            <w:vAlign w:val="center"/>
          </w:tcPr>
          <w:p w:rsidR="009613F1" w:rsidRPr="000F6853" w:rsidRDefault="009613F1" w:rsidP="009613F1">
            <w:pPr>
              <w:rPr>
                <w:sz w:val="26"/>
                <w:szCs w:val="26"/>
              </w:rPr>
            </w:pPr>
            <w:r w:rsidRPr="000F6853">
              <w:rPr>
                <w:sz w:val="26"/>
                <w:szCs w:val="26"/>
              </w:rPr>
              <w:t>3</w:t>
            </w:r>
          </w:p>
        </w:tc>
        <w:tc>
          <w:tcPr>
            <w:tcW w:w="2343" w:type="dxa"/>
            <w:vAlign w:val="center"/>
          </w:tcPr>
          <w:p w:rsidR="009613F1" w:rsidRPr="000F6853" w:rsidRDefault="00081B93" w:rsidP="009613F1">
            <w:pPr>
              <w:rPr>
                <w:sz w:val="26"/>
                <w:szCs w:val="26"/>
              </w:rPr>
            </w:pPr>
            <w:r w:rsidRPr="00081B93">
              <w:rPr>
                <w:sz w:val="26"/>
                <w:szCs w:val="26"/>
              </w:rPr>
              <w:t>0.000781</w:t>
            </w:r>
          </w:p>
        </w:tc>
        <w:tc>
          <w:tcPr>
            <w:tcW w:w="2391" w:type="dxa"/>
            <w:vAlign w:val="center"/>
          </w:tcPr>
          <w:p w:rsidR="009613F1" w:rsidRPr="000F6853" w:rsidRDefault="00081B93" w:rsidP="009613F1">
            <w:pPr>
              <w:rPr>
                <w:sz w:val="26"/>
                <w:szCs w:val="26"/>
              </w:rPr>
            </w:pPr>
            <w:r w:rsidRPr="00081B93">
              <w:rPr>
                <w:sz w:val="26"/>
                <w:szCs w:val="26"/>
              </w:rPr>
              <w:t>0.003141</w:t>
            </w:r>
          </w:p>
        </w:tc>
        <w:tc>
          <w:tcPr>
            <w:tcW w:w="2391" w:type="dxa"/>
            <w:vAlign w:val="center"/>
          </w:tcPr>
          <w:p w:rsidR="009613F1" w:rsidRPr="000F6853" w:rsidRDefault="009613F1" w:rsidP="009613F1">
            <w:pPr>
              <w:rPr>
                <w:sz w:val="26"/>
                <w:szCs w:val="26"/>
              </w:rPr>
            </w:pPr>
            <w:r w:rsidRPr="009613F1">
              <w:rPr>
                <w:sz w:val="26"/>
                <w:szCs w:val="26"/>
              </w:rPr>
              <w:t>0.001206</w:t>
            </w:r>
          </w:p>
        </w:tc>
      </w:tr>
    </w:tbl>
    <w:p w:rsidR="009613F1" w:rsidRDefault="009613F1" w:rsidP="00992C21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посмотреть на время выполнения программы с библиотекой, то оно значительно больше, это связно с тем, что использование библиотеки рассчитано на </w:t>
      </w:r>
      <w:proofErr w:type="spellStart"/>
      <w:r w:rsidR="0050128D">
        <w:rPr>
          <w:rFonts w:cs="Times New Roman"/>
          <w:szCs w:val="28"/>
        </w:rPr>
        <w:t>парсинг</w:t>
      </w:r>
      <w:proofErr w:type="spellEnd"/>
      <w:r>
        <w:rPr>
          <w:rFonts w:cs="Times New Roman"/>
          <w:szCs w:val="28"/>
        </w:rPr>
        <w:t xml:space="preserve"> любых </w:t>
      </w:r>
      <w:r>
        <w:rPr>
          <w:rFonts w:cs="Times New Roman"/>
          <w:szCs w:val="28"/>
          <w:lang w:val="en-US"/>
        </w:rPr>
        <w:t>JSON</w:t>
      </w:r>
      <w:r w:rsidRPr="000F68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файлов, а не только исходного файла, написанного для этой работы. Библиотека осуществляет проверку на правильность </w:t>
      </w:r>
      <w:r>
        <w:rPr>
          <w:rFonts w:cs="Times New Roman"/>
          <w:szCs w:val="28"/>
          <w:lang w:val="en-US"/>
        </w:rPr>
        <w:t>JSON</w:t>
      </w:r>
      <w:r w:rsidRPr="000F68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файла и сам </w:t>
      </w:r>
      <w:proofErr w:type="spellStart"/>
      <w:r>
        <w:rPr>
          <w:rFonts w:cs="Times New Roman"/>
          <w:szCs w:val="28"/>
        </w:rPr>
        <w:t>парсинг</w:t>
      </w:r>
      <w:proofErr w:type="spellEnd"/>
      <w:r>
        <w:rPr>
          <w:rFonts w:cs="Times New Roman"/>
          <w:szCs w:val="28"/>
        </w:rPr>
        <w:t xml:space="preserve"> в XML. </w:t>
      </w:r>
    </w:p>
    <w:p w:rsidR="009613F1" w:rsidRDefault="009613F1" w:rsidP="009613F1">
      <w:pPr>
        <w:pStyle w:val="a5"/>
      </w:pPr>
      <w:bookmarkStart w:id="7" w:name="_Toc118840620"/>
      <w:bookmarkStart w:id="8" w:name="_Toc121301802"/>
      <w:r w:rsidRPr="00757D1F">
        <w:lastRenderedPageBreak/>
        <w:t>Заключение</w:t>
      </w:r>
      <w:bookmarkEnd w:id="7"/>
      <w:bookmarkEnd w:id="8"/>
    </w:p>
    <w:p w:rsidR="009613F1" w:rsidRPr="00757D1F" w:rsidRDefault="009613F1" w:rsidP="00992C2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757D1F">
        <w:rPr>
          <w:rFonts w:cs="Times New Roman"/>
          <w:szCs w:val="28"/>
        </w:rPr>
        <w:t xml:space="preserve">В результате выполнения лабораторной работы я научился выполнять </w:t>
      </w:r>
      <w:proofErr w:type="spellStart"/>
      <w:r w:rsidRPr="00757D1F">
        <w:rPr>
          <w:rFonts w:cs="Times New Roman"/>
          <w:szCs w:val="28"/>
        </w:rPr>
        <w:t>парсинг</w:t>
      </w:r>
      <w:proofErr w:type="spellEnd"/>
      <w:r w:rsidRPr="00757D1F">
        <w:rPr>
          <w:rFonts w:cs="Times New Roman"/>
          <w:szCs w:val="28"/>
        </w:rPr>
        <w:t xml:space="preserve"> и конвертацию файла из </w:t>
      </w:r>
      <w:r w:rsidRPr="00757D1F">
        <w:rPr>
          <w:rFonts w:cs="Times New Roman"/>
          <w:szCs w:val="28"/>
          <w:lang w:val="en-US"/>
        </w:rPr>
        <w:t>JSON</w:t>
      </w:r>
      <w:r w:rsidRPr="00757D1F">
        <w:rPr>
          <w:rFonts w:cs="Times New Roman"/>
          <w:szCs w:val="28"/>
        </w:rPr>
        <w:t xml:space="preserve"> формата в XML и понял, что </w:t>
      </w:r>
      <w:r>
        <w:rPr>
          <w:rFonts w:cs="Times New Roman"/>
          <w:szCs w:val="28"/>
        </w:rPr>
        <w:t>использование регулярных выражений упрощает задачу отбора данных, а использование библиотеки уменьшает количество строчек кода, повышает читаемость, но также и повышает время выполнения программы</w:t>
      </w:r>
    </w:p>
    <w:p w:rsidR="004518D9" w:rsidRPr="00FE5F6A" w:rsidRDefault="004518D9" w:rsidP="00FE5F6A"/>
    <w:sectPr w:rsidR="004518D9" w:rsidRPr="00FE5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C16F1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440B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A8F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627A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12DA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06D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9E3D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1E18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447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020F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21769"/>
    <w:multiLevelType w:val="hybridMultilevel"/>
    <w:tmpl w:val="00B69026"/>
    <w:lvl w:ilvl="0" w:tplc="83DABD9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D0B69"/>
    <w:multiLevelType w:val="multilevel"/>
    <w:tmpl w:val="D54C8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5131ED"/>
    <w:multiLevelType w:val="multilevel"/>
    <w:tmpl w:val="4058D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B33E9D"/>
    <w:multiLevelType w:val="hybridMultilevel"/>
    <w:tmpl w:val="0F128AC4"/>
    <w:lvl w:ilvl="0" w:tplc="F6ACD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7511D2"/>
    <w:multiLevelType w:val="hybridMultilevel"/>
    <w:tmpl w:val="FBA6AAA8"/>
    <w:lvl w:ilvl="0" w:tplc="7E9A6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002639">
    <w:abstractNumId w:val="0"/>
  </w:num>
  <w:num w:numId="2" w16cid:durableId="1636985511">
    <w:abstractNumId w:val="1"/>
  </w:num>
  <w:num w:numId="3" w16cid:durableId="561216321">
    <w:abstractNumId w:val="2"/>
  </w:num>
  <w:num w:numId="4" w16cid:durableId="541787013">
    <w:abstractNumId w:val="3"/>
  </w:num>
  <w:num w:numId="5" w16cid:durableId="777532518">
    <w:abstractNumId w:val="8"/>
  </w:num>
  <w:num w:numId="6" w16cid:durableId="1694645484">
    <w:abstractNumId w:val="4"/>
  </w:num>
  <w:num w:numId="7" w16cid:durableId="778337999">
    <w:abstractNumId w:val="5"/>
  </w:num>
  <w:num w:numId="8" w16cid:durableId="941183743">
    <w:abstractNumId w:val="6"/>
  </w:num>
  <w:num w:numId="9" w16cid:durableId="756828574">
    <w:abstractNumId w:val="7"/>
  </w:num>
  <w:num w:numId="10" w16cid:durableId="2042199678">
    <w:abstractNumId w:val="9"/>
  </w:num>
  <w:num w:numId="11" w16cid:durableId="653797538">
    <w:abstractNumId w:val="13"/>
  </w:num>
  <w:num w:numId="12" w16cid:durableId="1728265684">
    <w:abstractNumId w:val="10"/>
  </w:num>
  <w:num w:numId="13" w16cid:durableId="1164854731">
    <w:abstractNumId w:val="14"/>
  </w:num>
  <w:num w:numId="14" w16cid:durableId="2101752815">
    <w:abstractNumId w:val="11"/>
  </w:num>
  <w:num w:numId="15" w16cid:durableId="180363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AA"/>
    <w:rsid w:val="00081B93"/>
    <w:rsid w:val="000B37AA"/>
    <w:rsid w:val="000B6642"/>
    <w:rsid w:val="000F5953"/>
    <w:rsid w:val="0019773C"/>
    <w:rsid w:val="001D4516"/>
    <w:rsid w:val="00203651"/>
    <w:rsid w:val="00235D28"/>
    <w:rsid w:val="00240D84"/>
    <w:rsid w:val="002554A0"/>
    <w:rsid w:val="00265829"/>
    <w:rsid w:val="002F6554"/>
    <w:rsid w:val="00326655"/>
    <w:rsid w:val="00340422"/>
    <w:rsid w:val="00346DF7"/>
    <w:rsid w:val="00362A73"/>
    <w:rsid w:val="003C4C2D"/>
    <w:rsid w:val="00442E82"/>
    <w:rsid w:val="004518D9"/>
    <w:rsid w:val="00451F6B"/>
    <w:rsid w:val="00483DAE"/>
    <w:rsid w:val="00494C0E"/>
    <w:rsid w:val="00497949"/>
    <w:rsid w:val="0050128D"/>
    <w:rsid w:val="00527C93"/>
    <w:rsid w:val="005317BA"/>
    <w:rsid w:val="00581C79"/>
    <w:rsid w:val="005960AA"/>
    <w:rsid w:val="005E6B4C"/>
    <w:rsid w:val="00624477"/>
    <w:rsid w:val="00651B9F"/>
    <w:rsid w:val="006A5DED"/>
    <w:rsid w:val="006C6812"/>
    <w:rsid w:val="00735C71"/>
    <w:rsid w:val="007477BE"/>
    <w:rsid w:val="00772290"/>
    <w:rsid w:val="00775654"/>
    <w:rsid w:val="007A0A44"/>
    <w:rsid w:val="00890C74"/>
    <w:rsid w:val="008C09F1"/>
    <w:rsid w:val="009613F1"/>
    <w:rsid w:val="00963660"/>
    <w:rsid w:val="00992C21"/>
    <w:rsid w:val="009974A0"/>
    <w:rsid w:val="00997A5D"/>
    <w:rsid w:val="009A545D"/>
    <w:rsid w:val="00A36E54"/>
    <w:rsid w:val="00AC6A16"/>
    <w:rsid w:val="00B037B4"/>
    <w:rsid w:val="00C33B61"/>
    <w:rsid w:val="00C44C25"/>
    <w:rsid w:val="00CA22D8"/>
    <w:rsid w:val="00D11E71"/>
    <w:rsid w:val="00D2320A"/>
    <w:rsid w:val="00DB459B"/>
    <w:rsid w:val="00E331EF"/>
    <w:rsid w:val="00E674A0"/>
    <w:rsid w:val="00E758F7"/>
    <w:rsid w:val="00EB7760"/>
    <w:rsid w:val="00EC1593"/>
    <w:rsid w:val="00EE126C"/>
    <w:rsid w:val="00F15028"/>
    <w:rsid w:val="00F21271"/>
    <w:rsid w:val="00F4698E"/>
    <w:rsid w:val="00F657FF"/>
    <w:rsid w:val="00F8252D"/>
    <w:rsid w:val="00FB1944"/>
    <w:rsid w:val="00F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AE14E"/>
  <w15:chartTrackingRefBased/>
  <w15:docId w15:val="{A13B3605-C80C-2644-9A17-3C098F82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АБА ТЕКСТ"/>
    <w:qFormat/>
    <w:rsid w:val="0019773C"/>
    <w:pPr>
      <w:spacing w:after="160" w:line="259" w:lineRule="auto"/>
    </w:pPr>
    <w:rPr>
      <w:rFonts w:ascii="Times New Roman" w:eastAsia="Calibri" w:hAnsi="Times New Roman" w:cs="Calibri"/>
      <w:color w:val="000000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C44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7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7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3DAE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C44C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4">
    <w:name w:val="TOC Heading"/>
    <w:basedOn w:val="1"/>
    <w:next w:val="a"/>
    <w:uiPriority w:val="39"/>
    <w:unhideWhenUsed/>
    <w:qFormat/>
    <w:rsid w:val="00C44C25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aliases w:val="Оглавление для лабы"/>
    <w:basedOn w:val="a"/>
    <w:next w:val="a"/>
    <w:autoRedefine/>
    <w:uiPriority w:val="39"/>
    <w:unhideWhenUsed/>
    <w:rsid w:val="00581C79"/>
    <w:pPr>
      <w:spacing w:before="120" w:after="120"/>
    </w:pPr>
    <w:rPr>
      <w:rFonts w:cstheme="minorHAnsi"/>
      <w:bCs/>
      <w:cap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44C25"/>
    <w:pPr>
      <w:spacing w:after="0"/>
      <w:ind w:left="28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44C25"/>
    <w:pPr>
      <w:spacing w:after="0"/>
      <w:ind w:left="56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44C25"/>
    <w:pPr>
      <w:spacing w:after="0"/>
      <w:ind w:left="84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44C25"/>
    <w:pPr>
      <w:spacing w:after="0"/>
      <w:ind w:left="112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44C25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44C25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44C25"/>
    <w:pPr>
      <w:spacing w:after="0"/>
      <w:ind w:left="196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44C25"/>
    <w:pPr>
      <w:spacing w:after="0"/>
      <w:ind w:left="2240"/>
    </w:pPr>
    <w:rPr>
      <w:rFonts w:asciiTheme="minorHAnsi" w:hAnsiTheme="minorHAnsi" w:cstheme="minorHAnsi"/>
      <w:sz w:val="18"/>
      <w:szCs w:val="18"/>
    </w:rPr>
  </w:style>
  <w:style w:type="paragraph" w:styleId="a5">
    <w:name w:val="Title"/>
    <w:aliases w:val="Лаба заголовок"/>
    <w:basedOn w:val="a"/>
    <w:next w:val="a"/>
    <w:link w:val="a6"/>
    <w:uiPriority w:val="10"/>
    <w:qFormat/>
    <w:rsid w:val="00E674A0"/>
    <w:pPr>
      <w:pageBreakBefore/>
      <w:widowControl w:val="0"/>
      <w:spacing w:after="0" w:line="240" w:lineRule="auto"/>
      <w:contextualSpacing/>
      <w:jc w:val="center"/>
    </w:pPr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customStyle="1" w:styleId="a6">
    <w:name w:val="Заголовок Знак"/>
    <w:aliases w:val="Лаба заголовок Знак"/>
    <w:basedOn w:val="a0"/>
    <w:link w:val="a5"/>
    <w:uiPriority w:val="10"/>
    <w:rsid w:val="00E674A0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1977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19773C"/>
    <w:rPr>
      <w:rFonts w:asciiTheme="majorHAnsi" w:eastAsiaTheme="majorEastAsia" w:hAnsiTheme="majorHAnsi" w:cstheme="majorBidi"/>
      <w:color w:val="1F3763" w:themeColor="accent1" w:themeShade="7F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19773C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 w:bidi="ru-RU"/>
    </w:rPr>
  </w:style>
  <w:style w:type="character" w:styleId="a7">
    <w:name w:val="Hyperlink"/>
    <w:basedOn w:val="a0"/>
    <w:uiPriority w:val="99"/>
    <w:unhideWhenUsed/>
    <w:rsid w:val="0019773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8252D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A36E54"/>
    <w:rPr>
      <w:color w:val="808080"/>
    </w:rPr>
  </w:style>
  <w:style w:type="table" w:styleId="aa">
    <w:name w:val="Table Grid"/>
    <w:basedOn w:val="a1"/>
    <w:uiPriority w:val="39"/>
    <w:rsid w:val="00531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960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2">
    <w:name w:val="Загаловок лабы2"/>
    <w:qFormat/>
    <w:rsid w:val="00F657FF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ru-RU"/>
    </w:rPr>
  </w:style>
  <w:style w:type="paragraph" w:styleId="HTML">
    <w:name w:val="HTML Preformatted"/>
    <w:basedOn w:val="a"/>
    <w:link w:val="HTML0"/>
    <w:uiPriority w:val="99"/>
    <w:unhideWhenUsed/>
    <w:rsid w:val="001D4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1D45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7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4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yvolkov/Library/Group%20Containers/UBF8T346G9.Office/User%20Content.localized/Templates.localized/&#1064;&#1040;&#1041;&#1051;&#1054;&#1053;&#1051;&#1040;&#1041;&#1054;&#1056;&#1040;&#1058;&#1054;&#1056;&#1053;&#1067;&#106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B79D93-FE1A-9449-9647-5B1479D7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ШАБЛОНЛАБОРАТОРНЫХ.dotx</Template>
  <TotalTime>64</TotalTime>
  <Pages>13</Pages>
  <Words>1925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2022-12-06T15:05:00Z</dcterms:created>
  <dcterms:modified xsi:type="dcterms:W3CDTF">2023-01-25T14:34:00Z</dcterms:modified>
</cp:coreProperties>
</file>