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EC4C36" w:rsidRDefault="00D740D3" w:rsidP="005E6B4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lang w:bidi="ar-SA"/>
        </w:rPr>
      </w:pPr>
      <w:r w:rsidRPr="00D740D3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</w:t>
      </w:r>
      <w:r w:rsidRPr="00EC4C36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AC49B1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DD4C79" w:rsidRPr="00DD4C79">
        <w:rPr>
          <w:rFonts w:eastAsia="Times New Roman" w:cs="Times New Roman"/>
          <w:color w:val="00000A"/>
          <w:sz w:val="36"/>
          <w:szCs w:val="36"/>
          <w:lang w:bidi="ar-SA"/>
        </w:rPr>
        <w:t>107143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BB705E" w:rsidRDefault="00BB705E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Cs w:val="28"/>
          <w:lang w:bidi="ar-SA"/>
        </w:rPr>
        <w:t>Барсуков И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EC4C36" w:rsidRPr="00B84BB9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1" w:name="_Toc120742972"/>
      <w:r>
        <w:lastRenderedPageBreak/>
        <w:t>Оглавление</w:t>
      </w:r>
      <w:bookmarkEnd w:id="0"/>
      <w:bookmarkEnd w:id="1"/>
    </w:p>
    <w:p w:rsidR="00962B2C" w:rsidRDefault="00AE27D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r>
        <w:rPr>
          <w:rFonts w:cstheme="minorHAnsi"/>
          <w:b w:val="0"/>
          <w:bCs w:val="0"/>
          <w:caps w:val="0"/>
          <w:sz w:val="28"/>
          <w:szCs w:val="20"/>
        </w:rPr>
        <w:fldChar w:fldCharType="begin"/>
      </w:r>
      <w:r>
        <w:rPr>
          <w:rFonts w:cstheme="minorHAnsi"/>
          <w:b w:val="0"/>
          <w:bCs w:val="0"/>
          <w:caps w:val="0"/>
          <w:sz w:val="28"/>
          <w:szCs w:val="20"/>
        </w:rPr>
        <w:instrText xml:space="preserve"> TOC \h \z \t "Заголовок;1;Загаловок лабы2;2" </w:instrText>
      </w:r>
      <w:r>
        <w:rPr>
          <w:rFonts w:cstheme="minorHAnsi"/>
          <w:b w:val="0"/>
          <w:bCs w:val="0"/>
          <w:caps w:val="0"/>
          <w:sz w:val="28"/>
          <w:szCs w:val="20"/>
        </w:rPr>
        <w:fldChar w:fldCharType="separate"/>
      </w:r>
      <w:hyperlink w:anchor="_Toc120742972" w:history="1">
        <w:r w:rsidR="00962B2C" w:rsidRPr="00A763A8">
          <w:rPr>
            <w:rStyle w:val="a7"/>
            <w:noProof/>
          </w:rPr>
          <w:t>Оглавление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_Toc120742972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2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0742973" w:history="1">
        <w:r w:rsidR="00962B2C" w:rsidRPr="00A763A8">
          <w:rPr>
            <w:rStyle w:val="a7"/>
            <w:noProof/>
          </w:rPr>
          <w:t>Исходный код программы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_Toc120742973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3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20742974" w:history="1">
        <w:r w:rsidR="00962B2C" w:rsidRPr="00A763A8">
          <w:rPr>
            <w:rStyle w:val="a7"/>
            <w:noProof/>
          </w:rPr>
          <w:t>Описание программы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_Toc120742974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4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20742975" w:history="1">
        <w:r w:rsidR="00962B2C" w:rsidRPr="00A763A8">
          <w:rPr>
            <w:rStyle w:val="a7"/>
            <w:rFonts w:eastAsia="Times New Roman"/>
            <w:noProof/>
          </w:rPr>
          <w:t>Расположение в памяти БЭВМ программы, исходных данных и результатов: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_Toc120742975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4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20742976" w:history="1">
        <w:r w:rsidR="00962B2C" w:rsidRPr="00A763A8">
          <w:rPr>
            <w:rStyle w:val="a7"/>
            <w:noProof/>
          </w:rPr>
          <w:t>ОПИ и ОДЗ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_Toc120742976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4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20742977" w:history="1">
        <w:r w:rsidR="00962B2C" w:rsidRPr="00A763A8">
          <w:rPr>
            <w:rStyle w:val="a7"/>
            <w:noProof/>
          </w:rPr>
          <w:t>Таблица трассировки выполнения команд.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_Toc120742977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5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0742978" w:history="1">
        <w:r w:rsidR="00962B2C" w:rsidRPr="00A763A8">
          <w:rPr>
            <w:rStyle w:val="a7"/>
            <w:noProof/>
          </w:rPr>
          <w:t>Вариант программы с меньшим количеством команд.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_Toc120742978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6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20742979" w:history="1">
        <w:r w:rsidR="00962B2C" w:rsidRPr="00A763A8">
          <w:rPr>
            <w:rStyle w:val="a7"/>
            <w:noProof/>
          </w:rPr>
          <w:t>Таблица трассировки выполнения команд.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_Toc120742979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6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0742980" w:history="1">
        <w:r w:rsidR="00962B2C" w:rsidRPr="00A763A8">
          <w:rPr>
            <w:rStyle w:val="a7"/>
            <w:noProof/>
          </w:rPr>
          <w:t>Вывод</w:t>
        </w:r>
        <w:r w:rsidR="00962B2C">
          <w:rPr>
            <w:noProof/>
            <w:webHidden/>
          </w:rPr>
          <w:tab/>
        </w:r>
        <w:r w:rsidR="00962B2C">
          <w:rPr>
            <w:noProof/>
            <w:webHidden/>
          </w:rPr>
          <w:fldChar w:fldCharType="begin"/>
        </w:r>
        <w:r w:rsidR="00962B2C">
          <w:rPr>
            <w:noProof/>
            <w:webHidden/>
          </w:rPr>
          <w:instrText xml:space="preserve"> PAGEREF _Toc120742980 \h </w:instrText>
        </w:r>
        <w:r w:rsidR="00962B2C">
          <w:rPr>
            <w:noProof/>
            <w:webHidden/>
          </w:rPr>
        </w:r>
        <w:r w:rsidR="00962B2C">
          <w:rPr>
            <w:noProof/>
            <w:webHidden/>
          </w:rPr>
          <w:fldChar w:fldCharType="separate"/>
        </w:r>
        <w:r w:rsidR="00962B2C">
          <w:rPr>
            <w:noProof/>
            <w:webHidden/>
          </w:rPr>
          <w:t>8</w:t>
        </w:r>
        <w:r w:rsidR="00962B2C">
          <w:rPr>
            <w:noProof/>
            <w:webHidden/>
          </w:rPr>
          <w:fldChar w:fldCharType="end"/>
        </w:r>
      </w:hyperlink>
    </w:p>
    <w:p w:rsidR="00962B2C" w:rsidRDefault="00AE27D5" w:rsidP="00962B2C">
      <w:pPr>
        <w:pStyle w:val="a5"/>
        <w:rPr>
          <w:rFonts w:eastAsia="Calibri"/>
        </w:rPr>
      </w:pPr>
      <w:r>
        <w:rPr>
          <w:rFonts w:eastAsia="Calibri"/>
        </w:rPr>
        <w:lastRenderedPageBreak/>
        <w:fldChar w:fldCharType="end"/>
      </w:r>
      <w:bookmarkStart w:id="2" w:name="_Toc120742973"/>
      <w:r w:rsidR="005E3665">
        <w:rPr>
          <w:rFonts w:eastAsia="Calibri"/>
        </w:rPr>
        <w:t>Задание</w:t>
      </w:r>
    </w:p>
    <w:p w:rsidR="00D740D3" w:rsidRPr="00D740D3" w:rsidRDefault="00D740D3" w:rsidP="00D740D3">
      <w:r w:rsidRPr="00D740D3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5E3665" w:rsidRPr="005E3665" w:rsidRDefault="00D740D3" w:rsidP="005E3665">
      <w:r w:rsidRPr="00D740D3">
        <w:rPr>
          <w:noProof/>
        </w:rPr>
        <w:drawing>
          <wp:inline distT="0" distB="0" distL="0" distR="0" wp14:anchorId="14F2C771" wp14:editId="062646F0">
            <wp:extent cx="3124200" cy="306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93" w:rsidRDefault="00AE27D5" w:rsidP="00AE27D5">
      <w:pPr>
        <w:pStyle w:val="a5"/>
      </w:pPr>
      <w:r>
        <w:rPr>
          <w:rFonts w:eastAsia="Calibri"/>
        </w:rPr>
        <w:lastRenderedPageBreak/>
        <w:t>Исходный код программы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0"/>
        <w:gridCol w:w="1568"/>
        <w:gridCol w:w="1617"/>
        <w:gridCol w:w="5210"/>
      </w:tblGrid>
      <w:tr w:rsidR="00715A63" w:rsidTr="00974F20">
        <w:tc>
          <w:tcPr>
            <w:tcW w:w="950" w:type="dxa"/>
            <w:vAlign w:val="center"/>
          </w:tcPr>
          <w:p w:rsidR="00715A63" w:rsidRDefault="00715A63" w:rsidP="00715A63">
            <w:r>
              <w:t>Адрес</w:t>
            </w:r>
          </w:p>
        </w:tc>
        <w:tc>
          <w:tcPr>
            <w:tcW w:w="1568" w:type="dxa"/>
          </w:tcPr>
          <w:p w:rsidR="00715A63" w:rsidRDefault="00715A63" w:rsidP="00715A63">
            <w:r>
              <w:t>Код программы</w:t>
            </w:r>
          </w:p>
        </w:tc>
        <w:tc>
          <w:tcPr>
            <w:tcW w:w="1617" w:type="dxa"/>
          </w:tcPr>
          <w:p w:rsidR="00715A63" w:rsidRDefault="00715A63" w:rsidP="00715A63">
            <w:r>
              <w:t>Мнемоника</w:t>
            </w:r>
          </w:p>
        </w:tc>
        <w:tc>
          <w:tcPr>
            <w:tcW w:w="5210" w:type="dxa"/>
          </w:tcPr>
          <w:p w:rsidR="00715A63" w:rsidRDefault="00715A63" w:rsidP="00715A63">
            <w:r>
              <w:t>Комментарий</w:t>
            </w:r>
          </w:p>
        </w:tc>
      </w:tr>
      <w:tr w:rsidR="00AE27D5" w:rsidTr="00974F20">
        <w:tc>
          <w:tcPr>
            <w:tcW w:w="95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568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A03C</w:t>
            </w:r>
          </w:p>
        </w:tc>
        <w:tc>
          <w:tcPr>
            <w:tcW w:w="1617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21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t xml:space="preserve">Хранение переменной </w:t>
            </w:r>
            <w:r>
              <w:rPr>
                <w:lang w:val="en-US"/>
              </w:rPr>
              <w:t>A</w:t>
            </w:r>
          </w:p>
        </w:tc>
      </w:tr>
      <w:tr w:rsidR="00AE27D5" w:rsidTr="00974F20">
        <w:tc>
          <w:tcPr>
            <w:tcW w:w="95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1568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3039</w:t>
            </w:r>
          </w:p>
        </w:tc>
        <w:tc>
          <w:tcPr>
            <w:tcW w:w="1617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210" w:type="dxa"/>
          </w:tcPr>
          <w:p w:rsidR="00AE27D5" w:rsidRPr="00496AA8" w:rsidRDefault="00AE27D5" w:rsidP="00715A63">
            <w:r>
              <w:t>Хранение промежуточного результата</w:t>
            </w:r>
          </w:p>
        </w:tc>
      </w:tr>
      <w:tr w:rsidR="00AE27D5" w:rsidTr="00974F20">
        <w:tc>
          <w:tcPr>
            <w:tcW w:w="95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568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E03A</w:t>
            </w:r>
          </w:p>
        </w:tc>
        <w:tc>
          <w:tcPr>
            <w:tcW w:w="1617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21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t xml:space="preserve">Хранение переменной </w:t>
            </w:r>
            <w:r>
              <w:rPr>
                <w:lang w:val="en-US"/>
              </w:rPr>
              <w:t>B</w:t>
            </w:r>
          </w:p>
        </w:tc>
      </w:tr>
      <w:tr w:rsidR="00AE27D5" w:rsidTr="00974F20">
        <w:tc>
          <w:tcPr>
            <w:tcW w:w="95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568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603A</w:t>
            </w:r>
          </w:p>
        </w:tc>
        <w:tc>
          <w:tcPr>
            <w:tcW w:w="1617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10" w:type="dxa"/>
          </w:tcPr>
          <w:p w:rsidR="00AE27D5" w:rsidRPr="00AE27D5" w:rsidRDefault="00AE27D5" w:rsidP="00715A63">
            <w:pPr>
              <w:rPr>
                <w:b/>
                <w:bCs/>
                <w:lang w:val="en-US"/>
              </w:rPr>
            </w:pPr>
            <w:r>
              <w:t>Хранение переменной</w:t>
            </w:r>
            <w:r>
              <w:rPr>
                <w:lang w:val="en-US"/>
              </w:rPr>
              <w:t xml:space="preserve"> X</w:t>
            </w:r>
          </w:p>
        </w:tc>
      </w:tr>
      <w:tr w:rsidR="00715A63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D</w:t>
            </w:r>
          </w:p>
        </w:tc>
        <w:tc>
          <w:tcPr>
            <w:tcW w:w="1568" w:type="dxa"/>
          </w:tcPr>
          <w:p w:rsidR="00715A63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17" w:type="dxa"/>
          </w:tcPr>
          <w:p w:rsidR="00715A63" w:rsidRPr="00974F20" w:rsidRDefault="00974F20" w:rsidP="00715A63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210" w:type="dxa"/>
          </w:tcPr>
          <w:p w:rsidR="00715A63" w:rsidRDefault="00496AA8" w:rsidP="00715A63">
            <w:r w:rsidRPr="00496AA8">
              <w:t>Очистка аккумулятора</w:t>
            </w:r>
          </w:p>
        </w:tc>
      </w:tr>
      <w:tr w:rsidR="00715A63" w:rsidTr="00974F20">
        <w:tc>
          <w:tcPr>
            <w:tcW w:w="950" w:type="dxa"/>
          </w:tcPr>
          <w:p w:rsidR="00715A63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496AA8">
              <w:rPr>
                <w:lang w:val="en-US"/>
              </w:rPr>
              <w:t>E</w:t>
            </w:r>
          </w:p>
        </w:tc>
        <w:tc>
          <w:tcPr>
            <w:tcW w:w="1568" w:type="dxa"/>
          </w:tcPr>
          <w:p w:rsidR="00715A63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3039</w:t>
            </w:r>
          </w:p>
        </w:tc>
        <w:tc>
          <w:tcPr>
            <w:tcW w:w="1617" w:type="dxa"/>
          </w:tcPr>
          <w:p w:rsidR="00715A63" w:rsidRPr="002428DE" w:rsidRDefault="002428DE" w:rsidP="00715A63">
            <w:pPr>
              <w:rPr>
                <w:lang w:val="en-US"/>
              </w:rPr>
            </w:pPr>
            <w:r>
              <w:rPr>
                <w:lang w:val="en-US"/>
              </w:rPr>
              <w:t>OR 039</w:t>
            </w:r>
          </w:p>
        </w:tc>
        <w:tc>
          <w:tcPr>
            <w:tcW w:w="5210" w:type="dxa"/>
          </w:tcPr>
          <w:p w:rsidR="00715A63" w:rsidRDefault="002428DE" w:rsidP="00715A63">
            <w:r w:rsidRPr="002428DE">
              <w:t xml:space="preserve">Логическое </w:t>
            </w:r>
            <w:r>
              <w:t>сложение</w:t>
            </w:r>
            <w:r w:rsidRPr="002428DE">
              <w:t xml:space="preserve"> ячейки </w:t>
            </w:r>
            <w:r>
              <w:t>039</w:t>
            </w:r>
            <w:r w:rsidRPr="002428DE">
              <w:t xml:space="preserve"> с аккумулятором и запись результата в аккумулятор</w:t>
            </w:r>
          </w:p>
        </w:tc>
      </w:tr>
      <w:tr w:rsidR="00715A63" w:rsidTr="00974F20">
        <w:tc>
          <w:tcPr>
            <w:tcW w:w="950" w:type="dxa"/>
          </w:tcPr>
          <w:p w:rsidR="00715A63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568" w:type="dxa"/>
          </w:tcPr>
          <w:p w:rsidR="00715A63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203B</w:t>
            </w:r>
          </w:p>
        </w:tc>
        <w:tc>
          <w:tcPr>
            <w:tcW w:w="1617" w:type="dxa"/>
          </w:tcPr>
          <w:p w:rsidR="00715A63" w:rsidRPr="002428DE" w:rsidRDefault="002428DE" w:rsidP="00715A63">
            <w:pPr>
              <w:rPr>
                <w:lang w:val="en-US"/>
              </w:rPr>
            </w:pPr>
            <w:r>
              <w:rPr>
                <w:lang w:val="en-US"/>
              </w:rPr>
              <w:t>AND 03B</w:t>
            </w:r>
          </w:p>
        </w:tc>
        <w:tc>
          <w:tcPr>
            <w:tcW w:w="5210" w:type="dxa"/>
          </w:tcPr>
          <w:p w:rsidR="00715A63" w:rsidRDefault="002428DE" w:rsidP="00715A63">
            <w:r w:rsidRPr="002428DE">
              <w:t xml:space="preserve">Логическое </w:t>
            </w:r>
            <w:r>
              <w:t>умножение</w:t>
            </w:r>
            <w:r w:rsidRPr="002428DE">
              <w:t xml:space="preserve"> ячейки </w:t>
            </w:r>
            <w:r>
              <w:t>03</w:t>
            </w:r>
            <w:r>
              <w:rPr>
                <w:lang w:val="en-US"/>
              </w:rPr>
              <w:t>B</w:t>
            </w:r>
            <w:r w:rsidRPr="002428DE">
              <w:t xml:space="preserve"> с аккумулятором и запись результата в аккумулятор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E03A</w:t>
            </w:r>
          </w:p>
        </w:tc>
        <w:tc>
          <w:tcPr>
            <w:tcW w:w="1617" w:type="dxa"/>
          </w:tcPr>
          <w:p w:rsidR="00DC21AA" w:rsidRPr="002428DE" w:rsidRDefault="002428DE" w:rsidP="00715A63">
            <w:pPr>
              <w:rPr>
                <w:lang w:val="en-US"/>
              </w:rPr>
            </w:pPr>
            <w:r>
              <w:rPr>
                <w:lang w:val="en-US"/>
              </w:rPr>
              <w:t>ST 03A</w:t>
            </w:r>
          </w:p>
        </w:tc>
        <w:tc>
          <w:tcPr>
            <w:tcW w:w="5210" w:type="dxa"/>
          </w:tcPr>
          <w:p w:rsidR="00DC21AA" w:rsidRPr="002428DE" w:rsidRDefault="002428DE" w:rsidP="00715A63">
            <w:r>
              <w:t>Сохранение значения аккумулятора в ячейку 03</w:t>
            </w:r>
            <w:r>
              <w:rPr>
                <w:lang w:val="en-US"/>
              </w:rPr>
              <w:t>A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A03C</w:t>
            </w:r>
          </w:p>
        </w:tc>
        <w:tc>
          <w:tcPr>
            <w:tcW w:w="1617" w:type="dxa"/>
          </w:tcPr>
          <w:p w:rsidR="00DC21AA" w:rsidRPr="002428DE" w:rsidRDefault="002428DE" w:rsidP="00715A63">
            <w:pPr>
              <w:rPr>
                <w:lang w:val="en-US"/>
              </w:rPr>
            </w:pPr>
            <w:r>
              <w:rPr>
                <w:lang w:val="en-US"/>
              </w:rPr>
              <w:t>LD 03C</w:t>
            </w:r>
          </w:p>
        </w:tc>
        <w:tc>
          <w:tcPr>
            <w:tcW w:w="5210" w:type="dxa"/>
          </w:tcPr>
          <w:p w:rsidR="00DC21AA" w:rsidRPr="002428DE" w:rsidRDefault="002428DE" w:rsidP="00715A63">
            <w:r>
              <w:t>Загрузка значения ячейки 03</w:t>
            </w:r>
            <w:r>
              <w:rPr>
                <w:lang w:val="en-US"/>
              </w:rPr>
              <w:t>C</w:t>
            </w:r>
            <w:r w:rsidRPr="002428DE">
              <w:t xml:space="preserve"> </w:t>
            </w:r>
            <w:r>
              <w:t>в аккумулятор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603A</w:t>
            </w:r>
          </w:p>
        </w:tc>
        <w:tc>
          <w:tcPr>
            <w:tcW w:w="1617" w:type="dxa"/>
          </w:tcPr>
          <w:p w:rsidR="00DC21AA" w:rsidRPr="002428DE" w:rsidRDefault="002428DE" w:rsidP="00715A63">
            <w:pPr>
              <w:rPr>
                <w:lang w:val="en-US"/>
              </w:rPr>
            </w:pPr>
            <w:r>
              <w:rPr>
                <w:lang w:val="en-US"/>
              </w:rPr>
              <w:t>SUB 03A</w:t>
            </w:r>
          </w:p>
        </w:tc>
        <w:tc>
          <w:tcPr>
            <w:tcW w:w="5210" w:type="dxa"/>
          </w:tcPr>
          <w:p w:rsidR="00DC21AA" w:rsidRDefault="002428DE" w:rsidP="00715A63">
            <w:r w:rsidRPr="002428DE">
              <w:t xml:space="preserve">Вычитание ячейки </w:t>
            </w:r>
            <w:r w:rsidR="00EF6265" w:rsidRPr="00EF6265">
              <w:t>03</w:t>
            </w:r>
            <w:r w:rsidR="00EF6265">
              <w:rPr>
                <w:lang w:val="en-US"/>
              </w:rPr>
              <w:t>A</w:t>
            </w:r>
            <w:r w:rsidRPr="002428DE">
              <w:t xml:space="preserve"> из аккумулятора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E03A</w:t>
            </w:r>
          </w:p>
        </w:tc>
        <w:tc>
          <w:tcPr>
            <w:tcW w:w="1617" w:type="dxa"/>
          </w:tcPr>
          <w:p w:rsidR="00DC21AA" w:rsidRPr="00496AA8" w:rsidRDefault="00496AA8" w:rsidP="00715A63">
            <w:pPr>
              <w:rPr>
                <w:lang w:val="en-US"/>
              </w:rPr>
            </w:pPr>
            <w:r>
              <w:rPr>
                <w:lang w:val="en-US"/>
              </w:rPr>
              <w:t>ST 03A</w:t>
            </w:r>
          </w:p>
        </w:tc>
        <w:tc>
          <w:tcPr>
            <w:tcW w:w="5210" w:type="dxa"/>
          </w:tcPr>
          <w:p w:rsidR="00DC21AA" w:rsidRDefault="00496AA8" w:rsidP="00715A63">
            <w:r>
              <w:t>Сохранение значения аккумулятора в ячейку 03</w:t>
            </w:r>
            <w:r>
              <w:rPr>
                <w:lang w:val="en-US"/>
              </w:rPr>
              <w:t>A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17" w:type="dxa"/>
          </w:tcPr>
          <w:p w:rsidR="00DC21AA" w:rsidRPr="00496AA8" w:rsidRDefault="00496AA8" w:rsidP="00715A63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210" w:type="dxa"/>
          </w:tcPr>
          <w:p w:rsidR="00DC21AA" w:rsidRDefault="00496AA8" w:rsidP="00715A63">
            <w:r w:rsidRPr="004064AA">
              <w:rPr>
                <w:rFonts w:cs="Times New Roman"/>
                <w:szCs w:val="28"/>
              </w:rPr>
              <w:t>Очистка аккумулятора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617" w:type="dxa"/>
          </w:tcPr>
          <w:p w:rsidR="00DC21AA" w:rsidRPr="00496AA8" w:rsidRDefault="00496AA8" w:rsidP="00715A63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5210" w:type="dxa"/>
          </w:tcPr>
          <w:p w:rsidR="00DC21AA" w:rsidRPr="00496AA8" w:rsidRDefault="00496AA8" w:rsidP="00496AA8">
            <w:pPr>
              <w:tabs>
                <w:tab w:val="left" w:pos="1331"/>
              </w:tabs>
            </w:pPr>
            <w:r>
              <w:t>Инверсия аккумулятора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204A</w:t>
            </w:r>
          </w:p>
        </w:tc>
        <w:tc>
          <w:tcPr>
            <w:tcW w:w="1617" w:type="dxa"/>
          </w:tcPr>
          <w:p w:rsidR="00DC21AA" w:rsidRPr="00496AA8" w:rsidRDefault="00496AA8" w:rsidP="00715A63">
            <w:pPr>
              <w:rPr>
                <w:lang w:val="en-US"/>
              </w:rPr>
            </w:pPr>
            <w:r>
              <w:rPr>
                <w:lang w:val="en-US"/>
              </w:rPr>
              <w:t>AND 04A</w:t>
            </w:r>
          </w:p>
        </w:tc>
        <w:tc>
          <w:tcPr>
            <w:tcW w:w="5210" w:type="dxa"/>
          </w:tcPr>
          <w:p w:rsidR="00DC21AA" w:rsidRDefault="00496AA8" w:rsidP="00715A63">
            <w:r w:rsidRPr="002428DE">
              <w:t xml:space="preserve">Логическое </w:t>
            </w:r>
            <w:r>
              <w:t>умножение</w:t>
            </w:r>
            <w:r w:rsidRPr="002428DE">
              <w:t xml:space="preserve"> ячейки </w:t>
            </w:r>
            <w:r>
              <w:t>0</w:t>
            </w:r>
            <w:r w:rsidRPr="00496AA8">
              <w:t>4</w:t>
            </w:r>
            <w:r>
              <w:rPr>
                <w:lang w:val="en-US"/>
              </w:rPr>
              <w:t>A</w:t>
            </w:r>
            <w:r w:rsidRPr="002428DE">
              <w:t xml:space="preserve"> с аккумулятором и запись результата в аккумулятор</w:t>
            </w:r>
          </w:p>
        </w:tc>
      </w:tr>
      <w:tr w:rsidR="00DC21AA" w:rsidTr="00974F20">
        <w:tc>
          <w:tcPr>
            <w:tcW w:w="950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203A</w:t>
            </w:r>
          </w:p>
        </w:tc>
        <w:tc>
          <w:tcPr>
            <w:tcW w:w="1617" w:type="dxa"/>
          </w:tcPr>
          <w:p w:rsidR="00DC21AA" w:rsidRDefault="00496AA8" w:rsidP="00715A63">
            <w:r>
              <w:rPr>
                <w:lang w:val="en-US"/>
              </w:rPr>
              <w:t>AND 03A</w:t>
            </w:r>
          </w:p>
        </w:tc>
        <w:tc>
          <w:tcPr>
            <w:tcW w:w="5210" w:type="dxa"/>
          </w:tcPr>
          <w:p w:rsidR="00DC21AA" w:rsidRDefault="00496AA8" w:rsidP="00715A63">
            <w:r w:rsidRPr="002428DE">
              <w:t xml:space="preserve">Логическое </w:t>
            </w:r>
            <w:r>
              <w:t>умножение</w:t>
            </w:r>
            <w:r w:rsidRPr="002428DE">
              <w:t xml:space="preserve"> ячейки </w:t>
            </w:r>
            <w:r>
              <w:t>0</w:t>
            </w:r>
            <w:r w:rsidRPr="00496AA8">
              <w:t>3</w:t>
            </w:r>
            <w:r>
              <w:rPr>
                <w:lang w:val="en-US"/>
              </w:rPr>
              <w:t>A</w:t>
            </w:r>
            <w:r w:rsidRPr="002428DE">
              <w:t xml:space="preserve"> с аккумулятором и запись результата в аккумулятор</w:t>
            </w:r>
          </w:p>
        </w:tc>
      </w:tr>
      <w:tr w:rsidR="00DC21AA" w:rsidTr="00974F20">
        <w:tc>
          <w:tcPr>
            <w:tcW w:w="950" w:type="dxa"/>
          </w:tcPr>
          <w:p w:rsidR="00DC21AA" w:rsidRDefault="00DC21AA" w:rsidP="00715A63">
            <w:r>
              <w:rPr>
                <w:lang w:val="en-US"/>
              </w:rPr>
              <w:t>048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E04B</w:t>
            </w:r>
          </w:p>
        </w:tc>
        <w:tc>
          <w:tcPr>
            <w:tcW w:w="1617" w:type="dxa"/>
          </w:tcPr>
          <w:p w:rsidR="00DC21AA" w:rsidRPr="00496AA8" w:rsidRDefault="00496AA8" w:rsidP="00715A63">
            <w:pPr>
              <w:rPr>
                <w:lang w:val="en-US"/>
              </w:rPr>
            </w:pPr>
            <w:r>
              <w:rPr>
                <w:lang w:val="en-US"/>
              </w:rPr>
              <w:t>ST 04B</w:t>
            </w:r>
          </w:p>
        </w:tc>
        <w:tc>
          <w:tcPr>
            <w:tcW w:w="5210" w:type="dxa"/>
          </w:tcPr>
          <w:p w:rsidR="00DC21AA" w:rsidRPr="00496AA8" w:rsidRDefault="00496AA8" w:rsidP="00715A63">
            <w:r>
              <w:t>Сохранение значения аккумулятора в ячейку 0</w:t>
            </w:r>
            <w:r w:rsidRPr="00496AA8">
              <w:t>4</w:t>
            </w:r>
            <w:r>
              <w:t>B</w:t>
            </w:r>
          </w:p>
        </w:tc>
      </w:tr>
      <w:tr w:rsidR="00DC21AA" w:rsidTr="00974F20">
        <w:tc>
          <w:tcPr>
            <w:tcW w:w="950" w:type="dxa"/>
          </w:tcPr>
          <w:p w:rsidR="00DC21AA" w:rsidRDefault="00DC21AA" w:rsidP="00715A63">
            <w:r>
              <w:rPr>
                <w:lang w:val="en-US"/>
              </w:rPr>
              <w:t>049</w:t>
            </w:r>
          </w:p>
        </w:tc>
        <w:tc>
          <w:tcPr>
            <w:tcW w:w="1568" w:type="dxa"/>
          </w:tcPr>
          <w:p w:rsidR="00DC21AA" w:rsidRPr="00DC21AA" w:rsidRDefault="00DC21AA" w:rsidP="00715A6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17" w:type="dxa"/>
          </w:tcPr>
          <w:p w:rsidR="00DC21AA" w:rsidRPr="00974F20" w:rsidRDefault="00974F20" w:rsidP="00715A6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10" w:type="dxa"/>
          </w:tcPr>
          <w:p w:rsidR="00DC21AA" w:rsidRDefault="002428DE" w:rsidP="00715A63">
            <w:r w:rsidRPr="002428DE">
              <w:t>Отключение ТГ, остановка программы, переход в пультовый режим</w:t>
            </w:r>
          </w:p>
        </w:tc>
      </w:tr>
      <w:tr w:rsidR="00AE27D5" w:rsidTr="00974F20">
        <w:tc>
          <w:tcPr>
            <w:tcW w:w="950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04A</w:t>
            </w:r>
          </w:p>
        </w:tc>
        <w:tc>
          <w:tcPr>
            <w:tcW w:w="1568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203A</w:t>
            </w:r>
          </w:p>
        </w:tc>
        <w:tc>
          <w:tcPr>
            <w:tcW w:w="1617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21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t>Хранение переменной</w:t>
            </w:r>
            <w:r>
              <w:rPr>
                <w:lang w:val="en-US"/>
              </w:rPr>
              <w:t xml:space="preserve"> Y</w:t>
            </w:r>
          </w:p>
        </w:tc>
      </w:tr>
      <w:tr w:rsidR="00AE27D5" w:rsidTr="00974F20">
        <w:tc>
          <w:tcPr>
            <w:tcW w:w="950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1568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204A</w:t>
            </w:r>
          </w:p>
        </w:tc>
        <w:tc>
          <w:tcPr>
            <w:tcW w:w="1617" w:type="dxa"/>
          </w:tcPr>
          <w:p w:rsidR="00AE27D5" w:rsidRDefault="00AE27D5" w:rsidP="00715A6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210" w:type="dxa"/>
          </w:tcPr>
          <w:p w:rsidR="00AE27D5" w:rsidRPr="00AE27D5" w:rsidRDefault="00AE27D5" w:rsidP="00715A63">
            <w:pPr>
              <w:rPr>
                <w:lang w:val="en-US"/>
              </w:rPr>
            </w:pPr>
            <w:r>
              <w:t>Хранение итогового результата</w:t>
            </w:r>
          </w:p>
        </w:tc>
      </w:tr>
    </w:tbl>
    <w:p w:rsidR="00947DD4" w:rsidRPr="004064AA" w:rsidRDefault="00947DD4" w:rsidP="00AE27D5">
      <w:pPr>
        <w:pStyle w:val="22"/>
        <w:jc w:val="left"/>
      </w:pPr>
      <w:bookmarkStart w:id="3" w:name="_Toc96329310"/>
      <w:bookmarkStart w:id="4" w:name="_Toc120742974"/>
      <w:r w:rsidRPr="004064AA">
        <w:t>Описание программы</w:t>
      </w:r>
      <w:bookmarkEnd w:id="3"/>
      <w:bookmarkEnd w:id="4"/>
    </w:p>
    <w:p w:rsidR="00715A63" w:rsidRPr="00BB705E" w:rsidRDefault="00947DD4" w:rsidP="00715A63">
      <w:r>
        <w:rPr>
          <w:lang w:val="en-US"/>
        </w:rPr>
        <w:t>R</w:t>
      </w:r>
      <w:r w:rsidRPr="00947DD4">
        <w:t>=</w:t>
      </w:r>
      <w:r>
        <w:rPr>
          <w:lang w:val="en-US"/>
        </w:rPr>
        <w:t>Y</w:t>
      </w:r>
      <w:r w:rsidR="002C1386" w:rsidRPr="00BB705E">
        <w:t xml:space="preserve"> </w:t>
      </w:r>
      <w:r w:rsidRPr="00947DD4">
        <w:rPr>
          <w:rFonts w:cs="Times New Roman"/>
        </w:rPr>
        <w:t>&amp;</w:t>
      </w:r>
      <w:r w:rsidR="002C1386" w:rsidRPr="00BB705E">
        <w:rPr>
          <w:rFonts w:cs="Times New Roman"/>
        </w:rPr>
        <w:t xml:space="preserve"> </w:t>
      </w:r>
      <w:r w:rsidRPr="00947DD4">
        <w:t>(</w:t>
      </w:r>
      <w:r>
        <w:rPr>
          <w:lang w:val="en-US"/>
        </w:rPr>
        <w:t>X</w:t>
      </w:r>
      <w:r w:rsidRPr="00BB705E">
        <w:t>-(</w:t>
      </w:r>
      <w:r>
        <w:rPr>
          <w:lang w:val="en-US"/>
        </w:rPr>
        <w:t>A</w:t>
      </w:r>
      <w:r w:rsidRPr="00BB705E">
        <w:rPr>
          <w:rFonts w:cs="Times New Roman"/>
        </w:rPr>
        <w:t>&amp;</w:t>
      </w:r>
      <w:r>
        <w:rPr>
          <w:lang w:val="en-US"/>
        </w:rPr>
        <w:t>B</w:t>
      </w:r>
      <w:r w:rsidRPr="00BB705E">
        <w:t>))</w:t>
      </w:r>
    </w:p>
    <w:p w:rsidR="00947DD4" w:rsidRPr="00AE27D5" w:rsidRDefault="00947DD4" w:rsidP="00AE27D5">
      <w:pPr>
        <w:rPr>
          <w:b/>
        </w:rPr>
      </w:pPr>
      <w:bookmarkStart w:id="5" w:name="_Toc115195440"/>
      <w:r w:rsidRPr="00947DD4">
        <w:t xml:space="preserve">Данная программа </w:t>
      </w:r>
      <w:r w:rsidR="00AE27D5">
        <w:t xml:space="preserve">выполняет логическое умножение </w:t>
      </w:r>
      <w:r w:rsidR="00AE27D5">
        <w:rPr>
          <w:lang w:val="en-US"/>
        </w:rPr>
        <w:t>A</w:t>
      </w:r>
      <w:r w:rsidR="00AE27D5" w:rsidRPr="00AE27D5">
        <w:t xml:space="preserve"> </w:t>
      </w:r>
      <w:r w:rsidR="00AE27D5">
        <w:t xml:space="preserve">и </w:t>
      </w:r>
      <w:r w:rsidR="00AE27D5">
        <w:rPr>
          <w:lang w:val="en-US"/>
        </w:rPr>
        <w:t>B</w:t>
      </w:r>
      <w:r w:rsidR="00AE27D5" w:rsidRPr="00AE27D5">
        <w:t xml:space="preserve">, </w:t>
      </w:r>
      <w:r w:rsidR="00AE27D5">
        <w:t xml:space="preserve">вычитает его из </w:t>
      </w:r>
      <w:r w:rsidR="00AE27D5">
        <w:rPr>
          <w:lang w:val="en-US"/>
        </w:rPr>
        <w:t>X</w:t>
      </w:r>
      <w:r w:rsidR="00AE27D5" w:rsidRPr="00AE27D5">
        <w:t xml:space="preserve">, </w:t>
      </w:r>
      <w:r w:rsidR="00AE27D5">
        <w:t xml:space="preserve">после выполняет логическое умножение с </w:t>
      </w:r>
      <w:r w:rsidR="00AE27D5">
        <w:rPr>
          <w:lang w:val="en-US"/>
        </w:rPr>
        <w:t>Y</w:t>
      </w:r>
    </w:p>
    <w:p w:rsidR="002C1386" w:rsidRDefault="002C1386" w:rsidP="00AE27D5">
      <w:pPr>
        <w:pStyle w:val="22"/>
        <w:jc w:val="left"/>
        <w:rPr>
          <w:rFonts w:eastAsia="Times New Roman"/>
        </w:rPr>
      </w:pPr>
      <w:bookmarkStart w:id="6" w:name="_Toc120742975"/>
      <w:r w:rsidRPr="004064AA">
        <w:rPr>
          <w:rFonts w:eastAsia="Times New Roman"/>
        </w:rPr>
        <w:t>Расположение в памяти БЭВМ программы, исходных данных и результатов:</w:t>
      </w:r>
      <w:bookmarkEnd w:id="6"/>
    </w:p>
    <w:p w:rsidR="002C1386" w:rsidRPr="004064AA" w:rsidRDefault="002C1386" w:rsidP="002C1386">
      <w:pPr>
        <w:ind w:left="-5"/>
        <w:rPr>
          <w:rFonts w:cs="Times New Roman"/>
          <w:szCs w:val="28"/>
        </w:rPr>
      </w:pPr>
      <w:r w:rsidRPr="002C1386">
        <w:rPr>
          <w:rFonts w:cs="Times New Roman"/>
          <w:szCs w:val="28"/>
        </w:rPr>
        <w:t>039, 03</w:t>
      </w:r>
      <w:r>
        <w:rPr>
          <w:rFonts w:cs="Times New Roman"/>
          <w:szCs w:val="28"/>
          <w:lang w:val="en-US"/>
        </w:rPr>
        <w:t>B</w:t>
      </w:r>
      <w:r w:rsidRPr="002C1386">
        <w:rPr>
          <w:rFonts w:cs="Times New Roman"/>
          <w:szCs w:val="28"/>
        </w:rPr>
        <w:t>, 03</w:t>
      </w:r>
      <w:r>
        <w:rPr>
          <w:rFonts w:cs="Times New Roman"/>
          <w:szCs w:val="28"/>
          <w:lang w:val="en-US"/>
        </w:rPr>
        <w:t>C</w:t>
      </w:r>
      <w:r w:rsidRPr="002C1386">
        <w:rPr>
          <w:rFonts w:cs="Times New Roman"/>
          <w:szCs w:val="28"/>
        </w:rPr>
        <w:t>, 04</w:t>
      </w:r>
      <w:r>
        <w:rPr>
          <w:rFonts w:cs="Times New Roman"/>
          <w:szCs w:val="28"/>
          <w:lang w:val="en-US"/>
        </w:rPr>
        <w:t>A</w:t>
      </w:r>
      <w:r w:rsidRPr="004064AA">
        <w:rPr>
          <w:rFonts w:cs="Times New Roman"/>
          <w:szCs w:val="28"/>
        </w:rPr>
        <w:t>– исходные данные</w:t>
      </w:r>
    </w:p>
    <w:p w:rsidR="002C1386" w:rsidRPr="004064AA" w:rsidRDefault="002C1386" w:rsidP="002C1386">
      <w:pPr>
        <w:ind w:left="-5"/>
        <w:rPr>
          <w:rFonts w:cs="Times New Roman"/>
          <w:szCs w:val="28"/>
        </w:rPr>
      </w:pPr>
      <w:r w:rsidRPr="002C1386">
        <w:rPr>
          <w:rFonts w:cs="Times New Roman"/>
          <w:szCs w:val="28"/>
        </w:rPr>
        <w:t>03</w:t>
      </w:r>
      <w:r>
        <w:rPr>
          <w:rFonts w:cs="Times New Roman"/>
          <w:szCs w:val="28"/>
          <w:lang w:val="en-US"/>
        </w:rPr>
        <w:t>A</w:t>
      </w:r>
      <w:r w:rsidRPr="004064AA">
        <w:rPr>
          <w:rFonts w:cs="Times New Roman"/>
          <w:szCs w:val="28"/>
        </w:rPr>
        <w:t xml:space="preserve"> – промежуточный результат </w:t>
      </w:r>
    </w:p>
    <w:p w:rsidR="002C1386" w:rsidRPr="004064AA" w:rsidRDefault="002C1386" w:rsidP="002C1386">
      <w:pPr>
        <w:ind w:left="-5"/>
        <w:rPr>
          <w:rFonts w:cs="Times New Roman"/>
          <w:szCs w:val="28"/>
        </w:rPr>
      </w:pPr>
      <w:r w:rsidRPr="002C1386">
        <w:rPr>
          <w:rFonts w:cs="Times New Roman"/>
          <w:szCs w:val="28"/>
        </w:rPr>
        <w:t>03</w:t>
      </w:r>
      <w:r>
        <w:rPr>
          <w:rFonts w:cs="Times New Roman"/>
          <w:szCs w:val="28"/>
          <w:lang w:val="en-US"/>
        </w:rPr>
        <w:t>D</w:t>
      </w:r>
      <w:r w:rsidRPr="002C1386">
        <w:rPr>
          <w:rFonts w:cs="Times New Roman"/>
          <w:szCs w:val="28"/>
        </w:rPr>
        <w:t>-049</w:t>
      </w:r>
      <w:r w:rsidRPr="004064AA">
        <w:rPr>
          <w:rFonts w:cs="Times New Roman"/>
          <w:szCs w:val="28"/>
        </w:rPr>
        <w:t xml:space="preserve">– инструкции </w:t>
      </w:r>
    </w:p>
    <w:p w:rsidR="002C1386" w:rsidRPr="004064AA" w:rsidRDefault="002C1386" w:rsidP="002C1386">
      <w:pPr>
        <w:ind w:left="-5"/>
        <w:rPr>
          <w:rFonts w:cs="Times New Roman"/>
          <w:szCs w:val="28"/>
        </w:rPr>
      </w:pPr>
      <w:r w:rsidRPr="002C1386">
        <w:rPr>
          <w:rFonts w:cs="Times New Roman"/>
          <w:szCs w:val="28"/>
        </w:rPr>
        <w:t>04</w:t>
      </w:r>
      <w:r>
        <w:rPr>
          <w:rFonts w:cs="Times New Roman"/>
          <w:szCs w:val="28"/>
          <w:lang w:val="en-US"/>
        </w:rPr>
        <w:t>B</w:t>
      </w:r>
      <w:r w:rsidRPr="004064AA">
        <w:rPr>
          <w:rFonts w:cs="Times New Roman"/>
          <w:szCs w:val="28"/>
        </w:rPr>
        <w:t xml:space="preserve"> – результат </w:t>
      </w:r>
    </w:p>
    <w:p w:rsidR="002C1386" w:rsidRPr="004064AA" w:rsidRDefault="00AE27D5" w:rsidP="00AE27D5">
      <w:pPr>
        <w:pStyle w:val="22"/>
        <w:jc w:val="left"/>
      </w:pPr>
      <w:bookmarkStart w:id="7" w:name="_Toc120742976"/>
      <w:r>
        <w:t>ОПИ и ОДЗ</w:t>
      </w:r>
      <w:bookmarkEnd w:id="7"/>
    </w:p>
    <w:p w:rsidR="002C1386" w:rsidRDefault="002C1386" w:rsidP="002C1386">
      <w:pPr>
        <w:ind w:left="-5"/>
        <w:rPr>
          <w:rFonts w:cs="Times New Roman"/>
          <w:szCs w:val="28"/>
        </w:rPr>
      </w:pPr>
      <w:r w:rsidRPr="004064AA">
        <w:rPr>
          <w:rFonts w:cs="Times New Roman"/>
          <w:szCs w:val="28"/>
          <w:lang w:val="en-US"/>
        </w:rPr>
        <w:t>R</w:t>
      </w:r>
      <w:r w:rsidRPr="004064AA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A</w:t>
      </w:r>
      <w:r w:rsidRPr="004064AA">
        <w:rPr>
          <w:rFonts w:cs="Times New Roman"/>
          <w:szCs w:val="28"/>
        </w:rPr>
        <w:t xml:space="preserve"> &amp; </w:t>
      </w:r>
      <w:r>
        <w:rPr>
          <w:rFonts w:cs="Times New Roman"/>
          <w:szCs w:val="28"/>
          <w:lang w:val="en-US"/>
        </w:rPr>
        <w:t>B</w:t>
      </w:r>
      <w:r w:rsidRPr="004064AA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X</w:t>
      </w:r>
      <w:r w:rsidR="00FE732A" w:rsidRPr="00FE732A">
        <w:rPr>
          <w:rFonts w:cs="Times New Roman"/>
          <w:szCs w:val="28"/>
        </w:rPr>
        <w:t>,</w:t>
      </w:r>
      <w:r w:rsidR="00FE732A" w:rsidRPr="00FE732A">
        <w:t xml:space="preserve"> (</w:t>
      </w:r>
      <w:r w:rsidR="00FE732A">
        <w:rPr>
          <w:lang w:val="en-US"/>
        </w:rPr>
        <w:t>X</w:t>
      </w:r>
      <w:r w:rsidR="00FE732A" w:rsidRPr="002C1386">
        <w:t>-(</w:t>
      </w:r>
      <w:r w:rsidR="00FE732A">
        <w:rPr>
          <w:lang w:val="en-US"/>
        </w:rPr>
        <w:t>A</w:t>
      </w:r>
      <w:r w:rsidR="00FE732A" w:rsidRPr="002C1386">
        <w:rPr>
          <w:rFonts w:cs="Times New Roman"/>
        </w:rPr>
        <w:t>&amp;</w:t>
      </w:r>
      <w:r w:rsidR="00FE732A">
        <w:rPr>
          <w:lang w:val="en-US"/>
        </w:rPr>
        <w:t>B</w:t>
      </w:r>
      <w:r w:rsidR="00FE732A" w:rsidRPr="002C1386">
        <w:t xml:space="preserve">)), </w:t>
      </w:r>
      <w:r w:rsidRPr="004064AA">
        <w:rPr>
          <w:rFonts w:cs="Times New Roman"/>
          <w:szCs w:val="28"/>
        </w:rPr>
        <w:t xml:space="preserve">– знаковые 16-ти разрядные числа. </w:t>
      </w:r>
    </w:p>
    <w:p w:rsidR="002C1386" w:rsidRPr="004064AA" w:rsidRDefault="002C1386" w:rsidP="002C1386">
      <w:pPr>
        <w:ind w:left="-5"/>
        <w:rPr>
          <w:rFonts w:cs="Times New Roman"/>
          <w:szCs w:val="28"/>
        </w:rPr>
      </w:pPr>
      <w:r w:rsidRPr="004064AA">
        <w:rPr>
          <w:rFonts w:cs="Times New Roman"/>
          <w:szCs w:val="28"/>
        </w:rPr>
        <w:t>(-2</w:t>
      </w:r>
      <w:r w:rsidRPr="004064AA">
        <w:rPr>
          <w:rFonts w:cs="Times New Roman"/>
          <w:szCs w:val="28"/>
          <w:vertAlign w:val="superscript"/>
        </w:rPr>
        <w:t>15</w:t>
      </w:r>
      <w:r w:rsidRPr="004064AA">
        <w:rPr>
          <w:rFonts w:cs="Times New Roman"/>
          <w:szCs w:val="28"/>
        </w:rPr>
        <w:t xml:space="preserve"> &lt;= </w:t>
      </w:r>
      <w:r w:rsidRPr="004064AA">
        <w:rPr>
          <w:rFonts w:cs="Times New Roman"/>
          <w:szCs w:val="28"/>
          <w:lang w:val="en-US"/>
        </w:rPr>
        <w:t>R</w:t>
      </w:r>
      <w:r w:rsidRPr="004064AA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A</w:t>
      </w:r>
      <w:r w:rsidRPr="004064AA">
        <w:rPr>
          <w:rFonts w:cs="Times New Roman"/>
          <w:szCs w:val="28"/>
        </w:rPr>
        <w:t xml:space="preserve"> &amp; </w:t>
      </w:r>
      <w:r>
        <w:rPr>
          <w:rFonts w:cs="Times New Roman"/>
          <w:szCs w:val="28"/>
          <w:lang w:val="en-US"/>
        </w:rPr>
        <w:t>B</w:t>
      </w:r>
      <w:r w:rsidRPr="004064AA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X</w:t>
      </w:r>
      <w:r w:rsidR="00FE732A" w:rsidRPr="00FE732A">
        <w:rPr>
          <w:rFonts w:cs="Times New Roman"/>
          <w:szCs w:val="28"/>
        </w:rPr>
        <w:t>,</w:t>
      </w:r>
      <w:r w:rsidR="00FE732A" w:rsidRPr="00FE732A">
        <w:t xml:space="preserve"> (</w:t>
      </w:r>
      <w:r w:rsidR="00FE732A">
        <w:rPr>
          <w:lang w:val="en-US"/>
        </w:rPr>
        <w:t>X</w:t>
      </w:r>
      <w:r w:rsidR="00FE732A" w:rsidRPr="002C1386">
        <w:t>-(</w:t>
      </w:r>
      <w:r w:rsidR="00FE732A">
        <w:rPr>
          <w:lang w:val="en-US"/>
        </w:rPr>
        <w:t>A</w:t>
      </w:r>
      <w:r w:rsidR="00FE732A" w:rsidRPr="002C1386">
        <w:rPr>
          <w:rFonts w:cs="Times New Roman"/>
        </w:rPr>
        <w:t>&amp;</w:t>
      </w:r>
      <w:r w:rsidR="00FE732A">
        <w:rPr>
          <w:lang w:val="en-US"/>
        </w:rPr>
        <w:t>B</w:t>
      </w:r>
      <w:r w:rsidR="00FE732A" w:rsidRPr="002C1386">
        <w:t>)</w:t>
      </w:r>
      <w:r w:rsidR="00FE732A" w:rsidRPr="00EC4C36">
        <w:t>)</w:t>
      </w:r>
      <w:r w:rsidRPr="004064AA">
        <w:rPr>
          <w:rFonts w:cs="Times New Roman"/>
          <w:szCs w:val="28"/>
        </w:rPr>
        <w:t xml:space="preserve"> &lt;= 2</w:t>
      </w:r>
      <w:r w:rsidRPr="004064AA">
        <w:rPr>
          <w:rFonts w:cs="Times New Roman"/>
          <w:szCs w:val="28"/>
          <w:vertAlign w:val="superscript"/>
        </w:rPr>
        <w:t>15</w:t>
      </w:r>
      <w:r w:rsidRPr="004064AA">
        <w:rPr>
          <w:rFonts w:cs="Times New Roman"/>
          <w:szCs w:val="28"/>
        </w:rPr>
        <w:t>-1)</w:t>
      </w:r>
    </w:p>
    <w:p w:rsidR="002C1386" w:rsidRDefault="00D654D5" w:rsidP="002C1386">
      <w:pPr>
        <w:ind w:left="-5"/>
        <w:rPr>
          <w:rFonts w:cs="Times New Roman"/>
          <w:color w:val="000000" w:themeColor="text1"/>
          <w:szCs w:val="28"/>
        </w:rPr>
      </w:pPr>
      <w:r>
        <w:rPr>
          <w:rFonts w:eastAsia="Cambria Math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-377624</wp:posOffset>
                </wp:positionH>
                <wp:positionV relativeFrom="paragraph">
                  <wp:posOffset>919681</wp:posOffset>
                </wp:positionV>
                <wp:extent cx="208280" cy="2578100"/>
                <wp:effectExtent l="12700" t="12700" r="0" b="12700"/>
                <wp:wrapNone/>
                <wp:docPr id="5" name="Открывающая квадрат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578100"/>
                        </a:xfrm>
                        <a:prstGeom prst="lef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3429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Открывающая квадратная скобка 5" o:spid="_x0000_s1026" type="#_x0000_t85" style="position:absolute;margin-left:-29.75pt;margin-top:72.4pt;width:16.4pt;height:20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" adj="145" strokecolor="black [3200]" strokeweight="2.25pt">
                <v:stroke joinstyle="miter"/>
              </v:shape>
            </w:pict>
          </mc:Fallback>
        </mc:AlternateContent>
      </w:r>
      <w:r w:rsidRPr="004064AA">
        <w:rPr>
          <w:rFonts w:eastAsia="Cambria Math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914DB" wp14:editId="5F31D8D8">
                <wp:simplePos x="0" y="0"/>
                <wp:positionH relativeFrom="margin">
                  <wp:posOffset>-642319</wp:posOffset>
                </wp:positionH>
                <wp:positionV relativeFrom="paragraph">
                  <wp:posOffset>654986</wp:posOffset>
                </wp:positionV>
                <wp:extent cx="269875" cy="2890921"/>
                <wp:effectExtent l="12700" t="12700" r="9525" b="17780"/>
                <wp:wrapNone/>
                <wp:docPr id="2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9092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28F8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50.6pt;margin-top:51.55pt;width:21.25pt;height:2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" adj="168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2C1386">
        <w:rPr>
          <w:rFonts w:cs="Times New Roman"/>
          <w:szCs w:val="28"/>
          <w:lang w:val="en-US"/>
        </w:rPr>
        <w:t>A</w:t>
      </w:r>
      <w:r w:rsidR="002C1386" w:rsidRPr="004064AA">
        <w:rPr>
          <w:rFonts w:cs="Times New Roman"/>
          <w:szCs w:val="28"/>
        </w:rPr>
        <w:t xml:space="preserve">, </w:t>
      </w:r>
      <w:r w:rsidR="002C1386">
        <w:rPr>
          <w:rFonts w:cs="Times New Roman"/>
          <w:szCs w:val="28"/>
          <w:lang w:val="en-US"/>
        </w:rPr>
        <w:t>B</w:t>
      </w:r>
      <w:r w:rsidR="002C1386" w:rsidRPr="002C1386">
        <w:rPr>
          <w:rFonts w:cs="Times New Roman"/>
          <w:szCs w:val="28"/>
        </w:rPr>
        <w:t xml:space="preserve">, </w:t>
      </w:r>
      <w:r w:rsidR="002C1386">
        <w:rPr>
          <w:lang w:val="en-US"/>
        </w:rPr>
        <w:t>Y</w:t>
      </w:r>
      <w:r w:rsidR="00FE732A" w:rsidRPr="00FE732A">
        <w:rPr>
          <w:rFonts w:cs="Times New Roman"/>
          <w:szCs w:val="28"/>
        </w:rPr>
        <w:t xml:space="preserve"> </w:t>
      </w:r>
      <w:r w:rsidR="002C1386" w:rsidRPr="004064AA">
        <w:rPr>
          <w:rFonts w:cs="Times New Roman"/>
          <w:szCs w:val="28"/>
        </w:rPr>
        <w:t xml:space="preserve">– набор из 16 логических однобитовых </w:t>
      </w:r>
      <w:r w:rsidR="002C1386" w:rsidRPr="004064AA">
        <w:rPr>
          <w:rFonts w:cs="Times New Roman"/>
          <w:color w:val="000000" w:themeColor="text1"/>
          <w:szCs w:val="28"/>
        </w:rPr>
        <w:t xml:space="preserve">значений </w:t>
      </w:r>
    </w:p>
    <w:p w:rsidR="002C1386" w:rsidRPr="00D654D5" w:rsidRDefault="002C1386" w:rsidP="002C1386">
      <w:pPr>
        <w:ind w:left="-5"/>
        <w:rPr>
          <w:rFonts w:cs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Cs w:val="28"/>
            </w:rPr>
            <m:t>(0≤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&amp;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 w:cs="Times New Roman"/>
              <w:color w:val="000000" w:themeColor="text1"/>
              <w:szCs w:val="28"/>
            </w:rPr>
            <m:t xml:space="preserve">≤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16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Cs w:val="28"/>
            </w:rPr>
            <m:t>-1)</m:t>
          </m:r>
        </m:oMath>
      </m:oMathPara>
    </w:p>
    <w:p w:rsidR="00D654D5" w:rsidRPr="00D654D5" w:rsidRDefault="00D654D5" w:rsidP="002C1386">
      <w:pPr>
        <w:ind w:left="-5"/>
        <w:rPr>
          <w:rFonts w:cs="Times New Roman"/>
          <w:color w:val="000000" w:themeColor="text1"/>
          <w:szCs w:val="28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0≤</m:t>
        </m:r>
      </m:oMath>
      <w:r>
        <w:rPr>
          <w:rFonts w:cs="Times New Roman"/>
          <w:color w:val="000000" w:themeColor="text1"/>
          <w:szCs w:val="28"/>
          <w:lang w:val="en-US"/>
        </w:rPr>
        <w:t>Y</w:t>
      </w: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16</m:t>
            </m:r>
          </m:sup>
        </m:sSup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-1</m:t>
        </m:r>
      </m:oMath>
    </w:p>
    <w:p w:rsidR="00BB7D6A" w:rsidRDefault="003A28E5" w:rsidP="003A28E5">
      <w:pPr>
        <w:rPr>
          <w:lang w:val="en-US"/>
        </w:rPr>
      </w:pPr>
      <w:r w:rsidRPr="004064AA">
        <w:rPr>
          <w:rFonts w:eastAsia="Cambria Math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670D4" wp14:editId="0FA33D66">
                <wp:simplePos x="0" y="0"/>
                <wp:positionH relativeFrom="margin">
                  <wp:posOffset>-321477</wp:posOffset>
                </wp:positionH>
                <wp:positionV relativeFrom="paragraph">
                  <wp:posOffset>3476</wp:posOffset>
                </wp:positionV>
                <wp:extent cx="269875" cy="580858"/>
                <wp:effectExtent l="12700" t="12700" r="0" b="1651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58085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7122" id="Левая фигурная скобка 6" o:spid="_x0000_s1026" type="#_x0000_t87" style="position:absolute;margin-left:-25.3pt;margin-top:.25pt;width:21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" adj="836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1B430A" w:rsidRPr="003A28E5">
        <w:rPr>
          <w:lang w:val="en-US"/>
        </w:rPr>
        <w:t>-2</w:t>
      </w:r>
      <w:r w:rsidR="001B430A" w:rsidRPr="003A28E5">
        <w:rPr>
          <w:vertAlign w:val="superscript"/>
          <w:lang w:val="en-US"/>
        </w:rPr>
        <w:t>14</w:t>
      </w:r>
      <w:r w:rsidR="001B430A" w:rsidRPr="003A28E5">
        <w:rPr>
          <w:lang w:val="en-US"/>
        </w:rPr>
        <w:t xml:space="preserve"> ≤ (</w:t>
      </w:r>
      <w:r w:rsidR="001B430A">
        <w:rPr>
          <w:lang w:val="en-US"/>
        </w:rPr>
        <w:t>A</w:t>
      </w:r>
      <w:r w:rsidR="001B430A" w:rsidRPr="003A28E5">
        <w:rPr>
          <w:lang w:val="en-US"/>
        </w:rPr>
        <w:t>&amp;</w:t>
      </w:r>
      <w:r w:rsidR="001B430A">
        <w:rPr>
          <w:lang w:val="en-US"/>
        </w:rPr>
        <w:t>B</w:t>
      </w:r>
      <w:r w:rsidR="001B430A" w:rsidRPr="003A28E5">
        <w:rPr>
          <w:lang w:val="en-US"/>
        </w:rPr>
        <w:t>)</w:t>
      </w:r>
      <w:r>
        <w:rPr>
          <w:lang w:val="en-US"/>
        </w:rPr>
        <w:t xml:space="preserve">, </w:t>
      </w:r>
      <w:r w:rsidR="001B430A">
        <w:rPr>
          <w:lang w:val="en-US"/>
        </w:rPr>
        <w:t>X</w:t>
      </w:r>
      <w:r w:rsidR="001B430A" w:rsidRPr="003A28E5">
        <w:rPr>
          <w:lang w:val="en-US"/>
        </w:rPr>
        <w:t xml:space="preserve"> ≤ 2</w:t>
      </w:r>
      <w:r w:rsidR="001B430A" w:rsidRPr="003A28E5">
        <w:rPr>
          <w:vertAlign w:val="superscript"/>
          <w:lang w:val="en-US"/>
        </w:rPr>
        <w:t>14</w:t>
      </w:r>
      <w:r w:rsidR="001B430A" w:rsidRPr="003A28E5">
        <w:rPr>
          <w:lang w:val="en-US"/>
        </w:rPr>
        <w:t xml:space="preserve"> – 1</w:t>
      </w:r>
    </w:p>
    <w:p w:rsidR="00BB7D6A" w:rsidRDefault="001B5E6B" w:rsidP="00645AFF">
      <w:pPr>
        <w:rPr>
          <w:lang w:val="en-US"/>
        </w:rPr>
      </w:pPr>
      <w:r w:rsidRPr="004064AA">
        <w:rPr>
          <w:rFonts w:eastAsia="Cambria Math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106E7" wp14:editId="4732999E">
                <wp:simplePos x="0" y="0"/>
                <wp:positionH relativeFrom="margin">
                  <wp:posOffset>-321477</wp:posOffset>
                </wp:positionH>
                <wp:positionV relativeFrom="paragraph">
                  <wp:posOffset>307106</wp:posOffset>
                </wp:positionV>
                <wp:extent cx="269875" cy="1184509"/>
                <wp:effectExtent l="12700" t="12700" r="0" b="9525"/>
                <wp:wrapNone/>
                <wp:docPr id="3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18450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6569" id="Левая фигурная скобка 6" o:spid="_x0000_s1026" type="#_x0000_t87" style="position:absolute;margin-left:-25.3pt;margin-top:24.2pt;width:21.25pt;height:9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" adj="410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3A28E5">
        <w:rPr>
          <w:lang w:val="en-US"/>
        </w:rPr>
        <w:t>A</w:t>
      </w:r>
      <w:r w:rsidR="003A28E5" w:rsidRPr="003A28E5">
        <w:rPr>
          <w:vertAlign w:val="subscript"/>
          <w:lang w:val="en-US"/>
        </w:rPr>
        <w:t>15</w:t>
      </w:r>
      <w:r w:rsidR="003A28E5">
        <w:rPr>
          <w:lang w:val="en-US"/>
        </w:rPr>
        <w:t>, B</w:t>
      </w:r>
      <w:r w:rsidR="003A28E5" w:rsidRPr="003A28E5">
        <w:rPr>
          <w:vertAlign w:val="subscript"/>
          <w:lang w:val="en-US"/>
        </w:rPr>
        <w:t>15</w:t>
      </w:r>
      <w:r w:rsidR="003A28E5">
        <w:rPr>
          <w:lang w:val="en-US"/>
        </w:rPr>
        <w:t xml:space="preserve"> = 0</w:t>
      </w:r>
    </w:p>
    <w:p w:rsidR="001B430A" w:rsidRPr="003A28E5" w:rsidRDefault="00BB7D6A" w:rsidP="00645AFF">
      <w:pPr>
        <w:rPr>
          <w:rFonts w:cs="Times New Roman"/>
          <w:color w:val="000000" w:themeColor="text1"/>
          <w:szCs w:val="28"/>
          <w:lang w:val="en-US"/>
        </w:rPr>
      </w:pPr>
      <w:r>
        <w:rPr>
          <w:lang w:val="en-US"/>
        </w:rPr>
        <w:t>0</w:t>
      </w:r>
      <w:r w:rsidRPr="003A28E5">
        <w:rPr>
          <w:lang w:val="en-US"/>
        </w:rPr>
        <w:t xml:space="preserve">≤ </w:t>
      </w:r>
      <w:r>
        <w:rPr>
          <w:rFonts w:cs="Times New Roman"/>
          <w:color w:val="000000" w:themeColor="text1"/>
          <w:szCs w:val="28"/>
          <w:lang w:val="en-US"/>
        </w:rPr>
        <w:t>(A&amp;B), X</w:t>
      </w:r>
      <w:r w:rsidRPr="00BB7D6A">
        <w:rPr>
          <w:lang w:val="en-US"/>
        </w:rPr>
        <w:t xml:space="preserve"> </w:t>
      </w:r>
      <w:r w:rsidRPr="003A28E5">
        <w:rPr>
          <w:lang w:val="en-US"/>
        </w:rPr>
        <w:t>≤</w:t>
      </w:r>
      <w:r>
        <w:rPr>
          <w:lang w:val="en-US"/>
        </w:rPr>
        <w:t xml:space="preserve"> </w:t>
      </w:r>
      <w:r w:rsidRPr="003A28E5">
        <w:rPr>
          <w:lang w:val="en-US"/>
        </w:rPr>
        <w:t>2</w:t>
      </w:r>
      <w:r w:rsidRPr="003A28E5">
        <w:rPr>
          <w:vertAlign w:val="superscript"/>
          <w:lang w:val="en-US"/>
        </w:rPr>
        <w:t>15</w:t>
      </w:r>
      <w:r w:rsidRPr="003A28E5">
        <w:rPr>
          <w:lang w:val="en-US"/>
        </w:rPr>
        <w:t xml:space="preserve"> – 1</w:t>
      </w:r>
    </w:p>
    <w:p w:rsidR="00BB7D6A" w:rsidRDefault="001B5E6B" w:rsidP="00BB7D6A">
      <w:pPr>
        <w:rPr>
          <w:lang w:val="en-US"/>
        </w:rPr>
      </w:pPr>
      <w:r>
        <w:rPr>
          <w:rFonts w:eastAsia="Cambria Math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D3D91" wp14:editId="73DFAF93">
                <wp:simplePos x="0" y="0"/>
                <wp:positionH relativeFrom="column">
                  <wp:posOffset>-92877</wp:posOffset>
                </wp:positionH>
                <wp:positionV relativeFrom="paragraph">
                  <wp:posOffset>34892</wp:posOffset>
                </wp:positionV>
                <wp:extent cx="173355" cy="811697"/>
                <wp:effectExtent l="12700" t="12700" r="4445" b="13970"/>
                <wp:wrapNone/>
                <wp:docPr id="10" name="Открывающая квадрат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811697"/>
                        </a:xfrm>
                        <a:prstGeom prst="lef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2F88" id="Открывающая квадратная скобка 10" o:spid="_x0000_s1026" type="#_x0000_t85" style="position:absolute;margin-left:-7.3pt;margin-top:2.75pt;width:13.65pt;height:6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" adj="384" strokecolor="black [3200]" strokeweight="2.25pt">
                <v:stroke joinstyle="miter"/>
              </v:shape>
            </w:pict>
          </mc:Fallback>
        </mc:AlternateContent>
      </w:r>
      <w:r w:rsidR="00BB7D6A">
        <w:rPr>
          <w:lang w:val="en-US"/>
        </w:rPr>
        <w:t>A</w:t>
      </w:r>
      <w:r w:rsidR="00BB7D6A" w:rsidRPr="003A28E5">
        <w:rPr>
          <w:vertAlign w:val="subscript"/>
          <w:lang w:val="en-US"/>
        </w:rPr>
        <w:t>15</w:t>
      </w:r>
      <w:r w:rsidR="00BB7D6A">
        <w:rPr>
          <w:lang w:val="en-US"/>
        </w:rPr>
        <w:t xml:space="preserve"> = 1, B</w:t>
      </w:r>
      <w:r w:rsidR="00BB7D6A" w:rsidRPr="003A28E5">
        <w:rPr>
          <w:vertAlign w:val="subscript"/>
          <w:lang w:val="en-US"/>
        </w:rPr>
        <w:t>15</w:t>
      </w:r>
      <w:r w:rsidR="00BB7D6A">
        <w:rPr>
          <w:lang w:val="en-US"/>
        </w:rPr>
        <w:t xml:space="preserve"> = 0</w:t>
      </w:r>
    </w:p>
    <w:p w:rsidR="00BB7D6A" w:rsidRPr="0078580F" w:rsidRDefault="00BB7D6A" w:rsidP="00BB7D6A">
      <w:r>
        <w:rPr>
          <w:lang w:val="en-US"/>
        </w:rPr>
        <w:t>A</w:t>
      </w:r>
      <w:r w:rsidRPr="0078580F">
        <w:rPr>
          <w:vertAlign w:val="subscript"/>
        </w:rPr>
        <w:t>15</w:t>
      </w:r>
      <w:r w:rsidRPr="0078580F">
        <w:t xml:space="preserve"> = 0, </w:t>
      </w:r>
      <w:r>
        <w:rPr>
          <w:lang w:val="en-US"/>
        </w:rPr>
        <w:t>B</w:t>
      </w:r>
      <w:r w:rsidRPr="0078580F">
        <w:rPr>
          <w:vertAlign w:val="subscript"/>
        </w:rPr>
        <w:t>15</w:t>
      </w:r>
      <w:r w:rsidRPr="0078580F">
        <w:t xml:space="preserve"> = 1</w:t>
      </w:r>
    </w:p>
    <w:p w:rsidR="00BB7D6A" w:rsidRPr="0078580F" w:rsidRDefault="00BB7D6A" w:rsidP="00BB7D6A">
      <w:r>
        <w:rPr>
          <w:lang w:val="en-US"/>
        </w:rPr>
        <w:t>A</w:t>
      </w:r>
      <w:r w:rsidRPr="0078580F">
        <w:rPr>
          <w:vertAlign w:val="subscript"/>
        </w:rPr>
        <w:t>15</w:t>
      </w:r>
      <w:r w:rsidRPr="0078580F">
        <w:t xml:space="preserve"> = 0, </w:t>
      </w:r>
      <w:r>
        <w:rPr>
          <w:lang w:val="en-US"/>
        </w:rPr>
        <w:t>B</w:t>
      </w:r>
      <w:r w:rsidRPr="0078580F">
        <w:rPr>
          <w:vertAlign w:val="subscript"/>
        </w:rPr>
        <w:t>15</w:t>
      </w:r>
      <w:r w:rsidRPr="0078580F">
        <w:t xml:space="preserve"> = 0</w:t>
      </w:r>
      <w:r w:rsidR="00FE732A" w:rsidRPr="004064AA">
        <w:rPr>
          <w:rFonts w:eastAsia="Cambria Math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39CA" wp14:editId="4B20BC8B">
                <wp:simplePos x="0" y="0"/>
                <wp:positionH relativeFrom="margin">
                  <wp:posOffset>-321310</wp:posOffset>
                </wp:positionH>
                <wp:positionV relativeFrom="paragraph">
                  <wp:posOffset>273685</wp:posOffset>
                </wp:positionV>
                <wp:extent cx="269875" cy="580858"/>
                <wp:effectExtent l="12700" t="12700" r="0" b="16510"/>
                <wp:wrapNone/>
                <wp:docPr id="4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58085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D102" id="Левая фигурная скобка 6" o:spid="_x0000_s1026" type="#_x0000_t87" style="position:absolute;margin-left:-25.3pt;margin-top:21.55pt;width:21.2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" adj="836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BB7D6A" w:rsidRPr="0078580F" w:rsidRDefault="00BB7D6A" w:rsidP="00BB7D6A">
      <w:pPr>
        <w:rPr>
          <w:rFonts w:cs="Times New Roman"/>
          <w:color w:val="000000" w:themeColor="text1"/>
          <w:szCs w:val="28"/>
        </w:rPr>
      </w:pPr>
      <w:r w:rsidRPr="0078580F">
        <w:t>-2</w:t>
      </w:r>
      <w:r w:rsidRPr="0078580F">
        <w:rPr>
          <w:vertAlign w:val="superscript"/>
        </w:rPr>
        <w:t>15</w:t>
      </w:r>
      <w:r w:rsidRPr="0078580F">
        <w:t>≤</w:t>
      </w:r>
      <w:r w:rsidRPr="0078580F">
        <w:rPr>
          <w:rFonts w:cs="Times New Roman"/>
          <w:color w:val="000000" w:themeColor="text1"/>
          <w:szCs w:val="28"/>
        </w:rPr>
        <w:t xml:space="preserve"> (</w:t>
      </w:r>
      <w:r>
        <w:rPr>
          <w:rFonts w:cs="Times New Roman"/>
          <w:color w:val="000000" w:themeColor="text1"/>
          <w:szCs w:val="28"/>
          <w:lang w:val="en-US"/>
        </w:rPr>
        <w:t>A</w:t>
      </w:r>
      <w:r w:rsidRPr="0078580F">
        <w:rPr>
          <w:rFonts w:cs="Times New Roman"/>
          <w:color w:val="000000" w:themeColor="text1"/>
          <w:szCs w:val="28"/>
        </w:rPr>
        <w:t>&amp;</w:t>
      </w:r>
      <w:r>
        <w:rPr>
          <w:rFonts w:cs="Times New Roman"/>
          <w:color w:val="000000" w:themeColor="text1"/>
          <w:szCs w:val="28"/>
          <w:lang w:val="en-US"/>
        </w:rPr>
        <w:t>B</w:t>
      </w:r>
      <w:r w:rsidRPr="0078580F">
        <w:rPr>
          <w:rFonts w:cs="Times New Roman"/>
          <w:color w:val="000000" w:themeColor="text1"/>
          <w:szCs w:val="28"/>
        </w:rPr>
        <w:t xml:space="preserve">), </w:t>
      </w:r>
      <w:r>
        <w:rPr>
          <w:rFonts w:cs="Times New Roman"/>
          <w:color w:val="000000" w:themeColor="text1"/>
          <w:szCs w:val="28"/>
          <w:lang w:val="en-US"/>
        </w:rPr>
        <w:t>X</w:t>
      </w:r>
      <w:r w:rsidRPr="0078580F">
        <w:t xml:space="preserve"> </w:t>
      </w:r>
      <w:proofErr w:type="gramStart"/>
      <w:r w:rsidRPr="0078580F">
        <w:t>&lt; 0</w:t>
      </w:r>
      <w:proofErr w:type="gramEnd"/>
    </w:p>
    <w:p w:rsidR="00BB7D6A" w:rsidRPr="0078580F" w:rsidRDefault="00BB7D6A" w:rsidP="00BB7D6A">
      <w:r>
        <w:rPr>
          <w:lang w:val="en-US"/>
        </w:rPr>
        <w:t>A</w:t>
      </w:r>
      <w:r w:rsidRPr="0078580F">
        <w:rPr>
          <w:vertAlign w:val="subscript"/>
        </w:rPr>
        <w:t>15</w:t>
      </w:r>
      <w:r w:rsidRPr="0078580F">
        <w:t xml:space="preserve"> = 1, </w:t>
      </w:r>
      <w:r>
        <w:rPr>
          <w:lang w:val="en-US"/>
        </w:rPr>
        <w:t>B</w:t>
      </w:r>
      <w:r w:rsidRPr="0078580F">
        <w:rPr>
          <w:vertAlign w:val="subscript"/>
        </w:rPr>
        <w:t>15</w:t>
      </w:r>
      <w:r w:rsidRPr="0078580F">
        <w:t xml:space="preserve"> = 1</w:t>
      </w:r>
    </w:p>
    <w:p w:rsidR="00D63A41" w:rsidRPr="0078580F" w:rsidRDefault="00D63A41">
      <w:pPr>
        <w:spacing w:after="0" w:line="240" w:lineRule="auto"/>
      </w:pPr>
      <w:r w:rsidRPr="0078580F">
        <w:br w:type="page"/>
      </w:r>
    </w:p>
    <w:p w:rsidR="00BB7D6A" w:rsidRPr="0078580F" w:rsidRDefault="00BB7D6A" w:rsidP="00BB7D6A"/>
    <w:p w:rsidR="00D63A41" w:rsidRDefault="00D63A41" w:rsidP="007C4224">
      <w:pPr>
        <w:pStyle w:val="22"/>
      </w:pPr>
      <w:r w:rsidRPr="004064AA">
        <w:t>Таблица трассировки с данными числами</w:t>
      </w:r>
      <w:r w:rsidRPr="00D63A41">
        <w:t>:</w:t>
      </w:r>
    </w:p>
    <w:p w:rsidR="00D63A41" w:rsidRPr="00D63A41" w:rsidRDefault="00D63A41" w:rsidP="007C4224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A=EF59</w:t>
      </w:r>
    </w:p>
    <w:p w:rsidR="00D63A41" w:rsidRPr="00D63A41" w:rsidRDefault="00D63A41" w:rsidP="007C4224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B=DFEF</w:t>
      </w:r>
    </w:p>
    <w:p w:rsidR="00D63A41" w:rsidRPr="00D63A41" w:rsidRDefault="00D63A41" w:rsidP="007C4224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X=0000</w:t>
      </w:r>
    </w:p>
    <w:p w:rsidR="00D63A41" w:rsidRPr="00D63A41" w:rsidRDefault="00D63A41" w:rsidP="00D63A41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Y=B64B</w:t>
      </w:r>
    </w:p>
    <w:tbl>
      <w:tblPr>
        <w:tblStyle w:val="aa"/>
        <w:tblW w:w="10928" w:type="dxa"/>
        <w:tblInd w:w="-1139" w:type="dxa"/>
        <w:tblLook w:val="04A0" w:firstRow="1" w:lastRow="0" w:firstColumn="1" w:lastColumn="0" w:noHBand="0" w:noVBand="1"/>
      </w:tblPr>
      <w:tblGrid>
        <w:gridCol w:w="945"/>
        <w:gridCol w:w="1035"/>
        <w:gridCol w:w="699"/>
        <w:gridCol w:w="885"/>
        <w:gridCol w:w="699"/>
        <w:gridCol w:w="901"/>
        <w:gridCol w:w="636"/>
        <w:gridCol w:w="839"/>
        <w:gridCol w:w="870"/>
        <w:gridCol w:w="636"/>
        <w:gridCol w:w="979"/>
        <w:gridCol w:w="784"/>
        <w:gridCol w:w="1020"/>
      </w:tblGrid>
      <w:tr w:rsidR="00111987" w:rsidTr="0078580F">
        <w:trPr>
          <w:trHeight w:val="1328"/>
        </w:trPr>
        <w:tc>
          <w:tcPr>
            <w:tcW w:w="1980" w:type="dxa"/>
            <w:gridSpan w:val="2"/>
          </w:tcPr>
          <w:p w:rsidR="00111987" w:rsidRDefault="00111987" w:rsidP="00645AFF">
            <w:pPr>
              <w:rPr>
                <w:rFonts w:cs="Times New Roman"/>
                <w:color w:val="000000" w:themeColor="text1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>Выполненная команда</w:t>
            </w:r>
          </w:p>
        </w:tc>
        <w:tc>
          <w:tcPr>
            <w:tcW w:w="7144" w:type="dxa"/>
            <w:gridSpan w:val="9"/>
          </w:tcPr>
          <w:p w:rsidR="00111987" w:rsidRPr="004064AA" w:rsidRDefault="00111987" w:rsidP="00111987">
            <w:pPr>
              <w:jc w:val="center"/>
              <w:rPr>
                <w:rFonts w:cs="Times New Roman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>Содержимое регистров процессора после выполнения команды.</w:t>
            </w:r>
          </w:p>
          <w:p w:rsidR="00111987" w:rsidRDefault="00111987" w:rsidP="00645AFF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04" w:type="dxa"/>
            <w:gridSpan w:val="2"/>
          </w:tcPr>
          <w:p w:rsidR="00111987" w:rsidRDefault="00111987" w:rsidP="00645AFF">
            <w:pPr>
              <w:rPr>
                <w:rFonts w:cs="Times New Roman"/>
                <w:color w:val="000000" w:themeColor="text1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proofErr w:type="spellStart"/>
            <w:r w:rsidRPr="004560C9">
              <w:t>Адр</w:t>
            </w:r>
            <w:proofErr w:type="spellEnd"/>
          </w:p>
        </w:tc>
        <w:tc>
          <w:tcPr>
            <w:tcW w:w="1035" w:type="dxa"/>
          </w:tcPr>
          <w:p w:rsidR="00111987" w:rsidRPr="004560C9" w:rsidRDefault="00111987" w:rsidP="00111987">
            <w:r>
              <w:t>Код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IP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CR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AR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DR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SP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BR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AC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PS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NZVC</w:t>
            </w:r>
          </w:p>
        </w:tc>
        <w:tc>
          <w:tcPr>
            <w:tcW w:w="784" w:type="dxa"/>
          </w:tcPr>
          <w:p w:rsidR="00111987" w:rsidRPr="004560C9" w:rsidRDefault="00111987" w:rsidP="00111987">
            <w:proofErr w:type="spellStart"/>
            <w:r w:rsidRPr="004560C9">
              <w:t>Адр</w:t>
            </w:r>
            <w:proofErr w:type="spellEnd"/>
          </w:p>
        </w:tc>
        <w:tc>
          <w:tcPr>
            <w:tcW w:w="1020" w:type="dxa"/>
          </w:tcPr>
          <w:p w:rsidR="00111987" w:rsidRPr="00111987" w:rsidRDefault="00111987" w:rsidP="00111987">
            <w:r>
              <w:t>Нов</w:t>
            </w:r>
            <w:r>
              <w:rPr>
                <w:lang w:val="en-US"/>
              </w:rPr>
              <w:t xml:space="preserve">. </w:t>
            </w:r>
            <w:r>
              <w:t>код</w:t>
            </w:r>
          </w:p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03D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0200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03E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0200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03D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0200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003D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004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0100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03E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3039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03F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3039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039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EF59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10A6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EF59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008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1000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03F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203B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040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203B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03B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DFEF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003F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CF49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008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1000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040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E03A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041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E03A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03A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CF49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0040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CF49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008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1000</w:t>
            </w:r>
          </w:p>
        </w:tc>
        <w:tc>
          <w:tcPr>
            <w:tcW w:w="784" w:type="dxa"/>
          </w:tcPr>
          <w:p w:rsidR="00111987" w:rsidRPr="004560C9" w:rsidRDefault="00111987" w:rsidP="00111987">
            <w:r w:rsidRPr="004560C9">
              <w:t>03A</w:t>
            </w:r>
          </w:p>
        </w:tc>
        <w:tc>
          <w:tcPr>
            <w:tcW w:w="1020" w:type="dxa"/>
          </w:tcPr>
          <w:p w:rsidR="00111987" w:rsidRPr="004560C9" w:rsidRDefault="00111987" w:rsidP="00111987">
            <w:r w:rsidRPr="004560C9">
              <w:t>CF49</w:t>
            </w:r>
          </w:p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041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A03C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042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A03C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03C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0041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004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0100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042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603A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043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603A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03A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CF49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0042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30B7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043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E03A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044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E03A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03A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30B7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0043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30B7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784" w:type="dxa"/>
          </w:tcPr>
          <w:p w:rsidR="00111987" w:rsidRPr="004560C9" w:rsidRDefault="00111987" w:rsidP="00111987">
            <w:r w:rsidRPr="004560C9">
              <w:t>03A</w:t>
            </w:r>
          </w:p>
        </w:tc>
        <w:tc>
          <w:tcPr>
            <w:tcW w:w="1020" w:type="dxa"/>
          </w:tcPr>
          <w:p w:rsidR="00111987" w:rsidRPr="004560C9" w:rsidRDefault="00111987" w:rsidP="00111987">
            <w:r w:rsidRPr="004560C9">
              <w:t>30B7</w:t>
            </w:r>
          </w:p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044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0200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045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0200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044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0200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0044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004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0100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045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0280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046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0280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045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0280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0045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FFFF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008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1000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046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204A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047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204A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04A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B64B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0046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B64B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008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1000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047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203A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048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203A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03A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30B7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0047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3003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784" w:type="dxa"/>
          </w:tcPr>
          <w:p w:rsidR="00111987" w:rsidRPr="004560C9" w:rsidRDefault="00111987" w:rsidP="00111987"/>
        </w:tc>
        <w:tc>
          <w:tcPr>
            <w:tcW w:w="1020" w:type="dxa"/>
          </w:tcPr>
          <w:p w:rsidR="00111987" w:rsidRPr="004560C9" w:rsidRDefault="00111987" w:rsidP="00111987"/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048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E04B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049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E04B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04B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3003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0048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3003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979" w:type="dxa"/>
          </w:tcPr>
          <w:p w:rsidR="00111987" w:rsidRPr="004560C9" w:rsidRDefault="00111987" w:rsidP="00111987">
            <w:r w:rsidRPr="004560C9">
              <w:t>0000</w:t>
            </w:r>
          </w:p>
        </w:tc>
        <w:tc>
          <w:tcPr>
            <w:tcW w:w="784" w:type="dxa"/>
          </w:tcPr>
          <w:p w:rsidR="00111987" w:rsidRPr="004560C9" w:rsidRDefault="00111987" w:rsidP="00111987">
            <w:r w:rsidRPr="004560C9">
              <w:t>04B</w:t>
            </w:r>
          </w:p>
        </w:tc>
        <w:tc>
          <w:tcPr>
            <w:tcW w:w="1020" w:type="dxa"/>
          </w:tcPr>
          <w:p w:rsidR="00111987" w:rsidRPr="004560C9" w:rsidRDefault="00111987" w:rsidP="00111987">
            <w:r w:rsidRPr="004560C9">
              <w:t>3003</w:t>
            </w:r>
          </w:p>
        </w:tc>
      </w:tr>
      <w:tr w:rsidR="00111987" w:rsidTr="0078580F">
        <w:tc>
          <w:tcPr>
            <w:tcW w:w="945" w:type="dxa"/>
          </w:tcPr>
          <w:p w:rsidR="00111987" w:rsidRPr="004560C9" w:rsidRDefault="00111987" w:rsidP="00111987">
            <w:r w:rsidRPr="004560C9">
              <w:t>049</w:t>
            </w:r>
          </w:p>
        </w:tc>
        <w:tc>
          <w:tcPr>
            <w:tcW w:w="1035" w:type="dxa"/>
          </w:tcPr>
          <w:p w:rsidR="00111987" w:rsidRPr="004560C9" w:rsidRDefault="00111987" w:rsidP="00111987">
            <w:r w:rsidRPr="004560C9">
              <w:t>0100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04A</w:t>
            </w:r>
          </w:p>
        </w:tc>
        <w:tc>
          <w:tcPr>
            <w:tcW w:w="885" w:type="dxa"/>
          </w:tcPr>
          <w:p w:rsidR="00111987" w:rsidRPr="004560C9" w:rsidRDefault="00111987" w:rsidP="00111987">
            <w:r w:rsidRPr="004560C9">
              <w:t>0100</w:t>
            </w:r>
          </w:p>
        </w:tc>
        <w:tc>
          <w:tcPr>
            <w:tcW w:w="699" w:type="dxa"/>
          </w:tcPr>
          <w:p w:rsidR="00111987" w:rsidRPr="004560C9" w:rsidRDefault="00111987" w:rsidP="00111987">
            <w:r w:rsidRPr="004560C9">
              <w:t>049</w:t>
            </w:r>
          </w:p>
        </w:tc>
        <w:tc>
          <w:tcPr>
            <w:tcW w:w="901" w:type="dxa"/>
          </w:tcPr>
          <w:p w:rsidR="00111987" w:rsidRPr="004560C9" w:rsidRDefault="00111987" w:rsidP="00111987">
            <w:r w:rsidRPr="004560C9">
              <w:t>0100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839" w:type="dxa"/>
          </w:tcPr>
          <w:p w:rsidR="00111987" w:rsidRPr="004560C9" w:rsidRDefault="00111987" w:rsidP="00111987">
            <w:r w:rsidRPr="004560C9">
              <w:t>0049</w:t>
            </w:r>
          </w:p>
        </w:tc>
        <w:tc>
          <w:tcPr>
            <w:tcW w:w="870" w:type="dxa"/>
          </w:tcPr>
          <w:p w:rsidR="00111987" w:rsidRPr="004560C9" w:rsidRDefault="00111987" w:rsidP="00111987">
            <w:r w:rsidRPr="004560C9">
              <w:t>3003</w:t>
            </w:r>
          </w:p>
        </w:tc>
        <w:tc>
          <w:tcPr>
            <w:tcW w:w="636" w:type="dxa"/>
          </w:tcPr>
          <w:p w:rsidR="00111987" w:rsidRPr="004560C9" w:rsidRDefault="00111987" w:rsidP="00111987">
            <w:r w:rsidRPr="004560C9">
              <w:t>000</w:t>
            </w:r>
          </w:p>
        </w:tc>
        <w:tc>
          <w:tcPr>
            <w:tcW w:w="979" w:type="dxa"/>
          </w:tcPr>
          <w:p w:rsidR="00111987" w:rsidRDefault="00111987" w:rsidP="00111987">
            <w:r w:rsidRPr="004560C9">
              <w:t>0000</w:t>
            </w:r>
          </w:p>
        </w:tc>
        <w:tc>
          <w:tcPr>
            <w:tcW w:w="784" w:type="dxa"/>
          </w:tcPr>
          <w:p w:rsidR="00111987" w:rsidRDefault="00111987" w:rsidP="00111987"/>
        </w:tc>
        <w:tc>
          <w:tcPr>
            <w:tcW w:w="1020" w:type="dxa"/>
          </w:tcPr>
          <w:p w:rsidR="00111987" w:rsidRDefault="00111987" w:rsidP="00111987"/>
        </w:tc>
      </w:tr>
    </w:tbl>
    <w:p w:rsidR="00111987" w:rsidRPr="00111987" w:rsidRDefault="00111987" w:rsidP="00645AFF">
      <w:pPr>
        <w:rPr>
          <w:rFonts w:cs="Times New Roman"/>
          <w:color w:val="000000" w:themeColor="text1"/>
          <w:szCs w:val="28"/>
        </w:rPr>
      </w:pPr>
    </w:p>
    <w:bookmarkEnd w:id="5"/>
    <w:p w:rsidR="00D63A41" w:rsidRDefault="00D63A41" w:rsidP="00D63A41">
      <w:pPr>
        <w:pStyle w:val="22"/>
      </w:pPr>
    </w:p>
    <w:p w:rsidR="00D63A41" w:rsidRDefault="00D63A41" w:rsidP="00D63A41">
      <w:pPr>
        <w:pStyle w:val="22"/>
      </w:pPr>
    </w:p>
    <w:p w:rsidR="00962B2C" w:rsidRPr="00D63A41" w:rsidRDefault="00D63A41" w:rsidP="00D63A41">
      <w:pPr>
        <w:pStyle w:val="22"/>
      </w:pPr>
      <w:r w:rsidRPr="004064AA">
        <w:t>Вариант программы с меньшим количеством команд</w:t>
      </w:r>
      <w:r w:rsidRPr="007B51C7">
        <w:t>.</w:t>
      </w:r>
    </w:p>
    <w:tbl>
      <w:tblPr>
        <w:tblStyle w:val="TableGrid"/>
        <w:tblW w:w="10360" w:type="dxa"/>
        <w:tblInd w:w="-1009" w:type="dxa"/>
        <w:tblLayout w:type="fixed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004"/>
        <w:gridCol w:w="1418"/>
        <w:gridCol w:w="1640"/>
        <w:gridCol w:w="6298"/>
      </w:tblGrid>
      <w:tr w:rsidR="00111987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987" w:rsidRPr="004064AA" w:rsidRDefault="00111987" w:rsidP="007C4224">
            <w:pPr>
              <w:spacing w:line="256" w:lineRule="auto"/>
              <w:jc w:val="both"/>
              <w:rPr>
                <w:rFonts w:cs="Times New Roman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lastRenderedPageBreak/>
              <w:t xml:space="preserve">Адрес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987" w:rsidRPr="004064AA" w:rsidRDefault="00111987" w:rsidP="007C4224">
            <w:pPr>
              <w:spacing w:line="256" w:lineRule="auto"/>
              <w:ind w:left="74"/>
              <w:rPr>
                <w:rFonts w:cs="Times New Roman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 xml:space="preserve">Код команды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987" w:rsidRPr="004064AA" w:rsidRDefault="00111987" w:rsidP="007C4224">
            <w:pPr>
              <w:spacing w:line="256" w:lineRule="auto"/>
              <w:ind w:left="2"/>
              <w:jc w:val="both"/>
              <w:rPr>
                <w:rFonts w:cs="Times New Roman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 xml:space="preserve">Мнемоника 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987" w:rsidRPr="004064AA" w:rsidRDefault="00111987" w:rsidP="007C4224">
            <w:pPr>
              <w:spacing w:line="256" w:lineRule="auto"/>
              <w:ind w:right="60"/>
              <w:jc w:val="center"/>
              <w:rPr>
                <w:rFonts w:cs="Times New Roman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 xml:space="preserve">Комментарий 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 w:rsidRPr="00645AFF">
              <w:t>03</w:t>
            </w:r>
            <w:r w:rsidRPr="00645AFF">
              <w:rPr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CLA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pPr>
              <w:spacing w:line="256" w:lineRule="auto"/>
              <w:ind w:right="60"/>
            </w:pPr>
            <w:r>
              <w:t xml:space="preserve">Обнуление </w:t>
            </w:r>
            <w:proofErr w:type="spellStart"/>
            <w:r>
              <w:t>вккумулятора</w:t>
            </w:r>
            <w:proofErr w:type="spellEnd"/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 w:rsidRPr="00645AFF">
              <w:rPr>
                <w:lang w:val="en-US"/>
              </w:rPr>
              <w:t>03E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 w:rsidRPr="00645AFF">
              <w:rPr>
                <w:rFonts w:cs="Times New Roman"/>
                <w:szCs w:val="28"/>
                <w:lang w:val="en-US"/>
              </w:rPr>
              <w:t>A039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 039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>
              <w:t>Загрузка значения ячейки 039 в аккумулятор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 w:rsidRPr="00645AFF">
              <w:rPr>
                <w:lang w:val="en-US"/>
              </w:rPr>
              <w:t>03F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203B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 03B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 w:rsidRPr="002428DE">
              <w:t xml:space="preserve">Логическое </w:t>
            </w:r>
            <w:r>
              <w:t>умножение</w:t>
            </w:r>
            <w:r w:rsidRPr="002428DE">
              <w:t xml:space="preserve"> ячейки </w:t>
            </w:r>
            <w:r>
              <w:t>03</w:t>
            </w:r>
            <w:r>
              <w:rPr>
                <w:lang w:val="en-US"/>
              </w:rPr>
              <w:t>B</w:t>
            </w:r>
            <w:r w:rsidRPr="002428DE">
              <w:t xml:space="preserve"> с аккумулятором и запись результата в аккумулятор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 w:rsidRPr="00645AFF">
              <w:rPr>
                <w:lang w:val="en-US"/>
              </w:rPr>
              <w:t>040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E03A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 03A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>
              <w:t>Сохранение значения аккумулятора в ячейку 03</w:t>
            </w:r>
            <w:r>
              <w:rPr>
                <w:lang w:val="en-US"/>
              </w:rPr>
              <w:t>A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 w:rsidRPr="00645AFF">
              <w:rPr>
                <w:lang w:val="en-US"/>
              </w:rPr>
              <w:t>041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A03C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 03C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>
              <w:t>Загрузка значения ячейки 03</w:t>
            </w:r>
            <w:r>
              <w:rPr>
                <w:lang w:val="en-US"/>
              </w:rPr>
              <w:t>C</w:t>
            </w:r>
            <w:r>
              <w:t xml:space="preserve"> в аккумулятор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 w:rsidRPr="00645AFF">
              <w:rPr>
                <w:lang w:val="en-US"/>
              </w:rPr>
              <w:t>042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603A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SUB 03A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 w:rsidRPr="002428DE">
              <w:t xml:space="preserve">Вычитание ячейки </w:t>
            </w:r>
            <w:r w:rsidRPr="00EF6265">
              <w:t>03</w:t>
            </w:r>
            <w:r>
              <w:rPr>
                <w:lang w:val="en-US"/>
              </w:rPr>
              <w:t>A</w:t>
            </w:r>
            <w:r w:rsidRPr="002428DE">
              <w:t xml:space="preserve"> из аккумулятора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8009B3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204A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8009B3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 04A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645AFF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 w:rsidRPr="002428DE">
              <w:t xml:space="preserve">Логическое </w:t>
            </w:r>
            <w:r>
              <w:t>умножение</w:t>
            </w:r>
            <w:r w:rsidRPr="002428DE">
              <w:t xml:space="preserve"> ячейки </w:t>
            </w:r>
            <w:r>
              <w:t>0</w:t>
            </w:r>
            <w:r w:rsidRPr="00A13C15">
              <w:t>4</w:t>
            </w:r>
            <w:r>
              <w:t>A</w:t>
            </w:r>
            <w:r w:rsidRPr="002428DE">
              <w:t xml:space="preserve"> с аккумулятором и запись результата в аккумулятор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pPr>
              <w:spacing w:line="256" w:lineRule="auto"/>
              <w:ind w:left="7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E04B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pPr>
              <w:spacing w:line="256" w:lineRule="auto"/>
              <w:ind w:left="2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 04B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A13C15" w:rsidRDefault="004A02E8" w:rsidP="004A02E8">
            <w:pPr>
              <w:spacing w:line="256" w:lineRule="auto"/>
              <w:ind w:right="60"/>
              <w:rPr>
                <w:rFonts w:cs="Times New Roman"/>
                <w:szCs w:val="28"/>
              </w:rPr>
            </w:pPr>
            <w:r>
              <w:t>Сохранение значения аккумулятора в ячейку 0</w:t>
            </w:r>
            <w:r w:rsidRPr="00A13C15">
              <w:t>4</w:t>
            </w:r>
            <w:r>
              <w:rPr>
                <w:lang w:val="en-US"/>
              </w:rPr>
              <w:t>B</w:t>
            </w:r>
          </w:p>
        </w:tc>
      </w:tr>
      <w:tr w:rsidR="004A02E8" w:rsidRPr="004064AA" w:rsidTr="007C4224">
        <w:trPr>
          <w:trHeight w:val="2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DC21AA" w:rsidRDefault="004A02E8" w:rsidP="004A02E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Pr="00974F20" w:rsidRDefault="004A02E8" w:rsidP="004A02E8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E8" w:rsidRDefault="004A02E8" w:rsidP="004A02E8">
            <w:r w:rsidRPr="002428DE">
              <w:t>Отключение ТГ, остановка программы, переход в пультовый режим</w:t>
            </w:r>
          </w:p>
        </w:tc>
      </w:tr>
    </w:tbl>
    <w:p w:rsidR="00D63A41" w:rsidRDefault="00D63A41" w:rsidP="00D63A41">
      <w:pPr>
        <w:pStyle w:val="22"/>
      </w:pPr>
      <w:r w:rsidRPr="004064AA">
        <w:t>Таблица трассировки с данными числами</w:t>
      </w:r>
      <w:r w:rsidRPr="00D63A41">
        <w:t>:</w:t>
      </w:r>
    </w:p>
    <w:p w:rsidR="00D63A41" w:rsidRPr="00D63A41" w:rsidRDefault="00D63A41" w:rsidP="00D63A41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A=EF59</w:t>
      </w:r>
    </w:p>
    <w:p w:rsidR="00D63A41" w:rsidRPr="00D63A41" w:rsidRDefault="00D63A41" w:rsidP="00D63A41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B=DFEF</w:t>
      </w:r>
    </w:p>
    <w:p w:rsidR="00D63A41" w:rsidRPr="00D63A41" w:rsidRDefault="00D63A41" w:rsidP="00D63A41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X=0000</w:t>
      </w:r>
    </w:p>
    <w:p w:rsidR="00D63A41" w:rsidRPr="00D63A41" w:rsidRDefault="00D63A41" w:rsidP="00D63A41">
      <w:pPr>
        <w:pStyle w:val="22"/>
        <w:jc w:val="left"/>
        <w:rPr>
          <w:b w:val="0"/>
          <w:bCs/>
          <w:lang w:val="en-US"/>
        </w:rPr>
      </w:pPr>
      <w:r w:rsidRPr="00D63A41">
        <w:rPr>
          <w:b w:val="0"/>
          <w:bCs/>
          <w:lang w:val="en-US"/>
        </w:rPr>
        <w:t>Y=B64B</w:t>
      </w:r>
    </w:p>
    <w:tbl>
      <w:tblPr>
        <w:tblStyle w:val="aa"/>
        <w:tblW w:w="10897" w:type="dxa"/>
        <w:tblInd w:w="-1139" w:type="dxa"/>
        <w:tblLook w:val="04A0" w:firstRow="1" w:lastRow="0" w:firstColumn="1" w:lastColumn="0" w:noHBand="0" w:noVBand="1"/>
      </w:tblPr>
      <w:tblGrid>
        <w:gridCol w:w="945"/>
        <w:gridCol w:w="1035"/>
        <w:gridCol w:w="699"/>
        <w:gridCol w:w="885"/>
        <w:gridCol w:w="699"/>
        <w:gridCol w:w="901"/>
        <w:gridCol w:w="636"/>
        <w:gridCol w:w="839"/>
        <w:gridCol w:w="839"/>
        <w:gridCol w:w="636"/>
        <w:gridCol w:w="979"/>
        <w:gridCol w:w="784"/>
        <w:gridCol w:w="1020"/>
      </w:tblGrid>
      <w:tr w:rsidR="00D63A41" w:rsidTr="007C4224">
        <w:trPr>
          <w:trHeight w:val="1328"/>
        </w:trPr>
        <w:tc>
          <w:tcPr>
            <w:tcW w:w="1980" w:type="dxa"/>
            <w:gridSpan w:val="2"/>
          </w:tcPr>
          <w:p w:rsidR="00D63A41" w:rsidRDefault="00D63A41" w:rsidP="007C4224">
            <w:pPr>
              <w:rPr>
                <w:rFonts w:cs="Times New Roman"/>
                <w:color w:val="000000" w:themeColor="text1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>Выполненная команда</w:t>
            </w:r>
          </w:p>
        </w:tc>
        <w:tc>
          <w:tcPr>
            <w:tcW w:w="7113" w:type="dxa"/>
            <w:gridSpan w:val="9"/>
          </w:tcPr>
          <w:p w:rsidR="00D63A41" w:rsidRPr="004064AA" w:rsidRDefault="00D63A41" w:rsidP="007C4224">
            <w:pPr>
              <w:jc w:val="center"/>
              <w:rPr>
                <w:rFonts w:cs="Times New Roman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>Содержимое регистров процессора после выполнения команды.</w:t>
            </w:r>
          </w:p>
          <w:p w:rsidR="00D63A41" w:rsidRDefault="00D63A41" w:rsidP="007C4224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04" w:type="dxa"/>
            <w:gridSpan w:val="2"/>
          </w:tcPr>
          <w:p w:rsidR="00D63A41" w:rsidRDefault="00D63A41" w:rsidP="007C4224">
            <w:pPr>
              <w:rPr>
                <w:rFonts w:cs="Times New Roman"/>
                <w:color w:val="000000" w:themeColor="text1"/>
                <w:szCs w:val="28"/>
              </w:rPr>
            </w:pPr>
            <w:r w:rsidRPr="004064AA">
              <w:rPr>
                <w:rFonts w:cs="Times New Roman"/>
                <w:b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D63A41" w:rsidRPr="00111987" w:rsidTr="007C4224">
        <w:tc>
          <w:tcPr>
            <w:tcW w:w="945" w:type="dxa"/>
          </w:tcPr>
          <w:p w:rsidR="00D63A41" w:rsidRPr="004560C9" w:rsidRDefault="00D63A41" w:rsidP="007C4224">
            <w:proofErr w:type="spellStart"/>
            <w:r w:rsidRPr="004560C9">
              <w:t>Адр</w:t>
            </w:r>
            <w:proofErr w:type="spellEnd"/>
          </w:p>
        </w:tc>
        <w:tc>
          <w:tcPr>
            <w:tcW w:w="1035" w:type="dxa"/>
          </w:tcPr>
          <w:p w:rsidR="00D63A41" w:rsidRPr="004560C9" w:rsidRDefault="00D63A41" w:rsidP="007C4224">
            <w:r>
              <w:t>Код</w:t>
            </w:r>
          </w:p>
        </w:tc>
        <w:tc>
          <w:tcPr>
            <w:tcW w:w="699" w:type="dxa"/>
          </w:tcPr>
          <w:p w:rsidR="00D63A41" w:rsidRPr="004560C9" w:rsidRDefault="00D63A41" w:rsidP="007C4224">
            <w:r w:rsidRPr="004560C9">
              <w:t>IP</w:t>
            </w:r>
          </w:p>
        </w:tc>
        <w:tc>
          <w:tcPr>
            <w:tcW w:w="885" w:type="dxa"/>
          </w:tcPr>
          <w:p w:rsidR="00D63A41" w:rsidRPr="004560C9" w:rsidRDefault="00D63A41" w:rsidP="007C4224">
            <w:r w:rsidRPr="004560C9">
              <w:t>CR</w:t>
            </w:r>
          </w:p>
        </w:tc>
        <w:tc>
          <w:tcPr>
            <w:tcW w:w="699" w:type="dxa"/>
          </w:tcPr>
          <w:p w:rsidR="00D63A41" w:rsidRPr="004560C9" w:rsidRDefault="00D63A41" w:rsidP="007C4224">
            <w:r w:rsidRPr="004560C9">
              <w:t>AR</w:t>
            </w:r>
          </w:p>
        </w:tc>
        <w:tc>
          <w:tcPr>
            <w:tcW w:w="901" w:type="dxa"/>
          </w:tcPr>
          <w:p w:rsidR="00D63A41" w:rsidRPr="004560C9" w:rsidRDefault="00D63A41" w:rsidP="007C4224">
            <w:r w:rsidRPr="004560C9">
              <w:t>DR</w:t>
            </w:r>
          </w:p>
        </w:tc>
        <w:tc>
          <w:tcPr>
            <w:tcW w:w="636" w:type="dxa"/>
          </w:tcPr>
          <w:p w:rsidR="00D63A41" w:rsidRPr="004560C9" w:rsidRDefault="00D63A41" w:rsidP="007C4224">
            <w:r w:rsidRPr="004560C9">
              <w:t>SP</w:t>
            </w:r>
          </w:p>
        </w:tc>
        <w:tc>
          <w:tcPr>
            <w:tcW w:w="839" w:type="dxa"/>
          </w:tcPr>
          <w:p w:rsidR="00D63A41" w:rsidRPr="004560C9" w:rsidRDefault="00D63A41" w:rsidP="007C4224">
            <w:r w:rsidRPr="004560C9">
              <w:t>BR</w:t>
            </w:r>
          </w:p>
        </w:tc>
        <w:tc>
          <w:tcPr>
            <w:tcW w:w="839" w:type="dxa"/>
          </w:tcPr>
          <w:p w:rsidR="00D63A41" w:rsidRPr="004560C9" w:rsidRDefault="00D63A41" w:rsidP="007C4224">
            <w:r w:rsidRPr="004560C9">
              <w:t>AC</w:t>
            </w:r>
          </w:p>
        </w:tc>
        <w:tc>
          <w:tcPr>
            <w:tcW w:w="636" w:type="dxa"/>
          </w:tcPr>
          <w:p w:rsidR="00D63A41" w:rsidRPr="004560C9" w:rsidRDefault="00D63A41" w:rsidP="007C4224">
            <w:r w:rsidRPr="004560C9">
              <w:t>PS</w:t>
            </w:r>
          </w:p>
        </w:tc>
        <w:tc>
          <w:tcPr>
            <w:tcW w:w="979" w:type="dxa"/>
          </w:tcPr>
          <w:p w:rsidR="00D63A41" w:rsidRPr="004560C9" w:rsidRDefault="00D63A41" w:rsidP="007C4224">
            <w:r w:rsidRPr="004560C9">
              <w:t>NZVC</w:t>
            </w:r>
          </w:p>
        </w:tc>
        <w:tc>
          <w:tcPr>
            <w:tcW w:w="784" w:type="dxa"/>
          </w:tcPr>
          <w:p w:rsidR="00D63A41" w:rsidRPr="004560C9" w:rsidRDefault="00D63A41" w:rsidP="007C4224">
            <w:proofErr w:type="spellStart"/>
            <w:r w:rsidRPr="004560C9">
              <w:t>Адр</w:t>
            </w:r>
            <w:proofErr w:type="spellEnd"/>
          </w:p>
        </w:tc>
        <w:tc>
          <w:tcPr>
            <w:tcW w:w="1020" w:type="dxa"/>
          </w:tcPr>
          <w:p w:rsidR="00D63A41" w:rsidRPr="00111987" w:rsidRDefault="00D63A41" w:rsidP="007C4224">
            <w:r>
              <w:t>Нов</w:t>
            </w:r>
            <w:r>
              <w:rPr>
                <w:lang w:val="en-US"/>
              </w:rPr>
              <w:t xml:space="preserve">. </w:t>
            </w:r>
            <w:r>
              <w:t>код</w:t>
            </w:r>
          </w:p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03D</w:t>
            </w:r>
          </w:p>
        </w:tc>
        <w:tc>
          <w:tcPr>
            <w:tcW w:w="1035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03E</w:t>
            </w:r>
          </w:p>
        </w:tc>
        <w:tc>
          <w:tcPr>
            <w:tcW w:w="885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99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901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6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003D</w:t>
            </w:r>
          </w:p>
        </w:tc>
        <w:tc>
          <w:tcPr>
            <w:tcW w:w="839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6" w:type="dxa"/>
          </w:tcPr>
          <w:p w:rsidR="0078580F" w:rsidRPr="004A02E8" w:rsidRDefault="004A02E8" w:rsidP="0078580F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79" w:type="dxa"/>
          </w:tcPr>
          <w:p w:rsidR="0078580F" w:rsidRPr="004A02E8" w:rsidRDefault="004A02E8" w:rsidP="007858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84" w:type="dxa"/>
          </w:tcPr>
          <w:p w:rsidR="0078580F" w:rsidRPr="003C1FE0" w:rsidRDefault="0078580F" w:rsidP="0078580F"/>
        </w:tc>
        <w:tc>
          <w:tcPr>
            <w:tcW w:w="1020" w:type="dxa"/>
          </w:tcPr>
          <w:p w:rsidR="0078580F" w:rsidRPr="003C1FE0" w:rsidRDefault="0078580F" w:rsidP="0078580F"/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03E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A039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03F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A039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039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EF59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003E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EF59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008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1000</w:t>
            </w:r>
          </w:p>
        </w:tc>
        <w:tc>
          <w:tcPr>
            <w:tcW w:w="784" w:type="dxa"/>
          </w:tcPr>
          <w:p w:rsidR="0078580F" w:rsidRPr="003C1FE0" w:rsidRDefault="0078580F" w:rsidP="0078580F"/>
        </w:tc>
        <w:tc>
          <w:tcPr>
            <w:tcW w:w="1020" w:type="dxa"/>
          </w:tcPr>
          <w:p w:rsidR="0078580F" w:rsidRPr="003C1FE0" w:rsidRDefault="0078580F" w:rsidP="0078580F"/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03F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203B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040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203B</w:t>
            </w:r>
          </w:p>
        </w:tc>
        <w:tc>
          <w:tcPr>
            <w:tcW w:w="699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 w:rsidRPr="003C1FE0">
              <w:t>0</w:t>
            </w:r>
            <w:r>
              <w:t>3</w:t>
            </w:r>
            <w:r>
              <w:rPr>
                <w:lang w:val="en-US"/>
              </w:rPr>
              <w:t>B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DFEF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003F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CF49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008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1000</w:t>
            </w:r>
          </w:p>
        </w:tc>
        <w:tc>
          <w:tcPr>
            <w:tcW w:w="784" w:type="dxa"/>
          </w:tcPr>
          <w:p w:rsidR="0078580F" w:rsidRPr="003C1FE0" w:rsidRDefault="0078580F" w:rsidP="0078580F"/>
        </w:tc>
        <w:tc>
          <w:tcPr>
            <w:tcW w:w="1020" w:type="dxa"/>
          </w:tcPr>
          <w:p w:rsidR="0078580F" w:rsidRPr="003C1FE0" w:rsidRDefault="0078580F" w:rsidP="0078580F"/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040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E03A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041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E03A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03A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CF49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0040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CF49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008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1000</w:t>
            </w:r>
          </w:p>
        </w:tc>
        <w:tc>
          <w:tcPr>
            <w:tcW w:w="784" w:type="dxa"/>
          </w:tcPr>
          <w:p w:rsidR="0078580F" w:rsidRPr="003C1FE0" w:rsidRDefault="0078580F" w:rsidP="0078580F">
            <w:r w:rsidRPr="003C1FE0">
              <w:t>03A</w:t>
            </w:r>
          </w:p>
        </w:tc>
        <w:tc>
          <w:tcPr>
            <w:tcW w:w="1020" w:type="dxa"/>
          </w:tcPr>
          <w:p w:rsidR="0078580F" w:rsidRPr="003C1FE0" w:rsidRDefault="0078580F" w:rsidP="0078580F">
            <w:r w:rsidRPr="003C1FE0">
              <w:t>CF49</w:t>
            </w:r>
          </w:p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041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A03C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042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A03C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03C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0000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0041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0000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004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0100</w:t>
            </w:r>
          </w:p>
        </w:tc>
        <w:tc>
          <w:tcPr>
            <w:tcW w:w="784" w:type="dxa"/>
          </w:tcPr>
          <w:p w:rsidR="0078580F" w:rsidRPr="003C1FE0" w:rsidRDefault="0078580F" w:rsidP="0078580F"/>
        </w:tc>
        <w:tc>
          <w:tcPr>
            <w:tcW w:w="1020" w:type="dxa"/>
          </w:tcPr>
          <w:p w:rsidR="0078580F" w:rsidRPr="003C1FE0" w:rsidRDefault="0078580F" w:rsidP="0078580F"/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lastRenderedPageBreak/>
              <w:t>042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603A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043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603A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03A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CF49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0042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30B7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0000</w:t>
            </w:r>
          </w:p>
        </w:tc>
        <w:tc>
          <w:tcPr>
            <w:tcW w:w="784" w:type="dxa"/>
          </w:tcPr>
          <w:p w:rsidR="0078580F" w:rsidRPr="003C1FE0" w:rsidRDefault="0078580F" w:rsidP="0078580F"/>
        </w:tc>
        <w:tc>
          <w:tcPr>
            <w:tcW w:w="1020" w:type="dxa"/>
          </w:tcPr>
          <w:p w:rsidR="0078580F" w:rsidRPr="003C1FE0" w:rsidRDefault="0078580F" w:rsidP="0078580F"/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043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204A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044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204A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04A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B64B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0043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3003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0000</w:t>
            </w:r>
          </w:p>
        </w:tc>
        <w:tc>
          <w:tcPr>
            <w:tcW w:w="784" w:type="dxa"/>
          </w:tcPr>
          <w:p w:rsidR="0078580F" w:rsidRPr="003C1FE0" w:rsidRDefault="0078580F" w:rsidP="0078580F"/>
        </w:tc>
        <w:tc>
          <w:tcPr>
            <w:tcW w:w="1020" w:type="dxa"/>
          </w:tcPr>
          <w:p w:rsidR="0078580F" w:rsidRPr="003C1FE0" w:rsidRDefault="0078580F" w:rsidP="0078580F"/>
        </w:tc>
      </w:tr>
      <w:tr w:rsidR="0078580F" w:rsidRPr="004560C9" w:rsidTr="007C4224">
        <w:tc>
          <w:tcPr>
            <w:tcW w:w="945" w:type="dxa"/>
          </w:tcPr>
          <w:p w:rsidR="0078580F" w:rsidRPr="003C1FE0" w:rsidRDefault="0078580F" w:rsidP="0078580F">
            <w:r w:rsidRPr="003C1FE0">
              <w:t>044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E04B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045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E04B</w:t>
            </w:r>
          </w:p>
        </w:tc>
        <w:tc>
          <w:tcPr>
            <w:tcW w:w="699" w:type="dxa"/>
          </w:tcPr>
          <w:p w:rsidR="0078580F" w:rsidRPr="003C1FE0" w:rsidRDefault="0078580F" w:rsidP="0078580F">
            <w:r w:rsidRPr="003C1FE0">
              <w:t>04B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3003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0044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3003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979" w:type="dxa"/>
          </w:tcPr>
          <w:p w:rsidR="0078580F" w:rsidRPr="003C1FE0" w:rsidRDefault="0078580F" w:rsidP="0078580F">
            <w:r w:rsidRPr="003C1FE0">
              <w:t>0000</w:t>
            </w:r>
          </w:p>
        </w:tc>
        <w:tc>
          <w:tcPr>
            <w:tcW w:w="784" w:type="dxa"/>
          </w:tcPr>
          <w:p w:rsidR="0078580F" w:rsidRPr="003C1FE0" w:rsidRDefault="0078580F" w:rsidP="0078580F">
            <w:r w:rsidRPr="003C1FE0">
              <w:t>04B</w:t>
            </w:r>
          </w:p>
        </w:tc>
        <w:tc>
          <w:tcPr>
            <w:tcW w:w="1020" w:type="dxa"/>
          </w:tcPr>
          <w:p w:rsidR="0078580F" w:rsidRPr="003C1FE0" w:rsidRDefault="0078580F" w:rsidP="0078580F">
            <w:r w:rsidRPr="003C1FE0">
              <w:t>3003</w:t>
            </w:r>
          </w:p>
        </w:tc>
      </w:tr>
      <w:tr w:rsidR="0078580F" w:rsidRPr="004560C9" w:rsidTr="007C4224">
        <w:tc>
          <w:tcPr>
            <w:tcW w:w="945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035" w:type="dxa"/>
          </w:tcPr>
          <w:p w:rsidR="0078580F" w:rsidRPr="003C1FE0" w:rsidRDefault="0078580F" w:rsidP="0078580F">
            <w:r w:rsidRPr="003C1FE0">
              <w:t>0100</w:t>
            </w:r>
          </w:p>
        </w:tc>
        <w:tc>
          <w:tcPr>
            <w:tcW w:w="699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 w:rsidRPr="003C1FE0">
              <w:t>0</w:t>
            </w:r>
            <w:r>
              <w:rPr>
                <w:lang w:val="en-US"/>
              </w:rPr>
              <w:t>46</w:t>
            </w:r>
          </w:p>
        </w:tc>
        <w:tc>
          <w:tcPr>
            <w:tcW w:w="885" w:type="dxa"/>
          </w:tcPr>
          <w:p w:rsidR="0078580F" w:rsidRPr="003C1FE0" w:rsidRDefault="0078580F" w:rsidP="0078580F">
            <w:r w:rsidRPr="003C1FE0">
              <w:t>0100</w:t>
            </w:r>
          </w:p>
        </w:tc>
        <w:tc>
          <w:tcPr>
            <w:tcW w:w="699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 w:rsidRPr="003C1FE0">
              <w:t>04</w:t>
            </w: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:rsidR="0078580F" w:rsidRPr="003C1FE0" w:rsidRDefault="0078580F" w:rsidP="0078580F">
            <w:r w:rsidRPr="003C1FE0">
              <w:t>0100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839" w:type="dxa"/>
          </w:tcPr>
          <w:p w:rsidR="0078580F" w:rsidRPr="0078580F" w:rsidRDefault="0078580F" w:rsidP="0078580F">
            <w:pPr>
              <w:rPr>
                <w:lang w:val="en-US"/>
              </w:rPr>
            </w:pPr>
            <w:r>
              <w:rPr>
                <w:lang w:val="en-US"/>
              </w:rPr>
              <w:t>0045</w:t>
            </w:r>
          </w:p>
        </w:tc>
        <w:tc>
          <w:tcPr>
            <w:tcW w:w="839" w:type="dxa"/>
          </w:tcPr>
          <w:p w:rsidR="0078580F" w:rsidRPr="003C1FE0" w:rsidRDefault="0078580F" w:rsidP="0078580F">
            <w:r w:rsidRPr="003C1FE0">
              <w:t>3003</w:t>
            </w:r>
          </w:p>
        </w:tc>
        <w:tc>
          <w:tcPr>
            <w:tcW w:w="636" w:type="dxa"/>
          </w:tcPr>
          <w:p w:rsidR="0078580F" w:rsidRPr="003C1FE0" w:rsidRDefault="0078580F" w:rsidP="0078580F">
            <w:r w:rsidRPr="003C1FE0">
              <w:t>000</w:t>
            </w:r>
          </w:p>
        </w:tc>
        <w:tc>
          <w:tcPr>
            <w:tcW w:w="979" w:type="dxa"/>
          </w:tcPr>
          <w:p w:rsidR="0078580F" w:rsidRDefault="0078580F" w:rsidP="0078580F">
            <w:r w:rsidRPr="003C1FE0">
              <w:t>0000</w:t>
            </w:r>
          </w:p>
        </w:tc>
        <w:tc>
          <w:tcPr>
            <w:tcW w:w="784" w:type="dxa"/>
          </w:tcPr>
          <w:p w:rsidR="0078580F" w:rsidRDefault="0078580F" w:rsidP="0078580F"/>
        </w:tc>
        <w:tc>
          <w:tcPr>
            <w:tcW w:w="1020" w:type="dxa"/>
          </w:tcPr>
          <w:p w:rsidR="0078580F" w:rsidRDefault="0078580F" w:rsidP="0078580F"/>
        </w:tc>
      </w:tr>
    </w:tbl>
    <w:p w:rsidR="00D63A41" w:rsidRPr="00D63A41" w:rsidRDefault="00D63A41" w:rsidP="00962B2C"/>
    <w:p w:rsidR="002F6554" w:rsidRPr="00BB705E" w:rsidRDefault="00BB705E" w:rsidP="00962B2C">
      <w:pPr>
        <w:pStyle w:val="a5"/>
      </w:pPr>
      <w:bookmarkStart w:id="8" w:name="_Toc120742980"/>
      <w:r w:rsidRPr="00BB705E">
        <w:lastRenderedPageBreak/>
        <w:t>Вывод</w:t>
      </w:r>
      <w:bookmarkEnd w:id="8"/>
    </w:p>
    <w:p w:rsidR="00FE5F6A" w:rsidRDefault="00BB705E" w:rsidP="00FE5F6A">
      <w:pPr>
        <w:rPr>
          <w:rFonts w:eastAsia="Times New Roman" w:cs="Times New Roman"/>
          <w:color w:val="auto"/>
          <w:sz w:val="24"/>
          <w:lang w:bidi="ar-SA"/>
        </w:rPr>
      </w:pPr>
      <w:r w:rsidRPr="004064AA">
        <w:rPr>
          <w:rFonts w:cs="Times New Roman"/>
          <w:color w:val="000000" w:themeColor="text1"/>
          <w:szCs w:val="28"/>
        </w:rPr>
        <w:t>В ходе выполнения лабораторной работы исследовал работу базовой ЭВМ, изучил</w:t>
      </w:r>
      <w:r w:rsidRPr="007B51C7">
        <w:rPr>
          <w:rFonts w:cs="Times New Roman"/>
          <w:color w:val="000000" w:themeColor="text1"/>
          <w:szCs w:val="28"/>
        </w:rPr>
        <w:t xml:space="preserve"> </w:t>
      </w:r>
      <w:r w:rsidRPr="004064AA">
        <w:rPr>
          <w:rFonts w:cs="Times New Roman"/>
          <w:color w:val="000000" w:themeColor="text1"/>
          <w:szCs w:val="28"/>
        </w:rPr>
        <w:t>состав, структуру, принцип функционирования БЭВМ на уровне</w:t>
      </w:r>
      <w:r w:rsidRPr="007B51C7">
        <w:rPr>
          <w:rFonts w:cs="Times New Roman"/>
          <w:color w:val="000000" w:themeColor="text1"/>
          <w:szCs w:val="28"/>
        </w:rPr>
        <w:t xml:space="preserve"> </w:t>
      </w:r>
      <w:r w:rsidRPr="004064AA">
        <w:rPr>
          <w:rFonts w:cs="Times New Roman"/>
          <w:color w:val="000000" w:themeColor="text1"/>
          <w:szCs w:val="28"/>
        </w:rPr>
        <w:t>машинных</w:t>
      </w:r>
      <w:r w:rsidRPr="007B51C7">
        <w:rPr>
          <w:rFonts w:cs="Times New Roman"/>
          <w:color w:val="000000" w:themeColor="text1"/>
          <w:szCs w:val="28"/>
        </w:rPr>
        <w:t xml:space="preserve"> </w:t>
      </w:r>
      <w:r w:rsidRPr="004064AA">
        <w:rPr>
          <w:rFonts w:cs="Times New Roman"/>
          <w:color w:val="000000" w:themeColor="text1"/>
          <w:szCs w:val="28"/>
        </w:rPr>
        <w:t>команд, систему команд БЭВМ</w:t>
      </w:r>
      <w:r w:rsidR="00FE5F6A">
        <w:t xml:space="preserve">. </w:t>
      </w:r>
    </w:p>
    <w:p w:rsidR="004518D9" w:rsidRPr="00FE5F6A" w:rsidRDefault="004518D9" w:rsidP="00FE5F6A"/>
    <w:sectPr w:rsidR="004518D9" w:rsidRPr="00FE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81F" w:rsidRDefault="00F5181F" w:rsidP="002428DE">
      <w:pPr>
        <w:spacing w:after="0" w:line="240" w:lineRule="auto"/>
      </w:pPr>
      <w:r>
        <w:separator/>
      </w:r>
    </w:p>
  </w:endnote>
  <w:endnote w:type="continuationSeparator" w:id="0">
    <w:p w:rsidR="00F5181F" w:rsidRDefault="00F5181F" w:rsidP="002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81F" w:rsidRDefault="00F5181F" w:rsidP="002428DE">
      <w:pPr>
        <w:spacing w:after="0" w:line="240" w:lineRule="auto"/>
      </w:pPr>
      <w:r>
        <w:separator/>
      </w:r>
    </w:p>
  </w:footnote>
  <w:footnote w:type="continuationSeparator" w:id="0">
    <w:p w:rsidR="00F5181F" w:rsidRDefault="00F5181F" w:rsidP="002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3"/>
    <w:rsid w:val="000B6642"/>
    <w:rsid w:val="00111987"/>
    <w:rsid w:val="0019773C"/>
    <w:rsid w:val="001B430A"/>
    <w:rsid w:val="001B5E6B"/>
    <w:rsid w:val="001D61CF"/>
    <w:rsid w:val="00235D28"/>
    <w:rsid w:val="00240D84"/>
    <w:rsid w:val="002428DE"/>
    <w:rsid w:val="002554A0"/>
    <w:rsid w:val="00265829"/>
    <w:rsid w:val="002B61B0"/>
    <w:rsid w:val="002C1386"/>
    <w:rsid w:val="002F6554"/>
    <w:rsid w:val="00326655"/>
    <w:rsid w:val="00362A73"/>
    <w:rsid w:val="003A28E5"/>
    <w:rsid w:val="00442E82"/>
    <w:rsid w:val="004518D9"/>
    <w:rsid w:val="00451F6B"/>
    <w:rsid w:val="00483DAE"/>
    <w:rsid w:val="00486EB0"/>
    <w:rsid w:val="00494C0E"/>
    <w:rsid w:val="00496AA8"/>
    <w:rsid w:val="004A02E8"/>
    <w:rsid w:val="00527C93"/>
    <w:rsid w:val="005317BA"/>
    <w:rsid w:val="00581C79"/>
    <w:rsid w:val="005960AA"/>
    <w:rsid w:val="005E1E05"/>
    <w:rsid w:val="005E3665"/>
    <w:rsid w:val="005E4972"/>
    <w:rsid w:val="005E6B4C"/>
    <w:rsid w:val="00624477"/>
    <w:rsid w:val="00645AFF"/>
    <w:rsid w:val="006A5DED"/>
    <w:rsid w:val="00715A63"/>
    <w:rsid w:val="007308AA"/>
    <w:rsid w:val="00735C71"/>
    <w:rsid w:val="007477BE"/>
    <w:rsid w:val="00772290"/>
    <w:rsid w:val="00775654"/>
    <w:rsid w:val="0078580F"/>
    <w:rsid w:val="008009B3"/>
    <w:rsid w:val="00890C74"/>
    <w:rsid w:val="00892E63"/>
    <w:rsid w:val="008C09F1"/>
    <w:rsid w:val="00931DC2"/>
    <w:rsid w:val="00947DD4"/>
    <w:rsid w:val="00962B2C"/>
    <w:rsid w:val="00963660"/>
    <w:rsid w:val="00974F20"/>
    <w:rsid w:val="00987063"/>
    <w:rsid w:val="009974A0"/>
    <w:rsid w:val="00997A5D"/>
    <w:rsid w:val="009A545D"/>
    <w:rsid w:val="00A13C15"/>
    <w:rsid w:val="00A36E54"/>
    <w:rsid w:val="00AB50B9"/>
    <w:rsid w:val="00AC49B1"/>
    <w:rsid w:val="00AC6A16"/>
    <w:rsid w:val="00AE27D5"/>
    <w:rsid w:val="00B037B4"/>
    <w:rsid w:val="00B84BB9"/>
    <w:rsid w:val="00BB705E"/>
    <w:rsid w:val="00BB7D6A"/>
    <w:rsid w:val="00C16FEB"/>
    <w:rsid w:val="00C33B61"/>
    <w:rsid w:val="00C44C25"/>
    <w:rsid w:val="00CA22D8"/>
    <w:rsid w:val="00CC39D0"/>
    <w:rsid w:val="00D11E71"/>
    <w:rsid w:val="00D2320A"/>
    <w:rsid w:val="00D44855"/>
    <w:rsid w:val="00D63A41"/>
    <w:rsid w:val="00D654D5"/>
    <w:rsid w:val="00D740D3"/>
    <w:rsid w:val="00DB459B"/>
    <w:rsid w:val="00DC21AA"/>
    <w:rsid w:val="00DD4C79"/>
    <w:rsid w:val="00DE51EB"/>
    <w:rsid w:val="00E331EF"/>
    <w:rsid w:val="00E674A0"/>
    <w:rsid w:val="00E758F7"/>
    <w:rsid w:val="00EB7760"/>
    <w:rsid w:val="00EC4C36"/>
    <w:rsid w:val="00EE126C"/>
    <w:rsid w:val="00EF6265"/>
    <w:rsid w:val="00F15028"/>
    <w:rsid w:val="00F21271"/>
    <w:rsid w:val="00F5181F"/>
    <w:rsid w:val="00F657FF"/>
    <w:rsid w:val="00F8252D"/>
    <w:rsid w:val="00FB1944"/>
    <w:rsid w:val="00FE5F6A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9D1F"/>
  <w15:chartTrackingRefBased/>
  <w15:docId w15:val="{8F71A5C4-C53B-324E-8CA0-C36EC56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ae">
    <w:name w:val="footer"/>
    <w:basedOn w:val="a"/>
    <w:link w:val="af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table" w:customStyle="1" w:styleId="TableGrid">
    <w:name w:val="TableGrid"/>
    <w:rsid w:val="00CC39D0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953DF-6079-8348-A441-709FD83C4B5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383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2022-11-17T07:09:00Z</dcterms:created>
  <dcterms:modified xsi:type="dcterms:W3CDTF">2022-12-15T05:48:00Z</dcterms:modified>
</cp:coreProperties>
</file>