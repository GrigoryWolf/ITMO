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A03266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«</w:t>
      </w:r>
      <w:r w:rsidR="008F0BAB" w:rsidRPr="008F0BAB">
        <w:rPr>
          <w:rFonts w:eastAsia="Times New Roman" w:cs="Times New Roman"/>
          <w:color w:val="00000A"/>
          <w:sz w:val="36"/>
          <w:szCs w:val="36"/>
          <w:lang w:bidi="ar-SA"/>
        </w:rPr>
        <w:t>Основные команды ОС семейства UNI</w:t>
      </w:r>
      <w:r w:rsidR="008F0BAB">
        <w:rPr>
          <w:rFonts w:eastAsia="Times New Roman" w:cs="Times New Roman"/>
          <w:color w:val="00000A"/>
          <w:sz w:val="36"/>
          <w:szCs w:val="36"/>
          <w:lang w:val="en-US" w:bidi="ar-SA"/>
        </w:rPr>
        <w:t>X</w:t>
      </w: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8F0BAB">
        <w:rPr>
          <w:rFonts w:eastAsia="Times New Roman" w:cs="Times New Roman"/>
          <w:color w:val="00000A"/>
          <w:sz w:val="36"/>
          <w:szCs w:val="36"/>
          <w:lang w:bidi="ar-SA"/>
        </w:rPr>
        <w:t>324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C34CA1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 xml:space="preserve">к.т.н. преподаватель </w:t>
      </w:r>
      <w:r w:rsidR="00C34CA1">
        <w:rPr>
          <w:rFonts w:eastAsia="Times New Roman" w:cs="Times New Roman"/>
          <w:color w:val="00000A"/>
          <w:szCs w:val="28"/>
          <w:lang w:bidi="ar-SA"/>
        </w:rPr>
        <w:t>Барсуков И</w:t>
      </w:r>
      <w:r w:rsidR="00C34CA1" w:rsidRPr="00C34CA1">
        <w:rPr>
          <w:rFonts w:eastAsia="Times New Roman" w:cs="Times New Roman"/>
          <w:color w:val="00000A"/>
          <w:szCs w:val="28"/>
          <w:lang w:bidi="ar-SA"/>
        </w:rPr>
        <w:t>.</w:t>
      </w:r>
      <w:r w:rsidR="00C34CA1">
        <w:rPr>
          <w:rFonts w:eastAsia="Times New Roman" w:cs="Times New Roman"/>
          <w:color w:val="00000A"/>
          <w:szCs w:val="28"/>
          <w:lang w:bidi="ar-SA"/>
        </w:rPr>
        <w:t xml:space="preserve"> А</w:t>
      </w:r>
      <w:r w:rsidR="00C34CA1" w:rsidRPr="00C34CA1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г.</w:t>
      </w:r>
      <w:r w:rsidR="00C34CA1" w:rsidRPr="00C34CA1">
        <w:rPr>
          <w:rFonts w:eastAsia="Times New Roman" w:cs="Times New Roman"/>
          <w:szCs w:val="28"/>
          <w:lang w:bidi="ar-SA"/>
        </w:rPr>
        <w:t xml:space="preserve"> </w:t>
      </w:r>
      <w:r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0" w:name="_Toc115927891"/>
      <w:bookmarkStart w:id="1" w:name="_Toc115927994"/>
      <w:r>
        <w:lastRenderedPageBreak/>
        <w:t>Оглавление</w:t>
      </w:r>
      <w:bookmarkEnd w:id="0"/>
      <w:bookmarkEnd w:id="1"/>
    </w:p>
    <w:p w:rsidR="00CC7416" w:rsidRDefault="00CC741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r>
        <w:rPr>
          <w:rFonts w:cstheme="minorHAnsi"/>
          <w:bCs w:val="0"/>
          <w:caps w:val="0"/>
          <w:szCs w:val="20"/>
        </w:rPr>
        <w:fldChar w:fldCharType="begin"/>
      </w:r>
      <w:r>
        <w:rPr>
          <w:rFonts w:cstheme="minorHAnsi"/>
          <w:bCs w:val="0"/>
          <w:caps w:val="0"/>
          <w:szCs w:val="20"/>
        </w:rPr>
        <w:instrText xml:space="preserve"> TOC \h \z \t "Заголовок;1;Загаловок лабы2;2" </w:instrText>
      </w:r>
      <w:r>
        <w:rPr>
          <w:rFonts w:cstheme="minorHAnsi"/>
          <w:bCs w:val="0"/>
          <w:caps w:val="0"/>
          <w:szCs w:val="20"/>
        </w:rPr>
        <w:fldChar w:fldCharType="separate"/>
      </w:r>
      <w:hyperlink w:anchor="_Toc115927994" w:history="1">
        <w:r w:rsidRPr="000D788C">
          <w:rPr>
            <w:rStyle w:val="a7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_Toc115927994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741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15927995" w:history="1">
        <w:r w:rsidR="00CC7416" w:rsidRPr="000D788C">
          <w:rPr>
            <w:rStyle w:val="a7"/>
            <w:noProof/>
          </w:rPr>
          <w:t>Задание</w:t>
        </w:r>
        <w:r w:rsidR="00CC7416">
          <w:rPr>
            <w:noProof/>
            <w:webHidden/>
          </w:rPr>
          <w:tab/>
        </w:r>
        <w:r w:rsidR="00CC7416">
          <w:rPr>
            <w:noProof/>
            <w:webHidden/>
          </w:rPr>
          <w:fldChar w:fldCharType="begin"/>
        </w:r>
        <w:r w:rsidR="00CC7416">
          <w:rPr>
            <w:noProof/>
            <w:webHidden/>
          </w:rPr>
          <w:instrText xml:space="preserve"> PAGEREF _Toc115927995 \h </w:instrText>
        </w:r>
        <w:r w:rsidR="00CC7416">
          <w:rPr>
            <w:noProof/>
            <w:webHidden/>
          </w:rPr>
        </w:r>
        <w:r w:rsidR="00CC7416">
          <w:rPr>
            <w:noProof/>
            <w:webHidden/>
          </w:rPr>
          <w:fldChar w:fldCharType="separate"/>
        </w:r>
        <w:r w:rsidR="00CC7416">
          <w:rPr>
            <w:noProof/>
            <w:webHidden/>
          </w:rPr>
          <w:t>3</w:t>
        </w:r>
        <w:r w:rsidR="00CC7416">
          <w:rPr>
            <w:noProof/>
            <w:webHidden/>
          </w:rPr>
          <w:fldChar w:fldCharType="end"/>
        </w:r>
      </w:hyperlink>
    </w:p>
    <w:p w:rsidR="00CC741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15927996" w:history="1">
        <w:r w:rsidR="00CC7416" w:rsidRPr="000D788C">
          <w:rPr>
            <w:rStyle w:val="a7"/>
            <w:noProof/>
          </w:rPr>
          <w:t>Выполнение</w:t>
        </w:r>
        <w:r w:rsidR="00CC7416">
          <w:rPr>
            <w:noProof/>
            <w:webHidden/>
          </w:rPr>
          <w:tab/>
        </w:r>
        <w:r w:rsidR="00CC7416">
          <w:rPr>
            <w:noProof/>
            <w:webHidden/>
          </w:rPr>
          <w:fldChar w:fldCharType="begin"/>
        </w:r>
        <w:r w:rsidR="00CC7416">
          <w:rPr>
            <w:noProof/>
            <w:webHidden/>
          </w:rPr>
          <w:instrText xml:space="preserve"> PAGEREF _Toc115927996 \h </w:instrText>
        </w:r>
        <w:r w:rsidR="00CC7416">
          <w:rPr>
            <w:noProof/>
            <w:webHidden/>
          </w:rPr>
        </w:r>
        <w:r w:rsidR="00CC7416">
          <w:rPr>
            <w:noProof/>
            <w:webHidden/>
          </w:rPr>
          <w:fldChar w:fldCharType="separate"/>
        </w:r>
        <w:r w:rsidR="00CC7416">
          <w:rPr>
            <w:noProof/>
            <w:webHidden/>
          </w:rPr>
          <w:t>8</w:t>
        </w:r>
        <w:r w:rsidR="00CC7416">
          <w:rPr>
            <w:noProof/>
            <w:webHidden/>
          </w:rPr>
          <w:fldChar w:fldCharType="end"/>
        </w:r>
      </w:hyperlink>
    </w:p>
    <w:p w:rsidR="00CC7416" w:rsidRDefault="00000000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15927997" w:history="1">
        <w:r w:rsidR="00CC7416" w:rsidRPr="000D788C">
          <w:rPr>
            <w:rStyle w:val="a7"/>
            <w:noProof/>
          </w:rPr>
          <w:t>Иерархия файлов и каталогов после п.3</w:t>
        </w:r>
        <w:r w:rsidR="00CC7416">
          <w:rPr>
            <w:noProof/>
            <w:webHidden/>
          </w:rPr>
          <w:tab/>
        </w:r>
        <w:r w:rsidR="00CC7416">
          <w:rPr>
            <w:noProof/>
            <w:webHidden/>
          </w:rPr>
          <w:fldChar w:fldCharType="begin"/>
        </w:r>
        <w:r w:rsidR="00CC7416">
          <w:rPr>
            <w:noProof/>
            <w:webHidden/>
          </w:rPr>
          <w:instrText xml:space="preserve"> PAGEREF _Toc115927997 \h </w:instrText>
        </w:r>
        <w:r w:rsidR="00CC7416">
          <w:rPr>
            <w:noProof/>
            <w:webHidden/>
          </w:rPr>
        </w:r>
        <w:r w:rsidR="00CC7416">
          <w:rPr>
            <w:noProof/>
            <w:webHidden/>
          </w:rPr>
          <w:fldChar w:fldCharType="separate"/>
        </w:r>
        <w:r w:rsidR="00CC7416">
          <w:rPr>
            <w:noProof/>
            <w:webHidden/>
          </w:rPr>
          <w:t>9</w:t>
        </w:r>
        <w:r w:rsidR="00CC7416">
          <w:rPr>
            <w:noProof/>
            <w:webHidden/>
          </w:rPr>
          <w:fldChar w:fldCharType="end"/>
        </w:r>
      </w:hyperlink>
    </w:p>
    <w:p w:rsidR="00CC7416" w:rsidRDefault="00000000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15927998" w:history="1">
        <w:r w:rsidR="00CC7416" w:rsidRPr="000D788C">
          <w:rPr>
            <w:rStyle w:val="a7"/>
            <w:noProof/>
          </w:rPr>
          <w:t>Результаты выполнения команд п.4</w:t>
        </w:r>
        <w:r w:rsidR="00CC7416">
          <w:rPr>
            <w:noProof/>
            <w:webHidden/>
          </w:rPr>
          <w:tab/>
        </w:r>
        <w:r w:rsidR="00CC7416">
          <w:rPr>
            <w:noProof/>
            <w:webHidden/>
          </w:rPr>
          <w:fldChar w:fldCharType="begin"/>
        </w:r>
        <w:r w:rsidR="00CC7416">
          <w:rPr>
            <w:noProof/>
            <w:webHidden/>
          </w:rPr>
          <w:instrText xml:space="preserve"> PAGEREF _Toc115927998 \h </w:instrText>
        </w:r>
        <w:r w:rsidR="00CC7416">
          <w:rPr>
            <w:noProof/>
            <w:webHidden/>
          </w:rPr>
        </w:r>
        <w:r w:rsidR="00CC7416">
          <w:rPr>
            <w:noProof/>
            <w:webHidden/>
          </w:rPr>
          <w:fldChar w:fldCharType="separate"/>
        </w:r>
        <w:r w:rsidR="00CC7416">
          <w:rPr>
            <w:noProof/>
            <w:webHidden/>
          </w:rPr>
          <w:t>10</w:t>
        </w:r>
        <w:r w:rsidR="00CC7416">
          <w:rPr>
            <w:noProof/>
            <w:webHidden/>
          </w:rPr>
          <w:fldChar w:fldCharType="end"/>
        </w:r>
      </w:hyperlink>
    </w:p>
    <w:p w:rsidR="00CC741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15927999" w:history="1">
        <w:r w:rsidR="00CC7416" w:rsidRPr="000D788C">
          <w:rPr>
            <w:rStyle w:val="a7"/>
            <w:noProof/>
          </w:rPr>
          <w:t>Вывод</w:t>
        </w:r>
        <w:r w:rsidR="00CC7416">
          <w:rPr>
            <w:noProof/>
            <w:webHidden/>
          </w:rPr>
          <w:tab/>
        </w:r>
        <w:r w:rsidR="00CC7416">
          <w:rPr>
            <w:noProof/>
            <w:webHidden/>
          </w:rPr>
          <w:fldChar w:fldCharType="begin"/>
        </w:r>
        <w:r w:rsidR="00CC7416">
          <w:rPr>
            <w:noProof/>
            <w:webHidden/>
          </w:rPr>
          <w:instrText xml:space="preserve"> PAGEREF _Toc115927999 \h </w:instrText>
        </w:r>
        <w:r w:rsidR="00CC7416">
          <w:rPr>
            <w:noProof/>
            <w:webHidden/>
          </w:rPr>
        </w:r>
        <w:r w:rsidR="00CC7416">
          <w:rPr>
            <w:noProof/>
            <w:webHidden/>
          </w:rPr>
          <w:fldChar w:fldCharType="separate"/>
        </w:r>
        <w:r w:rsidR="00CC7416">
          <w:rPr>
            <w:noProof/>
            <w:webHidden/>
          </w:rPr>
          <w:t>11</w:t>
        </w:r>
        <w:r w:rsidR="00CC7416">
          <w:rPr>
            <w:noProof/>
            <w:webHidden/>
          </w:rPr>
          <w:fldChar w:fldCharType="end"/>
        </w:r>
      </w:hyperlink>
    </w:p>
    <w:p w:rsidR="008F0BAB" w:rsidRDefault="00CC7416" w:rsidP="008F0BAB">
      <w:pPr>
        <w:pStyle w:val="a5"/>
      </w:pPr>
      <w:r>
        <w:rPr>
          <w:rFonts w:asciiTheme="majorHAnsi" w:eastAsia="Calibri" w:hAnsiTheme="majorHAnsi" w:cstheme="minorHAnsi"/>
          <w:bCs/>
          <w:caps/>
          <w:color w:val="000000"/>
          <w:spacing w:val="0"/>
          <w:kern w:val="0"/>
          <w:sz w:val="24"/>
          <w:szCs w:val="20"/>
        </w:rPr>
        <w:lastRenderedPageBreak/>
        <w:fldChar w:fldCharType="end"/>
      </w:r>
      <w:r w:rsidR="008F0BAB" w:rsidRPr="008F0BAB">
        <w:t xml:space="preserve"> </w:t>
      </w:r>
      <w:bookmarkStart w:id="2" w:name="_Toc115927892"/>
      <w:bookmarkStart w:id="3" w:name="_Toc115927995"/>
      <w:r w:rsidR="008F0BAB">
        <w:t>Задание</w:t>
      </w:r>
      <w:bookmarkEnd w:id="2"/>
      <w:bookmarkEnd w:id="3"/>
    </w:p>
    <w:p w:rsidR="008F0BAB" w:rsidRDefault="008F0BAB" w:rsidP="008F0BAB">
      <w: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mv</w:t>
      </w:r>
      <w:proofErr w:type="spellEnd"/>
      <w:r>
        <w:t>.</w:t>
      </w:r>
    </w:p>
    <w:p w:rsidR="008F0BAB" w:rsidRDefault="008F0BAB" w:rsidP="008F0BAB">
      <w:r>
        <w:t xml:space="preserve"> </w:t>
      </w:r>
    </w:p>
    <w:p w:rsidR="008F0BAB" w:rsidRDefault="008F0BAB" w:rsidP="008F0BAB">
      <w:r>
        <w:lastRenderedPageBreak/>
        <w:t xml:space="preserve"> </w:t>
      </w:r>
      <w:r w:rsidRPr="004D4242">
        <w:rPr>
          <w:rFonts w:eastAsia="Times New Roman" w:cs="Times New Roman"/>
          <w:color w:val="auto"/>
          <w:sz w:val="24"/>
          <w:lang w:bidi="ar-SA"/>
        </w:rPr>
        <w:fldChar w:fldCharType="begin"/>
      </w:r>
      <w:r w:rsidRPr="004D4242">
        <w:rPr>
          <w:rFonts w:eastAsia="Times New Roman" w:cs="Times New Roman"/>
          <w:color w:val="auto"/>
          <w:sz w:val="24"/>
          <w:lang w:bidi="ar-SA"/>
        </w:rPr>
        <w:instrText xml:space="preserve"> INCLUDEPICTURE "/var/folders/rc/bw9jn72s1377ngqbr4ywx6l80000gn/T/com.microsoft.Word/WebArchiveCopyPasteTempFiles/D8omvzQDdK+QAAAAAElFTkSuQmCC" \* MERGEFORMATINET </w:instrText>
      </w:r>
      <w:r w:rsidRPr="004D4242">
        <w:rPr>
          <w:rFonts w:eastAsia="Times New Roman" w:cs="Times New Roman"/>
          <w:color w:val="auto"/>
          <w:sz w:val="24"/>
          <w:lang w:bidi="ar-SA"/>
        </w:rPr>
        <w:fldChar w:fldCharType="separate"/>
      </w:r>
      <w:r w:rsidRPr="004D4242">
        <w:rPr>
          <w:rFonts w:eastAsia="Times New Roman" w:cs="Times New Roman"/>
          <w:noProof/>
          <w:color w:val="auto"/>
          <w:sz w:val="24"/>
          <w:lang w:bidi="ar-SA"/>
        </w:rPr>
        <w:drawing>
          <wp:inline distT="0" distB="0" distL="0" distR="0" wp14:anchorId="434BAE14" wp14:editId="49620ECE">
            <wp:extent cx="3722370" cy="8599990"/>
            <wp:effectExtent l="0" t="0" r="0" b="0"/>
            <wp:docPr id="1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90"/>
                    <a:stretch/>
                  </pic:blipFill>
                  <pic:spPr bwMode="auto">
                    <a:xfrm>
                      <a:off x="0" y="0"/>
                      <a:ext cx="3722370" cy="85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4242">
        <w:rPr>
          <w:rFonts w:eastAsia="Times New Roman" w:cs="Times New Roman"/>
          <w:color w:val="auto"/>
          <w:sz w:val="24"/>
          <w:lang w:bidi="ar-SA"/>
        </w:rPr>
        <w:fldChar w:fldCharType="end"/>
      </w:r>
    </w:p>
    <w:p w:rsidR="008F0BAB" w:rsidRDefault="008F0BAB" w:rsidP="008F0BAB">
      <w:r w:rsidRPr="008F6807">
        <w:rPr>
          <w:rFonts w:eastAsia="Times New Roman" w:cs="Times New Roman"/>
          <w:color w:val="auto"/>
          <w:sz w:val="24"/>
          <w:lang w:bidi="ar-SA"/>
        </w:rPr>
        <w:lastRenderedPageBreak/>
        <w:fldChar w:fldCharType="begin"/>
      </w:r>
      <w:r w:rsidRPr="008F6807">
        <w:rPr>
          <w:rFonts w:eastAsia="Times New Roman" w:cs="Times New Roman"/>
          <w:color w:val="auto"/>
          <w:sz w:val="24"/>
          <w:lang w:bidi="ar-SA"/>
        </w:rPr>
        <w:instrText xml:space="preserve"> INCLUDEPICTURE "/var/folders/rc/bw9jn72s1377ngqbr4ywx6l80000gn/T/com.microsoft.Word/WebArchiveCopyPasteTempFiles/D8omvzQDdK+QAAAAAElFTkSuQmCC" \* MERGEFORMATINET </w:instrText>
      </w:r>
      <w:r w:rsidRPr="008F6807">
        <w:rPr>
          <w:rFonts w:eastAsia="Times New Roman" w:cs="Times New Roman"/>
          <w:color w:val="auto"/>
          <w:sz w:val="24"/>
          <w:lang w:bidi="ar-SA"/>
        </w:rPr>
        <w:fldChar w:fldCharType="separate"/>
      </w:r>
      <w:r w:rsidRPr="008F6807">
        <w:rPr>
          <w:rFonts w:eastAsia="Times New Roman" w:cs="Times New Roman"/>
          <w:noProof/>
          <w:color w:val="auto"/>
          <w:sz w:val="24"/>
          <w:lang w:bidi="ar-SA"/>
        </w:rPr>
        <w:drawing>
          <wp:inline distT="0" distB="0" distL="0" distR="0" wp14:anchorId="755E70E3" wp14:editId="431DAC0D">
            <wp:extent cx="3721642" cy="1215301"/>
            <wp:effectExtent l="0" t="0" r="0" b="4445"/>
            <wp:docPr id="2" name="Рисунок 2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 hierarchy with cont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45"/>
                    <a:stretch/>
                  </pic:blipFill>
                  <pic:spPr bwMode="auto">
                    <a:xfrm>
                      <a:off x="0" y="0"/>
                      <a:ext cx="3722370" cy="121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6807">
        <w:rPr>
          <w:rFonts w:eastAsia="Times New Roman" w:cs="Times New Roman"/>
          <w:color w:val="auto"/>
          <w:sz w:val="24"/>
          <w:lang w:bidi="ar-SA"/>
        </w:rPr>
        <w:fldChar w:fldCharType="end"/>
      </w:r>
    </w:p>
    <w:p w:rsidR="008F0BAB" w:rsidRDefault="008F0BAB" w:rsidP="008F0BAB">
      <w:r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 xml:space="preserve">, используя различные способы указания прав. </w:t>
      </w:r>
    </w:p>
    <w:p w:rsidR="008F0BAB" w:rsidRDefault="008F0BAB" w:rsidP="008F0BAB">
      <w:r>
        <w:t>•</w:t>
      </w:r>
      <w:r>
        <w:tab/>
        <w:t>aron3: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8F0BAB" w:rsidRDefault="008F0BAB" w:rsidP="008F0BAB">
      <w:r>
        <w:t>•</w:t>
      </w:r>
      <w:r>
        <w:tab/>
      </w:r>
      <w:proofErr w:type="spellStart"/>
      <w:r>
        <w:t>quilava</w:t>
      </w:r>
      <w:proofErr w:type="spellEnd"/>
      <w:r>
        <w:t>: владелец должен читать файл; группа-владелец должна читать файл; остальные пользователи должны не иметь никаких прав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</w:r>
      <w:proofErr w:type="spellStart"/>
      <w:r w:rsidRPr="008F0BAB">
        <w:rPr>
          <w:lang w:val="en-US"/>
        </w:rPr>
        <w:t>seel</w:t>
      </w:r>
      <w:proofErr w:type="spellEnd"/>
      <w:r w:rsidRPr="008F0BAB">
        <w:rPr>
          <w:lang w:val="en-US"/>
        </w:rPr>
        <w:t xml:space="preserve">: </w:t>
      </w:r>
      <w:proofErr w:type="spellStart"/>
      <w:r w:rsidRPr="008F0BAB">
        <w:rPr>
          <w:lang w:val="en-US"/>
        </w:rPr>
        <w:t>rwxr</w:t>
      </w:r>
      <w:proofErr w:type="spellEnd"/>
      <w:r w:rsidRPr="008F0BAB">
        <w:rPr>
          <w:lang w:val="en-US"/>
        </w:rPr>
        <w:t>-x-w-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</w:r>
      <w:proofErr w:type="spellStart"/>
      <w:r w:rsidRPr="008F0BAB">
        <w:rPr>
          <w:lang w:val="en-US"/>
        </w:rPr>
        <w:t>vaporeon</w:t>
      </w:r>
      <w:proofErr w:type="spellEnd"/>
      <w:r w:rsidRPr="008F0BAB">
        <w:rPr>
          <w:lang w:val="en-US"/>
        </w:rPr>
        <w:t xml:space="preserve">: </w:t>
      </w:r>
      <w:proofErr w:type="spellStart"/>
      <w:r w:rsidRPr="008F0BAB">
        <w:rPr>
          <w:lang w:val="en-US"/>
        </w:rPr>
        <w:t>rwx-wx-wx</w:t>
      </w:r>
      <w:proofErr w:type="spellEnd"/>
    </w:p>
    <w:p w:rsidR="008F0BAB" w:rsidRDefault="008F0BAB" w:rsidP="008F0BAB">
      <w:r>
        <w:t>•</w:t>
      </w:r>
      <w:r>
        <w:tab/>
      </w:r>
      <w:proofErr w:type="spellStart"/>
      <w:r>
        <w:t>milotic</w:t>
      </w:r>
      <w:proofErr w:type="spellEnd"/>
      <w:r>
        <w:t>: права 006</w:t>
      </w:r>
    </w:p>
    <w:p w:rsidR="008F0BAB" w:rsidRDefault="008F0BAB" w:rsidP="008F0BAB">
      <w:r>
        <w:t>•</w:t>
      </w:r>
      <w:r>
        <w:tab/>
      </w:r>
      <w:proofErr w:type="spellStart"/>
      <w:r>
        <w:t>shelmet</w:t>
      </w:r>
      <w:proofErr w:type="spellEnd"/>
      <w:r>
        <w:t>: права 664</w:t>
      </w:r>
    </w:p>
    <w:p w:rsidR="008F0BAB" w:rsidRDefault="008F0BAB" w:rsidP="008F0BAB">
      <w:r>
        <w:t>•</w:t>
      </w:r>
      <w:r>
        <w:tab/>
      </w:r>
      <w:proofErr w:type="spellStart"/>
      <w:r>
        <w:t>unfezant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  <w:t>budew6: r-x-w-r--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</w:r>
      <w:proofErr w:type="spellStart"/>
      <w:r w:rsidRPr="008F0BAB">
        <w:rPr>
          <w:lang w:val="en-US"/>
        </w:rPr>
        <w:t>ferrothorn</w:t>
      </w:r>
      <w:proofErr w:type="spellEnd"/>
      <w:r w:rsidRPr="008F0BAB">
        <w:rPr>
          <w:lang w:val="en-US"/>
        </w:rPr>
        <w:t xml:space="preserve">: </w:t>
      </w:r>
      <w:r>
        <w:t>права</w:t>
      </w:r>
      <w:r w:rsidRPr="008F0BAB">
        <w:rPr>
          <w:lang w:val="en-US"/>
        </w:rPr>
        <w:t xml:space="preserve"> 066</w:t>
      </w:r>
    </w:p>
    <w:p w:rsidR="008F0BAB" w:rsidRDefault="008F0BAB" w:rsidP="008F0BAB">
      <w:r>
        <w:t>•</w:t>
      </w:r>
      <w:r>
        <w:tab/>
      </w:r>
      <w:proofErr w:type="spellStart"/>
      <w:r>
        <w:t>raichu</w:t>
      </w:r>
      <w:proofErr w:type="spellEnd"/>
      <w:r>
        <w:t>: права 064</w:t>
      </w:r>
    </w:p>
    <w:p w:rsidR="008F0BAB" w:rsidRDefault="008F0BAB" w:rsidP="008F0BAB">
      <w:r>
        <w:t>•</w:t>
      </w:r>
      <w:r>
        <w:tab/>
      </w:r>
      <w:proofErr w:type="spellStart"/>
      <w:r>
        <w:t>staryu</w:t>
      </w:r>
      <w:proofErr w:type="spellEnd"/>
      <w:r>
        <w:t>: права 660</w:t>
      </w:r>
    </w:p>
    <w:p w:rsidR="008F0BAB" w:rsidRDefault="008F0BAB" w:rsidP="008F0BAB">
      <w:r>
        <w:t>•</w:t>
      </w:r>
      <w:r>
        <w:tab/>
      </w:r>
      <w:proofErr w:type="spellStart"/>
      <w:r>
        <w:t>eevee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8F0BAB" w:rsidRDefault="008F0BAB" w:rsidP="008F0BAB">
      <w:r>
        <w:t>•</w:t>
      </w:r>
      <w:r>
        <w:tab/>
        <w:t>chinchou7: права 355</w:t>
      </w:r>
    </w:p>
    <w:p w:rsidR="008F0BAB" w:rsidRDefault="008F0BAB" w:rsidP="008F0BAB">
      <w:r>
        <w:t>•</w:t>
      </w:r>
      <w:r>
        <w:tab/>
      </w:r>
      <w:proofErr w:type="spellStart"/>
      <w:r>
        <w:t>kirlia</w:t>
      </w:r>
      <w:proofErr w:type="spellEnd"/>
      <w: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</w:r>
      <w:proofErr w:type="spellStart"/>
      <w:r w:rsidRPr="008F0BAB">
        <w:rPr>
          <w:lang w:val="en-US"/>
        </w:rPr>
        <w:t>braviary</w:t>
      </w:r>
      <w:proofErr w:type="spellEnd"/>
      <w:r w:rsidRPr="008F0BAB">
        <w:rPr>
          <w:lang w:val="en-US"/>
        </w:rPr>
        <w:t xml:space="preserve">: </w:t>
      </w:r>
      <w:proofErr w:type="spellStart"/>
      <w:r w:rsidRPr="008F0BAB">
        <w:rPr>
          <w:lang w:val="en-US"/>
        </w:rPr>
        <w:t>rw</w:t>
      </w:r>
      <w:proofErr w:type="spellEnd"/>
      <w:r w:rsidRPr="008F0BAB">
        <w:rPr>
          <w:lang w:val="en-US"/>
        </w:rPr>
        <w:t>--w--</w:t>
      </w:r>
      <w:proofErr w:type="spellStart"/>
      <w:r w:rsidRPr="008F0BAB">
        <w:rPr>
          <w:lang w:val="en-US"/>
        </w:rPr>
        <w:t>w</w:t>
      </w:r>
      <w:proofErr w:type="spellEnd"/>
      <w:r w:rsidRPr="008F0BAB">
        <w:rPr>
          <w:lang w:val="en-US"/>
        </w:rPr>
        <w:t>-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</w:r>
      <w:proofErr w:type="spellStart"/>
      <w:r w:rsidRPr="008F0BAB">
        <w:rPr>
          <w:lang w:val="en-US"/>
        </w:rPr>
        <w:t>manectric</w:t>
      </w:r>
      <w:proofErr w:type="spellEnd"/>
      <w:r w:rsidRPr="008F0BAB">
        <w:rPr>
          <w:lang w:val="en-US"/>
        </w:rPr>
        <w:t xml:space="preserve">: </w:t>
      </w:r>
      <w:r>
        <w:t>права</w:t>
      </w:r>
      <w:r w:rsidRPr="008F0BAB">
        <w:rPr>
          <w:lang w:val="en-US"/>
        </w:rPr>
        <w:t xml:space="preserve"> 004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</w:r>
      <w:proofErr w:type="spellStart"/>
      <w:r w:rsidRPr="008F0BAB">
        <w:rPr>
          <w:lang w:val="en-US"/>
        </w:rPr>
        <w:t>zoroark</w:t>
      </w:r>
      <w:proofErr w:type="spellEnd"/>
      <w:r w:rsidRPr="008F0BAB">
        <w:rPr>
          <w:lang w:val="en-US"/>
        </w:rPr>
        <w:t>: r-x-w-r--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lastRenderedPageBreak/>
        <w:t>•</w:t>
      </w:r>
      <w:r w:rsidRPr="008F0BAB">
        <w:rPr>
          <w:lang w:val="en-US"/>
        </w:rPr>
        <w:tab/>
      </w:r>
      <w:proofErr w:type="spellStart"/>
      <w:r w:rsidRPr="008F0BAB">
        <w:rPr>
          <w:lang w:val="en-US"/>
        </w:rPr>
        <w:t>bonsly</w:t>
      </w:r>
      <w:proofErr w:type="spellEnd"/>
      <w:r w:rsidRPr="008F0BAB">
        <w:rPr>
          <w:lang w:val="en-US"/>
        </w:rPr>
        <w:t xml:space="preserve">: </w:t>
      </w:r>
      <w:r>
        <w:t>права</w:t>
      </w:r>
      <w:r w:rsidRPr="008F0BAB">
        <w:rPr>
          <w:lang w:val="en-US"/>
        </w:rPr>
        <w:t xml:space="preserve"> 404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</w:r>
      <w:proofErr w:type="spellStart"/>
      <w:r w:rsidRPr="008F0BAB">
        <w:rPr>
          <w:lang w:val="en-US"/>
        </w:rPr>
        <w:t>blaziken</w:t>
      </w:r>
      <w:proofErr w:type="spellEnd"/>
      <w:r w:rsidRPr="008F0BAB">
        <w:rPr>
          <w:lang w:val="en-US"/>
        </w:rPr>
        <w:t xml:space="preserve">: </w:t>
      </w:r>
      <w:r>
        <w:t>права</w:t>
      </w:r>
      <w:r w:rsidRPr="008F0BAB">
        <w:rPr>
          <w:lang w:val="en-US"/>
        </w:rPr>
        <w:t xml:space="preserve"> 307</w:t>
      </w:r>
    </w:p>
    <w:p w:rsidR="008F0BAB" w:rsidRPr="008F0BAB" w:rsidRDefault="008F0BAB" w:rsidP="008F0BAB">
      <w:pPr>
        <w:rPr>
          <w:lang w:val="en-US"/>
        </w:rPr>
      </w:pPr>
      <w:r w:rsidRPr="008F0BAB">
        <w:rPr>
          <w:lang w:val="en-US"/>
        </w:rPr>
        <w:t>•</w:t>
      </w:r>
      <w:r w:rsidRPr="008F0BAB">
        <w:rPr>
          <w:lang w:val="en-US"/>
        </w:rPr>
        <w:tab/>
        <w:t>empoleon9: r--</w:t>
      </w:r>
      <w:proofErr w:type="spellStart"/>
      <w:r w:rsidRPr="008F0BAB">
        <w:rPr>
          <w:lang w:val="en-US"/>
        </w:rPr>
        <w:t>r</w:t>
      </w:r>
      <w:proofErr w:type="spellEnd"/>
      <w:r w:rsidRPr="008F0BAB">
        <w:rPr>
          <w:lang w:val="en-US"/>
        </w:rPr>
        <w:t>-----</w:t>
      </w:r>
    </w:p>
    <w:p w:rsidR="008F0BAB" w:rsidRDefault="008F0BAB" w:rsidP="008F0BAB">
      <w:r>
        <w:t>•</w:t>
      </w:r>
      <w:r>
        <w:tab/>
        <w:t>gliscor8: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:rsidR="008F0BAB" w:rsidRDefault="008F0BAB" w:rsidP="008F0BAB">
      <w:r>
        <w:t>•</w:t>
      </w:r>
      <w:r>
        <w:tab/>
        <w:t>magnezone8: права 064</w:t>
      </w:r>
    </w:p>
    <w:p w:rsidR="008F0BAB" w:rsidRDefault="008F0BAB" w:rsidP="008F0BAB">
      <w:r>
        <w:t xml:space="preserve">3. Скопировать часть дерева и создать ссылки внутри дерева согласно заданию при помощи команд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ln</w:t>
      </w:r>
      <w:proofErr w:type="spellEnd"/>
      <w:r>
        <w:t xml:space="preserve">, а также </w:t>
      </w:r>
      <w:proofErr w:type="spellStart"/>
      <w:r>
        <w:t>комманды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и перенаправления ввода-вывода.</w:t>
      </w:r>
    </w:p>
    <w:p w:rsidR="008F0BAB" w:rsidRDefault="008F0BAB" w:rsidP="008F0BAB">
      <w:r>
        <w:t>•</w:t>
      </w:r>
      <w:r>
        <w:tab/>
      </w:r>
      <w:proofErr w:type="spellStart"/>
      <w:r>
        <w:t>объеденить</w:t>
      </w:r>
      <w:proofErr w:type="spellEnd"/>
      <w:r>
        <w:t xml:space="preserve"> содержимое файлов lab0/aron3/</w:t>
      </w:r>
      <w:proofErr w:type="spellStart"/>
      <w:r>
        <w:t>quilava</w:t>
      </w:r>
      <w:proofErr w:type="spellEnd"/>
      <w:r>
        <w:t>, lab0/chinchou7/</w:t>
      </w:r>
      <w:proofErr w:type="spellStart"/>
      <w:r>
        <w:t>braviary</w:t>
      </w:r>
      <w:proofErr w:type="spellEnd"/>
      <w:r>
        <w:t>, в новый файл lab0/empoleon9_63</w:t>
      </w:r>
    </w:p>
    <w:p w:rsidR="008F0BAB" w:rsidRDefault="008F0BAB" w:rsidP="008F0BAB">
      <w:r>
        <w:t>•</w:t>
      </w:r>
      <w:r>
        <w:tab/>
      </w:r>
      <w:proofErr w:type="spellStart"/>
      <w:r>
        <w:t>cоздать</w:t>
      </w:r>
      <w:proofErr w:type="spellEnd"/>
      <w:r>
        <w:t xml:space="preserve"> символическую ссылку для файла gliscor8 с именем lab0/budew6/</w:t>
      </w:r>
      <w:proofErr w:type="spellStart"/>
      <w:r>
        <w:t>ferrothorngliscor</w:t>
      </w:r>
      <w:proofErr w:type="spellEnd"/>
    </w:p>
    <w:p w:rsidR="008F0BAB" w:rsidRDefault="008F0BAB" w:rsidP="008F0BAB">
      <w:r>
        <w:t>•</w:t>
      </w:r>
      <w:r>
        <w:tab/>
        <w:t>создать символическую ссылку c именем Copy_54 на директорию budew6 в каталоге lab0</w:t>
      </w:r>
    </w:p>
    <w:p w:rsidR="008F0BAB" w:rsidRDefault="008F0BAB" w:rsidP="008F0BAB">
      <w:r>
        <w:t>•</w:t>
      </w:r>
      <w:r>
        <w:tab/>
        <w:t>скопировать содержимое файла empoleon9 в новый файл lab0/chinchou7/</w:t>
      </w:r>
      <w:proofErr w:type="spellStart"/>
      <w:r>
        <w:t>manectricempoleon</w:t>
      </w:r>
      <w:proofErr w:type="spellEnd"/>
    </w:p>
    <w:p w:rsidR="008F0BAB" w:rsidRDefault="008F0BAB" w:rsidP="008F0BAB">
      <w:r>
        <w:t>•</w:t>
      </w:r>
      <w:r>
        <w:tab/>
        <w:t>скопировать файл empoleon9 в директорию lab0/chinchou7/</w:t>
      </w:r>
      <w:proofErr w:type="spellStart"/>
      <w:r>
        <w:t>zoroark</w:t>
      </w:r>
      <w:proofErr w:type="spellEnd"/>
    </w:p>
    <w:p w:rsidR="008F0BAB" w:rsidRDefault="008F0BAB" w:rsidP="008F0BAB">
      <w:r>
        <w:t>•</w:t>
      </w:r>
      <w:r>
        <w:tab/>
      </w:r>
      <w:proofErr w:type="spellStart"/>
      <w:r>
        <w:t>cоздать</w:t>
      </w:r>
      <w:proofErr w:type="spellEnd"/>
      <w:r>
        <w:t xml:space="preserve"> жесткую ссылку для файла gliscor8 с именем lab0/aron3/</w:t>
      </w:r>
      <w:proofErr w:type="spellStart"/>
      <w:r>
        <w:t>unfezantgliscor</w:t>
      </w:r>
      <w:proofErr w:type="spellEnd"/>
    </w:p>
    <w:p w:rsidR="008F0BAB" w:rsidRDefault="008F0BAB" w:rsidP="008F0BAB">
      <w:r>
        <w:t>•</w:t>
      </w:r>
      <w:r>
        <w:tab/>
        <w:t>скопировать рекурсивно директорию budew6 в директорию lab0/chinchou7/</w:t>
      </w:r>
      <w:proofErr w:type="spellStart"/>
      <w:r>
        <w:t>kirlia</w:t>
      </w:r>
      <w:proofErr w:type="spellEnd"/>
    </w:p>
    <w:p w:rsidR="008F0BAB" w:rsidRDefault="008F0BAB" w:rsidP="008F0BAB">
      <w:r>
        <w:t xml:space="preserve">4. Используя команды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wc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:rsidR="008F0BAB" w:rsidRDefault="008F0BAB" w:rsidP="008F0BAB">
      <w:r>
        <w:t>•</w:t>
      </w:r>
      <w:r>
        <w:tab/>
        <w:t>Рекурсивно подсчитать количество строк содержимого файлов из директории lab0, имя которых заканчивается на 'n', результат записать в файл в директории /</w:t>
      </w:r>
      <w:proofErr w:type="spellStart"/>
      <w:r>
        <w:t>tmp</w:t>
      </w:r>
      <w:proofErr w:type="spellEnd"/>
      <w:r>
        <w:t>, ошибки доступа не подавлять и не перенаправлять</w:t>
      </w:r>
    </w:p>
    <w:p w:rsidR="008F0BAB" w:rsidRDefault="008F0BAB" w:rsidP="008F0BAB">
      <w:r>
        <w:t>•</w:t>
      </w:r>
      <w:r>
        <w:tab/>
        <w:t>Вывести четыре первых элемента рекурсивного списка имен и атрибутов файлов в директории lab0, список отсортировать по убыванию размера, ошибки доступа перенаправить в файл в директории /</w:t>
      </w:r>
      <w:proofErr w:type="spellStart"/>
      <w:r>
        <w:t>tmp</w:t>
      </w:r>
      <w:proofErr w:type="spellEnd"/>
    </w:p>
    <w:p w:rsidR="008F0BAB" w:rsidRDefault="008F0BAB" w:rsidP="008F0BAB">
      <w:r>
        <w:t>•</w:t>
      </w:r>
      <w:r>
        <w:tab/>
        <w:t xml:space="preserve">Вывести содержимое файлов: </w:t>
      </w:r>
      <w:proofErr w:type="spellStart"/>
      <w:r>
        <w:t>quilava</w:t>
      </w:r>
      <w:proofErr w:type="spellEnd"/>
      <w:r>
        <w:t xml:space="preserve">, </w:t>
      </w:r>
      <w:proofErr w:type="spellStart"/>
      <w:r>
        <w:t>milotic</w:t>
      </w:r>
      <w:proofErr w:type="spellEnd"/>
      <w:r>
        <w:t xml:space="preserve">, </w:t>
      </w:r>
      <w:proofErr w:type="spellStart"/>
      <w:r>
        <w:t>shelmet</w:t>
      </w:r>
      <w:proofErr w:type="spellEnd"/>
      <w:r>
        <w:t xml:space="preserve">, </w:t>
      </w:r>
      <w:proofErr w:type="spellStart"/>
      <w:r>
        <w:t>unfezant</w:t>
      </w:r>
      <w:proofErr w:type="spellEnd"/>
      <w:r>
        <w:t xml:space="preserve">, </w:t>
      </w:r>
      <w:proofErr w:type="spellStart"/>
      <w:r>
        <w:t>ferrothorn</w:t>
      </w:r>
      <w:proofErr w:type="spellEnd"/>
      <w:r>
        <w:t xml:space="preserve">, </w:t>
      </w:r>
      <w:proofErr w:type="spellStart"/>
      <w:r>
        <w:t>raichu</w:t>
      </w:r>
      <w:proofErr w:type="spellEnd"/>
      <w:r>
        <w:t xml:space="preserve">, </w:t>
      </w:r>
      <w:proofErr w:type="spellStart"/>
      <w:r>
        <w:t>staryu</w:t>
      </w:r>
      <w:proofErr w:type="spellEnd"/>
      <w:r>
        <w:t xml:space="preserve">, </w:t>
      </w:r>
      <w:proofErr w:type="spellStart"/>
      <w:r>
        <w:t>eevee</w:t>
      </w:r>
      <w:proofErr w:type="spellEnd"/>
      <w:r>
        <w:t xml:space="preserve">, </w:t>
      </w:r>
      <w:proofErr w:type="spellStart"/>
      <w:r>
        <w:t>braviary</w:t>
      </w:r>
      <w:proofErr w:type="spellEnd"/>
      <w:r>
        <w:t xml:space="preserve"> с номерами строк, строки </w:t>
      </w:r>
      <w:r>
        <w:lastRenderedPageBreak/>
        <w:t>отсортировать по имени a</w:t>
      </w:r>
      <w:proofErr w:type="gramStart"/>
      <w:r>
        <w:t>-&gt;z</w:t>
      </w:r>
      <w:proofErr w:type="gramEnd"/>
      <w:r>
        <w:t>, ошибки доступа перенаправить в файл в директории /</w:t>
      </w:r>
      <w:proofErr w:type="spellStart"/>
      <w:r>
        <w:t>tmp</w:t>
      </w:r>
      <w:proofErr w:type="spellEnd"/>
    </w:p>
    <w:p w:rsidR="008F0BAB" w:rsidRDefault="008F0BAB" w:rsidP="008F0BAB">
      <w:r>
        <w:t>•</w:t>
      </w:r>
      <w:r>
        <w:tab/>
        <w:t>Вывести рекурсивно список имен файлов в директории chinchou7, список отсортировать по имени a</w:t>
      </w:r>
      <w:proofErr w:type="gramStart"/>
      <w:r>
        <w:t>-&gt;z</w:t>
      </w:r>
      <w:proofErr w:type="gramEnd"/>
      <w:r>
        <w:t>, подавить вывод ошибок доступа</w:t>
      </w:r>
    </w:p>
    <w:p w:rsidR="008F0BAB" w:rsidRDefault="008F0BAB" w:rsidP="008F0BAB">
      <w:r>
        <w:t>•</w:t>
      </w:r>
      <w:r>
        <w:tab/>
        <w:t>Вывести три первых элемента рекурсивного списка имен и атрибутов файлов в директории lab0, список отсортировать по имени z</w:t>
      </w:r>
      <w:proofErr w:type="gramStart"/>
      <w:r>
        <w:t>-&gt;a</w:t>
      </w:r>
      <w:proofErr w:type="gramEnd"/>
      <w:r>
        <w:t>, добавить вывод ошибок доступа в стандартный поток вывода</w:t>
      </w:r>
    </w:p>
    <w:p w:rsidR="008F0BAB" w:rsidRDefault="008F0BAB" w:rsidP="008F0BAB">
      <w:r>
        <w:t>•</w:t>
      </w:r>
      <w:r>
        <w:tab/>
        <w:t>Рекурсивно вывести содержимое файлов с номерами строк из директории lab0, имя которых начинается на 'b', строки отсортировать по имени a</w:t>
      </w:r>
      <w:proofErr w:type="gramStart"/>
      <w:r>
        <w:t>-&gt;z</w:t>
      </w:r>
      <w:proofErr w:type="gramEnd"/>
      <w:r>
        <w:t>, ошибки доступа не подавлять и не перенаправлять</w:t>
      </w:r>
    </w:p>
    <w:p w:rsidR="008F0BAB" w:rsidRDefault="008F0BAB" w:rsidP="008F0BAB">
      <w:r>
        <w:t xml:space="preserve">5. Выполнить удаление файлов и каталогов при помощи команд </w:t>
      </w:r>
      <w:proofErr w:type="spellStart"/>
      <w:r>
        <w:t>rm</w:t>
      </w:r>
      <w:proofErr w:type="spellEnd"/>
      <w:r>
        <w:t xml:space="preserve"> и </w:t>
      </w:r>
      <w:proofErr w:type="spellStart"/>
      <w:r>
        <w:t>rmdir</w:t>
      </w:r>
      <w:proofErr w:type="spellEnd"/>
      <w:r>
        <w:t xml:space="preserve"> согласно варианту задания. </w:t>
      </w:r>
    </w:p>
    <w:p w:rsidR="008F0BAB" w:rsidRDefault="008F0BAB" w:rsidP="008F0BAB">
      <w:r>
        <w:t>•</w:t>
      </w:r>
      <w:r>
        <w:tab/>
        <w:t>Удалить файл empoleon9</w:t>
      </w:r>
    </w:p>
    <w:p w:rsidR="008F0BAB" w:rsidRDefault="008F0BAB" w:rsidP="008F0BAB">
      <w:r>
        <w:t>•</w:t>
      </w:r>
      <w:r>
        <w:tab/>
        <w:t>Удалить файл lab0/aron3/</w:t>
      </w:r>
      <w:proofErr w:type="spellStart"/>
      <w:r>
        <w:t>quilava</w:t>
      </w:r>
      <w:proofErr w:type="spellEnd"/>
    </w:p>
    <w:p w:rsidR="008F0BAB" w:rsidRDefault="008F0BAB" w:rsidP="008F0BAB">
      <w:r>
        <w:t>•</w:t>
      </w:r>
      <w:r>
        <w:tab/>
        <w:t>удалить символические ссылки lab0/budew6/</w:t>
      </w:r>
      <w:proofErr w:type="spellStart"/>
      <w:r>
        <w:t>ferrothornglisc</w:t>
      </w:r>
      <w:proofErr w:type="spellEnd"/>
      <w:r>
        <w:t>*</w:t>
      </w:r>
    </w:p>
    <w:p w:rsidR="008F0BAB" w:rsidRDefault="008F0BAB" w:rsidP="008F0BAB">
      <w:r>
        <w:t>•</w:t>
      </w:r>
      <w:r>
        <w:tab/>
        <w:t>удалить жесткие ссылки lab0/aron3/</w:t>
      </w:r>
      <w:proofErr w:type="spellStart"/>
      <w:r>
        <w:t>unfezantglisc</w:t>
      </w:r>
      <w:proofErr w:type="spellEnd"/>
      <w:r>
        <w:t>*</w:t>
      </w:r>
    </w:p>
    <w:p w:rsidR="008F0BAB" w:rsidRDefault="008F0BAB" w:rsidP="008F0BAB">
      <w:r>
        <w:t>•</w:t>
      </w:r>
      <w:r>
        <w:tab/>
        <w:t>Удалить директорию budew6</w:t>
      </w:r>
    </w:p>
    <w:p w:rsidR="008F0BAB" w:rsidRDefault="008F0BAB" w:rsidP="008F0BAB">
      <w:r>
        <w:t>•</w:t>
      </w:r>
      <w:r>
        <w:tab/>
        <w:t>Удалить директорию lab0/chinchou7/</w:t>
      </w:r>
      <w:proofErr w:type="spellStart"/>
      <w:r>
        <w:t>blaziken</w:t>
      </w:r>
      <w:proofErr w:type="spellEnd"/>
    </w:p>
    <w:p w:rsidR="00CC7416" w:rsidRPr="00A03266" w:rsidRDefault="00CC7416" w:rsidP="00CC7416">
      <w:pPr>
        <w:pStyle w:val="a5"/>
        <w:rPr>
          <w:lang w:val="en-US"/>
        </w:rPr>
      </w:pPr>
      <w:bookmarkStart w:id="4" w:name="_Toc115927996"/>
      <w:r>
        <w:lastRenderedPageBreak/>
        <w:t>Выполнение</w:t>
      </w:r>
      <w:bookmarkEnd w:id="4"/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bookmarkStart w:id="5" w:name="_Toc115927997"/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lab0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lab0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aron3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aron3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quilava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seel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vaporeon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milotic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shelmet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unfezant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budew6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budew6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ferrothorn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raichu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staryu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eevee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chinchou7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chinchou7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kirlia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braviary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manectric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zoroark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bonsly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mkdir blaziken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empoleon9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gliscor8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touch magnezone8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aron3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Тип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диеты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  Carnivore"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quilava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"satk=10 sdef=13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spd=8"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milotic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proofErr w:type="gramStart"/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proofErr w:type="gramEnd"/>
      <w:r>
        <w:rPr>
          <w:rFonts w:ascii="Menlo" w:eastAsiaTheme="minorHAnsi" w:hAnsi="Menlo" w:cs="Menlo"/>
          <w:color w:val="C41A16"/>
          <w:sz w:val="24"/>
          <w:lang w:eastAsia="en-US" w:bidi="ar-SA"/>
        </w:rPr>
        <w:t>Способности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    Swarm Hydration Shell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Armor"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shelmet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Способности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    Last Chance Mach Speed Big Pecks Super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Luck"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unfezant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budew6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Тип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покемона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GRASS STEEL"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ferrothorn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Живет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Forest"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raichu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Развитые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способности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Analytic"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staryu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Способности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Last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Chance Run Away Adaptability"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eevee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chinchou7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lastRenderedPageBreak/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Способности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Last Chance Mach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Speed Keen Eye Sheer Force"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braviary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Возможности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Overland=8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Surface=6 Jump=3 Power=3 Intelligence=4 Tracker=0"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manectric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"satk=1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sdef=5 spd=1"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bonsly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Живет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Beach Taiga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Tundra"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empoleon9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</w:t>
      </w:r>
      <w:r>
        <w:rPr>
          <w:rFonts w:ascii="Menlo" w:eastAsiaTheme="minorHAnsi" w:hAnsi="Menlo" w:cs="Menlo"/>
          <w:color w:val="C41A16"/>
          <w:sz w:val="24"/>
          <w:lang w:eastAsia="en-US" w:bidi="ar-SA"/>
        </w:rPr>
        <w:t>Возможности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 xml:space="preserve"> Overland=6 Sky=10 Burrow=8 Jump=4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Power2=0 Intelligence=4 Sinker=0"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gliscor8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"satk=13 sdef=9 spd=6"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&gt;&gt; magnezone8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577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aron3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aron3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440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quilava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752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seel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733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vaporeon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006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milotic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664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shelmet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004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unfezant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524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budew6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budew6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066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ferrothorn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064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raichu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660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staryu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620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eevee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355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chinchou7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chinchou7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576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kirlia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622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braviary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004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manectric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524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zoroark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404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bonsly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307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blaziken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cd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..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440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empoleon9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504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gliscor8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064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magnezone8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cat aron3/quilava chinchou7/braviary &gt; empoleon9_63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5D6C79"/>
          <w:sz w:val="24"/>
          <w:lang w:val="en-US" w:eastAsia="en-US" w:bidi="ar-SA"/>
        </w:rPr>
        <w:t>#ln: budew6/ferrothorngliscor: Permission denied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u+w budew6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ln -s gliscor8 budew6/ferrothorngliscor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u-w budew6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ln -s budew6 Copy_54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cat empoleon9 &gt; chinchou7/manectricempoleon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5D6C79"/>
          <w:sz w:val="24"/>
          <w:lang w:val="en-US" w:eastAsia="en-US" w:bidi="ar-SA"/>
        </w:rPr>
        <w:t>#cp: chinchou7/zoroark/empoleon9: Permission denied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u+w chinchou7/zoroark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lastRenderedPageBreak/>
        <w:t>cp empoleon9 chinchou7/zoroark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u-w chinchou7/zoroark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5D6C79"/>
          <w:sz w:val="24"/>
          <w:lang w:val="en-US" w:eastAsia="en-US" w:bidi="ar-SA"/>
        </w:rPr>
        <w:t>#ln: aron3/unfezantgliscor: Permission denied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u+w aron3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ln gliscor8 aron3/unfezantgliscor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u-w aron3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color w:val="5D6C79"/>
          <w:sz w:val="24"/>
          <w:lang w:val="en-US" w:eastAsia="en-US" w:bidi="ar-SA"/>
        </w:rPr>
        <w:t>#cp: chinchou7/kirlia/budew6: Permission denied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u+w budew6 chinchou7 chinchou7/kirlia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u+r budew6/ferrothorn budew6/raichu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cp -R budew6 chinchou7/kirlia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u-r budew6/ferrothorn budew6/raichu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u-w budew6 chinchou7 chinchou7/kirlia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'1)'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wc -l *n */*n &gt; /tmp/lines_count_373739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'2)'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ls -lSRr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2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&gt; /tmp/errors_s367988| head -n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5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'3)'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cat -n aron3/{quilava,milotic,shelmet,unfezant} budew6/{ferrothorn,raichu,staryu,eevee}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2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>&gt; /tmp/errors_s367988| sort -k2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'4)'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ls -lR chinchou7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2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>&gt; /dev/null| sort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'5)'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ls -lR | head -n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4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| sort -r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2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>&gt;&amp;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1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b/>
          <w:bCs/>
          <w:color w:val="9B2393"/>
          <w:sz w:val="24"/>
          <w:lang w:val="en-US" w:eastAsia="en-US" w:bidi="ar-SA"/>
        </w:rPr>
        <w:t>echo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</w:t>
      </w:r>
      <w:r w:rsidRPr="00C34CA1">
        <w:rPr>
          <w:rFonts w:ascii="Menlo" w:eastAsiaTheme="minorHAnsi" w:hAnsi="Menlo" w:cs="Menlo"/>
          <w:color w:val="C41A16"/>
          <w:sz w:val="24"/>
          <w:lang w:val="en-US" w:eastAsia="en-US" w:bidi="ar-SA"/>
        </w:rPr>
        <w:t>'6)'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u+r chinchou7 chinchou7/blaziken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cat -n  b* */b* | sort -k2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chmod u-r chinchou7 chinchou7/blaziken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-R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700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chinchou7 empoleon9 aron3/quilava budew6 aron3 chinchou7/blaziken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rm empoleon9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rm aron3/quilava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rm budew6/ferrothornglisc*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rm aron3/unfezantglisc*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rm -r budew6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>rm -r chinchou7/blaziken</w:t>
      </w:r>
    </w:p>
    <w:p w:rsidR="00C34CA1" w:rsidRPr="00C34CA1" w:rsidRDefault="00C34CA1" w:rsidP="00C34CA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4"/>
          <w:lang w:val="en-US" w:eastAsia="en-US" w:bidi="ar-SA"/>
        </w:rPr>
      </w:pP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chmod </w:t>
      </w:r>
      <w:r w:rsidRPr="00C34CA1">
        <w:rPr>
          <w:rFonts w:ascii="Menlo" w:eastAsiaTheme="minorHAnsi" w:hAnsi="Menlo" w:cs="Menlo"/>
          <w:color w:val="1C00CF"/>
          <w:sz w:val="24"/>
          <w:lang w:val="en-US" w:eastAsia="en-US" w:bidi="ar-SA"/>
        </w:rPr>
        <w:t>355</w:t>
      </w:r>
      <w:r w:rsidRPr="00C34CA1">
        <w:rPr>
          <w:rFonts w:ascii="Menlo" w:eastAsiaTheme="minorHAnsi" w:hAnsi="Menlo" w:cs="Menlo"/>
          <w:sz w:val="24"/>
          <w:lang w:val="en-US" w:eastAsia="en-US" w:bidi="ar-SA"/>
        </w:rPr>
        <w:t xml:space="preserve"> chinchou7</w:t>
      </w:r>
    </w:p>
    <w:p w:rsidR="00527C93" w:rsidRDefault="00CC7416" w:rsidP="00CC7416">
      <w:pPr>
        <w:pStyle w:val="22"/>
      </w:pPr>
      <w:r w:rsidRPr="00CC7416">
        <w:lastRenderedPageBreak/>
        <w:t>Иерархия файлов и каталогов после п.3</w:t>
      </w:r>
      <w:bookmarkEnd w:id="5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total 32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dr-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xrwxrwx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  4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 9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.  13:52 aron3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dr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-x-w-r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  2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 7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.  13:52 budew6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d--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xr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xr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x  5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 9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.  13:52 chinchou7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lrwxr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xr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x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 6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.  13:52 Copy_54 -&gt; budew6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-r--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</w:t>
      </w:r>
      <w:proofErr w:type="spellEnd"/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-----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30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.  13:52 empoleon9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-r--r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97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.  13:52 empoleon9_63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-r-x---r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  2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90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.  13:52 gliscor8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----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-r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21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.  13:52 magnezone8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./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>aron3: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total 4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-------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</w:t>
      </w:r>
      <w:proofErr w:type="spellEnd"/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23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milotic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-r--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</w:t>
      </w:r>
      <w:proofErr w:type="spellEnd"/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-----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30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quilava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drwxr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-x-w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  2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 2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seel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-r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55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shelmet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-------r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71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unfezant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-r-x---r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  2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90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unfezantgliscor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drwx-wx-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wx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  2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 2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vaporeon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./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>aron3/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seel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: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total 0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./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>aron3/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vaporeon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: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total 0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./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>budew6: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total 3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--w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57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eevee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----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rw-rw</w:t>
      </w:r>
      <w:proofErr w:type="spellEnd"/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36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ferrothorn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lrwxr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xr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x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 8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ferrothorngliscor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 -&gt; gliscor8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----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>-r</w:t>
      </w: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18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raichu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lastRenderedPageBreak/>
        <w:t>-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rw-rw</w:t>
      </w:r>
      <w:proofErr w:type="spellEnd"/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----  1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 xml:space="preserve"> s367988  studs  49 19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окт</w:t>
      </w:r>
      <w:proofErr w:type="spellEnd"/>
      <w:r w:rsidRPr="00141997">
        <w:rPr>
          <w:rFonts w:ascii="Menlo" w:hAnsi="Menlo" w:cs="Menlo"/>
          <w:sz w:val="22"/>
          <w:szCs w:val="22"/>
          <w:lang w:val="en-US"/>
        </w:rPr>
        <w:t xml:space="preserve">.  13:52 </w:t>
      </w:r>
      <w:proofErr w:type="spellStart"/>
      <w:r w:rsidRPr="00141997">
        <w:rPr>
          <w:rFonts w:ascii="Menlo" w:hAnsi="Menlo" w:cs="Menlo"/>
          <w:sz w:val="22"/>
          <w:szCs w:val="22"/>
          <w:lang w:val="en-US"/>
        </w:rPr>
        <w:t>staryu</w:t>
      </w:r>
      <w:proofErr w:type="spellEnd"/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proofErr w:type="gramStart"/>
      <w:r w:rsidRPr="00141997">
        <w:rPr>
          <w:rFonts w:ascii="Menlo" w:hAnsi="Menlo" w:cs="Menlo"/>
          <w:sz w:val="22"/>
          <w:szCs w:val="22"/>
          <w:lang w:val="en-US"/>
        </w:rPr>
        <w:t>./</w:t>
      </w:r>
      <w:proofErr w:type="gramEnd"/>
      <w:r w:rsidRPr="00141997">
        <w:rPr>
          <w:rFonts w:ascii="Menlo" w:hAnsi="Menlo" w:cs="Menlo"/>
          <w:sz w:val="22"/>
          <w:szCs w:val="22"/>
          <w:lang w:val="en-US"/>
        </w:rPr>
        <w:t>chinchou7:</w:t>
      </w:r>
    </w:p>
    <w:p w:rsidR="003F614E" w:rsidRPr="00141997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total 0</w:t>
      </w:r>
    </w:p>
    <w:p w:rsidR="003F614E" w:rsidRPr="00A03266" w:rsidRDefault="003F614E" w:rsidP="003F614E">
      <w:pPr>
        <w:rPr>
          <w:rFonts w:ascii="Menlo" w:hAnsi="Menlo" w:cs="Menlo"/>
          <w:sz w:val="22"/>
          <w:szCs w:val="22"/>
          <w:lang w:val="en-US"/>
        </w:rPr>
      </w:pPr>
      <w:r w:rsidRPr="00141997">
        <w:rPr>
          <w:rFonts w:ascii="Menlo" w:hAnsi="Menlo" w:cs="Menlo"/>
          <w:sz w:val="22"/>
          <w:szCs w:val="22"/>
          <w:lang w:val="en-US"/>
        </w:rPr>
        <w:t>ls</w:t>
      </w:r>
      <w:proofErr w:type="gramStart"/>
      <w:r w:rsidRPr="00A03266">
        <w:rPr>
          <w:rFonts w:ascii="Menlo" w:hAnsi="Menlo" w:cs="Menlo"/>
          <w:sz w:val="22"/>
          <w:szCs w:val="22"/>
          <w:lang w:val="en-US"/>
        </w:rPr>
        <w:t>: .</w:t>
      </w:r>
      <w:proofErr w:type="gramEnd"/>
      <w:r w:rsidRPr="00A03266">
        <w:rPr>
          <w:rFonts w:ascii="Menlo" w:hAnsi="Menlo" w:cs="Menlo"/>
          <w:sz w:val="22"/>
          <w:szCs w:val="22"/>
          <w:lang w:val="en-US"/>
        </w:rPr>
        <w:t>/</w:t>
      </w:r>
      <w:r w:rsidRPr="00141997">
        <w:rPr>
          <w:rFonts w:ascii="Menlo" w:hAnsi="Menlo" w:cs="Menlo"/>
          <w:sz w:val="22"/>
          <w:szCs w:val="22"/>
          <w:lang w:val="en-US"/>
        </w:rPr>
        <w:t>chinchou</w:t>
      </w:r>
      <w:r w:rsidRPr="00A03266">
        <w:rPr>
          <w:rFonts w:ascii="Menlo" w:hAnsi="Menlo" w:cs="Menlo"/>
          <w:sz w:val="22"/>
          <w:szCs w:val="22"/>
          <w:lang w:val="en-US"/>
        </w:rPr>
        <w:t xml:space="preserve">7: </w:t>
      </w:r>
      <w:r w:rsidRPr="00141997">
        <w:rPr>
          <w:rFonts w:ascii="Menlo" w:hAnsi="Menlo" w:cs="Menlo"/>
          <w:sz w:val="22"/>
          <w:szCs w:val="22"/>
          <w:lang w:val="en-US"/>
        </w:rPr>
        <w:t>Permission</w:t>
      </w:r>
      <w:r w:rsidRPr="00A03266">
        <w:rPr>
          <w:rFonts w:ascii="Menlo" w:hAnsi="Menlo" w:cs="Menlo"/>
          <w:sz w:val="22"/>
          <w:szCs w:val="22"/>
          <w:lang w:val="en-US"/>
        </w:rPr>
        <w:t xml:space="preserve"> </w:t>
      </w:r>
      <w:r w:rsidRPr="00141997">
        <w:rPr>
          <w:rFonts w:ascii="Menlo" w:hAnsi="Menlo" w:cs="Menlo"/>
          <w:sz w:val="22"/>
          <w:szCs w:val="22"/>
          <w:lang w:val="en-US"/>
        </w:rPr>
        <w:t>denied</w:t>
      </w:r>
    </w:p>
    <w:p w:rsidR="00CC7416" w:rsidRPr="00A03266" w:rsidRDefault="00CC7416" w:rsidP="00CC7416">
      <w:pPr>
        <w:pStyle w:val="22"/>
        <w:rPr>
          <w:lang w:val="en-US"/>
        </w:rPr>
      </w:pPr>
      <w:bookmarkStart w:id="6" w:name="_Toc115927998"/>
      <w:r w:rsidRPr="00CC7416">
        <w:lastRenderedPageBreak/>
        <w:t>Результаты</w:t>
      </w:r>
      <w:r w:rsidRPr="00A03266">
        <w:rPr>
          <w:lang w:val="en-US"/>
        </w:rPr>
        <w:t xml:space="preserve"> </w:t>
      </w:r>
      <w:r w:rsidRPr="00CC7416">
        <w:t>выполнения</w:t>
      </w:r>
      <w:r w:rsidRPr="00A03266">
        <w:rPr>
          <w:lang w:val="en-US"/>
        </w:rPr>
        <w:t xml:space="preserve"> </w:t>
      </w:r>
      <w:r w:rsidRPr="00CC7416">
        <w:t>команд</w:t>
      </w:r>
      <w:r w:rsidRPr="00A03266">
        <w:rPr>
          <w:lang w:val="en-US"/>
        </w:rPr>
        <w:t xml:space="preserve"> </w:t>
      </w:r>
      <w:r w:rsidRPr="00CC7416">
        <w:t>п</w:t>
      </w:r>
      <w:r w:rsidRPr="00A03266">
        <w:rPr>
          <w:lang w:val="en-US"/>
        </w:rPr>
        <w:t>.4</w:t>
      </w:r>
      <w:bookmarkEnd w:id="6"/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1)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lab0.sh: cannot create /</w:t>
      </w: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tmp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/lines_count_373739: Permission denied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2)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total 4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lrwxr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</w:t>
      </w: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xr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</w:t>
      </w:r>
      <w:proofErr w:type="gram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  1</w:t>
      </w:r>
      <w:proofErr w:type="gram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s367988  studs   6 19 </w:t>
      </w:r>
      <w:proofErr w:type="spellStart"/>
      <w:r>
        <w:rPr>
          <w:rFonts w:ascii="Menlo" w:eastAsiaTheme="minorHAnsi" w:hAnsi="Menlo" w:cs="Menlo"/>
          <w:sz w:val="22"/>
          <w:szCs w:val="22"/>
          <w:lang w:eastAsia="en-US" w:bidi="ar-SA"/>
        </w:rPr>
        <w:t>окт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.  16:09 Copy_54 -&gt; budew6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dr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-x-w-r</w:t>
      </w:r>
      <w:proofErr w:type="gram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--  2</w:t>
      </w:r>
      <w:proofErr w:type="gram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s367988  studs   7 19 </w:t>
      </w:r>
      <w:proofErr w:type="spellStart"/>
      <w:r>
        <w:rPr>
          <w:rFonts w:ascii="Menlo" w:eastAsiaTheme="minorHAnsi" w:hAnsi="Menlo" w:cs="Menlo"/>
          <w:sz w:val="22"/>
          <w:szCs w:val="22"/>
          <w:lang w:eastAsia="en-US" w:bidi="ar-SA"/>
        </w:rPr>
        <w:t>окт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.  16:09 budew6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d--</w:t>
      </w: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xr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</w:t>
      </w: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xr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</w:t>
      </w:r>
      <w:proofErr w:type="gram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  5</w:t>
      </w:r>
      <w:proofErr w:type="gram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s367988  studs   9 19 </w:t>
      </w:r>
      <w:proofErr w:type="spellStart"/>
      <w:r>
        <w:rPr>
          <w:rFonts w:ascii="Menlo" w:eastAsiaTheme="minorHAnsi" w:hAnsi="Menlo" w:cs="Menlo"/>
          <w:sz w:val="22"/>
          <w:szCs w:val="22"/>
          <w:lang w:eastAsia="en-US" w:bidi="ar-SA"/>
        </w:rPr>
        <w:t>окт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.  16:09 chinchou7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dr-</w:t>
      </w:r>
      <w:proofErr w:type="gram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xrwxrwx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 4</w:t>
      </w:r>
      <w:proofErr w:type="gram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s367988  studs   9 19 </w:t>
      </w:r>
      <w:proofErr w:type="spellStart"/>
      <w:r>
        <w:rPr>
          <w:rFonts w:ascii="Menlo" w:eastAsiaTheme="minorHAnsi" w:hAnsi="Menlo" w:cs="Menlo"/>
          <w:sz w:val="22"/>
          <w:szCs w:val="22"/>
          <w:lang w:eastAsia="en-US" w:bidi="ar-SA"/>
        </w:rPr>
        <w:t>окт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.  16:09 aron3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3)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4)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5)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ls</w:t>
      </w:r>
      <w:proofErr w:type="gram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: .</w:t>
      </w:r>
      <w:proofErr w:type="gram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/chinchou7: Permission denied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total 4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dr-</w:t>
      </w:r>
      <w:proofErr w:type="gram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xrwxrwx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 4</w:t>
      </w:r>
      <w:proofErr w:type="gram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s367988  studs   9 19 </w:t>
      </w:r>
      <w:proofErr w:type="spellStart"/>
      <w:r>
        <w:rPr>
          <w:rFonts w:ascii="Menlo" w:eastAsiaTheme="minorHAnsi" w:hAnsi="Menlo" w:cs="Menlo"/>
          <w:sz w:val="22"/>
          <w:szCs w:val="22"/>
          <w:lang w:eastAsia="en-US" w:bidi="ar-SA"/>
        </w:rPr>
        <w:t>окт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.  16:09 aron3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dr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-x-w-r</w:t>
      </w:r>
      <w:proofErr w:type="gram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--  2</w:t>
      </w:r>
      <w:proofErr w:type="gram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s367988  studs   7 19 </w:t>
      </w:r>
      <w:proofErr w:type="spellStart"/>
      <w:r>
        <w:rPr>
          <w:rFonts w:ascii="Menlo" w:eastAsiaTheme="minorHAnsi" w:hAnsi="Menlo" w:cs="Menlo"/>
          <w:sz w:val="22"/>
          <w:szCs w:val="22"/>
          <w:lang w:eastAsia="en-US" w:bidi="ar-SA"/>
        </w:rPr>
        <w:t>окт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.  16:09 budew6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d--</w:t>
      </w: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xr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</w:t>
      </w: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xr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-</w:t>
      </w:r>
      <w:proofErr w:type="gram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x  5</w:t>
      </w:r>
      <w:proofErr w:type="gram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 xml:space="preserve"> s367988  studs   9 19 </w:t>
      </w:r>
      <w:proofErr w:type="spellStart"/>
      <w:r>
        <w:rPr>
          <w:rFonts w:ascii="Menlo" w:eastAsiaTheme="minorHAnsi" w:hAnsi="Menlo" w:cs="Menlo"/>
          <w:sz w:val="22"/>
          <w:szCs w:val="22"/>
          <w:lang w:eastAsia="en-US" w:bidi="ar-SA"/>
        </w:rPr>
        <w:t>окт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.  16:09 chinchou7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6)</w:t>
      </w:r>
    </w:p>
    <w:p w:rsidR="00141997" w:rsidRPr="00141997" w:rsidRDefault="00141997" w:rsidP="00141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2"/>
          <w:szCs w:val="22"/>
          <w:lang w:val="en-US" w:eastAsia="en-US" w:bidi="ar-SA"/>
        </w:rPr>
      </w:pP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cat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: budew6: Is a directory</w:t>
      </w:r>
    </w:p>
    <w:p w:rsidR="00002D35" w:rsidRPr="00141997" w:rsidRDefault="00141997" w:rsidP="00141997">
      <w:pPr>
        <w:rPr>
          <w:lang w:val="en-US"/>
        </w:rPr>
      </w:pPr>
      <w:proofErr w:type="spellStart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cat</w:t>
      </w:r>
      <w:proofErr w:type="spellEnd"/>
      <w:r w:rsidRPr="00141997">
        <w:rPr>
          <w:rFonts w:ascii="Menlo" w:eastAsiaTheme="minorHAnsi" w:hAnsi="Menlo" w:cs="Menlo"/>
          <w:sz w:val="22"/>
          <w:szCs w:val="22"/>
          <w:lang w:val="en-US" w:eastAsia="en-US" w:bidi="ar-SA"/>
        </w:rPr>
        <w:t>: */b*: No such file or directory</w:t>
      </w:r>
    </w:p>
    <w:p w:rsidR="004518D9" w:rsidRDefault="00CC7416" w:rsidP="00CC7416">
      <w:pPr>
        <w:pStyle w:val="a5"/>
      </w:pPr>
      <w:bookmarkStart w:id="7" w:name="_Toc115927893"/>
      <w:bookmarkStart w:id="8" w:name="_Toc115927999"/>
      <w:r>
        <w:lastRenderedPageBreak/>
        <w:t>Вывод</w:t>
      </w:r>
      <w:bookmarkEnd w:id="7"/>
      <w:bookmarkEnd w:id="8"/>
    </w:p>
    <w:p w:rsidR="00CC7416" w:rsidRPr="00CC7416" w:rsidRDefault="00CC7416" w:rsidP="00CC7416">
      <w:r>
        <w:t>Во время выполнения лабораторной работы я научился пользоваться различными командами для создания файлов и директорий</w:t>
      </w:r>
      <w:r w:rsidRPr="00CC7416">
        <w:t xml:space="preserve">, </w:t>
      </w:r>
      <w:r>
        <w:t>изменения их содержимого и прав доступа</w:t>
      </w:r>
      <w:r w:rsidRPr="00CC7416">
        <w:t xml:space="preserve">, </w:t>
      </w:r>
      <w:r>
        <w:t>сортировке</w:t>
      </w:r>
      <w:r w:rsidRPr="00CC7416">
        <w:t xml:space="preserve">, </w:t>
      </w:r>
      <w:r>
        <w:t>объед</w:t>
      </w:r>
      <w:r w:rsidR="00473463">
        <w:t>и</w:t>
      </w:r>
      <w:r>
        <w:t>нять содержимое файлов</w:t>
      </w:r>
      <w:r w:rsidRPr="00CC7416">
        <w:t xml:space="preserve">, </w:t>
      </w:r>
      <w:r>
        <w:t>создавать жестки и символические ссылки</w:t>
      </w:r>
      <w:r w:rsidRPr="00CC7416">
        <w:t>, фильтрацию файлов, каталогов и содержащихся в них данных.</w:t>
      </w:r>
    </w:p>
    <w:sectPr w:rsidR="00CC7416" w:rsidRPr="00CC7416" w:rsidSect="00CC741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69DD" w:rsidRDefault="003269DD" w:rsidP="00CC7416">
      <w:pPr>
        <w:spacing w:after="0" w:line="240" w:lineRule="auto"/>
      </w:pPr>
      <w:r>
        <w:separator/>
      </w:r>
    </w:p>
  </w:endnote>
  <w:endnote w:type="continuationSeparator" w:id="0">
    <w:p w:rsidR="003269DD" w:rsidRDefault="003269DD" w:rsidP="00CC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920093468"/>
      <w:docPartObj>
        <w:docPartGallery w:val="Page Numbers (Bottom of Page)"/>
        <w:docPartUnique/>
      </w:docPartObj>
    </w:sdtPr>
    <w:sdtContent>
      <w:p w:rsidR="00CC7416" w:rsidRDefault="00CC7416" w:rsidP="009E50D9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CC7416" w:rsidRDefault="00CC741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785801034"/>
      <w:docPartObj>
        <w:docPartGallery w:val="Page Numbers (Bottom of Page)"/>
        <w:docPartUnique/>
      </w:docPartObj>
    </w:sdtPr>
    <w:sdtContent>
      <w:p w:rsidR="00CC7416" w:rsidRDefault="00CC7416" w:rsidP="009E50D9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3</w:t>
        </w:r>
        <w:r>
          <w:rPr>
            <w:rStyle w:val="ae"/>
          </w:rPr>
          <w:fldChar w:fldCharType="end"/>
        </w:r>
      </w:p>
    </w:sdtContent>
  </w:sdt>
  <w:p w:rsidR="00CC7416" w:rsidRDefault="00CC74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69DD" w:rsidRDefault="003269DD" w:rsidP="00CC7416">
      <w:pPr>
        <w:spacing w:after="0" w:line="240" w:lineRule="auto"/>
      </w:pPr>
      <w:r>
        <w:separator/>
      </w:r>
    </w:p>
  </w:footnote>
  <w:footnote w:type="continuationSeparator" w:id="0">
    <w:p w:rsidR="003269DD" w:rsidRDefault="003269DD" w:rsidP="00CC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F843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E423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EEA7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EB2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D6E9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0A39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10D1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09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8C0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CA59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AB"/>
    <w:rsid w:val="00002D35"/>
    <w:rsid w:val="000B6642"/>
    <w:rsid w:val="00141997"/>
    <w:rsid w:val="0019773C"/>
    <w:rsid w:val="001D1CB7"/>
    <w:rsid w:val="00235D28"/>
    <w:rsid w:val="00240D84"/>
    <w:rsid w:val="002554A0"/>
    <w:rsid w:val="00265829"/>
    <w:rsid w:val="002F6554"/>
    <w:rsid w:val="00326655"/>
    <w:rsid w:val="003269DD"/>
    <w:rsid w:val="00362A73"/>
    <w:rsid w:val="003F614E"/>
    <w:rsid w:val="00442E82"/>
    <w:rsid w:val="004518D9"/>
    <w:rsid w:val="00451F6B"/>
    <w:rsid w:val="00473463"/>
    <w:rsid w:val="00483DAE"/>
    <w:rsid w:val="00494C0E"/>
    <w:rsid w:val="00527C93"/>
    <w:rsid w:val="005317BA"/>
    <w:rsid w:val="00581C79"/>
    <w:rsid w:val="005960AA"/>
    <w:rsid w:val="005E6B4C"/>
    <w:rsid w:val="00624477"/>
    <w:rsid w:val="006A5DED"/>
    <w:rsid w:val="00713D39"/>
    <w:rsid w:val="0072714D"/>
    <w:rsid w:val="00735C71"/>
    <w:rsid w:val="007477BE"/>
    <w:rsid w:val="00772290"/>
    <w:rsid w:val="00775654"/>
    <w:rsid w:val="007C5859"/>
    <w:rsid w:val="00890C74"/>
    <w:rsid w:val="008C09F1"/>
    <w:rsid w:val="008F0BAB"/>
    <w:rsid w:val="00925AD8"/>
    <w:rsid w:val="00963660"/>
    <w:rsid w:val="009974A0"/>
    <w:rsid w:val="00997A5D"/>
    <w:rsid w:val="009A545D"/>
    <w:rsid w:val="00A03266"/>
    <w:rsid w:val="00A36E54"/>
    <w:rsid w:val="00A9733B"/>
    <w:rsid w:val="00AC6A16"/>
    <w:rsid w:val="00B037B4"/>
    <w:rsid w:val="00B252BF"/>
    <w:rsid w:val="00C33B61"/>
    <w:rsid w:val="00C34CA1"/>
    <w:rsid w:val="00C44C25"/>
    <w:rsid w:val="00C53260"/>
    <w:rsid w:val="00CA22D8"/>
    <w:rsid w:val="00CC7416"/>
    <w:rsid w:val="00D11E71"/>
    <w:rsid w:val="00D2320A"/>
    <w:rsid w:val="00DB459B"/>
    <w:rsid w:val="00E331EF"/>
    <w:rsid w:val="00E674A0"/>
    <w:rsid w:val="00E758F7"/>
    <w:rsid w:val="00EB7760"/>
    <w:rsid w:val="00EE126C"/>
    <w:rsid w:val="00F15028"/>
    <w:rsid w:val="00F21271"/>
    <w:rsid w:val="00F8252D"/>
    <w:rsid w:val="00FB1944"/>
    <w:rsid w:val="00FD7FFA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FE09"/>
  <w15:chartTrackingRefBased/>
  <w15:docId w15:val="{A5A9B3B2-2C5A-6244-BE6F-76A9504A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CC7416"/>
    <w:pPr>
      <w:pageBreakBefore/>
      <w:jc w:val="center"/>
    </w:pPr>
    <w:rPr>
      <w:rFonts w:ascii="Times New Roman" w:eastAsiaTheme="majorEastAsia" w:hAnsi="Times New Roman" w:cstheme="majorBidi"/>
      <w:b/>
      <w:spacing w:val="-10"/>
      <w:kern w:val="28"/>
      <w:sz w:val="30"/>
      <w:szCs w:val="56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CC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7416"/>
    <w:rPr>
      <w:rFonts w:ascii="Times New Roman" w:eastAsia="Calibri" w:hAnsi="Times New Roman" w:cs="Calibri"/>
      <w:color w:val="000000"/>
      <w:sz w:val="28"/>
      <w:lang w:eastAsia="ru-RU" w:bidi="ru-RU"/>
    </w:rPr>
  </w:style>
  <w:style w:type="character" w:styleId="ae">
    <w:name w:val="page number"/>
    <w:basedOn w:val="a0"/>
    <w:uiPriority w:val="99"/>
    <w:semiHidden/>
    <w:unhideWhenUsed/>
    <w:rsid w:val="00CC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112</TotalTime>
  <Pages>14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2022-10-04T16:45:00Z</dcterms:created>
  <dcterms:modified xsi:type="dcterms:W3CDTF">2022-11-03T08:25:00Z</dcterms:modified>
</cp:coreProperties>
</file>